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20BC" w14:textId="77777777" w:rsidR="0092375A" w:rsidRPr="00BF67BF" w:rsidRDefault="0092375A" w:rsidP="000555D7">
      <w:pPr>
        <w:pStyle w:val="TitelZusammenfassung"/>
        <w:spacing w:after="0"/>
        <w:rPr>
          <w:sz w:val="10"/>
          <w:szCs w:val="10"/>
        </w:rPr>
      </w:pPr>
      <w:r w:rsidRPr="00BF67BF">
        <w:rPr>
          <w:rStyle w:val="TitelZusammenfassungZchn"/>
          <w:b/>
          <w:bCs/>
          <w:sz w:val="12"/>
          <w:szCs w:val="12"/>
        </w:rPr>
        <w:t>Grundlagen</w:t>
      </w:r>
    </w:p>
    <w:p w14:paraId="14A08A6A" w14:textId="77777777" w:rsidR="0092375A" w:rsidRDefault="0092375A" w:rsidP="003C4DAF">
      <w:pPr>
        <w:spacing w:after="0"/>
      </w:pPr>
      <w:r>
        <w:t>In einer Datenbank werden daten «bewusst» in einer strukturierter Form gehalten.</w:t>
      </w:r>
    </w:p>
    <w:p w14:paraId="6DEACE3C" w14:textId="77777777" w:rsidR="0092375A" w:rsidRDefault="0092375A" w:rsidP="000E3420">
      <w:pPr>
        <w:spacing w:after="0"/>
      </w:pPr>
      <w:r w:rsidRPr="00A128AF">
        <w:rPr>
          <w:b/>
          <w:bCs/>
          <w:i/>
          <w:iCs/>
        </w:rPr>
        <w:t>Informationen</w:t>
      </w:r>
      <w:r>
        <w:rPr>
          <w:i/>
          <w:iCs/>
        </w:rPr>
        <w:t xml:space="preserve">:  </w:t>
      </w:r>
      <w:r>
        <w:t>vom Empfänger interpretierte Daten</w:t>
      </w:r>
    </w:p>
    <w:p w14:paraId="63F6C9CF" w14:textId="6E01AA68" w:rsidR="0092375A" w:rsidRPr="00EF7FB0" w:rsidRDefault="0092375A" w:rsidP="000E3420">
      <w:pPr>
        <w:spacing w:after="0"/>
      </w:pPr>
      <w:r w:rsidRPr="00A128AF">
        <w:rPr>
          <w:b/>
          <w:bCs/>
          <w:i/>
          <w:iCs/>
        </w:rPr>
        <w:t>Daten</w:t>
      </w:r>
      <w:r w:rsidRPr="00EF7FB0">
        <w:rPr>
          <w:i/>
          <w:iCs/>
        </w:rPr>
        <w:t>:</w:t>
      </w:r>
      <w:r w:rsidRPr="00EF7FB0">
        <w:t xml:space="preserve"> maschinell verarbeitbar, weder wahr/falsch, wichtig/unwichtig. Sind an Datenträger gebunden. Daten müssen </w:t>
      </w:r>
      <w:r w:rsidR="00FD4F68" w:rsidRPr="00EF7FB0">
        <w:t>Konsistenz</w:t>
      </w:r>
      <w:r w:rsidRPr="00EF7FB0">
        <w:t xml:space="preserve"> sein. Formatiert und unformatiert.</w:t>
      </w:r>
    </w:p>
    <w:p w14:paraId="0DA8E757" w14:textId="77777777" w:rsidR="0092375A" w:rsidRDefault="0092375A" w:rsidP="000E3420">
      <w:pPr>
        <w:spacing w:after="0"/>
      </w:pPr>
      <w:r w:rsidRPr="00A128AF">
        <w:rPr>
          <w:b/>
          <w:bCs/>
          <w:i/>
          <w:iCs/>
        </w:rPr>
        <w:t>Datenbasis</w:t>
      </w:r>
      <w:r>
        <w:rPr>
          <w:i/>
          <w:iCs/>
        </w:rPr>
        <w:t>:</w:t>
      </w:r>
      <w:r>
        <w:t xml:space="preserve"> strukturierte Sammlung von Daten</w:t>
      </w:r>
    </w:p>
    <w:p w14:paraId="23BF9F9E" w14:textId="0ED9D7DF" w:rsidR="0092375A" w:rsidRDefault="0092375A" w:rsidP="00FD4F68">
      <w:pPr>
        <w:spacing w:after="0"/>
      </w:pPr>
      <w:r w:rsidRPr="00A128AF">
        <w:rPr>
          <w:b/>
          <w:bCs/>
          <w:i/>
          <w:iCs/>
        </w:rPr>
        <w:t>Datenbanksystem (DBS):</w:t>
      </w:r>
      <w:r>
        <w:t xml:space="preserve"> besteht aus einem Datenbankmanagementsystem (DBMS) und einer (oder mehreren) Datenbasen (DB) [DBS = DBMS plus x Mal eine DB]</w:t>
      </w:r>
    </w:p>
    <w:p w14:paraId="095B2DEB" w14:textId="77777777" w:rsidR="0092375A" w:rsidRPr="0092375A" w:rsidRDefault="0092375A" w:rsidP="000E3420">
      <w:pPr>
        <w:spacing w:after="0"/>
        <w:rPr>
          <w:rStyle w:val="Fett"/>
        </w:rPr>
      </w:pPr>
      <w:r w:rsidRPr="0092375A">
        <w:rPr>
          <w:rStyle w:val="Fett"/>
        </w:rPr>
        <w:t>Anforderungen an DBMS:</w:t>
      </w:r>
    </w:p>
    <w:p w14:paraId="09FD48B9" w14:textId="276C5E8D" w:rsidR="0092375A" w:rsidRDefault="0092375A" w:rsidP="000903D0">
      <w:pPr>
        <w:pStyle w:val="SchmaleListeEbene1"/>
      </w:pPr>
      <w:r>
        <w:t xml:space="preserve">Redundanzfreiheit: Jedes </w:t>
      </w:r>
      <w:r w:rsidR="001F5547">
        <w:t>El</w:t>
      </w:r>
      <w:r>
        <w:t>ement nur einmal</w:t>
      </w:r>
    </w:p>
    <w:p w14:paraId="54DB8519" w14:textId="77777777" w:rsidR="0092375A" w:rsidRDefault="0092375A" w:rsidP="000903D0">
      <w:pPr>
        <w:pStyle w:val="SchmaleListeEbene1"/>
      </w:pPr>
      <w:r>
        <w:t>Datenintegrität:</w:t>
      </w:r>
    </w:p>
    <w:p w14:paraId="048DEA26" w14:textId="77777777" w:rsidR="0092375A" w:rsidRDefault="0092375A" w:rsidP="000903D0">
      <w:pPr>
        <w:pStyle w:val="SchmaleListeEbene2"/>
      </w:pPr>
      <w:r>
        <w:t>Datenkonsistenz = logische Widerspruchsfreiheit</w:t>
      </w:r>
    </w:p>
    <w:p w14:paraId="535C7404" w14:textId="77777777" w:rsidR="0092375A" w:rsidRDefault="0092375A" w:rsidP="000903D0">
      <w:pPr>
        <w:pStyle w:val="SchmaleListeEbene2"/>
      </w:pPr>
      <w:r>
        <w:rPr>
          <w:i/>
          <w:iCs/>
        </w:rPr>
        <w:t xml:space="preserve">Datensicherheit </w:t>
      </w:r>
      <w:r>
        <w:t>= Sicherung von physischem Verlust</w:t>
      </w:r>
    </w:p>
    <w:p w14:paraId="1CDBB0D8" w14:textId="5D3408E2" w:rsidR="0092375A" w:rsidRDefault="0092375A" w:rsidP="000903D0">
      <w:pPr>
        <w:pStyle w:val="SchmaleListeEbene2"/>
      </w:pPr>
      <w:r>
        <w:rPr>
          <w:i/>
          <w:iCs/>
        </w:rPr>
        <w:t>Datenschutz</w:t>
      </w:r>
      <w:r>
        <w:t xml:space="preserve"> = Schutz Daten vor unberechtigtem Zugriff</w:t>
      </w:r>
    </w:p>
    <w:p w14:paraId="331C1DD2" w14:textId="77777777" w:rsidR="0092375A" w:rsidRDefault="0092375A" w:rsidP="000E3420">
      <w:pPr>
        <w:spacing w:after="0"/>
        <w:rPr>
          <w:rStyle w:val="Fett"/>
        </w:rPr>
      </w:pPr>
      <w:r>
        <w:rPr>
          <w:rStyle w:val="Fett"/>
        </w:rPr>
        <w:t>Datenbankmodell (Paradigma)</w:t>
      </w:r>
    </w:p>
    <w:p w14:paraId="58B0C27A" w14:textId="77777777" w:rsidR="0092375A" w:rsidRDefault="0092375A" w:rsidP="000903D0">
      <w:pPr>
        <w:pStyle w:val="SchmaleListeEbene1"/>
      </w:pPr>
      <w:r>
        <w:t>Legt Datenstrukturierungs-Konzepte des DBMS fest (Beziehungen)</w:t>
      </w:r>
    </w:p>
    <w:p w14:paraId="10219D36" w14:textId="77777777" w:rsidR="0092375A" w:rsidRDefault="0092375A" w:rsidP="000903D0">
      <w:pPr>
        <w:pStyle w:val="SchmaleListeEbene1"/>
      </w:pPr>
      <w:r>
        <w:t>Legt die Datenstrukturen fest (Datentypen, Speicherung)</w:t>
      </w:r>
    </w:p>
    <w:p w14:paraId="7498E0C1" w14:textId="3D6F84E2" w:rsidR="0092375A" w:rsidRDefault="0092375A" w:rsidP="000903D0">
      <w:pPr>
        <w:pStyle w:val="SchmaleListeEbene1"/>
      </w:pPr>
      <w:r>
        <w:t>Auch Paradigma</w:t>
      </w:r>
      <w:r w:rsidR="00475898">
        <w:t xml:space="preserve"> genannt</w:t>
      </w:r>
      <w:r>
        <w:t xml:space="preserve"> (in UML 2 Meta-Modell)</w:t>
      </w:r>
    </w:p>
    <w:p w14:paraId="27F33889" w14:textId="77777777" w:rsidR="0092375A" w:rsidRDefault="0092375A" w:rsidP="000E3420">
      <w:pPr>
        <w:spacing w:after="0"/>
        <w:rPr>
          <w:rStyle w:val="Hervorhebung"/>
          <w:b/>
          <w:bCs/>
          <w:i w:val="0"/>
          <w:iCs w:val="0"/>
        </w:rPr>
      </w:pPr>
      <w:r>
        <w:rPr>
          <w:rStyle w:val="Hervorhebung"/>
          <w:b/>
          <w:bCs/>
          <w:i w:val="0"/>
          <w:iCs w:val="0"/>
        </w:rPr>
        <w:t>Modelle:</w:t>
      </w:r>
    </w:p>
    <w:p w14:paraId="38CCB351" w14:textId="0A244B0F" w:rsidR="0092375A" w:rsidRDefault="0092375A" w:rsidP="000903D0">
      <w:pPr>
        <w:pStyle w:val="SchmaleListeEbene1"/>
      </w:pPr>
      <w:r>
        <w:t>Hierarchisches Datenmodell</w:t>
      </w:r>
      <w:r w:rsidR="00456D00">
        <w:t xml:space="preserve"> (</w:t>
      </w:r>
      <w:proofErr w:type="spellStart"/>
      <w:r w:rsidR="00456D00">
        <w:t>legacy</w:t>
      </w:r>
      <w:proofErr w:type="spellEnd"/>
      <w:r w:rsidR="00456D00">
        <w:t>)</w:t>
      </w:r>
    </w:p>
    <w:p w14:paraId="2007F236" w14:textId="77777777" w:rsidR="0092375A" w:rsidRDefault="0092375A" w:rsidP="000903D0">
      <w:pPr>
        <w:pStyle w:val="SchmaleListeEbene2"/>
      </w:pPr>
      <w:r>
        <w:t>Struktur:</w:t>
      </w:r>
    </w:p>
    <w:p w14:paraId="6BE3B58A" w14:textId="77777777" w:rsidR="0092375A" w:rsidRPr="00797010" w:rsidRDefault="0092375A" w:rsidP="000903D0">
      <w:pPr>
        <w:pStyle w:val="SchmaleListeEbene3"/>
      </w:pPr>
      <w:r w:rsidRPr="00797010">
        <w:t xml:space="preserve">speichernden Informationen in einer einzigen Hierarchie </w:t>
      </w:r>
    </w:p>
    <w:p w14:paraId="19B86A9E" w14:textId="77777777" w:rsidR="0092375A" w:rsidRDefault="0092375A" w:rsidP="000903D0">
      <w:pPr>
        <w:pStyle w:val="SchmaleListeEbene3"/>
      </w:pPr>
      <w:r>
        <w:t xml:space="preserve">Beziehungen werden zusammen mit den Daten gespeichert </w:t>
      </w:r>
    </w:p>
    <w:p w14:paraId="52DEF010" w14:textId="77777777" w:rsidR="0092375A" w:rsidRDefault="0092375A" w:rsidP="000903D0">
      <w:pPr>
        <w:pStyle w:val="SchmaleListeEbene3"/>
      </w:pPr>
      <w:r>
        <w:t>Ermöglicht einfache, sequentielle Verarbeitung</w:t>
      </w:r>
    </w:p>
    <w:p w14:paraId="4DAC6649" w14:textId="77777777" w:rsidR="0092375A" w:rsidRDefault="0092375A" w:rsidP="000903D0">
      <w:pPr>
        <w:pStyle w:val="SchmaleListeEbene2"/>
      </w:pPr>
      <w:r>
        <w:t>Nachteile:</w:t>
      </w:r>
    </w:p>
    <w:p w14:paraId="69DCDB81" w14:textId="77777777" w:rsidR="0092375A" w:rsidRDefault="0092375A" w:rsidP="000903D0">
      <w:pPr>
        <w:pStyle w:val="SchmaleListeEbene3"/>
      </w:pPr>
      <w:r>
        <w:t xml:space="preserve">Die ‘Welt’ lässt sich nicht immer als Hierarchie modellieren </w:t>
      </w:r>
    </w:p>
    <w:p w14:paraId="58DDCDA9" w14:textId="77777777" w:rsidR="0092375A" w:rsidRDefault="0092375A" w:rsidP="000903D0">
      <w:pPr>
        <w:pStyle w:val="SchmaleListeEbene3"/>
      </w:pPr>
      <w:r>
        <w:t xml:space="preserve">Keine Trennung zwischen Anwendung (externes) und Daten (internes Schema) </w:t>
      </w:r>
    </w:p>
    <w:p w14:paraId="5027B884" w14:textId="77777777" w:rsidR="0092375A" w:rsidRDefault="0092375A" w:rsidP="000903D0">
      <w:pPr>
        <w:pStyle w:val="SchmaleListeEbene3"/>
      </w:pPr>
      <w:r>
        <w:t xml:space="preserve">Aufwendige Anpassungsarbeiten bei Änderungen </w:t>
      </w:r>
    </w:p>
    <w:p w14:paraId="58914B4E" w14:textId="77777777" w:rsidR="0092375A" w:rsidRDefault="0092375A" w:rsidP="000903D0">
      <w:pPr>
        <w:pStyle w:val="SchmaleListeEbene1"/>
      </w:pPr>
      <w:r>
        <w:t xml:space="preserve">Netzwerkmodell </w:t>
      </w:r>
    </w:p>
    <w:p w14:paraId="5902CC3F" w14:textId="77777777" w:rsidR="0092375A" w:rsidRDefault="0092375A" w:rsidP="000903D0">
      <w:pPr>
        <w:pStyle w:val="SchmaleListeEbene2"/>
      </w:pPr>
      <w:r>
        <w:t xml:space="preserve">Struktur: </w:t>
      </w:r>
    </w:p>
    <w:p w14:paraId="5B626FB7" w14:textId="77777777" w:rsidR="0092375A" w:rsidRDefault="0092375A" w:rsidP="000903D0">
      <w:pPr>
        <w:pStyle w:val="SchmaleListeEbene3"/>
      </w:pPr>
      <w:r>
        <w:t xml:space="preserve">speichernden Informationen in einer vernetzten Hierarchie </w:t>
      </w:r>
    </w:p>
    <w:p w14:paraId="6A64AFB9" w14:textId="77777777" w:rsidR="0092375A" w:rsidRDefault="0092375A" w:rsidP="000903D0">
      <w:pPr>
        <w:pStyle w:val="SchmaleListeEbene3"/>
      </w:pPr>
      <w:r>
        <w:t>Beziehungen werden zusammen mit den Daten gespeichert</w:t>
      </w:r>
    </w:p>
    <w:p w14:paraId="33B629CB" w14:textId="77777777" w:rsidR="0092375A" w:rsidRDefault="0092375A" w:rsidP="000903D0">
      <w:pPr>
        <w:pStyle w:val="SchmaleListeEbene3"/>
      </w:pPr>
      <w:r>
        <w:t>Mehrfachbeziehungen zwischen Datenelementen sind möglich</w:t>
      </w:r>
    </w:p>
    <w:p w14:paraId="6E6E2590" w14:textId="6BAAF09A" w:rsidR="0092375A" w:rsidRDefault="0092375A" w:rsidP="00932AEA">
      <w:pPr>
        <w:pStyle w:val="SchmaleListeEbene3"/>
        <w:numPr>
          <w:ilvl w:val="0"/>
          <w:numId w:val="0"/>
        </w:numPr>
        <w:ind w:left="567"/>
      </w:pPr>
      <w:r>
        <w:t>-&gt; Ermöglicht eine wirklichkeitsgetreuere Modellierung</w:t>
      </w:r>
    </w:p>
    <w:p w14:paraId="12A3F6D5" w14:textId="77777777" w:rsidR="0092375A" w:rsidRDefault="0092375A" w:rsidP="000903D0">
      <w:pPr>
        <w:pStyle w:val="SchmaleListeEbene2"/>
      </w:pPr>
      <w:r>
        <w:t xml:space="preserve">Nachteile: </w:t>
      </w:r>
    </w:p>
    <w:p w14:paraId="3741040C" w14:textId="77777777" w:rsidR="0092375A" w:rsidRDefault="0092375A" w:rsidP="000903D0">
      <w:pPr>
        <w:pStyle w:val="SchmaleListeEbene3"/>
      </w:pPr>
      <w:r>
        <w:t xml:space="preserve">Effiziente Anwendungen nur möglich mit Kenntnis der komplexen Netzwerk-Datenstruktur, dadurch starke Abhängigkeit zwischen Anwendung (externem) und Daten (internem Schema) </w:t>
      </w:r>
    </w:p>
    <w:p w14:paraId="544522D0" w14:textId="77777777" w:rsidR="0092375A" w:rsidRDefault="0092375A" w:rsidP="000903D0">
      <w:pPr>
        <w:pStyle w:val="SchmaleListeEbene3"/>
      </w:pPr>
      <w:r>
        <w:t xml:space="preserve">Praktische keine kommerzielle Bedeutung </w:t>
      </w:r>
    </w:p>
    <w:p w14:paraId="7B557953" w14:textId="77777777" w:rsidR="0092375A" w:rsidRDefault="0092375A" w:rsidP="000903D0">
      <w:pPr>
        <w:pStyle w:val="SchmaleListeEbene1"/>
      </w:pPr>
      <w:r>
        <w:t xml:space="preserve">Relationen Modell: </w:t>
      </w:r>
    </w:p>
    <w:p w14:paraId="191C5759" w14:textId="77777777" w:rsidR="0092375A" w:rsidRDefault="0092375A" w:rsidP="000903D0">
      <w:pPr>
        <w:pStyle w:val="SchmaleListeEbene2"/>
      </w:pPr>
      <w:r>
        <w:t xml:space="preserve">Struktur: </w:t>
      </w:r>
    </w:p>
    <w:p w14:paraId="6F4F9DE9" w14:textId="772D5949" w:rsidR="0092375A" w:rsidRDefault="0092375A" w:rsidP="000903D0">
      <w:pPr>
        <w:pStyle w:val="SchmaleListeEbene3"/>
      </w:pPr>
      <w:r>
        <w:t xml:space="preserve">Informationen werden als unstrukturierte Daten (1. Normalform) in Form von Tabellen (=Relationen) gespeichert </w:t>
      </w:r>
    </w:p>
    <w:p w14:paraId="5C69F6C5" w14:textId="21C74978" w:rsidR="0092375A" w:rsidRDefault="0092375A" w:rsidP="000903D0">
      <w:pPr>
        <w:pStyle w:val="SchmaleListeEbene3"/>
      </w:pPr>
      <w:r>
        <w:t>sehr flexibel, praktisch alle Abfragen auf Daten möglich</w:t>
      </w:r>
    </w:p>
    <w:p w14:paraId="682CB89C" w14:textId="77777777" w:rsidR="0092375A" w:rsidRDefault="0092375A" w:rsidP="000903D0">
      <w:pPr>
        <w:pStyle w:val="SchmaleListeEbene3"/>
      </w:pPr>
      <w:r>
        <w:t xml:space="preserve">ermöglicht eine klare und genaue Trennung zwischen Daten und Anwendungen </w:t>
      </w:r>
    </w:p>
    <w:p w14:paraId="16B318BC" w14:textId="77777777" w:rsidR="0092375A" w:rsidRDefault="0092375A" w:rsidP="000903D0">
      <w:pPr>
        <w:pStyle w:val="SchmaleListeEbene2"/>
      </w:pPr>
      <w:r>
        <w:t xml:space="preserve">Nachteil: </w:t>
      </w:r>
    </w:p>
    <w:p w14:paraId="6FC89286" w14:textId="77777777" w:rsidR="0092375A" w:rsidRDefault="0092375A" w:rsidP="000903D0">
      <w:pPr>
        <w:pStyle w:val="SchmaleListeEbene3"/>
      </w:pPr>
      <w:proofErr w:type="spellStart"/>
      <w:r>
        <w:t>Impedance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zwischen Typensystem der Programmiersprachen und den Tabellen Strukturen führen zu aufwändigen Konversionen beim Zugriff</w:t>
      </w:r>
    </w:p>
    <w:p w14:paraId="7CAA21A7" w14:textId="77777777" w:rsidR="0092375A" w:rsidRDefault="0092375A" w:rsidP="000903D0">
      <w:pPr>
        <w:pStyle w:val="SchmaleListeEbene3"/>
      </w:pPr>
      <w:r>
        <w:t xml:space="preserve"> Komplexe Abfragen können zu Performance-Problemen führen</w:t>
      </w:r>
    </w:p>
    <w:p w14:paraId="25D9F0FE" w14:textId="63012E60" w:rsidR="0092375A" w:rsidRDefault="0092375A" w:rsidP="000903D0">
      <w:pPr>
        <w:pStyle w:val="SchmaleListeEbene2"/>
      </w:pPr>
      <w:r>
        <w:t xml:space="preserve">Marktanteil: </w:t>
      </w:r>
      <w:r w:rsidR="00E55D3F">
        <w:t>Alle gängigen Datenbanksysteme</w:t>
      </w:r>
    </w:p>
    <w:p w14:paraId="33F0DD63" w14:textId="6BF02A10" w:rsidR="0092375A" w:rsidRDefault="0092375A" w:rsidP="000903D0">
      <w:pPr>
        <w:pStyle w:val="SchmaleListeEbene1"/>
      </w:pPr>
      <w:r>
        <w:t>Objektrelationales Modell</w:t>
      </w:r>
      <w:r w:rsidR="00526F9A">
        <w:t xml:space="preserve"> (</w:t>
      </w:r>
      <w:r w:rsidR="00BA0481" w:rsidRPr="00BA0481">
        <w:t>ORDBMS</w:t>
      </w:r>
      <w:r w:rsidR="00BA0481">
        <w:t>)</w:t>
      </w:r>
    </w:p>
    <w:p w14:paraId="3A69FDC0" w14:textId="7E73E2F6" w:rsidR="0092375A" w:rsidRDefault="0092375A" w:rsidP="000903D0">
      <w:pPr>
        <w:pStyle w:val="SchmaleListeEbene2"/>
      </w:pPr>
      <w:r>
        <w:t xml:space="preserve">Eigenschaften: </w:t>
      </w:r>
    </w:p>
    <w:p w14:paraId="0F387FFA" w14:textId="2A6DAC17" w:rsidR="0092375A" w:rsidRDefault="0092375A" w:rsidP="000903D0">
      <w:pPr>
        <w:pStyle w:val="SchmaleListeEbene3"/>
      </w:pPr>
      <w:r>
        <w:t xml:space="preserve">Erweiterung des rel. Datenmodelles: </w:t>
      </w:r>
      <w:proofErr w:type="spellStart"/>
      <w:r>
        <w:t>benutzerdef</w:t>
      </w:r>
      <w:proofErr w:type="spellEnd"/>
      <w:r>
        <w:t xml:space="preserve">. Typen, </w:t>
      </w:r>
      <w:proofErr w:type="spellStart"/>
      <w:r>
        <w:t>TabellenVererbung</w:t>
      </w:r>
      <w:proofErr w:type="spellEnd"/>
      <w:r>
        <w:t xml:space="preserve"> </w:t>
      </w:r>
    </w:p>
    <w:p w14:paraId="05924967" w14:textId="2DE4934D" w:rsidR="0092375A" w:rsidRDefault="0092375A" w:rsidP="000903D0">
      <w:pPr>
        <w:pStyle w:val="SchmaleListeEbene3"/>
      </w:pPr>
      <w:r>
        <w:t>Verschachtelung von Tabellen (</w:t>
      </w:r>
      <w:r w:rsidR="00E55D3F">
        <w:t xml:space="preserve">nicht unbedingt </w:t>
      </w:r>
      <w:r>
        <w:t xml:space="preserve"> 1. Normalform)</w:t>
      </w:r>
    </w:p>
    <w:p w14:paraId="5816B501" w14:textId="05ACF870" w:rsidR="0092375A" w:rsidRDefault="0092375A" w:rsidP="000903D0">
      <w:pPr>
        <w:pStyle w:val="SchmaleListeEbene3"/>
      </w:pPr>
      <w:r>
        <w:t>neben Daten (=Objekt und Attribute) auch Methoden speichern</w:t>
      </w:r>
    </w:p>
    <w:p w14:paraId="7A2AD73A" w14:textId="58BB6DCD" w:rsidR="0092375A" w:rsidRDefault="0092375A" w:rsidP="000903D0">
      <w:pPr>
        <w:pStyle w:val="SchmaleListeEbene3"/>
      </w:pPr>
      <w:r>
        <w:t xml:space="preserve">Evolutionärer Ansatz: Realisierung als Erweiterung eines rel. Datenbanksystems - SQL-Standard heute </w:t>
      </w:r>
    </w:p>
    <w:p w14:paraId="588FD38A" w14:textId="2D80F65D" w:rsidR="0092375A" w:rsidRDefault="0092375A" w:rsidP="000903D0">
      <w:pPr>
        <w:pStyle w:val="SchmaleListeEbene1"/>
      </w:pPr>
      <w:r>
        <w:t xml:space="preserve">Weitere (NoSQL und </w:t>
      </w:r>
      <w:proofErr w:type="spellStart"/>
      <w:r>
        <w:t>NewSQL</w:t>
      </w:r>
      <w:proofErr w:type="spellEnd"/>
      <w:r>
        <w:t>)</w:t>
      </w:r>
    </w:p>
    <w:p w14:paraId="20B33E8F" w14:textId="77777777" w:rsidR="0092375A" w:rsidRDefault="0092375A" w:rsidP="000903D0">
      <w:pPr>
        <w:pStyle w:val="SchmaleListeEbene2"/>
      </w:pPr>
      <w:r>
        <w:t xml:space="preserve">Eigenschaften: </w:t>
      </w:r>
    </w:p>
    <w:p w14:paraId="1773BD3B" w14:textId="77777777" w:rsidR="0092375A" w:rsidRDefault="0092375A" w:rsidP="000903D0">
      <w:pPr>
        <w:pStyle w:val="SchmaleListeEbene3"/>
      </w:pPr>
      <w:r>
        <w:t>Revolutionärer Ansatz: Neuimplementierung</w:t>
      </w:r>
    </w:p>
    <w:p w14:paraId="4E2F4CA3" w14:textId="77777777" w:rsidR="0092375A" w:rsidRDefault="0092375A" w:rsidP="000903D0">
      <w:pPr>
        <w:pStyle w:val="SchmaleListeEbene3"/>
      </w:pPr>
      <w:r>
        <w:t xml:space="preserve">Marktanteil gering/im Prozentbereich </w:t>
      </w:r>
    </w:p>
    <w:p w14:paraId="079BD8A5" w14:textId="77777777" w:rsidR="0092375A" w:rsidRDefault="0092375A" w:rsidP="000903D0">
      <w:pPr>
        <w:pStyle w:val="SchmaleListeEbene3"/>
      </w:pPr>
      <w:r>
        <w:t xml:space="preserve">Spezialanwendungen für bestimmte Anwendungszwecke </w:t>
      </w:r>
    </w:p>
    <w:p w14:paraId="00D2D3BD" w14:textId="26B16095" w:rsidR="0092375A" w:rsidRDefault="0092375A" w:rsidP="000903D0">
      <w:pPr>
        <w:pStyle w:val="SchmaleListeEbene2"/>
      </w:pPr>
      <w:r>
        <w:t>NoSQL</w:t>
      </w:r>
      <w:r w:rsidR="00932AEA">
        <w:t xml:space="preserve"> (Besser «</w:t>
      </w:r>
      <w:proofErr w:type="spellStart"/>
      <w:r w:rsidR="00932AEA">
        <w:t>NotOnlySQL</w:t>
      </w:r>
      <w:proofErr w:type="spellEnd"/>
      <w:r w:rsidR="00932AEA">
        <w:t>»)</w:t>
      </w:r>
      <w:r>
        <w:t xml:space="preserve">: </w:t>
      </w:r>
    </w:p>
    <w:p w14:paraId="3311AA11" w14:textId="77777777" w:rsidR="0092375A" w:rsidRDefault="0092375A" w:rsidP="000903D0">
      <w:pPr>
        <w:pStyle w:val="SchmaleListeEbene3"/>
      </w:pPr>
      <w:r>
        <w:t xml:space="preserve">Objektorientierte Modelle </w:t>
      </w:r>
    </w:p>
    <w:p w14:paraId="47B60EB1" w14:textId="7B60FCD1" w:rsidR="0092375A" w:rsidRDefault="0092375A" w:rsidP="000903D0">
      <w:pPr>
        <w:pStyle w:val="SchmaleListeEbene3"/>
      </w:pPr>
      <w:r>
        <w:t>Baum- und Graphen-orientierte Datenmodell</w:t>
      </w:r>
    </w:p>
    <w:p w14:paraId="77225914" w14:textId="77777777" w:rsidR="0092375A" w:rsidRDefault="0092375A" w:rsidP="000903D0">
      <w:pPr>
        <w:pStyle w:val="SchmaleListeEbene2"/>
      </w:pPr>
      <w:proofErr w:type="spellStart"/>
      <w:r>
        <w:t>NewSQL</w:t>
      </w:r>
      <w:proofErr w:type="spellEnd"/>
      <w:r>
        <w:t xml:space="preserve">: </w:t>
      </w:r>
    </w:p>
    <w:p w14:paraId="7BC04D6C" w14:textId="2EB783D5" w:rsidR="0092375A" w:rsidRDefault="0092375A" w:rsidP="000903D0">
      <w:pPr>
        <w:pStyle w:val="SchmaleListeEbene3"/>
      </w:pPr>
      <w:r>
        <w:t xml:space="preserve">Kolonnen-orientierte / In-memory Datenmodelle </w:t>
      </w:r>
    </w:p>
    <w:p w14:paraId="1B671D80" w14:textId="70F98813" w:rsidR="0092375A" w:rsidRDefault="0092375A" w:rsidP="000903D0">
      <w:pPr>
        <w:pStyle w:val="SchmaleListeEbene3"/>
      </w:pPr>
      <w:r>
        <w:t>Verteilte, cloudbasierte Datenbankmodelle</w:t>
      </w:r>
    </w:p>
    <w:p w14:paraId="739C8FA4" w14:textId="460D84DC" w:rsidR="00B342A6" w:rsidRDefault="00767C80" w:rsidP="003F0742">
      <w:pPr>
        <w:pStyle w:val="SchmaleListeEbene1"/>
        <w:numPr>
          <w:ilvl w:val="0"/>
          <w:numId w:val="0"/>
        </w:numPr>
        <w:ind w:left="284" w:hanging="141"/>
        <w:rPr>
          <w:rStyle w:val="Fett"/>
        </w:rPr>
      </w:pPr>
      <w:r w:rsidRPr="00767C80">
        <w:rPr>
          <w:rStyle w:val="Fett"/>
        </w:rPr>
        <w:t>Datenbankmanagement (DBMS) Funktionen</w:t>
      </w:r>
    </w:p>
    <w:p w14:paraId="0FAEB5F4" w14:textId="6A52354D" w:rsidR="00767C80" w:rsidRPr="00A464C6" w:rsidRDefault="00A464C6" w:rsidP="000903D0">
      <w:pPr>
        <w:pStyle w:val="SchmaleListeEbene1"/>
        <w:rPr>
          <w:rStyle w:val="Fett"/>
        </w:rPr>
      </w:pPr>
      <w:r>
        <w:rPr>
          <w:rStyle w:val="Fett"/>
          <w:b w:val="0"/>
          <w:bCs w:val="0"/>
        </w:rPr>
        <w:t>Speicherung /Persistenz</w:t>
      </w:r>
      <w:r w:rsidR="006452BE">
        <w:rPr>
          <w:rStyle w:val="Fett"/>
          <w:b w:val="0"/>
          <w:bCs w:val="0"/>
        </w:rPr>
        <w:t xml:space="preserve"> (</w:t>
      </w:r>
      <w:r w:rsidR="00051E37">
        <w:rPr>
          <w:rStyle w:val="Fett"/>
          <w:b w:val="0"/>
          <w:bCs w:val="0"/>
        </w:rPr>
        <w:t>dauerhaft)</w:t>
      </w:r>
    </w:p>
    <w:p w14:paraId="43B5E215" w14:textId="645F7837" w:rsidR="00A464C6" w:rsidRPr="00A464C6" w:rsidRDefault="00A464C6" w:rsidP="000903D0">
      <w:pPr>
        <w:pStyle w:val="SchmaleListeEbene1"/>
        <w:rPr>
          <w:rStyle w:val="Fett"/>
        </w:rPr>
      </w:pPr>
      <w:r>
        <w:rPr>
          <w:rStyle w:val="Fett"/>
          <w:b w:val="0"/>
          <w:bCs w:val="0"/>
        </w:rPr>
        <w:t>Transaktionen («alles oder nichts» - Operationen)</w:t>
      </w:r>
    </w:p>
    <w:p w14:paraId="3D93B3A4" w14:textId="319D2A54" w:rsidR="00A464C6" w:rsidRPr="00A464C6" w:rsidRDefault="00A464C6" w:rsidP="000903D0">
      <w:pPr>
        <w:pStyle w:val="SchmaleListeEbene1"/>
        <w:rPr>
          <w:rStyle w:val="Fett"/>
        </w:rPr>
      </w:pPr>
      <w:r>
        <w:rPr>
          <w:rStyle w:val="Fett"/>
          <w:b w:val="0"/>
          <w:bCs w:val="0"/>
        </w:rPr>
        <w:t>Me</w:t>
      </w:r>
      <w:r w:rsidR="00936EFA">
        <w:rPr>
          <w:rStyle w:val="Fett"/>
          <w:b w:val="0"/>
          <w:bCs w:val="0"/>
        </w:rPr>
        <w:t>h</w:t>
      </w:r>
      <w:r>
        <w:rPr>
          <w:rStyle w:val="Fett"/>
          <w:b w:val="0"/>
          <w:bCs w:val="0"/>
        </w:rPr>
        <w:t>rbenutzerbetrieb (</w:t>
      </w:r>
      <w:proofErr w:type="spellStart"/>
      <w:r>
        <w:rPr>
          <w:rStyle w:val="Fett"/>
          <w:b w:val="0"/>
          <w:bCs w:val="0"/>
        </w:rPr>
        <w:t>Sync</w:t>
      </w:r>
      <w:proofErr w:type="spellEnd"/>
      <w:r>
        <w:rPr>
          <w:rStyle w:val="Fett"/>
          <w:b w:val="0"/>
          <w:bCs w:val="0"/>
        </w:rPr>
        <w:t xml:space="preserve"> paral</w:t>
      </w:r>
      <w:r w:rsidR="00936EFA">
        <w:rPr>
          <w:rStyle w:val="Fett"/>
          <w:b w:val="0"/>
          <w:bCs w:val="0"/>
        </w:rPr>
        <w:t>l</w:t>
      </w:r>
      <w:r>
        <w:rPr>
          <w:rStyle w:val="Fett"/>
          <w:b w:val="0"/>
          <w:bCs w:val="0"/>
        </w:rPr>
        <w:t>el</w:t>
      </w:r>
      <w:r w:rsidRPr="00936EFA">
        <w:rPr>
          <w:rStyle w:val="Fett"/>
          <w:b w:val="0"/>
          <w:bCs w:val="0"/>
        </w:rPr>
        <w:t>e Zugriffe)</w:t>
      </w:r>
    </w:p>
    <w:p w14:paraId="4077C07A" w14:textId="529F14CA" w:rsidR="00A464C6" w:rsidRPr="00A464C6" w:rsidRDefault="00A464C6" w:rsidP="000903D0">
      <w:pPr>
        <w:pStyle w:val="SchmaleListeEbene1"/>
        <w:rPr>
          <w:rStyle w:val="Fett"/>
        </w:rPr>
      </w:pPr>
      <w:r>
        <w:rPr>
          <w:rStyle w:val="Fett"/>
          <w:b w:val="0"/>
          <w:bCs w:val="0"/>
        </w:rPr>
        <w:t>Sicherheit: Authentifizierung und Autorisierung</w:t>
      </w:r>
    </w:p>
    <w:p w14:paraId="3BED67DE" w14:textId="09625FB0" w:rsidR="00A464C6" w:rsidRPr="00A464C6" w:rsidRDefault="00A464C6" w:rsidP="000903D0">
      <w:pPr>
        <w:pStyle w:val="SchmaleListeEbene1"/>
        <w:rPr>
          <w:rStyle w:val="Fett"/>
        </w:rPr>
      </w:pPr>
      <w:r>
        <w:rPr>
          <w:rStyle w:val="Fett"/>
          <w:b w:val="0"/>
          <w:bCs w:val="0"/>
        </w:rPr>
        <w:t>Backup und Recovery</w:t>
      </w:r>
    </w:p>
    <w:p w14:paraId="1DFD8AF4" w14:textId="2DD32634" w:rsidR="00A464C6" w:rsidRPr="00A53372" w:rsidRDefault="00A464C6" w:rsidP="000903D0">
      <w:pPr>
        <w:pStyle w:val="SchmaleListeEbene1"/>
        <w:rPr>
          <w:rStyle w:val="Fett"/>
        </w:rPr>
      </w:pPr>
      <w:r>
        <w:rPr>
          <w:rStyle w:val="Fett"/>
          <w:b w:val="0"/>
          <w:bCs w:val="0"/>
        </w:rPr>
        <w:t>Datentypen</w:t>
      </w:r>
      <w:r w:rsidR="00A53372">
        <w:rPr>
          <w:rStyle w:val="Fett"/>
          <w:b w:val="0"/>
          <w:bCs w:val="0"/>
        </w:rPr>
        <w:t xml:space="preserve"> /Datenstrukturen mit Datenkatalog </w:t>
      </w:r>
    </w:p>
    <w:p w14:paraId="186D69D1" w14:textId="6399E513" w:rsidR="00A53372" w:rsidRPr="00A53372" w:rsidRDefault="00A53372" w:rsidP="000903D0">
      <w:pPr>
        <w:pStyle w:val="SchmaleListeEbene1"/>
        <w:rPr>
          <w:rStyle w:val="Fett"/>
        </w:rPr>
      </w:pPr>
      <w:r>
        <w:rPr>
          <w:rStyle w:val="Fett"/>
          <w:b w:val="0"/>
          <w:bCs w:val="0"/>
        </w:rPr>
        <w:t>Abfragesprachen (</w:t>
      </w:r>
      <w:proofErr w:type="spellStart"/>
      <w:r>
        <w:rPr>
          <w:rStyle w:val="Fett"/>
          <w:b w:val="0"/>
          <w:bCs w:val="0"/>
        </w:rPr>
        <w:t>z.B</w:t>
      </w:r>
      <w:proofErr w:type="spellEnd"/>
      <w:r>
        <w:rPr>
          <w:rStyle w:val="Fett"/>
          <w:b w:val="0"/>
          <w:bCs w:val="0"/>
        </w:rPr>
        <w:t xml:space="preserve"> SQL) mit Optimierer</w:t>
      </w:r>
    </w:p>
    <w:p w14:paraId="21F5EBB0" w14:textId="7F9606E9" w:rsidR="00A53372" w:rsidRPr="00767C80" w:rsidRDefault="00A53372" w:rsidP="000903D0">
      <w:pPr>
        <w:pStyle w:val="SchmaleListeEbene1"/>
        <w:rPr>
          <w:rStyle w:val="Fett"/>
        </w:rPr>
      </w:pPr>
      <w:r>
        <w:rPr>
          <w:rStyle w:val="Fett"/>
          <w:b w:val="0"/>
          <w:bCs w:val="0"/>
        </w:rPr>
        <w:t>Programmierschnittstellen (</w:t>
      </w:r>
      <w:proofErr w:type="spellStart"/>
      <w:r>
        <w:rPr>
          <w:rStyle w:val="Fett"/>
          <w:b w:val="0"/>
          <w:bCs w:val="0"/>
        </w:rPr>
        <w:t>z.B</w:t>
      </w:r>
      <w:proofErr w:type="spellEnd"/>
      <w:r>
        <w:rPr>
          <w:rStyle w:val="Fett"/>
          <w:b w:val="0"/>
          <w:bCs w:val="0"/>
        </w:rPr>
        <w:t xml:space="preserve"> JDBC)</w:t>
      </w:r>
    </w:p>
    <w:p w14:paraId="1C1AEB9C" w14:textId="050D5C97" w:rsidR="00052D59" w:rsidRDefault="00052D59" w:rsidP="000555D7">
      <w:pPr>
        <w:pStyle w:val="TitelZusammenfassung"/>
        <w:spacing w:after="0"/>
      </w:pPr>
      <w:r>
        <w:t>DB-Entwurfsprozess</w:t>
      </w:r>
    </w:p>
    <w:p w14:paraId="3A18C29E" w14:textId="197FBF77" w:rsidR="000E11B1" w:rsidRDefault="00AB3A40" w:rsidP="00932AEA">
      <w:pPr>
        <w:spacing w:after="0"/>
      </w:pPr>
      <w:r>
        <w:rPr>
          <w:noProof/>
        </w:rPr>
        <w:drawing>
          <wp:inline distT="0" distB="0" distL="0" distR="0" wp14:anchorId="66F324AD" wp14:editId="532F2FC4">
            <wp:extent cx="2037080" cy="999490"/>
            <wp:effectExtent l="0" t="0" r="127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0105" w14:textId="062046C5" w:rsidR="00052D59" w:rsidRDefault="00720838" w:rsidP="000555D7">
      <w:pPr>
        <w:pStyle w:val="TitelZusammenfassung"/>
        <w:spacing w:after="0"/>
      </w:pPr>
      <w:r>
        <w:t>Ansi-3-Ebenen-Modell</w:t>
      </w:r>
    </w:p>
    <w:p w14:paraId="4B5C3C49" w14:textId="7BD0EB53" w:rsidR="00720838" w:rsidRDefault="00720838" w:rsidP="000903D0">
      <w:pPr>
        <w:pStyle w:val="SchmaleListeEbene1"/>
      </w:pPr>
      <w:r>
        <w:t>Logische Ebene</w:t>
      </w:r>
    </w:p>
    <w:p w14:paraId="18E0CD69" w14:textId="43CA4803" w:rsidR="00720838" w:rsidRDefault="00720838" w:rsidP="000903D0">
      <w:pPr>
        <w:pStyle w:val="SchmaleListeEbene2"/>
      </w:pPr>
      <w:r>
        <w:t>Logische Struktur der Daten</w:t>
      </w:r>
    </w:p>
    <w:p w14:paraId="423962F2" w14:textId="384680F1" w:rsidR="00C67C71" w:rsidRDefault="00C67C71" w:rsidP="000903D0">
      <w:pPr>
        <w:pStyle w:val="SchmaleListeEbene2"/>
      </w:pPr>
      <w:r>
        <w:t>Definition durch log. Schema «Trägermodell»</w:t>
      </w:r>
    </w:p>
    <w:p w14:paraId="03CD7DFD" w14:textId="3C703DEA" w:rsidR="00C67C71" w:rsidRDefault="00C67C71" w:rsidP="000903D0">
      <w:pPr>
        <w:pStyle w:val="SchmaleListeEbene1"/>
      </w:pPr>
      <w:r>
        <w:t>Interne Ebene</w:t>
      </w:r>
    </w:p>
    <w:p w14:paraId="3903FB92" w14:textId="37F9ED01" w:rsidR="00C67C71" w:rsidRDefault="00C67C71" w:rsidP="000903D0">
      <w:pPr>
        <w:pStyle w:val="SchmaleListeEbene2"/>
      </w:pPr>
      <w:r>
        <w:t>Speicherstrukturen</w:t>
      </w:r>
    </w:p>
    <w:p w14:paraId="0A0605B9" w14:textId="0470B17A" w:rsidR="00C67C71" w:rsidRDefault="00C67C71" w:rsidP="000903D0">
      <w:pPr>
        <w:pStyle w:val="SchmaleListeEbene2"/>
      </w:pPr>
      <w:r>
        <w:t>Definition durch internes Schema</w:t>
      </w:r>
    </w:p>
    <w:p w14:paraId="72554C9D" w14:textId="30654C60" w:rsidR="00C67C71" w:rsidRDefault="00C67C71" w:rsidP="000903D0">
      <w:pPr>
        <w:pStyle w:val="SchmaleListeEbene1"/>
      </w:pPr>
      <w:r>
        <w:t>Externe Ebene</w:t>
      </w:r>
    </w:p>
    <w:p w14:paraId="392FC71B" w14:textId="3ACCA3C5" w:rsidR="00C67C71" w:rsidRDefault="00C67C71" w:rsidP="000903D0">
      <w:pPr>
        <w:pStyle w:val="SchmaleListeEbene2"/>
      </w:pPr>
      <w:r>
        <w:t>Sicht einer Benutzerklasse auf Teilmenge der DB</w:t>
      </w:r>
    </w:p>
    <w:p w14:paraId="57B38492" w14:textId="62F27EE0" w:rsidR="00C67C71" w:rsidRDefault="00C67C71" w:rsidP="000903D0">
      <w:pPr>
        <w:pStyle w:val="SchmaleListeEbene2"/>
      </w:pPr>
      <w:r>
        <w:t>Definition durch externes Schema</w:t>
      </w:r>
    </w:p>
    <w:p w14:paraId="0BFA4A78" w14:textId="04AE07E2" w:rsidR="00301DEE" w:rsidRDefault="00301DEE" w:rsidP="000903D0">
      <w:pPr>
        <w:pStyle w:val="SchmaleListeEbene1"/>
      </w:pPr>
      <w:r>
        <w:t>Mapping</w:t>
      </w:r>
    </w:p>
    <w:p w14:paraId="26A8BC4D" w14:textId="1229837F" w:rsidR="008760FA" w:rsidRDefault="00301DEE" w:rsidP="000555D7">
      <w:pPr>
        <w:pStyle w:val="SchmaleListeEbene2"/>
      </w:pPr>
      <w:r>
        <w:t>Zwischen den Ebenen ist eine mehr oder weniger komplexe Abbildung notwendig</w:t>
      </w:r>
    </w:p>
    <w:p w14:paraId="13DA397B" w14:textId="1B5A757B" w:rsidR="00E8396F" w:rsidRDefault="00E8396F" w:rsidP="001A0AA3">
      <w:pPr>
        <w:pStyle w:val="TitelZusammenfassung"/>
        <w:spacing w:after="0"/>
      </w:pPr>
      <w:r>
        <w:t>UML-Klassendiagramm</w:t>
      </w:r>
      <w:r w:rsidR="001A0AA3">
        <w:t xml:space="preserve"> (UML = </w:t>
      </w:r>
      <w:r w:rsidR="001A0AA3" w:rsidRPr="000555D7">
        <w:t>Unified Modelling Language</w:t>
      </w:r>
      <w:r w:rsidR="001A0AA3">
        <w:t>)</w:t>
      </w:r>
    </w:p>
    <w:p w14:paraId="4A6CD561" w14:textId="7C9FD6DA" w:rsidR="008C2A70" w:rsidRPr="000E3420" w:rsidRDefault="001E4245" w:rsidP="001A0AA3">
      <w:pPr>
        <w:spacing w:after="0"/>
      </w:pPr>
      <w:r>
        <w:rPr>
          <w:noProof/>
        </w:rPr>
        <w:drawing>
          <wp:inline distT="0" distB="0" distL="0" distR="0" wp14:anchorId="1D243C51" wp14:editId="7E048237">
            <wp:extent cx="1829402" cy="1349241"/>
            <wp:effectExtent l="0" t="0" r="0" b="381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070" cy="13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B25" w:rsidRPr="000555D7">
        <w:rPr>
          <w:noProof/>
        </w:rPr>
        <w:br/>
      </w:r>
      <w:r w:rsidR="008C2A70" w:rsidRPr="001A0AA3">
        <w:rPr>
          <w:noProof/>
        </w:rPr>
        <w:t>Vererbung: «is-a»</w:t>
      </w:r>
    </w:p>
    <w:p w14:paraId="4C42D72F" w14:textId="66A818F1" w:rsidR="008C2A70" w:rsidRPr="00E270DD" w:rsidRDefault="008C2A70" w:rsidP="000903D0">
      <w:pPr>
        <w:pStyle w:val="SchmaleListeEbene1"/>
      </w:pPr>
      <w:r w:rsidRPr="00E270DD">
        <w:t>{</w:t>
      </w:r>
      <w:proofErr w:type="spellStart"/>
      <w:r w:rsidRPr="00E270DD">
        <w:t>complete</w:t>
      </w:r>
      <w:proofErr w:type="spellEnd"/>
      <w:r w:rsidRPr="00E270DD">
        <w:t>} / {</w:t>
      </w:r>
      <w:proofErr w:type="spellStart"/>
      <w:r w:rsidRPr="00E270DD">
        <w:t>incomplete</w:t>
      </w:r>
      <w:proofErr w:type="spellEnd"/>
      <w:r w:rsidRPr="00E270DD">
        <w:t>} sind zusätzliche Subklassen erlaubt?</w:t>
      </w:r>
    </w:p>
    <w:p w14:paraId="3B4603F6" w14:textId="5C4857C8" w:rsidR="008C2A70" w:rsidRPr="00E270DD" w:rsidRDefault="00A46205" w:rsidP="000903D0">
      <w:pPr>
        <w:pStyle w:val="SchmaleListeEbene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CF3D15" wp14:editId="3368537D">
            <wp:simplePos x="0" y="0"/>
            <wp:positionH relativeFrom="column">
              <wp:posOffset>1218565</wp:posOffset>
            </wp:positionH>
            <wp:positionV relativeFrom="paragraph">
              <wp:posOffset>44450</wp:posOffset>
            </wp:positionV>
            <wp:extent cx="807085" cy="483235"/>
            <wp:effectExtent l="0" t="0" r="0" b="0"/>
            <wp:wrapTight wrapText="bothSides">
              <wp:wrapPolygon edited="0">
                <wp:start x="0" y="0"/>
                <wp:lineTo x="0" y="20436"/>
                <wp:lineTo x="20903" y="20436"/>
                <wp:lineTo x="2090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A70" w:rsidRPr="00E270DD">
        <w:t>{disjunkt} Objekt ist Instanz von genau einer Unterklasse</w:t>
      </w:r>
    </w:p>
    <w:p w14:paraId="0812BEB3" w14:textId="6CCC2F03" w:rsidR="008C2A70" w:rsidRPr="00E270DD" w:rsidRDefault="008C2A70" w:rsidP="000903D0">
      <w:pPr>
        <w:pStyle w:val="SchmaleListeEbene1"/>
      </w:pPr>
      <w:r w:rsidRPr="00E270DD">
        <w:t>{</w:t>
      </w:r>
      <w:proofErr w:type="spellStart"/>
      <w:r w:rsidRPr="00E270DD">
        <w:t>overlapping</w:t>
      </w:r>
      <w:proofErr w:type="spellEnd"/>
      <w:r w:rsidRPr="00E270DD">
        <w:t>}</w:t>
      </w:r>
    </w:p>
    <w:p w14:paraId="522A93B2" w14:textId="398CDD47" w:rsidR="008C2A70" w:rsidRPr="00E270DD" w:rsidRDefault="008C2A70" w:rsidP="000903D0">
      <w:pPr>
        <w:pStyle w:val="SchmaleListeEbene2"/>
        <w:rPr>
          <w:noProof/>
        </w:rPr>
      </w:pPr>
      <w:r w:rsidRPr="00E270DD">
        <w:rPr>
          <w:noProof/>
        </w:rPr>
        <w:t>Objekt kann Instanz von x überlappenden Unterklassen sein</w:t>
      </w:r>
    </w:p>
    <w:p w14:paraId="5BAFDC07" w14:textId="441412B8" w:rsidR="00E8396F" w:rsidRDefault="008C2A70" w:rsidP="000903D0">
      <w:pPr>
        <w:pStyle w:val="SchmaleListeEbene2"/>
      </w:pPr>
      <w:r w:rsidRPr="00E270DD">
        <w:rPr>
          <w:noProof/>
        </w:rPr>
        <w:t xml:space="preserve">Unterklassenzugehörigkeit </w:t>
      </w:r>
      <w:r w:rsidR="00B66D83">
        <w:rPr>
          <w:noProof/>
        </w:rPr>
        <w:t xml:space="preserve">kann </w:t>
      </w:r>
      <w:r w:rsidRPr="00E270DD">
        <w:rPr>
          <w:noProof/>
        </w:rPr>
        <w:t>wechsel</w:t>
      </w:r>
      <w:r w:rsidR="00B66D83">
        <w:rPr>
          <w:noProof/>
        </w:rPr>
        <w:t>n</w:t>
      </w:r>
    </w:p>
    <w:p w14:paraId="0CDC9494" w14:textId="6E8CA857" w:rsidR="00CE38B5" w:rsidRPr="00A14280" w:rsidRDefault="000555D7" w:rsidP="000903D0">
      <w:pPr>
        <w:pStyle w:val="SchmaleListeEbene1"/>
      </w:pPr>
      <w:r w:rsidRPr="000555D7">
        <w:rPr>
          <w:i/>
          <w:iCs/>
        </w:rPr>
        <w:t>Krähenfuss-Notation</w:t>
      </w:r>
      <w:r>
        <w:rPr>
          <w:noProof/>
        </w:rPr>
        <w:drawing>
          <wp:inline distT="0" distB="0" distL="0" distR="0" wp14:anchorId="1FA01D0A" wp14:editId="010B7AE9">
            <wp:extent cx="1569254" cy="242782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768" cy="2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2C35" w14:textId="5298940F" w:rsidR="00552BF4" w:rsidRDefault="00552BF4" w:rsidP="00932AEA">
      <w:pPr>
        <w:pStyle w:val="TitelZusammenfassung"/>
        <w:spacing w:after="0"/>
      </w:pPr>
      <w:r>
        <w:t>Relationales Modell</w:t>
      </w:r>
    </w:p>
    <w:p w14:paraId="78EF56E3" w14:textId="23C82768" w:rsidR="00E94477" w:rsidRPr="00E94477" w:rsidRDefault="00E94477" w:rsidP="000E3420">
      <w:pPr>
        <w:spacing w:after="0"/>
      </w:pPr>
      <w:r w:rsidRPr="00E94477">
        <w:t>Begriffe</w:t>
      </w:r>
    </w:p>
    <w:p w14:paraId="1223DBD9" w14:textId="54DD75BA" w:rsidR="00552BF4" w:rsidRDefault="005E5FF4" w:rsidP="000903D0">
      <w:pPr>
        <w:pStyle w:val="SchmaleListeEbene1"/>
      </w:pPr>
      <w:r>
        <w:t xml:space="preserve">Entität: </w:t>
      </w:r>
      <w:proofErr w:type="spellStart"/>
      <w:r>
        <w:t>Inviduelles</w:t>
      </w:r>
      <w:proofErr w:type="spellEnd"/>
      <w:r>
        <w:t xml:space="preserve"> Element</w:t>
      </w:r>
    </w:p>
    <w:p w14:paraId="73585C3F" w14:textId="753A2AC5" w:rsidR="005E5FF4" w:rsidRDefault="005E5FF4" w:rsidP="000903D0">
      <w:pPr>
        <w:pStyle w:val="SchmaleListeEbene1"/>
      </w:pPr>
      <w:r>
        <w:t>Relation: Beschreibt Entitätsmenge</w:t>
      </w:r>
    </w:p>
    <w:p w14:paraId="7F4A2A08" w14:textId="5182FA27" w:rsidR="005E5FF4" w:rsidRDefault="005E5FF4" w:rsidP="000903D0">
      <w:pPr>
        <w:pStyle w:val="SchmaleListeEbene2"/>
      </w:pPr>
      <w:r>
        <w:t xml:space="preserve">Z.B: </w:t>
      </w:r>
      <w:r w:rsidR="00DA4F8E">
        <w:t>Ang (</w:t>
      </w:r>
      <w:proofErr w:type="spellStart"/>
      <w:r w:rsidR="00DA4F8E">
        <w:t>PersNr</w:t>
      </w:r>
      <w:proofErr w:type="spellEnd"/>
      <w:r w:rsidR="00DA4F8E">
        <w:t xml:space="preserve">, Name, Chef, </w:t>
      </w:r>
      <w:proofErr w:type="spellStart"/>
      <w:r w:rsidR="00DA4F8E">
        <w:t>Salaer</w:t>
      </w:r>
      <w:proofErr w:type="spellEnd"/>
      <w:r w:rsidR="00DA4F8E">
        <w:t>)</w:t>
      </w:r>
    </w:p>
    <w:p w14:paraId="28C37878" w14:textId="62011635" w:rsidR="00DA4F8E" w:rsidRDefault="00DA4F8E" w:rsidP="000903D0">
      <w:pPr>
        <w:pStyle w:val="SchmaleListeEbene1"/>
      </w:pPr>
      <w:r>
        <w:t xml:space="preserve">Tupel: repräsentiert </w:t>
      </w:r>
      <w:r w:rsidR="0073632C">
        <w:t>eine Entität</w:t>
      </w:r>
    </w:p>
    <w:p w14:paraId="2787A5A5" w14:textId="76DC0BB5" w:rsidR="0073632C" w:rsidRDefault="0073632C" w:rsidP="000903D0">
      <w:pPr>
        <w:pStyle w:val="SchmaleListeEbene2"/>
      </w:pPr>
      <w:r>
        <w:t>Z.B: (1001, «Marxer», 1000, NULL, 10580)</w:t>
      </w:r>
    </w:p>
    <w:p w14:paraId="27A0AD2E" w14:textId="5AD88AF2" w:rsidR="00E934BD" w:rsidRDefault="00E934BD" w:rsidP="000903D0">
      <w:pPr>
        <w:pStyle w:val="SchmaleListeEbene1"/>
      </w:pPr>
      <w:r>
        <w:t>Tabelle</w:t>
      </w:r>
    </w:p>
    <w:p w14:paraId="40575B2D" w14:textId="4581C4C1" w:rsidR="00E934BD" w:rsidRPr="00A46205" w:rsidRDefault="00A46205" w:rsidP="000903D0">
      <w:pPr>
        <w:pStyle w:val="SchmaleListeEbene2"/>
      </w:pPr>
      <w:r w:rsidRPr="00A46205">
        <w:t>Zeile=</w:t>
      </w:r>
      <w:r w:rsidR="00E934BD" w:rsidRPr="00A46205">
        <w:t>Tupel</w:t>
      </w:r>
      <w:r w:rsidRPr="00A46205">
        <w:t>, Spalte=Attribut, Reihenfolg</w:t>
      </w:r>
      <w:r>
        <w:t>e bedeutungslos</w:t>
      </w:r>
    </w:p>
    <w:p w14:paraId="3FAA7769" w14:textId="14DF1F91" w:rsidR="00C50BC8" w:rsidRDefault="00902238" w:rsidP="000903D0">
      <w:pPr>
        <w:pStyle w:val="SchmaleListeEbene1"/>
      </w:pPr>
      <w:r>
        <w:t>Schlüssel</w:t>
      </w:r>
    </w:p>
    <w:p w14:paraId="4ECAABD5" w14:textId="7F0EF399" w:rsidR="00902238" w:rsidRDefault="00902238" w:rsidP="000903D0">
      <w:pPr>
        <w:pStyle w:val="SchmaleListeEbene2"/>
      </w:pPr>
      <w:r>
        <w:t xml:space="preserve">Attribute oder Kombi, die ein Tupel </w:t>
      </w:r>
      <w:proofErr w:type="spellStart"/>
      <w:r w:rsidR="000D27F8">
        <w:t>eind</w:t>
      </w:r>
      <w:proofErr w:type="spellEnd"/>
      <w:r w:rsidR="000D27F8">
        <w:t>.</w:t>
      </w:r>
      <w:r>
        <w:t xml:space="preserve"> identifizieren</w:t>
      </w:r>
    </w:p>
    <w:p w14:paraId="14CCF473" w14:textId="29773784" w:rsidR="00902238" w:rsidRDefault="00902238" w:rsidP="000903D0">
      <w:pPr>
        <w:pStyle w:val="SchmaleListeEbene2"/>
      </w:pPr>
      <w:r>
        <w:t>Kombi muss minimal sein</w:t>
      </w:r>
      <w:r w:rsidR="007B629B">
        <w:t xml:space="preserve"> (Am wenigsten Attribute)</w:t>
      </w:r>
    </w:p>
    <w:p w14:paraId="35AD9161" w14:textId="65AD36EA" w:rsidR="00914ECC" w:rsidRDefault="00914ECC" w:rsidP="000903D0">
      <w:pPr>
        <w:pStyle w:val="SchmaleListeEbene1"/>
      </w:pPr>
      <w:r>
        <w:t>Primärschlüssel</w:t>
      </w:r>
    </w:p>
    <w:p w14:paraId="625A147B" w14:textId="123D3F42" w:rsidR="00F34864" w:rsidRDefault="00F34864" w:rsidP="007B629B">
      <w:pPr>
        <w:pStyle w:val="SchmaleListeEbene2"/>
      </w:pPr>
      <w:r>
        <w:t>Eindeutig (innerhalb Tabelle)</w:t>
      </w:r>
      <w:r w:rsidR="001944D7">
        <w:t xml:space="preserve">, </w:t>
      </w:r>
      <w:r>
        <w:t>Laufend zuteilbar</w:t>
      </w:r>
      <w:r w:rsidR="001944D7">
        <w:t>,</w:t>
      </w:r>
    </w:p>
    <w:p w14:paraId="173850A6" w14:textId="6C54ECAD" w:rsidR="00F34864" w:rsidRDefault="00F34864" w:rsidP="001944D7">
      <w:pPr>
        <w:pStyle w:val="SchmaleListeEbene2"/>
        <w:numPr>
          <w:ilvl w:val="0"/>
          <w:numId w:val="0"/>
        </w:numPr>
        <w:ind w:left="426"/>
      </w:pPr>
      <w:r>
        <w:t>Möglichst kurz und nicht zusammengesetzt</w:t>
      </w:r>
    </w:p>
    <w:p w14:paraId="1C24355E" w14:textId="2A374330" w:rsidR="00C627F9" w:rsidRDefault="00F34864" w:rsidP="000903D0">
      <w:pPr>
        <w:pStyle w:val="SchmaleListeEbene1"/>
      </w:pPr>
      <w:r>
        <w:t>Fremdschlüssel</w:t>
      </w:r>
      <w:r w:rsidR="001944D7">
        <w:t xml:space="preserve"> (Für </w:t>
      </w:r>
      <w:proofErr w:type="spellStart"/>
      <w:r w:rsidR="001944D7">
        <w:t>Beziehungsmoddelierung</w:t>
      </w:r>
      <w:proofErr w:type="spellEnd"/>
      <w:r w:rsidR="001944D7">
        <w:t>)</w:t>
      </w:r>
    </w:p>
    <w:p w14:paraId="57D4F684" w14:textId="1EBA0E52" w:rsidR="00F34864" w:rsidRDefault="00F34864" w:rsidP="000903D0">
      <w:pPr>
        <w:pStyle w:val="SchmaleListeEbene2"/>
      </w:pPr>
      <w:r>
        <w:t>Verweist auf Primärschlüssel andere</w:t>
      </w:r>
      <w:r w:rsidR="00C627F9">
        <w:t>r</w:t>
      </w:r>
      <w:r>
        <w:t xml:space="preserve"> Tabelle</w:t>
      </w:r>
    </w:p>
    <w:p w14:paraId="770F889D" w14:textId="436FC136" w:rsidR="00E25430" w:rsidRPr="000D27F8" w:rsidRDefault="00E25430" w:rsidP="000D27F8">
      <w:pPr>
        <w:pStyle w:val="SchmaleListeEbene2"/>
        <w:numPr>
          <w:ilvl w:val="0"/>
          <w:numId w:val="0"/>
        </w:numPr>
        <w:rPr>
          <w:b/>
          <w:bCs/>
          <w:i/>
          <w:iCs/>
        </w:rPr>
      </w:pPr>
      <w:r w:rsidRPr="000D27F8">
        <w:rPr>
          <w:b/>
          <w:bCs/>
          <w:i/>
          <w:iCs/>
        </w:rPr>
        <w:t>Regeln</w:t>
      </w:r>
    </w:p>
    <w:p w14:paraId="39902CF8" w14:textId="2407CDE9" w:rsidR="00E25430" w:rsidRDefault="00E25430" w:rsidP="000903D0">
      <w:pPr>
        <w:pStyle w:val="SchmaleListeEbene1"/>
      </w:pPr>
      <w:r>
        <w:t xml:space="preserve">PK </w:t>
      </w:r>
      <w:r w:rsidR="00FC3E45">
        <w:t>unterstreichen (</w:t>
      </w:r>
      <w:proofErr w:type="spellStart"/>
      <w:r w:rsidR="00FC3E45">
        <w:t>default</w:t>
      </w:r>
      <w:proofErr w:type="spellEnd"/>
      <w:r w:rsidR="00FC3E45">
        <w:t xml:space="preserve">: </w:t>
      </w:r>
      <w:r w:rsidR="00FC3E45" w:rsidRPr="00FC3E45">
        <w:rPr>
          <w:i/>
          <w:iCs/>
        </w:rPr>
        <w:t>UNIQUE</w:t>
      </w:r>
      <w:r w:rsidR="00FC3E45">
        <w:t xml:space="preserve">, </w:t>
      </w:r>
      <w:r w:rsidR="00FC3E45" w:rsidRPr="00FC3E45">
        <w:rPr>
          <w:i/>
          <w:iCs/>
        </w:rPr>
        <w:t>NOT NULL</w:t>
      </w:r>
      <w:r w:rsidR="00FC3E45">
        <w:t>)</w:t>
      </w:r>
    </w:p>
    <w:p w14:paraId="5A7324AE" w14:textId="78ACBACF" w:rsidR="00FC3E45" w:rsidRPr="00DC62E5" w:rsidRDefault="00FC3E45" w:rsidP="000903D0">
      <w:pPr>
        <w:pStyle w:val="SchmaleListeEbene1"/>
      </w:pPr>
      <w:r>
        <w:t xml:space="preserve">FK Kursiv und mit </w:t>
      </w:r>
      <w:r w:rsidRPr="00FC3E45">
        <w:rPr>
          <w:i/>
          <w:iCs/>
        </w:rPr>
        <w:t>REFERENCES</w:t>
      </w:r>
    </w:p>
    <w:p w14:paraId="162EE68C" w14:textId="08034216" w:rsidR="00DC62E5" w:rsidRDefault="00DC62E5" w:rsidP="000903D0">
      <w:pPr>
        <w:pStyle w:val="SchmaleListeEbene1"/>
      </w:pPr>
      <w:proofErr w:type="spellStart"/>
      <w:r>
        <w:t>Schlüsselkanditaten</w:t>
      </w:r>
      <w:proofErr w:type="spellEnd"/>
      <w:r>
        <w:t xml:space="preserve">-Attribute mit </w:t>
      </w:r>
      <w:r w:rsidRPr="00B529D0">
        <w:rPr>
          <w:i/>
          <w:iCs/>
        </w:rPr>
        <w:t>UNIQUE</w:t>
      </w:r>
    </w:p>
    <w:p w14:paraId="000B0576" w14:textId="49EA7A17" w:rsidR="00DC62E5" w:rsidRPr="00536106" w:rsidRDefault="00DC62E5" w:rsidP="000903D0">
      <w:pPr>
        <w:pStyle w:val="SchmaleListeEbene1"/>
        <w:rPr>
          <w:lang w:val="fr-CH"/>
        </w:rPr>
      </w:pPr>
      <w:proofErr w:type="spellStart"/>
      <w:r w:rsidRPr="00DC62E5">
        <w:rPr>
          <w:lang w:val="fr-CH"/>
        </w:rPr>
        <w:t>Attribute</w:t>
      </w:r>
      <w:proofErr w:type="spellEnd"/>
      <w:r w:rsidRPr="00DC62E5">
        <w:rPr>
          <w:lang w:val="fr-CH"/>
        </w:rPr>
        <w:t xml:space="preserve"> (</w:t>
      </w:r>
      <w:proofErr w:type="spellStart"/>
      <w:r w:rsidRPr="00DC62E5">
        <w:rPr>
          <w:lang w:val="fr-CH"/>
        </w:rPr>
        <w:t>ausser</w:t>
      </w:r>
      <w:proofErr w:type="spellEnd"/>
      <w:r w:rsidRPr="00DC62E5">
        <w:rPr>
          <w:lang w:val="fr-CH"/>
        </w:rPr>
        <w:t xml:space="preserve"> PK!) </w:t>
      </w:r>
      <w:r w:rsidR="00B529D0">
        <w:rPr>
          <w:lang w:val="fr-CH"/>
        </w:rPr>
        <w:t xml:space="preserve">default : </w:t>
      </w:r>
      <w:r w:rsidR="00B529D0" w:rsidRPr="00B529D0">
        <w:rPr>
          <w:i/>
          <w:iCs/>
          <w:lang w:val="fr-CH"/>
        </w:rPr>
        <w:t>NOT UNIQUE</w:t>
      </w:r>
      <w:r w:rsidR="00B529D0">
        <w:rPr>
          <w:lang w:val="fr-CH"/>
        </w:rPr>
        <w:t xml:space="preserve">, </w:t>
      </w:r>
      <w:r w:rsidR="00B529D0" w:rsidRPr="00B529D0">
        <w:rPr>
          <w:i/>
          <w:iCs/>
          <w:lang w:val="fr-CH"/>
        </w:rPr>
        <w:t>NULL</w:t>
      </w:r>
    </w:p>
    <w:p w14:paraId="104BEB20" w14:textId="615314B6" w:rsidR="00536106" w:rsidRDefault="00536106" w:rsidP="000903D0">
      <w:pPr>
        <w:pStyle w:val="SchmaleListeEbene1"/>
        <w:rPr>
          <w:lang w:val="fr-CH"/>
        </w:rPr>
      </w:pPr>
      <w:r>
        <w:rPr>
          <w:lang w:val="fr-CH"/>
        </w:rPr>
        <w:t>Attribut-</w:t>
      </w:r>
      <w:proofErr w:type="spellStart"/>
      <w:r>
        <w:rPr>
          <w:lang w:val="fr-CH"/>
        </w:rPr>
        <w:t>Datentypen</w:t>
      </w:r>
      <w:proofErr w:type="spellEnd"/>
      <w:r>
        <w:rPr>
          <w:lang w:val="fr-CH"/>
        </w:rPr>
        <w:t> :</w:t>
      </w:r>
    </w:p>
    <w:p w14:paraId="40798BA0" w14:textId="28E6FE69" w:rsidR="00536106" w:rsidRPr="00CC3696" w:rsidRDefault="00536106" w:rsidP="000903D0">
      <w:pPr>
        <w:pStyle w:val="SchmaleListeEbene2"/>
      </w:pPr>
      <w:r w:rsidRPr="00CC3696">
        <w:t>NUMBER (Allg.), DECIMAL, INTEGER</w:t>
      </w:r>
    </w:p>
    <w:p w14:paraId="58C4014E" w14:textId="5C4A8449" w:rsidR="00536106" w:rsidRPr="00CC3696" w:rsidRDefault="00536106" w:rsidP="000903D0">
      <w:pPr>
        <w:pStyle w:val="SchmaleListeEbene2"/>
      </w:pPr>
      <w:r w:rsidRPr="00CC3696">
        <w:t>DATE, TIME, DATETIME, INTERVAL</w:t>
      </w:r>
    </w:p>
    <w:p w14:paraId="31C1D118" w14:textId="4B4EC8E7" w:rsidR="00536106" w:rsidRPr="00CC3696" w:rsidRDefault="00536106" w:rsidP="000903D0">
      <w:pPr>
        <w:pStyle w:val="SchmaleListeEbene2"/>
      </w:pPr>
      <w:r w:rsidRPr="00CC3696">
        <w:t>VARCHAR(x) [maximal x Zeichen]</w:t>
      </w:r>
    </w:p>
    <w:p w14:paraId="638C8CCD" w14:textId="333598FB" w:rsidR="00536106" w:rsidRPr="00CC3696" w:rsidRDefault="00536106" w:rsidP="000903D0">
      <w:pPr>
        <w:pStyle w:val="SchmaleListeEbene2"/>
      </w:pPr>
      <w:r w:rsidRPr="00CC3696">
        <w:t>CHAR(x) [genau x Zeichen]</w:t>
      </w:r>
    </w:p>
    <w:p w14:paraId="0E04A5F4" w14:textId="4BE2ADA7" w:rsidR="00536106" w:rsidRPr="00CC3696" w:rsidRDefault="00536106" w:rsidP="000903D0">
      <w:pPr>
        <w:pStyle w:val="SchmaleListeEbene2"/>
      </w:pPr>
      <w:r w:rsidRPr="00CC3696">
        <w:t>BINARY, ENUM</w:t>
      </w:r>
    </w:p>
    <w:p w14:paraId="17769B8D" w14:textId="53E197BD" w:rsidR="00536106" w:rsidRDefault="002957EF" w:rsidP="000903D0">
      <w:pPr>
        <w:pStyle w:val="SchmaleListeEbene1"/>
      </w:pPr>
      <w:r>
        <w:t>Abbildung von Klassen (Regel 1)</w:t>
      </w:r>
    </w:p>
    <w:p w14:paraId="060D8621" w14:textId="484CA21F" w:rsidR="002957EF" w:rsidRDefault="002957EF" w:rsidP="000903D0">
      <w:pPr>
        <w:pStyle w:val="SchmaleListeEbene2"/>
      </w:pPr>
      <w:r>
        <w:t>Ein Attribut oder Kombi, muss PK sein</w:t>
      </w:r>
    </w:p>
    <w:p w14:paraId="675E1616" w14:textId="2237DAB1" w:rsidR="002957EF" w:rsidRDefault="00954976" w:rsidP="000903D0">
      <w:pPr>
        <w:pStyle w:val="SchmaleListeEbene2"/>
      </w:pPr>
      <w:r>
        <w:t>Nur Unstrukturierte Werte (1. Normalform)</w:t>
      </w:r>
    </w:p>
    <w:p w14:paraId="486F57C1" w14:textId="6075C075" w:rsidR="00954976" w:rsidRDefault="00954976" w:rsidP="000903D0">
      <w:pPr>
        <w:pStyle w:val="SchmaleListeEbene2"/>
      </w:pPr>
      <w:r>
        <w:t>Jede Klasse wird auf eine Tabelle abgebildet</w:t>
      </w:r>
    </w:p>
    <w:p w14:paraId="4A3DD80A" w14:textId="7977CFDD" w:rsidR="00954976" w:rsidRDefault="0063079C" w:rsidP="000903D0">
      <w:pPr>
        <w:pStyle w:val="SchmaleListeEbene1"/>
      </w:pPr>
      <w:proofErr w:type="spellStart"/>
      <w:r>
        <w:t>Abbilung</w:t>
      </w:r>
      <w:proofErr w:type="spellEnd"/>
      <w:r>
        <w:t xml:space="preserve"> von 1:n (Regel 2.1)</w:t>
      </w:r>
    </w:p>
    <w:p w14:paraId="3A7C72EF" w14:textId="704DBDA4" w:rsidR="0063079C" w:rsidRDefault="0063079C" w:rsidP="000903D0">
      <w:pPr>
        <w:pStyle w:val="SchmaleListeEbene2"/>
      </w:pPr>
      <w:r>
        <w:t>1..* zu 1</w:t>
      </w:r>
    </w:p>
    <w:p w14:paraId="759AD3AC" w14:textId="01F3BC8E" w:rsidR="0063079C" w:rsidRDefault="0063079C" w:rsidP="000903D0">
      <w:pPr>
        <w:pStyle w:val="SchmaleListeEbene2"/>
      </w:pPr>
      <w:r>
        <w:t>Primärschlüssel der 1-Tabelle muss in der *-Tabelle</w:t>
      </w:r>
      <w:r w:rsidR="0088080E">
        <w:t xml:space="preserve"> als FK vorkommen</w:t>
      </w:r>
    </w:p>
    <w:p w14:paraId="5F0346FE" w14:textId="669A19C0" w:rsidR="0088080E" w:rsidRDefault="0088080E" w:rsidP="000903D0">
      <w:pPr>
        <w:pStyle w:val="SchmaleListeEbene1"/>
      </w:pPr>
      <w:r>
        <w:t>Abbildung von optionalen Assoziationen (</w:t>
      </w:r>
      <w:r w:rsidR="00234F83">
        <w:t>Reg.</w:t>
      </w:r>
      <w:r>
        <w:t xml:space="preserve"> 2.2)</w:t>
      </w:r>
    </w:p>
    <w:p w14:paraId="59693BC0" w14:textId="148999D8" w:rsidR="00157663" w:rsidRDefault="00157663" w:rsidP="000903D0">
      <w:pPr>
        <w:pStyle w:val="SchmaleListeEbene2"/>
      </w:pPr>
      <w:r>
        <w:t>0</w:t>
      </w:r>
      <w:r w:rsidR="007E115E">
        <w:t>.</w:t>
      </w:r>
      <w:r>
        <w:t xml:space="preserve">.1 zu </w:t>
      </w:r>
      <w:r w:rsidR="007E115E">
        <w:t>0..*</w:t>
      </w:r>
    </w:p>
    <w:p w14:paraId="774B0879" w14:textId="4EE71D9E" w:rsidR="00234F83" w:rsidRDefault="00234F83" w:rsidP="000903D0">
      <w:pPr>
        <w:pStyle w:val="SchmaleListeEbene2"/>
      </w:pPr>
      <w:r>
        <w:t>Variante a</w:t>
      </w:r>
      <w:r w:rsidR="00DC1760">
        <w:t xml:space="preserve"> (mit optionaler Beziehungsattributen)</w:t>
      </w:r>
    </w:p>
    <w:p w14:paraId="1F9723AD" w14:textId="0A858EE8" w:rsidR="00DC1760" w:rsidRDefault="00DC1760" w:rsidP="000903D0">
      <w:pPr>
        <w:pStyle w:val="SchmaleListeEbene3"/>
      </w:pPr>
      <w:r>
        <w:t>Bei häufigen Beziehungen</w:t>
      </w:r>
    </w:p>
    <w:p w14:paraId="4C957C21" w14:textId="04B47961" w:rsidR="00DC1760" w:rsidRDefault="00DC1760" w:rsidP="000903D0">
      <w:pPr>
        <w:pStyle w:val="SchmaleListeEbene3"/>
      </w:pPr>
      <w:r>
        <w:t xml:space="preserve">NULL-Werte </w:t>
      </w:r>
      <w:r w:rsidR="00AE0BCC">
        <w:t>für nicht vorhandenen Beziehungen</w:t>
      </w:r>
    </w:p>
    <w:p w14:paraId="39D3AC20" w14:textId="6D9154C9" w:rsidR="00AE0BCC" w:rsidRDefault="00AE0BCC" w:rsidP="000903D0">
      <w:pPr>
        <w:pStyle w:val="SchmaleListeEbene2"/>
      </w:pPr>
      <w:r>
        <w:t>Variante b (Mit separater Beziehungstabelle)</w:t>
      </w:r>
    </w:p>
    <w:p w14:paraId="21DCE862" w14:textId="555B39EB" w:rsidR="00591EF3" w:rsidRDefault="00591EF3" w:rsidP="00BF67BF">
      <w:pPr>
        <w:pStyle w:val="SchmaleListeEbene3"/>
      </w:pPr>
      <w:r>
        <w:t>Bei seltenen Beziehungen</w:t>
      </w:r>
      <w:r w:rsidR="00BF67BF">
        <w:t xml:space="preserve">, </w:t>
      </w:r>
      <w:r>
        <w:t>Vo</w:t>
      </w:r>
      <w:r w:rsidR="00BF67BF">
        <w:t>r</w:t>
      </w:r>
      <w:r>
        <w:t xml:space="preserve">teil: Keine NULL-Werte </w:t>
      </w:r>
    </w:p>
    <w:p w14:paraId="647CB974" w14:textId="76EE097E" w:rsidR="00591EF3" w:rsidRDefault="00591EF3" w:rsidP="000903D0">
      <w:pPr>
        <w:pStyle w:val="SchmaleListeEbene1"/>
      </w:pPr>
      <w:r>
        <w:t>Abbildung von Aggregationen (Regel 2.3)</w:t>
      </w:r>
    </w:p>
    <w:p w14:paraId="24EF0C3A" w14:textId="4EC69240" w:rsidR="00591EF3" w:rsidRDefault="00ED3B83" w:rsidP="000903D0">
      <w:pPr>
        <w:pStyle w:val="SchmaleListeEbene2"/>
      </w:pPr>
      <w:r>
        <w:t xml:space="preserve">Tupel in der </w:t>
      </w:r>
      <w:proofErr w:type="spellStart"/>
      <w:r>
        <w:t>abhäniger</w:t>
      </w:r>
      <w:proofErr w:type="spellEnd"/>
      <w:r>
        <w:t xml:space="preserve"> Tabelle ist vom referenzierten Tupel abhängig</w:t>
      </w:r>
    </w:p>
    <w:p w14:paraId="32E5753F" w14:textId="486C0434" w:rsidR="00ED3B83" w:rsidRDefault="00ED3B83" w:rsidP="000903D0">
      <w:pPr>
        <w:pStyle w:val="SchmaleListeEbene2"/>
      </w:pPr>
      <w:r>
        <w:t>Variante a</w:t>
      </w:r>
      <w:r w:rsidR="00B55372">
        <w:t>:</w:t>
      </w:r>
      <w:r w:rsidR="00D12EB0">
        <w:t xml:space="preserve"> </w:t>
      </w:r>
      <w:proofErr w:type="spellStart"/>
      <w:r>
        <w:t>Zusammenges</w:t>
      </w:r>
      <w:proofErr w:type="spellEnd"/>
      <w:r w:rsidR="00E2646C">
        <w:t>.</w:t>
      </w:r>
      <w:r>
        <w:t xml:space="preserve"> PK </w:t>
      </w:r>
      <w:r w:rsidR="00D12EB0">
        <w:t>(</w:t>
      </w:r>
      <w:r w:rsidR="00B55372">
        <w:t xml:space="preserve">FK und </w:t>
      </w:r>
      <w:r w:rsidR="00E2646C">
        <w:t xml:space="preserve">weit. </w:t>
      </w:r>
      <w:r w:rsidR="00B55372">
        <w:t>Schlüssel</w:t>
      </w:r>
      <w:r w:rsidR="00D12EB0">
        <w:t>)</w:t>
      </w:r>
    </w:p>
    <w:p w14:paraId="23DC513D" w14:textId="1919D7B3" w:rsidR="00B55372" w:rsidRDefault="00B55372" w:rsidP="000903D0">
      <w:pPr>
        <w:pStyle w:val="SchmaleListeEbene2"/>
      </w:pPr>
      <w:r>
        <w:t>Variante b</w:t>
      </w:r>
      <w:r w:rsidR="00D12EB0">
        <w:t xml:space="preserve">: </w:t>
      </w:r>
      <w:r>
        <w:t>Unabhängige Tabelle -&gt; Eigener PK</w:t>
      </w:r>
    </w:p>
    <w:p w14:paraId="697F0C02" w14:textId="2DF5ACC3" w:rsidR="00B55372" w:rsidRDefault="004E3EAC" w:rsidP="000903D0">
      <w:pPr>
        <w:pStyle w:val="SchmaleListeEbene1"/>
      </w:pPr>
      <w:r>
        <w:t>Abbildung von *:* Assoziationen (Regel 2.4)</w:t>
      </w:r>
    </w:p>
    <w:p w14:paraId="44F189A9" w14:textId="22E4B4CF" w:rsidR="007E115E" w:rsidRDefault="00A60959" w:rsidP="000903D0">
      <w:pPr>
        <w:pStyle w:val="SchmaleListeEbene2"/>
      </w:pPr>
      <w:r>
        <w:t>Variante a: Beziehungsklasse</w:t>
      </w:r>
    </w:p>
    <w:p w14:paraId="05961957" w14:textId="34EC76B9" w:rsidR="00A60959" w:rsidRDefault="00A60959" w:rsidP="000903D0">
      <w:pPr>
        <w:pStyle w:val="SchmaleListeEbene2"/>
      </w:pPr>
      <w:r>
        <w:t>Variante b (Hauptsächlich): Assoziative Klasse</w:t>
      </w:r>
    </w:p>
    <w:p w14:paraId="1897538B" w14:textId="6203EBE5" w:rsidR="00D12EB0" w:rsidRDefault="00D12EB0" w:rsidP="000903D0">
      <w:pPr>
        <w:pStyle w:val="SchmaleListeEbene1"/>
      </w:pPr>
      <w:r>
        <w:t>Abbildung von Vererbung (Regel 3)</w:t>
      </w:r>
    </w:p>
    <w:p w14:paraId="4B7DA2AE" w14:textId="48514DC6" w:rsidR="00D12EB0" w:rsidRDefault="00D12EB0" w:rsidP="000903D0">
      <w:pPr>
        <w:pStyle w:val="SchmaleListeEbene2"/>
      </w:pPr>
      <w:r>
        <w:t>Regel 3.a / Variante 1</w:t>
      </w:r>
    </w:p>
    <w:p w14:paraId="2433074B" w14:textId="1850EBF3" w:rsidR="00D12EB0" w:rsidRDefault="00D12EB0" w:rsidP="000903D0">
      <w:pPr>
        <w:pStyle w:val="SchmaleListeEbene3"/>
      </w:pPr>
      <w:r>
        <w:t>Je eine Tabelle pro Sub- und Superklasse</w:t>
      </w:r>
    </w:p>
    <w:p w14:paraId="737880DF" w14:textId="67EABA66" w:rsidR="0096575F" w:rsidRDefault="0096575F" w:rsidP="000903D0">
      <w:pPr>
        <w:pStyle w:val="SchmaleListeEbene3"/>
      </w:pPr>
      <w:proofErr w:type="spellStart"/>
      <w:r>
        <w:t>Zusätz</w:t>
      </w:r>
      <w:proofErr w:type="spellEnd"/>
      <w:r>
        <w:t>. Diskriminierendes Attribut, das Typ definiert</w:t>
      </w:r>
    </w:p>
    <w:p w14:paraId="32FDC5D4" w14:textId="1E1A7B28" w:rsidR="0096575F" w:rsidRDefault="0096575F" w:rsidP="000903D0">
      <w:pPr>
        <w:pStyle w:val="SchmaleListeEbene3"/>
      </w:pPr>
      <w:r>
        <w:t>PK der Subklassen = PK der Superklasse</w:t>
      </w:r>
    </w:p>
    <w:p w14:paraId="78F37AA1" w14:textId="29509418" w:rsidR="0096575F" w:rsidRDefault="0050772D" w:rsidP="000903D0">
      <w:pPr>
        <w:pStyle w:val="SchmaleListeEbene3"/>
      </w:pPr>
      <w:r>
        <w:t>PK der Subklassen = FK zu Superklasse</w:t>
      </w:r>
    </w:p>
    <w:p w14:paraId="134E2F11" w14:textId="087D3CF3" w:rsidR="0050772D" w:rsidRDefault="0050772D" w:rsidP="000903D0">
      <w:pPr>
        <w:pStyle w:val="SchmaleListeEbene3"/>
      </w:pPr>
      <w:r>
        <w:t>Vorteil: Flexibel, Redundanzfrei</w:t>
      </w:r>
    </w:p>
    <w:p w14:paraId="4797E867" w14:textId="61DB3FCC" w:rsidR="0050772D" w:rsidRDefault="0050772D" w:rsidP="000903D0">
      <w:pPr>
        <w:pStyle w:val="SchmaleListeEbene3"/>
      </w:pPr>
      <w:r>
        <w:t>Nachtteil: Viele Tabellen, komplexe Zugriffe</w:t>
      </w:r>
    </w:p>
    <w:p w14:paraId="332B4F06" w14:textId="0CBF9D12" w:rsidR="00BA2FD9" w:rsidRDefault="00BA2FD9" w:rsidP="000903D0">
      <w:pPr>
        <w:pStyle w:val="SchmaleListeEbene2"/>
      </w:pPr>
      <w:r>
        <w:t>Regel 3.b / Vari</w:t>
      </w:r>
      <w:r w:rsidR="0090754B">
        <w:t>a</w:t>
      </w:r>
      <w:r>
        <w:t>nte 2</w:t>
      </w:r>
    </w:p>
    <w:p w14:paraId="1D7BF67E" w14:textId="1BF56FAE" w:rsidR="00BC7836" w:rsidRDefault="00BA2FD9" w:rsidP="000903D0">
      <w:pPr>
        <w:pStyle w:val="SchmaleListeEbene3"/>
      </w:pPr>
      <w:r>
        <w:t>Je eine Tabelle pro Subklasse</w:t>
      </w:r>
    </w:p>
    <w:p w14:paraId="31CA151E" w14:textId="5BEF1E25" w:rsidR="00BC7836" w:rsidRDefault="00BC7836" w:rsidP="000903D0">
      <w:pPr>
        <w:pStyle w:val="SchmaleListeEbene3"/>
      </w:pPr>
      <w:r>
        <w:t>Keine Abbildung der Superklasse</w:t>
      </w:r>
    </w:p>
    <w:p w14:paraId="7F646042" w14:textId="3A97A852" w:rsidR="00BC7836" w:rsidRDefault="00BC7836" w:rsidP="000903D0">
      <w:pPr>
        <w:pStyle w:val="SchmaleListeEbene3"/>
      </w:pPr>
      <w:r>
        <w:t xml:space="preserve">Subklassen erhalten Merkmale von </w:t>
      </w:r>
      <w:proofErr w:type="spellStart"/>
      <w:r>
        <w:t>Superkl</w:t>
      </w:r>
      <w:proofErr w:type="spellEnd"/>
      <w:r>
        <w:t>.</w:t>
      </w:r>
    </w:p>
    <w:p w14:paraId="67211393" w14:textId="4A8EFAC9" w:rsidR="00BC7836" w:rsidRDefault="00EB37E8" w:rsidP="000903D0">
      <w:pPr>
        <w:pStyle w:val="SchmaleListeEbene3"/>
      </w:pPr>
      <w:r>
        <w:t>Vorteile: Einfach Zugriff</w:t>
      </w:r>
    </w:p>
    <w:p w14:paraId="4B5F2A52" w14:textId="1076B241" w:rsidR="0090754B" w:rsidRDefault="00EB37E8" w:rsidP="000903D0">
      <w:pPr>
        <w:pStyle w:val="SchmaleListeEbene3"/>
      </w:pPr>
      <w:r>
        <w:t xml:space="preserve">Nachteil: Semantikverlust (Welche </w:t>
      </w:r>
      <w:proofErr w:type="spellStart"/>
      <w:r>
        <w:t>attribute</w:t>
      </w:r>
      <w:proofErr w:type="spellEnd"/>
      <w:r>
        <w:t xml:space="preserve"> gemeinsam?) </w:t>
      </w:r>
      <w:proofErr w:type="spellStart"/>
      <w:r>
        <w:t>Schlüsseleindeudigkeit</w:t>
      </w:r>
      <w:proofErr w:type="spellEnd"/>
      <w:r>
        <w:t xml:space="preserve"> über mehrere Tabellen verteilt, </w:t>
      </w:r>
      <w:r w:rsidR="0090754B">
        <w:t>Assoziationen verteilt auf mehrere Tabellen, Überlappende Vererbung nicht abbildbar</w:t>
      </w:r>
    </w:p>
    <w:p w14:paraId="34A123DB" w14:textId="76DAD2D3" w:rsidR="0090754B" w:rsidRDefault="0090754B" w:rsidP="000903D0">
      <w:pPr>
        <w:pStyle w:val="SchmaleListeEbene2"/>
      </w:pPr>
      <w:r>
        <w:t>Regel 3.c / Variante 3</w:t>
      </w:r>
    </w:p>
    <w:p w14:paraId="43D6D9A5" w14:textId="2CF28B5C" w:rsidR="00662007" w:rsidRDefault="00662007" w:rsidP="000903D0">
      <w:pPr>
        <w:pStyle w:val="SchmaleListeEbene3"/>
      </w:pPr>
      <w:r>
        <w:t xml:space="preserve">Einzige Tabelle für </w:t>
      </w:r>
      <w:proofErr w:type="spellStart"/>
      <w:r>
        <w:t>Supperklasse</w:t>
      </w:r>
      <w:proofErr w:type="spellEnd"/>
    </w:p>
    <w:p w14:paraId="6FD90449" w14:textId="72B1EB30" w:rsidR="00662007" w:rsidRDefault="00662007" w:rsidP="000903D0">
      <w:pPr>
        <w:pStyle w:val="SchmaleListeEbene3"/>
      </w:pPr>
      <w:r>
        <w:t xml:space="preserve">Super speichert alle </w:t>
      </w:r>
      <w:proofErr w:type="spellStart"/>
      <w:r>
        <w:t>Attributte</w:t>
      </w:r>
      <w:proofErr w:type="spellEnd"/>
      <w:r>
        <w:t xml:space="preserve"> (Auch Sub)</w:t>
      </w:r>
    </w:p>
    <w:p w14:paraId="724F991D" w14:textId="7293FAD5" w:rsidR="00662007" w:rsidRDefault="004F3894" w:rsidP="000903D0">
      <w:pPr>
        <w:pStyle w:val="SchmaleListeEbene3"/>
      </w:pPr>
      <w:r>
        <w:t>Je nach Sub sind Attribute, von anderem Sub NULL</w:t>
      </w:r>
    </w:p>
    <w:p w14:paraId="320AA142" w14:textId="69DB0035" w:rsidR="004F3894" w:rsidRDefault="004F3894" w:rsidP="000903D0">
      <w:pPr>
        <w:pStyle w:val="SchmaleListeEbene3"/>
      </w:pPr>
      <w:r>
        <w:t>Vorteil: Einfache Zugriffe</w:t>
      </w:r>
    </w:p>
    <w:p w14:paraId="11A3F249" w14:textId="5EA7AB2A" w:rsidR="004F3894" w:rsidRDefault="004F3894" w:rsidP="000903D0">
      <w:pPr>
        <w:pStyle w:val="SchmaleListeEbene3"/>
      </w:pPr>
      <w:r>
        <w:t xml:space="preserve">Nachteil: Viele NULL-Werte </w:t>
      </w:r>
      <w:r w:rsidR="00801522">
        <w:t>(3. Normalform verletzt)</w:t>
      </w:r>
    </w:p>
    <w:p w14:paraId="615E5075" w14:textId="7F29DFAA" w:rsidR="00A95FB5" w:rsidRDefault="00A95FB5" w:rsidP="00010966">
      <w:pPr>
        <w:pStyle w:val="TitelZusammenfassung"/>
        <w:spacing w:after="0"/>
      </w:pPr>
      <w:r>
        <w:t>Anomalien</w:t>
      </w:r>
    </w:p>
    <w:p w14:paraId="047672B3" w14:textId="17903D72" w:rsidR="00A95FB5" w:rsidRDefault="00A95FB5" w:rsidP="000903D0">
      <w:pPr>
        <w:pStyle w:val="SchmaleListeEbene1"/>
      </w:pPr>
      <w:proofErr w:type="spellStart"/>
      <w:r>
        <w:t>Einfügeanomalie</w:t>
      </w:r>
      <w:proofErr w:type="spellEnd"/>
    </w:p>
    <w:p w14:paraId="13920B25" w14:textId="176B58BF" w:rsidR="00A95FB5" w:rsidRDefault="00A95FB5" w:rsidP="000903D0">
      <w:pPr>
        <w:pStyle w:val="SchmaleListeEbene2"/>
      </w:pPr>
      <w:proofErr w:type="spellStart"/>
      <w:r>
        <w:t>Tubel</w:t>
      </w:r>
      <w:proofErr w:type="spellEnd"/>
      <w:r>
        <w:t xml:space="preserve"> kann erst eingefügt werden, wenn andere Tupel (</w:t>
      </w:r>
      <w:proofErr w:type="spellStart"/>
      <w:r>
        <w:t>z.B</w:t>
      </w:r>
      <w:proofErr w:type="spellEnd"/>
      <w:r>
        <w:t xml:space="preserve"> in anderen Tabellen) existieren</w:t>
      </w:r>
    </w:p>
    <w:p w14:paraId="3BBFA958" w14:textId="1DBD1EBA" w:rsidR="009A1369" w:rsidRDefault="00A95FB5" w:rsidP="000903D0">
      <w:pPr>
        <w:pStyle w:val="SchmaleListeEbene1"/>
      </w:pPr>
      <w:r>
        <w:t>L</w:t>
      </w:r>
      <w:r w:rsidR="009A1369">
        <w:t>öschanomalie:</w:t>
      </w:r>
    </w:p>
    <w:p w14:paraId="7B507E4A" w14:textId="2EAF4AE3" w:rsidR="009A1369" w:rsidRDefault="009A1369" w:rsidP="000903D0">
      <w:pPr>
        <w:pStyle w:val="SchmaleListeEbene2"/>
      </w:pPr>
      <w:r>
        <w:t xml:space="preserve">Wenn ein Tupel gelöscht wird, gehen </w:t>
      </w:r>
      <w:proofErr w:type="spellStart"/>
      <w:r>
        <w:t>zusätzl</w:t>
      </w:r>
      <w:proofErr w:type="spellEnd"/>
      <w:r>
        <w:t>. Infos verloren (</w:t>
      </w:r>
      <w:proofErr w:type="spellStart"/>
      <w:r>
        <w:t>z.B</w:t>
      </w:r>
      <w:proofErr w:type="spellEnd"/>
      <w:r>
        <w:t xml:space="preserve"> </w:t>
      </w:r>
      <w:proofErr w:type="spellStart"/>
      <w:r>
        <w:t>Mitarbeier</w:t>
      </w:r>
      <w:proofErr w:type="spellEnd"/>
      <w:r>
        <w:t xml:space="preserve"> Löschen, löscht auch Abteilung)</w:t>
      </w:r>
    </w:p>
    <w:p w14:paraId="15D8C15B" w14:textId="4C4FE42D" w:rsidR="009A1369" w:rsidRDefault="009A1369" w:rsidP="000903D0">
      <w:pPr>
        <w:pStyle w:val="SchmaleListeEbene1"/>
      </w:pPr>
      <w:r>
        <w:t>Änderungsanomalie</w:t>
      </w:r>
    </w:p>
    <w:p w14:paraId="2FF16E36" w14:textId="4738E638" w:rsidR="009A1369" w:rsidRDefault="00096C94" w:rsidP="000903D0">
      <w:pPr>
        <w:pStyle w:val="SchmaleListeEbene2"/>
      </w:pPr>
      <w:r>
        <w:t>Bei Änderungen muss an x Orten nachgetragen werden</w:t>
      </w:r>
    </w:p>
    <w:p w14:paraId="41871C28" w14:textId="59001D53" w:rsidR="008E1A4C" w:rsidRDefault="008E1A4C" w:rsidP="00010966">
      <w:pPr>
        <w:pStyle w:val="TitelZusammenfassung"/>
        <w:spacing w:after="0"/>
      </w:pPr>
      <w:r>
        <w:t>Normalisierung</w:t>
      </w:r>
    </w:p>
    <w:p w14:paraId="56BE5B32" w14:textId="3A71A65D" w:rsidR="00E64D01" w:rsidRDefault="00E46E68" w:rsidP="002F3380">
      <w:pPr>
        <w:spacing w:after="0"/>
      </w:pPr>
      <w:r>
        <w:t xml:space="preserve">Stellt Redundanzfreiheit sicher, </w:t>
      </w:r>
      <w:r w:rsidR="004E0066">
        <w:t>Verhindert Anomalien</w:t>
      </w:r>
    </w:p>
    <w:p w14:paraId="35081B72" w14:textId="1311C034" w:rsidR="00E64D01" w:rsidRDefault="00E64D01" w:rsidP="002F3380">
      <w:pPr>
        <w:spacing w:after="0"/>
      </w:pPr>
    </w:p>
    <w:p w14:paraId="2B0751ED" w14:textId="77777777" w:rsidR="00E64D01" w:rsidRDefault="00E64D01" w:rsidP="002F3380">
      <w:pPr>
        <w:spacing w:after="0"/>
      </w:pPr>
    </w:p>
    <w:p w14:paraId="193B3EC3" w14:textId="5F8ED6EF" w:rsidR="00E479EA" w:rsidRDefault="00E479EA" w:rsidP="000903D0">
      <w:pPr>
        <w:pStyle w:val="SchmaleListeEbene1"/>
      </w:pPr>
      <w:r>
        <w:t>1. Normalform</w:t>
      </w:r>
    </w:p>
    <w:p w14:paraId="05D867B1" w14:textId="7521ED8F" w:rsidR="00E479EA" w:rsidRDefault="00F50768" w:rsidP="000903D0">
      <w:pPr>
        <w:pStyle w:val="SchmaleListeEbene2"/>
      </w:pPr>
      <w:r>
        <w:t>Bedingung: Werte atomar (z.B. «Hans», «Muster» statt «Hans Muster»)</w:t>
      </w:r>
    </w:p>
    <w:p w14:paraId="31A38880" w14:textId="79D1E740" w:rsidR="00DB2A99" w:rsidRDefault="00DB2A99" w:rsidP="000903D0">
      <w:pPr>
        <w:pStyle w:val="SchmaleListeEbene2"/>
      </w:pPr>
      <w:r>
        <w:t>Zusätzliche Zeile oder Spalte</w:t>
      </w:r>
    </w:p>
    <w:p w14:paraId="04A17DBC" w14:textId="515F5657" w:rsidR="00DB2A99" w:rsidRDefault="00DB2A99" w:rsidP="000903D0">
      <w:pPr>
        <w:pStyle w:val="SchmaleListeEbene1"/>
      </w:pPr>
      <w:r>
        <w:t>2. Normalform</w:t>
      </w:r>
    </w:p>
    <w:p w14:paraId="51801874" w14:textId="363F205C" w:rsidR="00DB2A99" w:rsidRDefault="00DB2A99" w:rsidP="000903D0">
      <w:pPr>
        <w:pStyle w:val="SchmaleListeEbene2"/>
      </w:pPr>
      <w:r>
        <w:t xml:space="preserve">Bedingung: Jedes Nichtschlüsselattribut voll funktional abhängig vom gesamten </w:t>
      </w:r>
      <w:proofErr w:type="spellStart"/>
      <w:r>
        <w:t>Schlpssel</w:t>
      </w:r>
      <w:proofErr w:type="spellEnd"/>
    </w:p>
    <w:p w14:paraId="2EC94A88" w14:textId="48DD9F1A" w:rsidR="00DB2A99" w:rsidRDefault="00DB2A99" w:rsidP="000903D0">
      <w:pPr>
        <w:pStyle w:val="SchmaleListeEbene2"/>
      </w:pPr>
      <w:r>
        <w:t>Bei nur einem Schl</w:t>
      </w:r>
      <w:r w:rsidR="007B292C">
        <w:t>üssel =&gt; Automatisch</w:t>
      </w:r>
    </w:p>
    <w:p w14:paraId="792D8DF8" w14:textId="2ECE8F3D" w:rsidR="00EB1264" w:rsidRDefault="00EB1264" w:rsidP="000903D0">
      <w:pPr>
        <w:pStyle w:val="SchmaleListeEbene2"/>
      </w:pPr>
      <w:r>
        <w:t>Zusätzliche Tabellen</w:t>
      </w:r>
    </w:p>
    <w:p w14:paraId="4559F68B" w14:textId="4074F334" w:rsidR="00EB1264" w:rsidRDefault="00EB1264" w:rsidP="000903D0">
      <w:pPr>
        <w:pStyle w:val="SchmaleListeEbene1"/>
      </w:pPr>
      <w:r>
        <w:t>3. Normalform</w:t>
      </w:r>
    </w:p>
    <w:p w14:paraId="61A2D7A6" w14:textId="637B41C4" w:rsidR="00EB1264" w:rsidRDefault="00281CD1" w:rsidP="000903D0">
      <w:pPr>
        <w:pStyle w:val="SchmaleListeEbene2"/>
      </w:pPr>
      <w:r>
        <w:t xml:space="preserve">Bedingung: Zwischen zwei Attribute, die nicht zum Schlüssel gehören, darf keine </w:t>
      </w:r>
      <w:proofErr w:type="spellStart"/>
      <w:r>
        <w:t>Abhängikeit</w:t>
      </w:r>
      <w:proofErr w:type="spellEnd"/>
      <w:r>
        <w:t xml:space="preserve"> bestehen. (Doppelt </w:t>
      </w:r>
      <w:proofErr w:type="spellStart"/>
      <w:r>
        <w:t>gemobbelt</w:t>
      </w:r>
      <w:proofErr w:type="spellEnd"/>
      <w:r>
        <w:t>, Änderungsanomalie tritt auf)</w:t>
      </w:r>
    </w:p>
    <w:p w14:paraId="0A96D8D1" w14:textId="4ED0561B" w:rsidR="005F5D98" w:rsidRDefault="005F5D98" w:rsidP="00010966">
      <w:pPr>
        <w:pStyle w:val="TitelZusammenfassung"/>
        <w:spacing w:after="0"/>
      </w:pPr>
      <w:r>
        <w:t>Relationale Algebra</w:t>
      </w:r>
    </w:p>
    <w:p w14:paraId="29842CF1" w14:textId="7F4E076B" w:rsidR="005F5D98" w:rsidRDefault="00FC7CAD" w:rsidP="00DB4552">
      <w:pPr>
        <w:spacing w:after="0"/>
      </w:pPr>
      <w:r>
        <w:rPr>
          <w:noProof/>
        </w:rPr>
        <w:drawing>
          <wp:inline distT="0" distB="0" distL="0" distR="0" wp14:anchorId="7A37F42B" wp14:editId="6D14F8B1">
            <wp:extent cx="2037080" cy="970038"/>
            <wp:effectExtent l="0" t="0" r="127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9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24" w14:textId="6FCF1AEB" w:rsidR="008E1A4C" w:rsidRDefault="008A2B88" w:rsidP="00010966">
      <w:pPr>
        <w:pStyle w:val="TitelZusammenfassung"/>
        <w:spacing w:after="0"/>
      </w:pPr>
      <w:r>
        <w:t>PostgreSQL</w:t>
      </w:r>
    </w:p>
    <w:p w14:paraId="715BE4F6" w14:textId="54161FCF" w:rsidR="001856E7" w:rsidRDefault="001856E7" w:rsidP="00DB4552">
      <w:pPr>
        <w:pStyle w:val="TitelZusammenfassung"/>
        <w:spacing w:after="0"/>
      </w:pPr>
      <w:r>
        <w:rPr>
          <w:noProof/>
        </w:rPr>
        <w:drawing>
          <wp:inline distT="0" distB="0" distL="0" distR="0" wp14:anchorId="05A0765F" wp14:editId="2A585BB8">
            <wp:extent cx="1404730" cy="719628"/>
            <wp:effectExtent l="0" t="0" r="508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730" cy="7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1A28" w14:textId="00466181" w:rsidR="008A2B88" w:rsidRDefault="008F0347" w:rsidP="000903D0">
      <w:pPr>
        <w:pStyle w:val="SchmaleListeEbene1"/>
      </w:pPr>
      <w:r w:rsidRPr="008F0347">
        <w:rPr>
          <w:i/>
          <w:iCs/>
        </w:rPr>
        <w:t>\c &lt;</w:t>
      </w:r>
      <w:proofErr w:type="spellStart"/>
      <w:r w:rsidRPr="008F0347">
        <w:rPr>
          <w:i/>
          <w:iCs/>
        </w:rPr>
        <w:t>db</w:t>
      </w:r>
      <w:proofErr w:type="spellEnd"/>
      <w:r w:rsidRPr="008F0347">
        <w:rPr>
          <w:i/>
          <w:iCs/>
        </w:rPr>
        <w:t>&gt;:</w:t>
      </w:r>
      <w:r>
        <w:t xml:space="preserve"> Connect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500D665C" w14:textId="7E0F4093" w:rsidR="008F0347" w:rsidRDefault="008F0347" w:rsidP="000903D0">
      <w:pPr>
        <w:pStyle w:val="SchmaleListeEbene1"/>
      </w:pPr>
      <w:r>
        <w:rPr>
          <w:i/>
          <w:iCs/>
        </w:rPr>
        <w:t>\l:</w:t>
      </w:r>
      <w:r>
        <w:t xml:space="preserve"> Alle Datenbanken anzeigen</w:t>
      </w:r>
    </w:p>
    <w:p w14:paraId="2A2D3D7E" w14:textId="56C1F5F7" w:rsidR="008F0347" w:rsidRDefault="00831129" w:rsidP="000903D0">
      <w:pPr>
        <w:pStyle w:val="SchmaleListeEbene1"/>
      </w:pPr>
      <w:r>
        <w:rPr>
          <w:i/>
          <w:iCs/>
        </w:rPr>
        <w:t>\d:</w:t>
      </w:r>
      <w:r>
        <w:t xml:space="preserve"> Alle Tabellen anzeigen oder Tabellenschema</w:t>
      </w:r>
    </w:p>
    <w:p w14:paraId="3E1FC7BC" w14:textId="241C076C" w:rsidR="005E33D3" w:rsidRDefault="00831129" w:rsidP="00DB4552">
      <w:pPr>
        <w:pStyle w:val="SchmaleListeEbene1"/>
      </w:pPr>
      <w:r>
        <w:rPr>
          <w:i/>
          <w:iCs/>
        </w:rPr>
        <w:t>\q:</w:t>
      </w:r>
      <w:r>
        <w:t xml:space="preserve"> </w:t>
      </w:r>
      <w:proofErr w:type="spellStart"/>
      <w:r>
        <w:t>psql</w:t>
      </w:r>
      <w:proofErr w:type="spellEnd"/>
      <w:r>
        <w:t>-Shell verlassen</w:t>
      </w:r>
    </w:p>
    <w:p w14:paraId="4A7C5DF2" w14:textId="14BC3DC5" w:rsidR="005E33D3" w:rsidRDefault="005E33D3" w:rsidP="00010966">
      <w:pPr>
        <w:pStyle w:val="TitelZusammenfassung"/>
        <w:spacing w:after="0"/>
      </w:pPr>
      <w:r>
        <w:t xml:space="preserve">DDL – Data </w:t>
      </w:r>
      <w:proofErr w:type="spellStart"/>
      <w:r>
        <w:t>Definiton</w:t>
      </w:r>
      <w:proofErr w:type="spellEnd"/>
      <w:r>
        <w:t xml:space="preserve"> Language</w:t>
      </w:r>
      <w:r w:rsidR="003C4DAF">
        <w:t xml:space="preserve"> (Schema)</w:t>
      </w:r>
    </w:p>
    <w:p w14:paraId="1592F374" w14:textId="77777777" w:rsidR="00F22B99" w:rsidRDefault="00F22B99" w:rsidP="005B45AA">
      <w:pPr>
        <w:spacing w:after="0"/>
      </w:pPr>
      <w:r>
        <w:t xml:space="preserve">Funktionen für </w:t>
      </w:r>
      <w:r w:rsidRPr="00886555">
        <w:t>SCHEMA, INDEX, TABLE, VIEW</w:t>
      </w:r>
      <w:r>
        <w:t xml:space="preserve">: 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20"/>
        <w:gridCol w:w="1165"/>
      </w:tblGrid>
      <w:tr w:rsidR="00C127D8" w:rsidRPr="00C127D8" w14:paraId="325F95B2" w14:textId="77777777" w:rsidTr="0088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9E7010" w14:textId="77777777" w:rsidR="00C127D8" w:rsidRPr="005B45AA" w:rsidRDefault="00C127D8" w:rsidP="000903D0">
            <w:pPr>
              <w:rPr>
                <w:sz w:val="10"/>
                <w:szCs w:val="10"/>
              </w:rPr>
            </w:pPr>
            <w:r w:rsidRPr="005B45AA">
              <w:rPr>
                <w:sz w:val="10"/>
                <w:szCs w:val="10"/>
              </w:rPr>
              <w:t>Erzeugen</w:t>
            </w:r>
          </w:p>
        </w:tc>
        <w:tc>
          <w:tcPr>
            <w:tcW w:w="709" w:type="dxa"/>
          </w:tcPr>
          <w:p w14:paraId="473DEB28" w14:textId="77777777" w:rsidR="00C127D8" w:rsidRPr="005B45AA" w:rsidRDefault="00C127D8" w:rsidP="00090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B45AA">
              <w:rPr>
                <w:sz w:val="10"/>
                <w:szCs w:val="10"/>
              </w:rPr>
              <w:t>Ändern</w:t>
            </w:r>
          </w:p>
        </w:tc>
        <w:tc>
          <w:tcPr>
            <w:tcW w:w="620" w:type="dxa"/>
          </w:tcPr>
          <w:p w14:paraId="2D73331A" w14:textId="77777777" w:rsidR="00C127D8" w:rsidRPr="005B45AA" w:rsidRDefault="00C127D8" w:rsidP="00090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B45AA">
              <w:rPr>
                <w:sz w:val="10"/>
                <w:szCs w:val="10"/>
              </w:rPr>
              <w:t>Löschen</w:t>
            </w:r>
          </w:p>
        </w:tc>
        <w:tc>
          <w:tcPr>
            <w:tcW w:w="1165" w:type="dxa"/>
          </w:tcPr>
          <w:p w14:paraId="377C308E" w14:textId="77777777" w:rsidR="00C127D8" w:rsidRPr="005B45AA" w:rsidRDefault="00C127D8" w:rsidP="00090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B45AA">
              <w:rPr>
                <w:sz w:val="10"/>
                <w:szCs w:val="10"/>
              </w:rPr>
              <w:t xml:space="preserve">Löschen Inhalt </w:t>
            </w:r>
          </w:p>
        </w:tc>
      </w:tr>
      <w:tr w:rsidR="00C127D8" w:rsidRPr="00536106" w14:paraId="527C8895" w14:textId="77777777" w:rsidTr="0088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FEACE7" w14:textId="4136841D" w:rsidR="00C127D8" w:rsidRPr="005B45AA" w:rsidRDefault="00C127D8" w:rsidP="000903D0">
            <w:pPr>
              <w:rPr>
                <w:b w:val="0"/>
                <w:bCs w:val="0"/>
                <w:sz w:val="10"/>
                <w:szCs w:val="10"/>
              </w:rPr>
            </w:pPr>
            <w:r w:rsidRPr="005B45AA">
              <w:rPr>
                <w:b w:val="0"/>
                <w:bCs w:val="0"/>
                <w:sz w:val="10"/>
                <w:szCs w:val="10"/>
              </w:rPr>
              <w:t xml:space="preserve">CREATE... </w:t>
            </w:r>
          </w:p>
        </w:tc>
        <w:tc>
          <w:tcPr>
            <w:tcW w:w="709" w:type="dxa"/>
          </w:tcPr>
          <w:p w14:paraId="203BC83A" w14:textId="7D5BAE31" w:rsidR="00C127D8" w:rsidRPr="005B45AA" w:rsidRDefault="00C127D8" w:rsidP="0009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B45AA">
              <w:rPr>
                <w:sz w:val="10"/>
                <w:szCs w:val="10"/>
              </w:rPr>
              <w:t xml:space="preserve">ALTER... </w:t>
            </w:r>
          </w:p>
        </w:tc>
        <w:tc>
          <w:tcPr>
            <w:tcW w:w="620" w:type="dxa"/>
          </w:tcPr>
          <w:p w14:paraId="307D164A" w14:textId="63771F2E" w:rsidR="00C127D8" w:rsidRPr="005B45AA" w:rsidRDefault="00C127D8" w:rsidP="0009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B45AA">
              <w:rPr>
                <w:sz w:val="10"/>
                <w:szCs w:val="10"/>
              </w:rPr>
              <w:t xml:space="preserve">DROP... </w:t>
            </w:r>
          </w:p>
        </w:tc>
        <w:tc>
          <w:tcPr>
            <w:tcW w:w="1165" w:type="dxa"/>
          </w:tcPr>
          <w:p w14:paraId="49CCD7B8" w14:textId="77777777" w:rsidR="00C127D8" w:rsidRPr="005B45AA" w:rsidRDefault="00C127D8" w:rsidP="0009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B45AA">
              <w:rPr>
                <w:sz w:val="10"/>
                <w:szCs w:val="10"/>
              </w:rPr>
              <w:t>TRUNCATE ...</w:t>
            </w:r>
          </w:p>
        </w:tc>
      </w:tr>
    </w:tbl>
    <w:p w14:paraId="0BBABF3A" w14:textId="4B4EEAA4" w:rsidR="00FB1934" w:rsidRPr="005B45AA" w:rsidRDefault="005B45AA" w:rsidP="00DB4552">
      <w:pPr>
        <w:shd w:val="clear" w:color="auto" w:fill="FAFAFA"/>
        <w:spacing w:after="0"/>
        <w:rPr>
          <w:sz w:val="10"/>
          <w:szCs w:val="10"/>
        </w:rPr>
      </w:pPr>
      <w:r w:rsidRPr="005B45AA">
        <w:rPr>
          <w:rFonts w:ascii="Courier New" w:hAnsi="Courier New" w:cs="Courier New"/>
          <w:color w:val="A626A4"/>
          <w:sz w:val="10"/>
          <w:szCs w:val="10"/>
        </w:rPr>
        <w:t>CREATE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TABLE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projekte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(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projNr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C18401"/>
          <w:sz w:val="10"/>
          <w:szCs w:val="10"/>
        </w:rPr>
        <w:t>INTEGER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PRIMARY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KEY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projLeiter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REFERENCES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angestellter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ON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DELETE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SET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0184BB"/>
          <w:sz w:val="10"/>
          <w:szCs w:val="10"/>
        </w:rPr>
        <w:t>NULL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);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CREATE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TABLE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angestellter (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C18401"/>
          <w:sz w:val="10"/>
          <w:szCs w:val="10"/>
        </w:rPr>
        <w:t>INTEGER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NOT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0184BB"/>
          <w:sz w:val="10"/>
          <w:szCs w:val="10"/>
        </w:rPr>
        <w:t>NULL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chef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C18401"/>
          <w:sz w:val="10"/>
          <w:szCs w:val="10"/>
        </w:rPr>
        <w:t>INTEGER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0184BB"/>
          <w:sz w:val="10"/>
          <w:szCs w:val="10"/>
        </w:rPr>
        <w:t>NULL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email </w:t>
      </w:r>
      <w:r w:rsidRPr="005B45AA">
        <w:rPr>
          <w:rFonts w:ascii="Courier New" w:hAnsi="Courier New" w:cs="Courier New"/>
          <w:color w:val="C18401"/>
          <w:sz w:val="10"/>
          <w:szCs w:val="10"/>
        </w:rPr>
        <w:t>VARCHAR</w:t>
      </w:r>
      <w:r w:rsidRPr="005B45AA">
        <w:rPr>
          <w:rFonts w:ascii="Courier New" w:hAnsi="Courier New" w:cs="Courier New"/>
          <w:color w:val="383A42"/>
          <w:sz w:val="10"/>
          <w:szCs w:val="10"/>
        </w:rPr>
        <w:t>(</w:t>
      </w:r>
      <w:r w:rsidRPr="005B45AA">
        <w:rPr>
          <w:rFonts w:ascii="Courier New" w:hAnsi="Courier New" w:cs="Courier New"/>
          <w:color w:val="986801"/>
          <w:sz w:val="10"/>
          <w:szCs w:val="10"/>
        </w:rPr>
        <w:t>50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)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UNIQUE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>,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salaer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C18401"/>
          <w:sz w:val="10"/>
          <w:szCs w:val="10"/>
        </w:rPr>
        <w:t>INTEGER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PRIMARY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KEY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(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5B45AA">
        <w:rPr>
          <w:rFonts w:ascii="Courier New" w:hAnsi="Courier New" w:cs="Courier New"/>
          <w:color w:val="A626A4"/>
          <w:sz w:val="10"/>
          <w:szCs w:val="10"/>
        </w:rPr>
        <w:t>name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),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FOREIGN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KEY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(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chef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)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REFERENCES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angestellter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);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ALTER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TABLE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angestellter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ADD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CONSTRAINT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constraintName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Check</w:t>
      </w:r>
      <w:r w:rsidRPr="005B45AA">
        <w:rPr>
          <w:rFonts w:ascii="Courier New" w:hAnsi="Courier New" w:cs="Courier New"/>
          <w:color w:val="383A42"/>
          <w:sz w:val="10"/>
          <w:szCs w:val="10"/>
        </w:rPr>
        <w:t>(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salaer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5B45AA">
        <w:rPr>
          <w:rFonts w:ascii="Courier New" w:hAnsi="Courier New" w:cs="Courier New"/>
          <w:color w:val="A626A4"/>
          <w:sz w:val="10"/>
          <w:szCs w:val="10"/>
        </w:rPr>
        <w:t>between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986801"/>
          <w:sz w:val="10"/>
          <w:szCs w:val="10"/>
        </w:rPr>
        <w:t>1000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and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986801"/>
          <w:sz w:val="10"/>
          <w:szCs w:val="10"/>
        </w:rPr>
        <w:t>2000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),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ADD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CONSTRAINT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constraintName2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CHECK</w:t>
      </w:r>
      <w:r w:rsidRPr="005B45AA">
        <w:rPr>
          <w:rFonts w:ascii="Courier New" w:hAnsi="Courier New" w:cs="Courier New"/>
          <w:color w:val="383A42"/>
          <w:sz w:val="10"/>
          <w:szCs w:val="10"/>
        </w:rPr>
        <w:t>(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alter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&lt;</w:t>
      </w:r>
      <w:r w:rsidRPr="005B45AA">
        <w:rPr>
          <w:rFonts w:ascii="Courier New" w:hAnsi="Courier New" w:cs="Courier New"/>
          <w:color w:val="986801"/>
          <w:sz w:val="10"/>
          <w:szCs w:val="10"/>
        </w:rPr>
        <w:t>66</w:t>
      </w:r>
      <w:r w:rsidRPr="005B45AA">
        <w:rPr>
          <w:rFonts w:ascii="Courier New" w:hAnsi="Courier New" w:cs="Courier New"/>
          <w:color w:val="383A42"/>
          <w:sz w:val="10"/>
          <w:szCs w:val="10"/>
        </w:rPr>
        <w:t>);</w:t>
      </w:r>
    </w:p>
    <w:p w14:paraId="1037D155" w14:textId="299EB779" w:rsidR="00723F9E" w:rsidRPr="003F1108" w:rsidRDefault="00AA207E" w:rsidP="00010966">
      <w:pPr>
        <w:spacing w:after="0"/>
      </w:pPr>
      <w:r w:rsidRPr="003F1108">
        <w:t>Löschen eines Tupels</w:t>
      </w:r>
      <w:r w:rsidR="00B30AEF">
        <w:t xml:space="preserve"> einstellen (</w:t>
      </w:r>
      <w:proofErr w:type="spellStart"/>
      <w:r w:rsidR="00B30AEF">
        <w:t>default</w:t>
      </w:r>
      <w:proofErr w:type="spellEnd"/>
      <w:r w:rsidR="00B30AEF">
        <w:t>: RESTRICT)</w:t>
      </w:r>
      <w:r w:rsidR="003F1108">
        <w:t>:</w:t>
      </w:r>
    </w:p>
    <w:p w14:paraId="58AE4393" w14:textId="636BFF0A" w:rsidR="00EA77E8" w:rsidRPr="005B45AA" w:rsidRDefault="005B45AA" w:rsidP="005B45AA">
      <w:pPr>
        <w:shd w:val="clear" w:color="auto" w:fill="FAFAFA"/>
        <w:rPr>
          <w:sz w:val="10"/>
          <w:szCs w:val="10"/>
        </w:rPr>
      </w:pP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ON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DELETE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CASCADE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i/>
          <w:color w:val="A0A1A7"/>
          <w:sz w:val="10"/>
          <w:szCs w:val="10"/>
        </w:rPr>
        <w:t>--Alle Sub-Tupel werden auch gelöscht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ON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DELETE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RESTRICT </w:t>
      </w:r>
      <w:r w:rsidRPr="005B45AA">
        <w:rPr>
          <w:rFonts w:ascii="Courier New" w:hAnsi="Courier New" w:cs="Courier New"/>
          <w:i/>
          <w:color w:val="A0A1A7"/>
          <w:sz w:val="10"/>
          <w:szCs w:val="10"/>
        </w:rPr>
        <w:t>-- Super-Tupel kann nicht gelöscht werden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ON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DELETE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SET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0184BB"/>
          <w:sz w:val="10"/>
          <w:szCs w:val="10"/>
        </w:rPr>
        <w:t>NULL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ON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DELETE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SET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DEFAULT</w:t>
      </w:r>
    </w:p>
    <w:p w14:paraId="1D0FB96D" w14:textId="6C946D69" w:rsidR="00EA77E8" w:rsidRPr="00EA77E8" w:rsidRDefault="000C5E8A" w:rsidP="00010966">
      <w:pPr>
        <w:pStyle w:val="TitelZusammenfassung"/>
        <w:spacing w:after="0"/>
      </w:pPr>
      <w:r>
        <w:t>DML – Data Manipulation Language</w:t>
      </w:r>
    </w:p>
    <w:p w14:paraId="25FB47AC" w14:textId="60E0E8ED" w:rsidR="003F1108" w:rsidRPr="003F1108" w:rsidRDefault="00BC7FF6" w:rsidP="00010966">
      <w:pPr>
        <w:spacing w:after="0"/>
      </w:pPr>
      <w:r>
        <w:rPr>
          <w:noProof/>
        </w:rPr>
        <w:drawing>
          <wp:inline distT="0" distB="0" distL="0" distR="0" wp14:anchorId="4C4482C7" wp14:editId="41BFACD2">
            <wp:extent cx="843399" cy="1567336"/>
            <wp:effectExtent l="0" t="0" r="0" b="0"/>
            <wp:docPr id="22" name="Grafik 22" descr="SQL queries don't start with 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queries don't start with SEL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2" r="7"/>
                    <a:stretch/>
                  </pic:blipFill>
                  <pic:spPr bwMode="auto">
                    <a:xfrm rot="16200000">
                      <a:off x="0" y="0"/>
                      <a:ext cx="907131" cy="16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8C914" w14:textId="5746D05E" w:rsidR="004D7F8B" w:rsidRPr="00F539CD" w:rsidRDefault="004D7F8B" w:rsidP="00EE15B2">
      <w:pPr>
        <w:shd w:val="clear" w:color="auto" w:fill="FAFAFA"/>
        <w:spacing w:after="0"/>
        <w:rPr>
          <w:sz w:val="10"/>
          <w:szCs w:val="10"/>
        </w:rPr>
      </w:pPr>
      <w:r w:rsidRPr="00F539CD">
        <w:rPr>
          <w:rFonts w:ascii="Courier New" w:hAnsi="Courier New" w:cs="Courier New"/>
          <w:color w:val="A626A4"/>
          <w:sz w:val="10"/>
          <w:szCs w:val="10"/>
        </w:rPr>
        <w:t>INSERT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F539CD">
        <w:rPr>
          <w:rFonts w:ascii="Courier New" w:hAnsi="Courier New" w:cs="Courier New"/>
          <w:color w:val="A626A4"/>
          <w:sz w:val="10"/>
          <w:szCs w:val="10"/>
        </w:rPr>
        <w:t>INTO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angestellter (</w:t>
      </w:r>
      <w:proofErr w:type="spellStart"/>
      <w:r w:rsidRPr="00F539CD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F539CD">
        <w:rPr>
          <w:rFonts w:ascii="Courier New" w:hAnsi="Courier New" w:cs="Courier New"/>
          <w:color w:val="A626A4"/>
          <w:sz w:val="10"/>
          <w:szCs w:val="10"/>
        </w:rPr>
        <w:t>name</w:t>
      </w:r>
      <w:proofErr w:type="spellEnd"/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F539CD">
        <w:rPr>
          <w:rFonts w:ascii="Courier New" w:hAnsi="Courier New" w:cs="Courier New"/>
          <w:color w:val="383A42"/>
          <w:sz w:val="10"/>
          <w:szCs w:val="10"/>
        </w:rPr>
        <w:t>chef</w:t>
      </w:r>
      <w:proofErr w:type="spellEnd"/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F539CD">
        <w:rPr>
          <w:rFonts w:ascii="Courier New" w:hAnsi="Courier New" w:cs="Courier New"/>
          <w:color w:val="383A42"/>
          <w:sz w:val="10"/>
          <w:szCs w:val="10"/>
        </w:rPr>
        <w:t>salaer</w:t>
      </w:r>
      <w:proofErr w:type="spellEnd"/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) </w:t>
      </w:r>
      <w:r w:rsidRPr="00F539CD">
        <w:rPr>
          <w:rFonts w:ascii="Courier New" w:hAnsi="Courier New" w:cs="Courier New"/>
          <w:color w:val="A626A4"/>
          <w:sz w:val="10"/>
          <w:szCs w:val="10"/>
        </w:rPr>
        <w:t>VALUES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(</w:t>
      </w:r>
      <w:r w:rsidRPr="00F539CD">
        <w:rPr>
          <w:rFonts w:ascii="Courier New" w:hAnsi="Courier New" w:cs="Courier New"/>
          <w:color w:val="986801"/>
          <w:sz w:val="10"/>
          <w:szCs w:val="10"/>
        </w:rPr>
        <w:t>101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, ‘Spring’, </w:t>
      </w:r>
      <w:r w:rsidRPr="00F539CD">
        <w:rPr>
          <w:rFonts w:ascii="Courier New" w:hAnsi="Courier New" w:cs="Courier New"/>
          <w:color w:val="0184BB"/>
          <w:sz w:val="10"/>
          <w:szCs w:val="10"/>
        </w:rPr>
        <w:t>NULL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r w:rsidRPr="00F539CD">
        <w:rPr>
          <w:rFonts w:ascii="Courier New" w:hAnsi="Courier New" w:cs="Courier New"/>
          <w:color w:val="986801"/>
          <w:sz w:val="10"/>
          <w:szCs w:val="10"/>
        </w:rPr>
        <w:t>5000</w:t>
      </w:r>
      <w:r w:rsidRPr="00F539CD">
        <w:rPr>
          <w:rFonts w:ascii="Courier New" w:hAnsi="Courier New" w:cs="Courier New"/>
          <w:color w:val="383A42"/>
          <w:sz w:val="10"/>
          <w:szCs w:val="10"/>
        </w:rPr>
        <w:t>);</w:t>
      </w:r>
      <w:r w:rsidRPr="00F539CD">
        <w:rPr>
          <w:rFonts w:ascii="Courier New" w:hAnsi="Courier New" w:cs="Courier New"/>
          <w:color w:val="383A42"/>
          <w:sz w:val="10"/>
          <w:szCs w:val="10"/>
        </w:rPr>
        <w:br/>
      </w:r>
      <w:r w:rsidRPr="00F539CD">
        <w:rPr>
          <w:rFonts w:ascii="Courier New" w:hAnsi="Courier New" w:cs="Courier New"/>
          <w:color w:val="A626A4"/>
          <w:sz w:val="10"/>
          <w:szCs w:val="10"/>
        </w:rPr>
        <w:t>UPDATE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="00E64D01">
        <w:rPr>
          <w:rFonts w:ascii="Courier New" w:hAnsi="Courier New" w:cs="Courier New"/>
          <w:color w:val="383A42"/>
          <w:sz w:val="10"/>
          <w:szCs w:val="10"/>
        </w:rPr>
        <w:t>angestellte</w:t>
      </w:r>
      <w:r w:rsidR="002B4542">
        <w:rPr>
          <w:rFonts w:ascii="Courier New" w:hAnsi="Courier New" w:cs="Courier New"/>
          <w:color w:val="383A42"/>
          <w:sz w:val="10"/>
          <w:szCs w:val="10"/>
        </w:rPr>
        <w:t>r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F539CD">
        <w:rPr>
          <w:rFonts w:ascii="Courier New" w:hAnsi="Courier New" w:cs="Courier New"/>
          <w:color w:val="A626A4"/>
          <w:sz w:val="10"/>
          <w:szCs w:val="10"/>
        </w:rPr>
        <w:t>SET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F539CD">
        <w:rPr>
          <w:rFonts w:ascii="Courier New" w:hAnsi="Courier New" w:cs="Courier New"/>
          <w:color w:val="383A42"/>
          <w:sz w:val="10"/>
          <w:szCs w:val="10"/>
        </w:rPr>
        <w:t>salaer</w:t>
      </w:r>
      <w:proofErr w:type="spellEnd"/>
      <w:r w:rsidRPr="00F539CD">
        <w:rPr>
          <w:rFonts w:ascii="Courier New" w:hAnsi="Courier New" w:cs="Courier New"/>
          <w:color w:val="383A42"/>
          <w:sz w:val="10"/>
          <w:szCs w:val="10"/>
        </w:rPr>
        <w:t>=</w:t>
      </w:r>
      <w:r w:rsidRPr="00F539CD">
        <w:rPr>
          <w:rFonts w:ascii="Courier New" w:hAnsi="Courier New" w:cs="Courier New"/>
          <w:color w:val="986801"/>
          <w:sz w:val="10"/>
          <w:szCs w:val="10"/>
        </w:rPr>
        <w:t>6000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F539CD">
        <w:rPr>
          <w:rFonts w:ascii="Courier New" w:hAnsi="Courier New" w:cs="Courier New"/>
          <w:color w:val="A626A4"/>
          <w:sz w:val="10"/>
          <w:szCs w:val="10"/>
        </w:rPr>
        <w:t>WHERE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F539CD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F539CD">
        <w:rPr>
          <w:rFonts w:ascii="Courier New" w:hAnsi="Courier New" w:cs="Courier New"/>
          <w:color w:val="383A42"/>
          <w:sz w:val="10"/>
          <w:szCs w:val="10"/>
        </w:rPr>
        <w:t>=</w:t>
      </w:r>
      <w:r w:rsidRPr="00F539CD">
        <w:rPr>
          <w:rFonts w:ascii="Courier New" w:hAnsi="Courier New" w:cs="Courier New"/>
          <w:color w:val="986801"/>
          <w:sz w:val="10"/>
          <w:szCs w:val="10"/>
        </w:rPr>
        <w:t>10</w:t>
      </w:r>
      <w:r w:rsidR="002B4542">
        <w:rPr>
          <w:rFonts w:ascii="Courier New" w:hAnsi="Courier New" w:cs="Courier New"/>
          <w:color w:val="986801"/>
          <w:sz w:val="10"/>
          <w:szCs w:val="10"/>
        </w:rPr>
        <w:t>1;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="00E64D01">
        <w:rPr>
          <w:rFonts w:ascii="Courier New" w:hAnsi="Courier New" w:cs="Courier New"/>
          <w:color w:val="383A42"/>
          <w:sz w:val="10"/>
          <w:szCs w:val="10"/>
        </w:rPr>
        <w:br/>
      </w:r>
      <w:r w:rsidRPr="00F539CD">
        <w:rPr>
          <w:rFonts w:ascii="Courier New" w:hAnsi="Courier New" w:cs="Courier New"/>
          <w:color w:val="A626A4"/>
          <w:sz w:val="10"/>
          <w:szCs w:val="10"/>
        </w:rPr>
        <w:t>DELETE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F539CD">
        <w:rPr>
          <w:rFonts w:ascii="Courier New" w:hAnsi="Courier New" w:cs="Courier New"/>
          <w:color w:val="A626A4"/>
          <w:sz w:val="10"/>
          <w:szCs w:val="10"/>
        </w:rPr>
        <w:t>FROM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angestellter </w:t>
      </w:r>
      <w:r w:rsidRPr="00F539CD">
        <w:rPr>
          <w:rFonts w:ascii="Courier New" w:hAnsi="Courier New" w:cs="Courier New"/>
          <w:color w:val="A626A4"/>
          <w:sz w:val="10"/>
          <w:szCs w:val="10"/>
        </w:rPr>
        <w:t>WHERE</w:t>
      </w:r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F539CD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F539CD">
        <w:rPr>
          <w:rFonts w:ascii="Courier New" w:hAnsi="Courier New" w:cs="Courier New"/>
          <w:color w:val="383A42"/>
          <w:sz w:val="10"/>
          <w:szCs w:val="10"/>
        </w:rPr>
        <w:t xml:space="preserve"> = </w:t>
      </w:r>
      <w:r w:rsidRPr="00F539CD">
        <w:rPr>
          <w:rFonts w:ascii="Courier New" w:hAnsi="Courier New" w:cs="Courier New"/>
          <w:color w:val="986801"/>
          <w:sz w:val="10"/>
          <w:szCs w:val="10"/>
        </w:rPr>
        <w:t>1001</w:t>
      </w:r>
      <w:r w:rsidRPr="00F539CD">
        <w:rPr>
          <w:rFonts w:ascii="Courier New" w:hAnsi="Courier New" w:cs="Courier New"/>
          <w:color w:val="383A42"/>
          <w:sz w:val="10"/>
          <w:szCs w:val="10"/>
        </w:rPr>
        <w:t>;</w:t>
      </w:r>
    </w:p>
    <w:p w14:paraId="58A5651D" w14:textId="77777777" w:rsidR="00010966" w:rsidRPr="00010966" w:rsidRDefault="00010966" w:rsidP="00010966">
      <w:pPr>
        <w:shd w:val="clear" w:color="auto" w:fill="FAFAFA"/>
        <w:spacing w:after="0"/>
        <w:rPr>
          <w:sz w:val="10"/>
          <w:szCs w:val="10"/>
        </w:rPr>
      </w:pP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(WITH..)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…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FROM</w:t>
      </w:r>
      <w:r w:rsidRPr="00010966">
        <w:rPr>
          <w:rFonts w:ascii="Courier New" w:hAnsi="Courier New" w:cs="Courier New"/>
          <w:color w:val="383A42"/>
          <w:sz w:val="10"/>
          <w:szCs w:val="10"/>
        </w:rPr>
        <w:t>… (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JOIN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…)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WHERE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…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ORDER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BY</w:t>
      </w:r>
      <w:r w:rsidRPr="00010966">
        <w:rPr>
          <w:rFonts w:ascii="Courier New" w:hAnsi="Courier New" w:cs="Courier New"/>
          <w:color w:val="383A42"/>
          <w:sz w:val="10"/>
          <w:szCs w:val="10"/>
        </w:rPr>
        <w:t>… (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LIMIT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>…) –SFW</w:t>
      </w:r>
    </w:p>
    <w:p w14:paraId="1EB22019" w14:textId="50CA434B" w:rsidR="00A15EED" w:rsidRDefault="00010966" w:rsidP="000903D0">
      <w:pPr>
        <w:pStyle w:val="SchmaleListeEbene1"/>
      </w:pPr>
      <w:r>
        <w:t>WHERE</w:t>
      </w:r>
      <w:r w:rsidR="0095546C">
        <w:t>-Prädikate</w:t>
      </w:r>
    </w:p>
    <w:p w14:paraId="3068C83B" w14:textId="5E4ED2E8" w:rsidR="0095546C" w:rsidRDefault="0095546C" w:rsidP="000903D0">
      <w:pPr>
        <w:pStyle w:val="SchmaleListeEbene2"/>
      </w:pPr>
      <w:r>
        <w:t>BETWEEN … AND ../ … AND …</w:t>
      </w:r>
    </w:p>
    <w:p w14:paraId="10FDE820" w14:textId="6217183E" w:rsidR="0095546C" w:rsidRDefault="0095546C" w:rsidP="000903D0">
      <w:pPr>
        <w:pStyle w:val="SchmaleListeEbene2"/>
      </w:pPr>
      <w:r>
        <w:t>IN (…,…,…</w:t>
      </w:r>
      <w:r w:rsidR="00B8643C">
        <w:t xml:space="preserve">) – Alternativ auch </w:t>
      </w:r>
      <w:proofErr w:type="spellStart"/>
      <w:r w:rsidR="00D8506D">
        <w:t>SubQUERY</w:t>
      </w:r>
      <w:proofErr w:type="spellEnd"/>
    </w:p>
    <w:p w14:paraId="2FB00A85" w14:textId="45AE27A6" w:rsidR="00B8643C" w:rsidRDefault="00B8643C" w:rsidP="000903D0">
      <w:pPr>
        <w:pStyle w:val="SchmaleListeEbene2"/>
      </w:pPr>
      <w:r w:rsidRPr="00B8643C">
        <w:t xml:space="preserve">LIKE ‘%B%’, LIKE ‘_B_’ </w:t>
      </w:r>
      <w:r w:rsidR="00D8506D">
        <w:t xml:space="preserve"> - </w:t>
      </w:r>
      <w:r w:rsidRPr="00B8643C">
        <w:t>% beli</w:t>
      </w:r>
      <w:r w:rsidR="003E48C9">
        <w:t>ebige.., _ ein… …</w:t>
      </w:r>
      <w:r w:rsidRPr="00B8643C">
        <w:t>Ze</w:t>
      </w:r>
      <w:r>
        <w:t>ichen</w:t>
      </w:r>
    </w:p>
    <w:p w14:paraId="4533E119" w14:textId="7F34423C" w:rsidR="003E48C9" w:rsidRDefault="003E48C9" w:rsidP="000903D0">
      <w:pPr>
        <w:pStyle w:val="SchmaleListeEbene2"/>
      </w:pPr>
      <w:r>
        <w:t>AND/OR (</w:t>
      </w:r>
      <w:proofErr w:type="spellStart"/>
      <w:r>
        <w:t>Veknüpfung</w:t>
      </w:r>
      <w:proofErr w:type="spellEnd"/>
      <w:r>
        <w:t>)</w:t>
      </w:r>
    </w:p>
    <w:p w14:paraId="12DDE379" w14:textId="13C8B93A" w:rsidR="003E48C9" w:rsidRDefault="003E48C9" w:rsidP="000903D0">
      <w:pPr>
        <w:pStyle w:val="SchmaleListeEbene2"/>
      </w:pPr>
      <w:r>
        <w:t>&lt;&gt; Ungleich</w:t>
      </w:r>
    </w:p>
    <w:p w14:paraId="1676B4AC" w14:textId="71C6CA17" w:rsidR="003E48C9" w:rsidRDefault="000554C3" w:rsidP="000903D0">
      <w:pPr>
        <w:pStyle w:val="SchmaleListeEbene1"/>
      </w:pPr>
      <w:r>
        <w:t>DISTINCT: Unterdrückt Duplikate</w:t>
      </w:r>
    </w:p>
    <w:p w14:paraId="7243C2CC" w14:textId="1D8B9F10" w:rsidR="000554C3" w:rsidRDefault="00564791" w:rsidP="000903D0">
      <w:pPr>
        <w:pStyle w:val="SchmaleListeEbene1"/>
      </w:pPr>
      <w:r>
        <w:t>Aggregatsfunktionen (GROUP BY)</w:t>
      </w:r>
    </w:p>
    <w:p w14:paraId="1061E4FC" w14:textId="12A84035" w:rsidR="00564791" w:rsidRDefault="00564791" w:rsidP="000903D0">
      <w:pPr>
        <w:pStyle w:val="SchmaleListeEbene2"/>
      </w:pPr>
      <w:r>
        <w:t>MAX (</w:t>
      </w:r>
      <w:r w:rsidR="00A3157F">
        <w:t>…), MIN(..)</w:t>
      </w:r>
    </w:p>
    <w:p w14:paraId="5BB3E2EE" w14:textId="2375E42C" w:rsidR="00A3157F" w:rsidRDefault="00A3157F" w:rsidP="000903D0">
      <w:pPr>
        <w:pStyle w:val="SchmaleListeEbene2"/>
      </w:pPr>
      <w:r>
        <w:t>AVG(…), SUM(…)</w:t>
      </w:r>
    </w:p>
    <w:p w14:paraId="7CBF40A6" w14:textId="66698942" w:rsidR="00A3157F" w:rsidRDefault="00A3157F" w:rsidP="000903D0">
      <w:pPr>
        <w:pStyle w:val="SchmaleListeEbene2"/>
      </w:pPr>
      <w:r>
        <w:t>COUNT(…)</w:t>
      </w:r>
    </w:p>
    <w:p w14:paraId="79C3A820" w14:textId="5CF6CEF2" w:rsidR="00A3157F" w:rsidRDefault="00A3157F" w:rsidP="000903D0">
      <w:pPr>
        <w:pStyle w:val="SchmaleListeEbene2"/>
      </w:pPr>
      <w:r>
        <w:t xml:space="preserve">HAVING </w:t>
      </w:r>
      <w:r w:rsidR="007825D6">
        <w:t>&lt;-&gt; WHERE</w:t>
      </w:r>
    </w:p>
    <w:p w14:paraId="109E8513" w14:textId="3BB0A3DF" w:rsidR="00E541BB" w:rsidRDefault="007825D6" w:rsidP="000903D0">
      <w:pPr>
        <w:pStyle w:val="SchmaleListeEbene1"/>
      </w:pPr>
      <w:r>
        <w:t xml:space="preserve">NULL (WHERE </w:t>
      </w:r>
      <w:proofErr w:type="spellStart"/>
      <w:r>
        <w:t>blabla</w:t>
      </w:r>
      <w:proofErr w:type="spellEnd"/>
      <w:r>
        <w:t xml:space="preserve"> </w:t>
      </w:r>
      <w:r w:rsidRPr="007825D6">
        <w:rPr>
          <w:b/>
          <w:bCs/>
        </w:rPr>
        <w:t>IS</w:t>
      </w:r>
      <w:r>
        <w:t xml:space="preserve"> NULL !!)</w:t>
      </w:r>
    </w:p>
    <w:p w14:paraId="4072100D" w14:textId="4E5897AD" w:rsidR="00E541BB" w:rsidRPr="00B8643C" w:rsidRDefault="00010966" w:rsidP="00010966">
      <w:pPr>
        <w:pStyle w:val="TitelZusammenfassung"/>
        <w:spacing w:after="0"/>
      </w:pPr>
      <w:r>
        <w:t>JOIN</w:t>
      </w:r>
    </w:p>
    <w:p w14:paraId="63A9D340" w14:textId="38C9A6BF" w:rsidR="00704C17" w:rsidRDefault="00F0715D" w:rsidP="002F3380">
      <w:pPr>
        <w:spacing w:after="0"/>
        <w:rPr>
          <w:sz w:val="10"/>
          <w:szCs w:val="10"/>
        </w:rPr>
      </w:pPr>
      <w:r>
        <w:rPr>
          <w:noProof/>
        </w:rPr>
        <w:drawing>
          <wp:inline distT="0" distB="0" distL="0" distR="0" wp14:anchorId="50C2E9CF" wp14:editId="4E1EB7EE">
            <wp:extent cx="2078923" cy="1445136"/>
            <wp:effectExtent l="0" t="0" r="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900" cy="1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1D0C" w14:textId="60D7C968" w:rsidR="003A7B62" w:rsidRDefault="00C2302B" w:rsidP="000903D0">
      <w:pPr>
        <w:pStyle w:val="SchmaleListeEbene1"/>
      </w:pPr>
      <w:r w:rsidRPr="003A7B62">
        <w:rPr>
          <w:i/>
          <w:iCs/>
        </w:rPr>
        <w:t>EQUI-JOIN</w:t>
      </w:r>
      <w:r w:rsidR="003A7B62" w:rsidRPr="003A7B62">
        <w:rPr>
          <w:i/>
          <w:iCs/>
        </w:rPr>
        <w:t>:</w:t>
      </w:r>
      <w:r w:rsidR="003A7B62" w:rsidRPr="003A7B62">
        <w:t xml:space="preserve"> JOIN mit «=», Sich</w:t>
      </w:r>
      <w:r w:rsidR="003A7B62">
        <w:t xml:space="preserve"> selber</w:t>
      </w:r>
    </w:p>
    <w:p w14:paraId="51569344" w14:textId="1BDCCE29" w:rsidR="003A7B62" w:rsidRDefault="003A7B62" w:rsidP="000903D0">
      <w:pPr>
        <w:pStyle w:val="SchmaleListeEbene1"/>
      </w:pPr>
      <w:r>
        <w:rPr>
          <w:i/>
          <w:iCs/>
        </w:rPr>
        <w:t>CROSS JOIN:</w:t>
      </w:r>
      <w:r>
        <w:t xml:space="preserve"> </w:t>
      </w:r>
      <w:r w:rsidR="00D41AE7">
        <w:t xml:space="preserve">Kreuzprodukt (SELECT * from </w:t>
      </w:r>
      <w:proofErr w:type="spellStart"/>
      <w:r w:rsidR="00D41AE7">
        <w:t>a,b</w:t>
      </w:r>
      <w:proofErr w:type="spellEnd"/>
      <w:r w:rsidR="00D41AE7">
        <w:t>)</w:t>
      </w:r>
    </w:p>
    <w:p w14:paraId="01629935" w14:textId="3E9C3E00" w:rsidR="002805CD" w:rsidRDefault="00E25B7A" w:rsidP="000903D0">
      <w:pPr>
        <w:pStyle w:val="SchmaleListeEbene1"/>
        <w:rPr>
          <w:rFonts w:ascii="Courier New" w:hAnsi="Courier New" w:cs="Courier New"/>
          <w:color w:val="383A42"/>
        </w:rPr>
      </w:pPr>
      <w:r>
        <w:rPr>
          <w:i/>
          <w:iCs/>
        </w:rPr>
        <w:t>LATERAL JOIN:</w:t>
      </w:r>
      <w:r>
        <w:t xml:space="preserve"> Zweite Tabelle als </w:t>
      </w:r>
      <w:proofErr w:type="spellStart"/>
      <w:r>
        <w:t>Subquery</w:t>
      </w:r>
      <w:proofErr w:type="spellEnd"/>
    </w:p>
    <w:p w14:paraId="166554FF" w14:textId="175FE4EB" w:rsidR="002805CD" w:rsidRPr="00C733CC" w:rsidRDefault="00C733CC" w:rsidP="00C733CC">
      <w:pPr>
        <w:shd w:val="clear" w:color="auto" w:fill="FAFAFA"/>
        <w:spacing w:after="0"/>
        <w:rPr>
          <w:sz w:val="10"/>
          <w:szCs w:val="10"/>
        </w:rPr>
      </w:pP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select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abtnr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name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maxsalaer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C733CC">
        <w:rPr>
          <w:rFonts w:ascii="Courier New" w:hAnsi="Courier New" w:cs="Courier New"/>
          <w:color w:val="A626A4"/>
          <w:sz w:val="10"/>
          <w:szCs w:val="10"/>
        </w:rPr>
        <w:t>from</w:t>
      </w:r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abteilung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as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abt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join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C733CC">
        <w:rPr>
          <w:rFonts w:ascii="Courier New" w:hAnsi="Courier New" w:cs="Courier New"/>
          <w:color w:val="A626A4"/>
          <w:sz w:val="10"/>
          <w:szCs w:val="10"/>
        </w:rPr>
        <w:t>lateral</w:t>
      </w:r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( </w:t>
      </w: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select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max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>(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salaer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) </w:t>
      </w: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as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maxsalaer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C733CC">
        <w:rPr>
          <w:rFonts w:ascii="Courier New" w:hAnsi="Courier New" w:cs="Courier New"/>
          <w:color w:val="A626A4"/>
          <w:sz w:val="10"/>
          <w:szCs w:val="10"/>
        </w:rPr>
        <w:t>from</w:t>
      </w:r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angestellter </w:t>
      </w: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where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abtnr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>=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abt.abtnr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) </w:t>
      </w:r>
      <w:proofErr w:type="spellStart"/>
      <w:r w:rsidRPr="00C733CC">
        <w:rPr>
          <w:rFonts w:ascii="Courier New" w:hAnsi="Courier New" w:cs="Courier New"/>
          <w:color w:val="A626A4"/>
          <w:sz w:val="10"/>
          <w:szCs w:val="10"/>
        </w:rPr>
        <w:t>as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383A42"/>
          <w:sz w:val="10"/>
          <w:szCs w:val="10"/>
        </w:rPr>
        <w:t>ang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C733CC">
        <w:rPr>
          <w:rFonts w:ascii="Courier New" w:hAnsi="Courier New" w:cs="Courier New"/>
          <w:color w:val="A626A4"/>
          <w:sz w:val="10"/>
          <w:szCs w:val="10"/>
        </w:rPr>
        <w:t>on</w:t>
      </w:r>
      <w:r w:rsidRPr="00C733CC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C733CC">
        <w:rPr>
          <w:rFonts w:ascii="Courier New" w:hAnsi="Courier New" w:cs="Courier New"/>
          <w:color w:val="0184BB"/>
          <w:sz w:val="10"/>
          <w:szCs w:val="10"/>
        </w:rPr>
        <w:t>true</w:t>
      </w:r>
      <w:proofErr w:type="spellEnd"/>
      <w:r w:rsidRPr="00C733CC">
        <w:rPr>
          <w:rFonts w:ascii="Courier New" w:hAnsi="Courier New" w:cs="Courier New"/>
          <w:color w:val="383A42"/>
          <w:sz w:val="10"/>
          <w:szCs w:val="10"/>
        </w:rPr>
        <w:t>;</w:t>
      </w:r>
    </w:p>
    <w:p w14:paraId="00DDCD3F" w14:textId="09327607" w:rsidR="00E25B7A" w:rsidRDefault="00DC17E2" w:rsidP="00C733CC">
      <w:pPr>
        <w:pStyle w:val="TitelZusammenfassung"/>
        <w:spacing w:after="0"/>
      </w:pPr>
      <w:r>
        <w:t>Unterabfragen</w:t>
      </w:r>
    </w:p>
    <w:p w14:paraId="1FB320DB" w14:textId="37AB20E2" w:rsidR="00161389" w:rsidRDefault="00161389" w:rsidP="00C733CC">
      <w:pPr>
        <w:spacing w:after="0"/>
      </w:pPr>
      <w:r w:rsidRPr="00025DEC">
        <w:rPr>
          <w:i/>
          <w:iCs/>
        </w:rPr>
        <w:t>Korreliert</w:t>
      </w:r>
      <w:r w:rsidR="00025DEC">
        <w:t xml:space="preserve">: </w:t>
      </w:r>
      <w:r>
        <w:t xml:space="preserve">Unterabfrage nicht selbständig (Abhängig) </w:t>
      </w:r>
    </w:p>
    <w:p w14:paraId="6FE6AD87" w14:textId="210FB505" w:rsidR="00DC17E2" w:rsidRDefault="00161389" w:rsidP="004F4D92">
      <w:pPr>
        <w:spacing w:after="0"/>
      </w:pPr>
      <w:r w:rsidRPr="00025DEC">
        <w:rPr>
          <w:i/>
          <w:iCs/>
        </w:rPr>
        <w:t>Unkorreliert</w:t>
      </w:r>
      <w:r w:rsidR="00025DEC">
        <w:t xml:space="preserve">: </w:t>
      </w:r>
      <w:r>
        <w:t>Unterabfrage selbständig (Unabhängig)</w:t>
      </w:r>
    </w:p>
    <w:p w14:paraId="72A03EC8" w14:textId="449A883F" w:rsidR="00185343" w:rsidRDefault="00185343" w:rsidP="000903D0">
      <w:pPr>
        <w:pStyle w:val="SchmaleListeEbene1"/>
      </w:pPr>
      <w:r w:rsidRPr="00185343">
        <w:rPr>
          <w:i/>
          <w:iCs/>
        </w:rPr>
        <w:t>IN</w:t>
      </w:r>
      <w:r>
        <w:t>: Mehrere Tupel, Gelieferte Liste enthält</w:t>
      </w:r>
    </w:p>
    <w:p w14:paraId="7769A22A" w14:textId="1CEC7867" w:rsidR="00185343" w:rsidRDefault="00185343" w:rsidP="000903D0">
      <w:pPr>
        <w:pStyle w:val="SchmaleListeEbene1"/>
      </w:pPr>
      <w:r>
        <w:rPr>
          <w:i/>
          <w:iCs/>
        </w:rPr>
        <w:t>EXISTS</w:t>
      </w:r>
      <w:r w:rsidRPr="00185343">
        <w:t>:</w:t>
      </w:r>
      <w:r>
        <w:t xml:space="preserve"> Mehrere Tupel, Gelieferte Tabelle nicht 0</w:t>
      </w:r>
    </w:p>
    <w:p w14:paraId="31336D14" w14:textId="46A0A242" w:rsidR="00185343" w:rsidRDefault="00185343" w:rsidP="000903D0">
      <w:pPr>
        <w:pStyle w:val="SchmaleListeEbene1"/>
      </w:pPr>
      <w:r>
        <w:t>ANY: Mehrere Tupel, Mindestens ein Wert aus liste</w:t>
      </w:r>
    </w:p>
    <w:p w14:paraId="1B7D8FF3" w14:textId="336A2726" w:rsidR="00185343" w:rsidRDefault="00185343" w:rsidP="000903D0">
      <w:pPr>
        <w:pStyle w:val="SchmaleListeEbene1"/>
      </w:pPr>
      <w:r w:rsidRPr="00185343">
        <w:rPr>
          <w:i/>
          <w:iCs/>
        </w:rPr>
        <w:t>ALL</w:t>
      </w:r>
      <w:r>
        <w:t>: Mehrere Tupel, Alle Werte aus der Liste</w:t>
      </w:r>
    </w:p>
    <w:p w14:paraId="28956D8D" w14:textId="4BE772F8" w:rsidR="00DC17E2" w:rsidRPr="003A7B62" w:rsidRDefault="00DC17E2" w:rsidP="00C733CC">
      <w:pPr>
        <w:pStyle w:val="TitelZusammenfassung"/>
        <w:spacing w:after="0"/>
      </w:pPr>
      <w:r>
        <w:t>Mengenoperationen</w:t>
      </w:r>
    </w:p>
    <w:p w14:paraId="67749AA3" w14:textId="2D806259" w:rsidR="007E5ABE" w:rsidRDefault="00F44A0F" w:rsidP="000903D0">
      <w:pPr>
        <w:pStyle w:val="SchmaleListeEbene1"/>
      </w:pPr>
      <w:r w:rsidRPr="00185CE7">
        <w:rPr>
          <w:i/>
          <w:iCs/>
        </w:rPr>
        <w:t>UNION / UNION ALL</w:t>
      </w:r>
      <w:r>
        <w:t>: Fügt zwei Tabellen zusammen, UNION ALL entfernt keine Duplikate</w:t>
      </w:r>
    </w:p>
    <w:p w14:paraId="3149B066" w14:textId="438CA0F5" w:rsidR="00F44A0F" w:rsidRDefault="00F44A0F" w:rsidP="000903D0">
      <w:pPr>
        <w:pStyle w:val="SchmaleListeEbene1"/>
      </w:pPr>
      <w:r w:rsidRPr="00185CE7">
        <w:rPr>
          <w:i/>
          <w:iCs/>
        </w:rPr>
        <w:t>MINUS (EXCEPT):</w:t>
      </w:r>
      <w:r>
        <w:t xml:space="preserve"> Differenz zwei Tabellen</w:t>
      </w:r>
      <w:r w:rsidR="00185CE7">
        <w:t xml:space="preserve"> (</w:t>
      </w:r>
      <w:r>
        <w:t>JOIN</w:t>
      </w:r>
      <w:r w:rsidR="00185CE7">
        <w:t>)</w:t>
      </w:r>
    </w:p>
    <w:p w14:paraId="03C1FB78" w14:textId="33E3F9B0" w:rsidR="00D56825" w:rsidRDefault="00F44A0F" w:rsidP="00C733CC">
      <w:pPr>
        <w:pStyle w:val="SchmaleListeEbene1"/>
      </w:pPr>
      <w:r w:rsidRPr="00185CE7">
        <w:rPr>
          <w:i/>
          <w:iCs/>
        </w:rPr>
        <w:t>INTERSECT</w:t>
      </w:r>
      <w:r>
        <w:t>: Durchschnitt zwei Tabellen</w:t>
      </w:r>
      <w:r w:rsidR="00185CE7">
        <w:t xml:space="preserve"> (</w:t>
      </w:r>
      <w:r>
        <w:t>EXIST</w:t>
      </w:r>
      <w:r w:rsidR="00185CE7">
        <w:t>)</w:t>
      </w:r>
    </w:p>
    <w:p w14:paraId="5F6700B7" w14:textId="53A37FC4" w:rsidR="00D56825" w:rsidRDefault="00D56825" w:rsidP="00010966">
      <w:pPr>
        <w:pStyle w:val="TitelZusammenfassung"/>
        <w:spacing w:after="0"/>
      </w:pPr>
      <w:proofErr w:type="spellStart"/>
      <w:r>
        <w:t>Window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FCCD502" w14:textId="4FD091CD" w:rsidR="00AB6D81" w:rsidRPr="00010966" w:rsidRDefault="000903D0" w:rsidP="002F3380">
      <w:pPr>
        <w:shd w:val="clear" w:color="auto" w:fill="FAFAFA"/>
        <w:spacing w:after="0"/>
        <w:rPr>
          <w:sz w:val="10"/>
          <w:szCs w:val="10"/>
        </w:rPr>
      </w:pPr>
      <w:r w:rsidRPr="00010966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abtnr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salaer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RANK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()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OVER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(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Partition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BY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abtnr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ORDER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BY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salaer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DESC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)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FROM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ang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ORDER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BY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986801"/>
          <w:sz w:val="10"/>
          <w:szCs w:val="10"/>
        </w:rPr>
        <w:t>1</w:t>
      </w:r>
      <w:r w:rsidRPr="00010966">
        <w:rPr>
          <w:rFonts w:ascii="Courier New" w:hAnsi="Courier New" w:cs="Courier New"/>
          <w:color w:val="383A42"/>
          <w:sz w:val="10"/>
          <w:szCs w:val="10"/>
        </w:rPr>
        <w:t>;</w:t>
      </w:r>
    </w:p>
    <w:p w14:paraId="4067C2EA" w14:textId="47EA4B18" w:rsidR="00AB6D81" w:rsidRDefault="00AB6D81" w:rsidP="004D7F8B">
      <w:pPr>
        <w:spacing w:after="0"/>
      </w:pPr>
      <w:r>
        <w:t xml:space="preserve">Gibt eine Liste mit den Mitarbeitern aus, zusätzlich eine Spalte mit einem Rang des </w:t>
      </w:r>
      <w:proofErr w:type="spellStart"/>
      <w:r>
        <w:t>Salaers</w:t>
      </w:r>
      <w:proofErr w:type="spellEnd"/>
      <w:r>
        <w:t xml:space="preserve">. Die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schaut auf einen Teil der Tabelle und fü</w:t>
      </w:r>
      <w:r w:rsidR="00D82E75">
        <w:t>l</w:t>
      </w:r>
      <w:r>
        <w:t xml:space="preserve">lt je nach Funktion das Feld. </w:t>
      </w:r>
    </w:p>
    <w:p w14:paraId="42695BE4" w14:textId="1A430954" w:rsidR="00D56825" w:rsidRPr="004D7F8B" w:rsidRDefault="004D7F8B" w:rsidP="002F3380">
      <w:pPr>
        <w:shd w:val="clear" w:color="auto" w:fill="FAFAFA"/>
        <w:spacing w:after="0"/>
        <w:rPr>
          <w:sz w:val="10"/>
          <w:szCs w:val="10"/>
        </w:rPr>
      </w:pPr>
      <w:r w:rsidRPr="004D7F8B">
        <w:rPr>
          <w:rFonts w:ascii="Courier New" w:hAnsi="Courier New" w:cs="Courier New"/>
          <w:color w:val="383A42"/>
          <w:sz w:val="10"/>
          <w:szCs w:val="10"/>
        </w:rPr>
        <w:t xml:space="preserve">MIN(),MAX(),AVG(),SUM(), </w:t>
      </w:r>
      <w:r w:rsidR="006313A3">
        <w:rPr>
          <w:rFonts w:ascii="Courier New" w:hAnsi="Courier New" w:cs="Courier New"/>
          <w:color w:val="383A42"/>
          <w:sz w:val="10"/>
          <w:szCs w:val="10"/>
        </w:rPr>
        <w:br/>
      </w:r>
      <w:r w:rsidRPr="004D7F8B">
        <w:rPr>
          <w:rFonts w:ascii="Courier New" w:hAnsi="Courier New" w:cs="Courier New"/>
          <w:color w:val="383A42"/>
          <w:sz w:val="10"/>
          <w:szCs w:val="10"/>
        </w:rPr>
        <w:t>LAG()</w:t>
      </w:r>
      <w:r w:rsidRPr="004D7F8B">
        <w:rPr>
          <w:rFonts w:ascii="Courier New" w:hAnsi="Courier New" w:cs="Courier New"/>
          <w:i/>
          <w:color w:val="A0A1A7"/>
          <w:sz w:val="10"/>
          <w:szCs w:val="10"/>
        </w:rPr>
        <w:t>--Differenz zum vorhergehenden</w:t>
      </w:r>
    </w:p>
    <w:p w14:paraId="4A2A1CBB" w14:textId="40550ADE" w:rsidR="00D56825" w:rsidRPr="00A05738" w:rsidRDefault="00D56825" w:rsidP="00010966">
      <w:pPr>
        <w:pStyle w:val="TitelZusammenfassung"/>
        <w:spacing w:after="0"/>
      </w:pPr>
      <w:r w:rsidRPr="00A05738">
        <w:t xml:space="preserve">CTE (Common Table </w:t>
      </w:r>
      <w:proofErr w:type="spellStart"/>
      <w:r w:rsidRPr="00A05738">
        <w:t>expression</w:t>
      </w:r>
      <w:proofErr w:type="spellEnd"/>
      <w:r w:rsidRPr="00A05738">
        <w:t>)</w:t>
      </w:r>
    </w:p>
    <w:p w14:paraId="530D1DD1" w14:textId="12DC295D" w:rsidR="00216E37" w:rsidRDefault="00054FCA" w:rsidP="000903D0">
      <w:r w:rsidRPr="00054FCA">
        <w:t>Hilfs-Query in e</w:t>
      </w:r>
      <w:r>
        <w:t>iner WITH-Klausel</w:t>
      </w:r>
      <w:r w:rsidR="00216E37">
        <w:t xml:space="preserve"> (Temporäre Tabellen während des Statements)</w:t>
      </w:r>
    </w:p>
    <w:p w14:paraId="232B959A" w14:textId="4F5A92F8" w:rsidR="00EA28AE" w:rsidRDefault="00EA28AE" w:rsidP="00010966">
      <w:pPr>
        <w:spacing w:after="0"/>
      </w:pPr>
      <w:r>
        <w:t>Können…</w:t>
      </w:r>
    </w:p>
    <w:p w14:paraId="03D87957" w14:textId="6CCD1644" w:rsidR="00216E37" w:rsidRDefault="00EA28AE" w:rsidP="000903D0">
      <w:pPr>
        <w:pStyle w:val="SchmaleListeEbene1"/>
      </w:pPr>
      <w:r>
        <w:t>…</w:t>
      </w:r>
      <w:r w:rsidR="00216E37">
        <w:t>SELECT, INSERT, UPDATE, DELETE enthalten</w:t>
      </w:r>
    </w:p>
    <w:p w14:paraId="3DC7DA37" w14:textId="590E705A" w:rsidR="00EA28AE" w:rsidRDefault="00EA28AE" w:rsidP="000903D0">
      <w:pPr>
        <w:pStyle w:val="SchmaleListeEbene1"/>
      </w:pPr>
      <w:r>
        <w:t>…sich auf vorergehende Hilfs-Query beziehen</w:t>
      </w:r>
    </w:p>
    <w:p w14:paraId="19F9100E" w14:textId="1B28CE36" w:rsidR="00CA6340" w:rsidRDefault="00CA6340" w:rsidP="000903D0">
      <w:pPr>
        <w:pStyle w:val="SchmaleListeEbene1"/>
      </w:pPr>
      <w:r>
        <w:t xml:space="preserve">…anstelle </w:t>
      </w:r>
      <w:proofErr w:type="spellStart"/>
      <w:r>
        <w:t>Subqueries</w:t>
      </w:r>
      <w:proofErr w:type="spellEnd"/>
      <w:r>
        <w:t xml:space="preserve"> verwendet werden</w:t>
      </w:r>
    </w:p>
    <w:p w14:paraId="077BBD1F" w14:textId="6696A8E8" w:rsidR="00CA6340" w:rsidRDefault="00CA6340" w:rsidP="000903D0">
      <w:pPr>
        <w:pStyle w:val="SchmaleListeEbene1"/>
      </w:pPr>
      <w:r>
        <w:t>… dem DB-Optimierer helfen</w:t>
      </w:r>
    </w:p>
    <w:p w14:paraId="60DFF1D7" w14:textId="2FDD87CD" w:rsidR="00882718" w:rsidRDefault="00CA6340" w:rsidP="002F3380">
      <w:pPr>
        <w:pStyle w:val="SchmaleListeEbene1"/>
      </w:pPr>
      <w:r>
        <w:t>… rekursiv sein</w:t>
      </w:r>
    </w:p>
    <w:p w14:paraId="7D9AC2AD" w14:textId="77777777" w:rsidR="00882718" w:rsidRDefault="00882718" w:rsidP="004F4D92">
      <w:pPr>
        <w:pStyle w:val="SchmaleListeEbene1"/>
        <w:numPr>
          <w:ilvl w:val="0"/>
          <w:numId w:val="0"/>
        </w:numPr>
      </w:pPr>
      <w:r>
        <w:t>Syntax (</w:t>
      </w:r>
      <w:r w:rsidRPr="004273E6">
        <w:rPr>
          <w:i/>
          <w:iCs/>
        </w:rPr>
        <w:t>Normal</w:t>
      </w:r>
      <w:r>
        <w:t xml:space="preserve">): </w:t>
      </w:r>
    </w:p>
    <w:p w14:paraId="5CA474E6" w14:textId="52CED3C8" w:rsidR="00882718" w:rsidRPr="00010966" w:rsidRDefault="00010966" w:rsidP="00010966">
      <w:pPr>
        <w:shd w:val="clear" w:color="auto" w:fill="FAFAFA"/>
        <w:spacing w:after="0"/>
        <w:rPr>
          <w:sz w:val="10"/>
          <w:szCs w:val="10"/>
        </w:rPr>
      </w:pPr>
      <w:r w:rsidRPr="00010966">
        <w:rPr>
          <w:rFonts w:ascii="Courier New" w:hAnsi="Courier New" w:cs="Courier New"/>
          <w:color w:val="A626A4"/>
          <w:sz w:val="10"/>
          <w:szCs w:val="10"/>
        </w:rPr>
        <w:t>WITH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nameTable1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AS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(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*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FROM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myTable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), nameTable2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AS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(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*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FROM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nameTable2 ) </w:t>
      </w:r>
      <w:r w:rsidRPr="00010966">
        <w:rPr>
          <w:rFonts w:ascii="Courier New" w:hAnsi="Courier New" w:cs="Courier New"/>
          <w:color w:val="383A42"/>
          <w:sz w:val="10"/>
          <w:szCs w:val="10"/>
        </w:rPr>
        <w:br/>
      </w:r>
      <w:r w:rsidRPr="00010966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*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FROM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nameTable2;</w:t>
      </w:r>
    </w:p>
    <w:p w14:paraId="614F05DB" w14:textId="0928D53B" w:rsidR="004273E6" w:rsidRDefault="00882718" w:rsidP="004F4D92">
      <w:pPr>
        <w:pStyle w:val="SchmaleListeEbene1"/>
        <w:numPr>
          <w:ilvl w:val="0"/>
          <w:numId w:val="0"/>
        </w:numPr>
      </w:pPr>
      <w:r w:rsidRPr="004273E6">
        <w:rPr>
          <w:i/>
          <w:iCs/>
        </w:rPr>
        <w:t>Rekursiv</w:t>
      </w:r>
      <w:r>
        <w:t xml:space="preserve">: </w:t>
      </w:r>
      <w:r w:rsidR="004273E6">
        <w:t xml:space="preserve">zuerst </w:t>
      </w:r>
      <w:r>
        <w:t xml:space="preserve">Initialisierung, </w:t>
      </w:r>
      <w:r w:rsidR="004273E6">
        <w:t>dann</w:t>
      </w:r>
      <w:r>
        <w:t xml:space="preserve"> Rekursiver Teil </w:t>
      </w:r>
    </w:p>
    <w:p w14:paraId="66155DB6" w14:textId="60AF8376" w:rsidR="004273E6" w:rsidRPr="00010966" w:rsidRDefault="00010966" w:rsidP="00010966">
      <w:pPr>
        <w:shd w:val="clear" w:color="auto" w:fill="FAFAFA"/>
        <w:spacing w:after="0"/>
        <w:rPr>
          <w:sz w:val="10"/>
          <w:szCs w:val="10"/>
        </w:rPr>
      </w:pPr>
      <w:r w:rsidRPr="00010966">
        <w:rPr>
          <w:rFonts w:ascii="Courier New" w:hAnsi="Courier New" w:cs="Courier New"/>
          <w:color w:val="A626A4"/>
          <w:sz w:val="10"/>
          <w:szCs w:val="10"/>
        </w:rPr>
        <w:t>WITH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RECURSIVE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unter (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010966">
        <w:rPr>
          <w:rFonts w:ascii="Courier New" w:hAnsi="Courier New" w:cs="Courier New"/>
          <w:color w:val="A626A4"/>
          <w:sz w:val="10"/>
          <w:szCs w:val="10"/>
        </w:rPr>
        <w:t>name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chef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)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AS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( </w:t>
      </w:r>
      <w:r w:rsidRPr="00010966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A.persnr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, A.name,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A.chef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FROM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angestellter A</w:t>
      </w:r>
      <w:r w:rsidRPr="00010966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WHERE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A.chef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= </w:t>
      </w:r>
      <w:r w:rsidRPr="00010966">
        <w:rPr>
          <w:rFonts w:ascii="Courier New" w:hAnsi="Courier New" w:cs="Courier New"/>
          <w:color w:val="986801"/>
          <w:sz w:val="10"/>
          <w:szCs w:val="10"/>
        </w:rPr>
        <w:t>1010</w:t>
      </w:r>
      <w:r w:rsidRPr="00010966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UNION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ALL</w:t>
      </w:r>
      <w:r w:rsidRPr="00010966">
        <w:rPr>
          <w:rFonts w:ascii="Courier New" w:hAnsi="Courier New" w:cs="Courier New"/>
          <w:color w:val="383A42"/>
          <w:sz w:val="10"/>
          <w:szCs w:val="10"/>
        </w:rPr>
        <w:br/>
      </w:r>
      <w:r w:rsidRPr="00010966">
        <w:rPr>
          <w:rFonts w:ascii="Courier New" w:hAnsi="Courier New" w:cs="Courier New"/>
          <w:color w:val="383A42"/>
          <w:sz w:val="10"/>
          <w:szCs w:val="10"/>
        </w:rPr>
        <w:lastRenderedPageBreak/>
        <w:t xml:space="preserve"> 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A.persnr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, A.name,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A.chef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FROM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angestellter A</w:t>
      </w:r>
      <w:r w:rsidRPr="00010966">
        <w:rPr>
          <w:rFonts w:ascii="Courier New" w:hAnsi="Courier New" w:cs="Courier New"/>
          <w:color w:val="383A42"/>
          <w:sz w:val="10"/>
          <w:szCs w:val="10"/>
        </w:rPr>
        <w:br/>
        <w:t xml:space="preserve"> 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INNER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JOIN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unter B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ON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B.persnr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=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A.chef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br/>
        <w:t>)</w:t>
      </w:r>
      <w:r w:rsidRPr="00010966">
        <w:rPr>
          <w:rFonts w:ascii="Courier New" w:hAnsi="Courier New" w:cs="Courier New"/>
          <w:color w:val="383A42"/>
          <w:sz w:val="10"/>
          <w:szCs w:val="10"/>
        </w:rPr>
        <w:br/>
      </w:r>
      <w:r w:rsidRPr="00010966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*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FROM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unter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ORDER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010966">
        <w:rPr>
          <w:rFonts w:ascii="Courier New" w:hAnsi="Courier New" w:cs="Courier New"/>
          <w:color w:val="A626A4"/>
          <w:sz w:val="10"/>
          <w:szCs w:val="10"/>
        </w:rPr>
        <w:t>BY</w:t>
      </w:r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chef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proofErr w:type="spellStart"/>
      <w:r w:rsidRPr="00010966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010966">
        <w:rPr>
          <w:rFonts w:ascii="Courier New" w:hAnsi="Courier New" w:cs="Courier New"/>
          <w:color w:val="383A42"/>
          <w:sz w:val="10"/>
          <w:szCs w:val="10"/>
        </w:rPr>
        <w:t>;</w:t>
      </w:r>
    </w:p>
    <w:p w14:paraId="03975450" w14:textId="341EAE9E" w:rsidR="00451788" w:rsidRDefault="00451788" w:rsidP="00010966">
      <w:pPr>
        <w:pStyle w:val="TitelZusammenfassung"/>
        <w:spacing w:after="0"/>
      </w:pPr>
      <w:r w:rsidRPr="00054FCA">
        <w:t>View</w:t>
      </w:r>
      <w:r w:rsidR="00A551C5">
        <w:t>s</w:t>
      </w:r>
    </w:p>
    <w:p w14:paraId="7D954ABE" w14:textId="77777777" w:rsidR="00A5751E" w:rsidRDefault="006224BA" w:rsidP="002F3380">
      <w:pPr>
        <w:spacing w:after="0"/>
      </w:pPr>
      <w:r>
        <w:t xml:space="preserve">Sicherheit: Irrelevante Daten für bestimmte Nutzer entfernen. View ist eine virtuelle Tabelle basierend auf andere Tabellen oder Views. Daten werden zur Ausführzeit aus Tabellendaten hergeleitet. Man kann auch </w:t>
      </w:r>
      <w:proofErr w:type="spellStart"/>
      <w:r>
        <w:t>Queries</w:t>
      </w:r>
      <w:proofErr w:type="spellEnd"/>
      <w:r>
        <w:t xml:space="preserve"> damit vereinfachen.</w:t>
      </w:r>
    </w:p>
    <w:p w14:paraId="573B85DD" w14:textId="380BA992" w:rsidR="001A5600" w:rsidRPr="004F4D92" w:rsidRDefault="004F4D92" w:rsidP="00CF49C4">
      <w:pPr>
        <w:shd w:val="clear" w:color="auto" w:fill="FAFAFA"/>
        <w:spacing w:after="0"/>
        <w:rPr>
          <w:sz w:val="10"/>
          <w:szCs w:val="10"/>
        </w:rPr>
      </w:pPr>
      <w:r w:rsidRPr="004F4D92">
        <w:rPr>
          <w:rFonts w:ascii="Courier New" w:hAnsi="Courier New" w:cs="Courier New"/>
          <w:color w:val="A626A4"/>
          <w:sz w:val="10"/>
          <w:szCs w:val="10"/>
        </w:rPr>
        <w:t>CREATE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4F4D92">
        <w:rPr>
          <w:rFonts w:ascii="Courier New" w:hAnsi="Courier New" w:cs="Courier New"/>
          <w:color w:val="A626A4"/>
          <w:sz w:val="10"/>
          <w:szCs w:val="10"/>
        </w:rPr>
        <w:t>VIEW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4F4D92">
        <w:rPr>
          <w:rFonts w:ascii="Courier New" w:hAnsi="Courier New" w:cs="Courier New"/>
          <w:color w:val="383A42"/>
          <w:sz w:val="10"/>
          <w:szCs w:val="10"/>
        </w:rPr>
        <w:t>AngPublic</w:t>
      </w:r>
      <w:proofErr w:type="spellEnd"/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(</w:t>
      </w:r>
      <w:proofErr w:type="spellStart"/>
      <w:r w:rsidRPr="004F4D92">
        <w:rPr>
          <w:rFonts w:ascii="Courier New" w:hAnsi="Courier New" w:cs="Courier New"/>
          <w:color w:val="383A42"/>
          <w:sz w:val="10"/>
          <w:szCs w:val="10"/>
        </w:rPr>
        <w:t>Persnr</w:t>
      </w:r>
      <w:proofErr w:type="spellEnd"/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, </w:t>
      </w:r>
      <w:r w:rsidRPr="004F4D92">
        <w:rPr>
          <w:rFonts w:ascii="Courier New" w:hAnsi="Courier New" w:cs="Courier New"/>
          <w:color w:val="A626A4"/>
          <w:sz w:val="10"/>
          <w:szCs w:val="10"/>
        </w:rPr>
        <w:t>Name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, Tel, Wohnort) </w:t>
      </w:r>
      <w:r w:rsidRPr="004F4D92">
        <w:rPr>
          <w:rFonts w:ascii="Courier New" w:hAnsi="Courier New" w:cs="Courier New"/>
          <w:color w:val="A626A4"/>
          <w:sz w:val="10"/>
          <w:szCs w:val="10"/>
        </w:rPr>
        <w:t>AS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4F4D92">
        <w:rPr>
          <w:rFonts w:ascii="Courier New" w:hAnsi="Courier New" w:cs="Courier New"/>
          <w:color w:val="A626A4"/>
          <w:sz w:val="10"/>
          <w:szCs w:val="10"/>
        </w:rPr>
        <w:t>SELECT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4F4D92">
        <w:rPr>
          <w:rFonts w:ascii="Courier New" w:hAnsi="Courier New" w:cs="Courier New"/>
          <w:color w:val="383A42"/>
          <w:sz w:val="10"/>
          <w:szCs w:val="10"/>
        </w:rPr>
        <w:t>Persnr,</w:t>
      </w:r>
      <w:r w:rsidRPr="004F4D92">
        <w:rPr>
          <w:rFonts w:ascii="Courier New" w:hAnsi="Courier New" w:cs="Courier New"/>
          <w:color w:val="A626A4"/>
          <w:sz w:val="10"/>
          <w:szCs w:val="10"/>
        </w:rPr>
        <w:t>Name</w:t>
      </w:r>
      <w:r w:rsidRPr="004F4D92">
        <w:rPr>
          <w:rFonts w:ascii="Courier New" w:hAnsi="Courier New" w:cs="Courier New"/>
          <w:color w:val="383A42"/>
          <w:sz w:val="10"/>
          <w:szCs w:val="10"/>
        </w:rPr>
        <w:t>,Tel</w:t>
      </w:r>
      <w:proofErr w:type="spellEnd"/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, Wohnort </w:t>
      </w:r>
      <w:r w:rsidRPr="004F4D92">
        <w:rPr>
          <w:rFonts w:ascii="Courier New" w:hAnsi="Courier New" w:cs="Courier New"/>
          <w:color w:val="A626A4"/>
          <w:sz w:val="10"/>
          <w:szCs w:val="10"/>
        </w:rPr>
        <w:t>FROM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Angestellter;</w:t>
      </w:r>
    </w:p>
    <w:p w14:paraId="31D5228E" w14:textId="31EC746F" w:rsidR="007D5771" w:rsidRPr="001A5600" w:rsidRDefault="00A5751E" w:rsidP="000903D0">
      <w:pPr>
        <w:pStyle w:val="SchmaleListeEbene1"/>
        <w:rPr>
          <w:sz w:val="10"/>
          <w:szCs w:val="10"/>
        </w:rPr>
      </w:pPr>
      <w:proofErr w:type="spellStart"/>
      <w:r>
        <w:t>Updatable</w:t>
      </w:r>
      <w:proofErr w:type="spellEnd"/>
      <w:r>
        <w:t xml:space="preserve"> Views: </w:t>
      </w:r>
    </w:p>
    <w:p w14:paraId="6931F586" w14:textId="736D7131" w:rsidR="00E23BCE" w:rsidRDefault="00E23BCE" w:rsidP="000903D0">
      <w:pPr>
        <w:pStyle w:val="SchmaleListeEbene2"/>
      </w:pPr>
      <w:r>
        <w:t>Wenn nicht enthalten</w:t>
      </w:r>
      <w:r w:rsidR="00A05750">
        <w:t>:</w:t>
      </w:r>
    </w:p>
    <w:p w14:paraId="1501B8D8" w14:textId="5AE75546" w:rsidR="007D5771" w:rsidRDefault="00A5751E" w:rsidP="002C2A90">
      <w:pPr>
        <w:pStyle w:val="SchmaleListeEbene3"/>
      </w:pPr>
      <w:proofErr w:type="spellStart"/>
      <w:r>
        <w:t>Join</w:t>
      </w:r>
      <w:proofErr w:type="spellEnd"/>
      <w:r>
        <w:t xml:space="preserve"> </w:t>
      </w:r>
      <w:r w:rsidR="000D27F8">
        <w:t xml:space="preserve">, </w:t>
      </w:r>
      <w:r>
        <w:t xml:space="preserve">Set-Operationen </w:t>
      </w:r>
    </w:p>
    <w:p w14:paraId="43D8D777" w14:textId="2596F412" w:rsidR="007D5771" w:rsidRDefault="00A5751E" w:rsidP="000903D0">
      <w:pPr>
        <w:pStyle w:val="SchmaleListeEbene3"/>
      </w:pPr>
      <w:r>
        <w:t>Gruppen-Funk</w:t>
      </w:r>
      <w:r w:rsidR="00E23BCE">
        <w:t>tio</w:t>
      </w:r>
      <w:r>
        <w:t xml:space="preserve">nen (min, </w:t>
      </w:r>
      <w:proofErr w:type="spellStart"/>
      <w:r>
        <w:t>max</w:t>
      </w:r>
      <w:proofErr w:type="spellEnd"/>
      <w:r>
        <w:t xml:space="preserve">) </w:t>
      </w:r>
    </w:p>
    <w:p w14:paraId="5BF01BEC" w14:textId="77777777" w:rsidR="007D5771" w:rsidRPr="00A05738" w:rsidRDefault="00A5751E" w:rsidP="000903D0">
      <w:pPr>
        <w:pStyle w:val="SchmaleListeEbene3"/>
        <w:rPr>
          <w:lang w:val="fr-CH"/>
        </w:rPr>
      </w:pPr>
      <w:r w:rsidRPr="00A05738">
        <w:rPr>
          <w:lang w:val="fr-CH"/>
        </w:rPr>
        <w:t xml:space="preserve">GROUP BY, CONNECT BY, START WITH </w:t>
      </w:r>
    </w:p>
    <w:p w14:paraId="3F6FA29B" w14:textId="77777777" w:rsidR="007D5771" w:rsidRDefault="00A5751E" w:rsidP="000903D0">
      <w:pPr>
        <w:pStyle w:val="SchmaleListeEbene3"/>
      </w:pPr>
      <w:r>
        <w:t xml:space="preserve">DISTINCT </w:t>
      </w:r>
    </w:p>
    <w:p w14:paraId="26492916" w14:textId="77777777" w:rsidR="001A5600" w:rsidRDefault="00A5751E" w:rsidP="000903D0">
      <w:pPr>
        <w:pStyle w:val="SchmaleListeEbene1"/>
      </w:pPr>
      <w:r>
        <w:t xml:space="preserve">Weitere Views </w:t>
      </w:r>
    </w:p>
    <w:p w14:paraId="74086FE7" w14:textId="77777777" w:rsidR="00CF4F4D" w:rsidRDefault="00A5751E" w:rsidP="000903D0">
      <w:pPr>
        <w:pStyle w:val="SchmaleListeEbene2"/>
      </w:pPr>
      <w:proofErr w:type="spellStart"/>
      <w:r>
        <w:t>Materialized</w:t>
      </w:r>
      <w:proofErr w:type="spellEnd"/>
      <w:r>
        <w:t xml:space="preserve"> Views: </w:t>
      </w:r>
    </w:p>
    <w:p w14:paraId="06F6010D" w14:textId="77777777" w:rsidR="00CF4F4D" w:rsidRDefault="00A5751E" w:rsidP="000903D0">
      <w:pPr>
        <w:pStyle w:val="SchmaleListeEbene3"/>
      </w:pPr>
      <w:r>
        <w:t xml:space="preserve">Gespeicherte Views </w:t>
      </w:r>
    </w:p>
    <w:p w14:paraId="1101BBD9" w14:textId="7FE84E32" w:rsidR="00830476" w:rsidRDefault="00A5751E" w:rsidP="000903D0">
      <w:pPr>
        <w:pStyle w:val="SchmaleListeEbene3"/>
      </w:pPr>
      <w:r>
        <w:t xml:space="preserve">nicht automatisch aktualisiert </w:t>
      </w:r>
    </w:p>
    <w:p w14:paraId="72BA7881" w14:textId="221E4AFD" w:rsidR="00CF4F4D" w:rsidRPr="004F4D92" w:rsidRDefault="004F4D92" w:rsidP="004F4D92">
      <w:pPr>
        <w:shd w:val="clear" w:color="auto" w:fill="FAFAFA"/>
        <w:spacing w:after="0"/>
        <w:rPr>
          <w:sz w:val="10"/>
          <w:szCs w:val="10"/>
        </w:rPr>
      </w:pPr>
      <w:r w:rsidRPr="004F4D92">
        <w:rPr>
          <w:rFonts w:ascii="Courier New" w:hAnsi="Courier New" w:cs="Courier New"/>
          <w:color w:val="A626A4"/>
          <w:sz w:val="10"/>
          <w:szCs w:val="10"/>
        </w:rPr>
        <w:t>CREATE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4F4D92">
        <w:rPr>
          <w:rFonts w:ascii="Courier New" w:hAnsi="Courier New" w:cs="Courier New"/>
          <w:color w:val="A626A4"/>
          <w:sz w:val="10"/>
          <w:szCs w:val="10"/>
        </w:rPr>
        <w:t>MATERIALIZED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4F4D92">
        <w:rPr>
          <w:rFonts w:ascii="Courier New" w:hAnsi="Courier New" w:cs="Courier New"/>
          <w:color w:val="A626A4"/>
          <w:sz w:val="10"/>
          <w:szCs w:val="10"/>
        </w:rPr>
        <w:t>VIEW</w:t>
      </w:r>
      <w:r w:rsidRPr="004F4D92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4F4D92">
        <w:rPr>
          <w:rFonts w:ascii="Courier New" w:hAnsi="Courier New" w:cs="Courier New"/>
          <w:color w:val="A626A4"/>
          <w:sz w:val="10"/>
          <w:szCs w:val="10"/>
        </w:rPr>
        <w:t>name</w:t>
      </w:r>
      <w:proofErr w:type="spellEnd"/>
      <w:r w:rsidRPr="004F4D92">
        <w:rPr>
          <w:rFonts w:ascii="Courier New" w:hAnsi="Courier New" w:cs="Courier New"/>
          <w:color w:val="383A42"/>
          <w:sz w:val="10"/>
          <w:szCs w:val="10"/>
        </w:rPr>
        <w:t>… ;</w:t>
      </w:r>
      <w:r w:rsidRPr="004F4D92">
        <w:rPr>
          <w:rFonts w:ascii="Courier New" w:hAnsi="Courier New" w:cs="Courier New"/>
          <w:color w:val="383A42"/>
          <w:sz w:val="10"/>
          <w:szCs w:val="10"/>
        </w:rPr>
        <w:br/>
        <w:t xml:space="preserve">REFRESH MATERIALIZED VIEW </w:t>
      </w:r>
      <w:proofErr w:type="spellStart"/>
      <w:r w:rsidRPr="004F4D92">
        <w:rPr>
          <w:rFonts w:ascii="Courier New" w:hAnsi="Courier New" w:cs="Courier New"/>
          <w:color w:val="383A42"/>
          <w:sz w:val="10"/>
          <w:szCs w:val="10"/>
        </w:rPr>
        <w:t>name</w:t>
      </w:r>
      <w:proofErr w:type="spellEnd"/>
      <w:r w:rsidRPr="004F4D92">
        <w:rPr>
          <w:rFonts w:ascii="Courier New" w:hAnsi="Courier New" w:cs="Courier New"/>
          <w:color w:val="383A42"/>
          <w:sz w:val="10"/>
          <w:szCs w:val="10"/>
        </w:rPr>
        <w:t>…;</w:t>
      </w:r>
    </w:p>
    <w:p w14:paraId="627F4972" w14:textId="77777777" w:rsidR="00CF4F4D" w:rsidRDefault="00A5751E" w:rsidP="000903D0">
      <w:pPr>
        <w:pStyle w:val="SchmaleListeEbene2"/>
      </w:pPr>
      <w:proofErr w:type="spellStart"/>
      <w:r>
        <w:t>Row</w:t>
      </w:r>
      <w:proofErr w:type="spellEnd"/>
      <w:r>
        <w:t xml:space="preserve">-Level Security (RLS) </w:t>
      </w:r>
    </w:p>
    <w:p w14:paraId="01A23629" w14:textId="77777777" w:rsidR="00DC6F4B" w:rsidRDefault="00A5751E" w:rsidP="000903D0">
      <w:pPr>
        <w:pStyle w:val="SchmaleListeEbene3"/>
      </w:pPr>
      <w:r>
        <w:t xml:space="preserve">Eine Art “System-Views” </w:t>
      </w:r>
    </w:p>
    <w:p w14:paraId="1396B129" w14:textId="77777777" w:rsidR="00DC6F4B" w:rsidRDefault="00A5751E" w:rsidP="000903D0">
      <w:pPr>
        <w:pStyle w:val="SchmaleListeEbene3"/>
      </w:pPr>
      <w:r>
        <w:t xml:space="preserve">Nur User mit </w:t>
      </w:r>
      <w:proofErr w:type="spellStart"/>
      <w:r>
        <w:t>entsprechenedem</w:t>
      </w:r>
      <w:proofErr w:type="spellEnd"/>
      <w:r>
        <w:t xml:space="preserve"> Lese- und Schreibrecht («Policy») </w:t>
      </w:r>
    </w:p>
    <w:p w14:paraId="275E5FD9" w14:textId="7B1CEEEB" w:rsidR="00DC6F4B" w:rsidRPr="004C5905" w:rsidRDefault="00A5751E" w:rsidP="000903D0">
      <w:pPr>
        <w:pStyle w:val="SchmaleListeEbene1"/>
        <w:rPr>
          <w:lang w:val="fr-CH"/>
        </w:rPr>
      </w:pPr>
      <w:proofErr w:type="spellStart"/>
      <w:r w:rsidRPr="004C5905">
        <w:rPr>
          <w:lang w:val="fr-CH"/>
        </w:rPr>
        <w:t>Temporäre</w:t>
      </w:r>
      <w:proofErr w:type="spellEnd"/>
      <w:r w:rsidRPr="004C5905">
        <w:rPr>
          <w:lang w:val="fr-CH"/>
        </w:rPr>
        <w:t xml:space="preserve"> </w:t>
      </w:r>
      <w:proofErr w:type="spellStart"/>
      <w:r w:rsidRPr="004C5905">
        <w:rPr>
          <w:lang w:val="fr-CH"/>
        </w:rPr>
        <w:t>Tabellen</w:t>
      </w:r>
      <w:proofErr w:type="spellEnd"/>
      <w:r w:rsidR="004C5905" w:rsidRPr="004C5905">
        <w:rPr>
          <w:lang w:val="fr-CH"/>
        </w:rPr>
        <w:t xml:space="preserve"> (CREATE TEMPORARY TABLE)</w:t>
      </w:r>
      <w:r w:rsidRPr="004C5905">
        <w:rPr>
          <w:lang w:val="fr-CH"/>
        </w:rPr>
        <w:t xml:space="preserve">: </w:t>
      </w:r>
    </w:p>
    <w:p w14:paraId="6CB94237" w14:textId="77777777" w:rsidR="00DC6F4B" w:rsidRDefault="00A5751E" w:rsidP="000903D0">
      <w:pPr>
        <w:pStyle w:val="SchmaleListeEbene2"/>
      </w:pPr>
      <w:r>
        <w:t>Werden gelöscht (</w:t>
      </w:r>
      <w:proofErr w:type="spellStart"/>
      <w:r>
        <w:t>dropped</w:t>
      </w:r>
      <w:proofErr w:type="spellEnd"/>
      <w:r>
        <w:t xml:space="preserve">) am Ende einer Session oder Transaction </w:t>
      </w:r>
    </w:p>
    <w:p w14:paraId="181DBCDE" w14:textId="2006B78B" w:rsidR="00A551C5" w:rsidRDefault="00A5751E" w:rsidP="000903D0">
      <w:pPr>
        <w:pStyle w:val="SchmaleListeEbene2"/>
      </w:pPr>
      <w:r>
        <w:t>Andere «permanente» Tabellen mit gleichem Namen sind nicht sichtbar</w:t>
      </w:r>
      <w:r w:rsidR="006224BA">
        <w:t xml:space="preserve"> </w:t>
      </w:r>
    </w:p>
    <w:p w14:paraId="3CBC00E0" w14:textId="3BF03E71" w:rsidR="004C5905" w:rsidRDefault="005E4FAD" w:rsidP="00D3641C">
      <w:pPr>
        <w:pStyle w:val="TitelZusammenfassung"/>
        <w:spacing w:after="0"/>
      </w:pPr>
      <w:r>
        <w:t xml:space="preserve">3-Wertige Logik und </w:t>
      </w:r>
      <w:r w:rsidR="004C5905">
        <w:t>Null Werte</w:t>
      </w:r>
    </w:p>
    <w:p w14:paraId="47D54A39" w14:textId="77777777" w:rsidR="00D85B0E" w:rsidRDefault="000F6E1A" w:rsidP="00D3641C">
      <w:pPr>
        <w:spacing w:after="0"/>
      </w:pPr>
      <w:r>
        <w:t xml:space="preserve">Logik: TRUE, FLASE, UNKNOWN </w:t>
      </w:r>
    </w:p>
    <w:p w14:paraId="39FAB677" w14:textId="427F69F5" w:rsidR="000F6E1A" w:rsidRPr="00054FCA" w:rsidRDefault="000F6E1A" w:rsidP="00C733CC">
      <w:pPr>
        <w:spacing w:after="0"/>
      </w:pPr>
      <w:r>
        <w:t xml:space="preserve">NULL-Werte werden bei Aggregatfunktionen nicht mit verwendet </w:t>
      </w:r>
    </w:p>
    <w:p w14:paraId="4C545116" w14:textId="066BF1DC" w:rsidR="00F669A8" w:rsidRPr="00F669A8" w:rsidRDefault="00F669A8" w:rsidP="00C733CC">
      <w:pPr>
        <w:spacing w:after="0"/>
        <w:rPr>
          <w:rFonts w:ascii="Calibri" w:eastAsia="Times New Roman" w:hAnsi="Calibri" w:cs="Calibri"/>
          <w:sz w:val="22"/>
          <w:szCs w:val="22"/>
          <w:lang w:eastAsia="de-CH"/>
        </w:rPr>
      </w:pPr>
      <w:r w:rsidRPr="00F669A8">
        <w:rPr>
          <w:noProof/>
        </w:rPr>
        <w:drawing>
          <wp:inline distT="0" distB="0" distL="0" distR="0" wp14:anchorId="534655BF" wp14:editId="319C64B1">
            <wp:extent cx="1902665" cy="476179"/>
            <wp:effectExtent l="0" t="0" r="254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 t="20226" r="1331" b="38221"/>
                    <a:stretch/>
                  </pic:blipFill>
                  <pic:spPr bwMode="auto">
                    <a:xfrm>
                      <a:off x="0" y="0"/>
                      <a:ext cx="1902998" cy="4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FAD6" w14:textId="27810D5A" w:rsidR="00AA207E" w:rsidRDefault="007A0059" w:rsidP="00C733CC">
      <w:pPr>
        <w:pStyle w:val="TitelZusammenfassung"/>
        <w:spacing w:after="0"/>
      </w:pPr>
      <w:r>
        <w:t>Datenbank-Sicherheit (DCL – Data Control Language)</w:t>
      </w:r>
    </w:p>
    <w:p w14:paraId="1CEA032C" w14:textId="0E0C8B87" w:rsidR="007A0059" w:rsidRDefault="009D2F9F" w:rsidP="000903D0">
      <w:pPr>
        <w:pStyle w:val="SchmaleListeEbene1"/>
      </w:pPr>
      <w:r>
        <w:t>System-Sicherheit (Allgemeiner Datenschutz)</w:t>
      </w:r>
    </w:p>
    <w:p w14:paraId="12516E32" w14:textId="661C74CD" w:rsidR="009D2F9F" w:rsidRDefault="00703464" w:rsidP="000903D0">
      <w:pPr>
        <w:pStyle w:val="SchmaleListeEbene2"/>
      </w:pPr>
      <w:r>
        <w:t>Authentisierung: Benutzer muss sich identifizieren mit Passwort und Benutzername</w:t>
      </w:r>
    </w:p>
    <w:p w14:paraId="6CB9BABB" w14:textId="781CA73A" w:rsidR="00FB5809" w:rsidRDefault="00FB5809" w:rsidP="000903D0">
      <w:pPr>
        <w:pStyle w:val="SchmaleListeEbene2"/>
      </w:pPr>
      <w:r>
        <w:t>Benutzerprivilegien (Autorisierung): Darf Nutzer Das</w:t>
      </w:r>
    </w:p>
    <w:p w14:paraId="7E484305" w14:textId="3A958754" w:rsidR="00FB5809" w:rsidRDefault="00FB5809" w:rsidP="000903D0">
      <w:pPr>
        <w:pStyle w:val="SchmaleListeEbene2"/>
      </w:pPr>
      <w:r>
        <w:t>Kontrolle von System-Ressourcen, Auditing, Transportsicherheit</w:t>
      </w:r>
    </w:p>
    <w:p w14:paraId="157576F0" w14:textId="1C4FB34A" w:rsidR="00FB5809" w:rsidRDefault="00FB5809" w:rsidP="000903D0">
      <w:pPr>
        <w:pStyle w:val="SchmaleListeEbene1"/>
      </w:pPr>
      <w:r>
        <w:t>Daten-Sicherheit (Datenschutz DBMS)</w:t>
      </w:r>
    </w:p>
    <w:p w14:paraId="389DE909" w14:textId="7611CEE1" w:rsidR="00FB5809" w:rsidRDefault="00FB5809" w:rsidP="000903D0">
      <w:pPr>
        <w:pStyle w:val="SchmaleListeEbene2"/>
      </w:pPr>
      <w:r>
        <w:t xml:space="preserve">Zugriffskontrolle </w:t>
      </w:r>
      <w:r w:rsidR="00F54A3D">
        <w:t>zur Verhinderung von nicht autorisiertem Zugriff auf Datenobjekte</w:t>
      </w:r>
    </w:p>
    <w:p w14:paraId="243A8746" w14:textId="0CAFFD81" w:rsidR="00F54A3D" w:rsidRDefault="00F54A3D" w:rsidP="000903D0">
      <w:pPr>
        <w:pStyle w:val="SchmaleListeEbene2"/>
      </w:pPr>
      <w:r>
        <w:t>Auditing von Zugriffsoperationen</w:t>
      </w:r>
    </w:p>
    <w:p w14:paraId="569CE4C0" w14:textId="1A4A6397" w:rsidR="00F54A3D" w:rsidRDefault="00F54A3D" w:rsidP="000903D0">
      <w:pPr>
        <w:pStyle w:val="SchmaleListeEbene2"/>
      </w:pPr>
      <w:r>
        <w:t xml:space="preserve">DCL ist nicht </w:t>
      </w:r>
      <w:proofErr w:type="spellStart"/>
      <w:r>
        <w:t>standartisiert</w:t>
      </w:r>
      <w:proofErr w:type="spellEnd"/>
    </w:p>
    <w:p w14:paraId="32DB5885" w14:textId="634AE2E9" w:rsidR="00D5095E" w:rsidRPr="00B24744" w:rsidRDefault="00D5095E" w:rsidP="000903D0">
      <w:pPr>
        <w:pStyle w:val="SchmaleListeEbene1"/>
      </w:pPr>
      <w:r w:rsidRPr="00B24744">
        <w:t xml:space="preserve">Massnahmen gegen </w:t>
      </w:r>
      <w:proofErr w:type="spellStart"/>
      <w:r w:rsidRPr="00B24744">
        <w:t>Exploids</w:t>
      </w:r>
      <w:proofErr w:type="spellEnd"/>
      <w:r w:rsidRPr="00B24744">
        <w:t>, SQL-INJECTION:</w:t>
      </w:r>
    </w:p>
    <w:p w14:paraId="4AEFE753" w14:textId="273824E9" w:rsidR="00D5095E" w:rsidRDefault="00D5095E" w:rsidP="000903D0">
      <w:pPr>
        <w:pStyle w:val="SchmaleListeEbene1"/>
      </w:pPr>
      <w:r>
        <w:t>User-Input eingrenzen</w:t>
      </w:r>
      <w:r w:rsidR="00DE2D42">
        <w:t xml:space="preserve"> (Typ prüfen (</w:t>
      </w:r>
      <w:proofErr w:type="spellStart"/>
      <w:r w:rsidR="00DE2D42">
        <w:t>z.B</w:t>
      </w:r>
      <w:proofErr w:type="spellEnd"/>
      <w:r w:rsidR="00DE2D42">
        <w:t xml:space="preserve"> </w:t>
      </w:r>
      <w:proofErr w:type="spellStart"/>
      <w:r w:rsidR="00DE2D42">
        <w:t>numeric</w:t>
      </w:r>
      <w:proofErr w:type="spellEnd"/>
      <w:r w:rsidR="00DE2D42">
        <w:t xml:space="preserve">), </w:t>
      </w:r>
      <w:proofErr w:type="spellStart"/>
      <w:r w:rsidR="00DE2D42">
        <w:t>Escapen</w:t>
      </w:r>
      <w:proofErr w:type="spellEnd"/>
      <w:r w:rsidR="00DE2D42">
        <w:t xml:space="preserve"> von nicht numerischen Input</w:t>
      </w:r>
    </w:p>
    <w:p w14:paraId="2FECCA8C" w14:textId="085FEB75" w:rsidR="00DE2D42" w:rsidRDefault="00DE2D42" w:rsidP="000903D0">
      <w:pPr>
        <w:pStyle w:val="SchmaleListeEbene1"/>
      </w:pPr>
      <w:r>
        <w:t>Datenzugriff abstrahieren (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 w:rsidR="004F626C">
        <w:t>)</w:t>
      </w:r>
    </w:p>
    <w:p w14:paraId="28819C66" w14:textId="4B007E1C" w:rsidR="00A7279F" w:rsidRPr="00054FCA" w:rsidRDefault="004F626C" w:rsidP="000D27F8">
      <w:pPr>
        <w:pStyle w:val="SchmaleListeEbene1"/>
        <w:spacing w:after="240"/>
      </w:pPr>
      <w:r>
        <w:t xml:space="preserve">Spezieller Nutzer mit </w:t>
      </w:r>
      <w:proofErr w:type="spellStart"/>
      <w:r>
        <w:t>limiterte</w:t>
      </w:r>
      <w:r w:rsidR="00B24744">
        <w:t>n</w:t>
      </w:r>
      <w:proofErr w:type="spellEnd"/>
      <w:r>
        <w:t xml:space="preserve"> Rechte (</w:t>
      </w:r>
      <w:r w:rsidRPr="004F626C">
        <w:rPr>
          <w:strike/>
        </w:rPr>
        <w:t>Superuser</w:t>
      </w:r>
      <w:r>
        <w:t>)</w:t>
      </w:r>
    </w:p>
    <w:p w14:paraId="1F667EA6" w14:textId="77777777" w:rsidR="004D0D68" w:rsidRDefault="004D0D68" w:rsidP="000903D0">
      <w:pPr>
        <w:pStyle w:val="SchmaleListeEbene1"/>
      </w:pPr>
      <w:r>
        <w:t xml:space="preserve">Benutzerverwaltung: </w:t>
      </w:r>
    </w:p>
    <w:p w14:paraId="733F5A88" w14:textId="77777777" w:rsidR="004D0D68" w:rsidRDefault="004D0D68" w:rsidP="000903D0">
      <w:pPr>
        <w:pStyle w:val="SchmaleListeEbene2"/>
      </w:pPr>
      <w:r>
        <w:t xml:space="preserve">Jedem User sind Rechte zugeordnet für die Datenbankoperationen (Login/Connect) </w:t>
      </w:r>
    </w:p>
    <w:p w14:paraId="4A99E9FD" w14:textId="77777777" w:rsidR="002E0BD8" w:rsidRDefault="004D0D68" w:rsidP="000903D0">
      <w:pPr>
        <w:pStyle w:val="SchmaleListeEbene2"/>
      </w:pPr>
      <w:r>
        <w:t xml:space="preserve">Jedem User sind Rechte zugeordnet für die Verwaltung von Datenbankobjekte </w:t>
      </w:r>
    </w:p>
    <w:p w14:paraId="35107587" w14:textId="77777777" w:rsidR="002E0BD8" w:rsidRDefault="004D0D68" w:rsidP="000903D0">
      <w:pPr>
        <w:pStyle w:val="SchmaleListeEbene1"/>
      </w:pPr>
      <w:r>
        <w:t xml:space="preserve">Schema: </w:t>
      </w:r>
    </w:p>
    <w:p w14:paraId="0458F0DA" w14:textId="77777777" w:rsidR="002E0BD8" w:rsidRDefault="004D0D68" w:rsidP="000903D0">
      <w:pPr>
        <w:pStyle w:val="SchmaleListeEbene2"/>
      </w:pPr>
      <w:r>
        <w:t xml:space="preserve">Schema fassen Datenbank-Objekte zusammen in einer bestimmten Datenbank </w:t>
      </w:r>
    </w:p>
    <w:p w14:paraId="23341B3F" w14:textId="77777777" w:rsidR="002E0BD8" w:rsidRDefault="004D0D68" w:rsidP="000903D0">
      <w:pPr>
        <w:pStyle w:val="SchmaleListeEbene2"/>
      </w:pPr>
      <w:r>
        <w:t xml:space="preserve">Datenbank kann n-Schemas haben </w:t>
      </w:r>
    </w:p>
    <w:p w14:paraId="00DC7458" w14:textId="77777777" w:rsidR="002E0BD8" w:rsidRDefault="004D0D68" w:rsidP="000903D0">
      <w:pPr>
        <w:pStyle w:val="SchmaleListeEbene2"/>
      </w:pPr>
      <w:r>
        <w:t xml:space="preserve">Default: </w:t>
      </w:r>
      <w:proofErr w:type="spellStart"/>
      <w:r>
        <w:t>public</w:t>
      </w:r>
      <w:proofErr w:type="spellEnd"/>
      <w:r>
        <w:t xml:space="preserve"> </w:t>
      </w:r>
    </w:p>
    <w:p w14:paraId="4F811D82" w14:textId="77777777" w:rsidR="002E0BD8" w:rsidRDefault="004D0D68" w:rsidP="000903D0">
      <w:pPr>
        <w:pStyle w:val="SchmaleListeEbene1"/>
      </w:pPr>
      <w:r>
        <w:t xml:space="preserve">Rolle (ROLE): </w:t>
      </w:r>
    </w:p>
    <w:p w14:paraId="5F47F721" w14:textId="77777777" w:rsidR="002E0BD8" w:rsidRDefault="004D0D68" w:rsidP="000903D0">
      <w:pPr>
        <w:pStyle w:val="SchmaleListeEbene2"/>
      </w:pPr>
      <w:r>
        <w:t xml:space="preserve">Oberbegriff für User oder Gruppen </w:t>
      </w:r>
    </w:p>
    <w:p w14:paraId="0DD3E8BB" w14:textId="77777777" w:rsidR="002E0BD8" w:rsidRDefault="004D0D68" w:rsidP="000903D0">
      <w:pPr>
        <w:pStyle w:val="SchmaleListeEbene2"/>
      </w:pPr>
      <w:r>
        <w:t>Rollen gelten für den ganzen Cluster (über alle Datenbanken)</w:t>
      </w:r>
    </w:p>
    <w:p w14:paraId="6B03DF6F" w14:textId="261D020C" w:rsidR="002E0BD8" w:rsidRDefault="004D0D68" w:rsidP="000903D0">
      <w:pPr>
        <w:pStyle w:val="SchmaleListeEbene2"/>
      </w:pPr>
      <w:r>
        <w:t xml:space="preserve"> Rolle kann n-Schemas besitzen </w:t>
      </w:r>
    </w:p>
    <w:p w14:paraId="7835C8DE" w14:textId="77777777" w:rsidR="002E0BD8" w:rsidRDefault="004D0D68" w:rsidP="000903D0">
      <w:pPr>
        <w:pStyle w:val="SchmaleListeEbene1"/>
      </w:pPr>
      <w:r>
        <w:t xml:space="preserve">Benutzer: </w:t>
      </w:r>
      <w:proofErr w:type="spellStart"/>
      <w:r>
        <w:t>Role</w:t>
      </w:r>
      <w:proofErr w:type="spellEnd"/>
      <w:r>
        <w:t xml:space="preserve"> mit LOGIN </w:t>
      </w:r>
    </w:p>
    <w:p w14:paraId="2507FAC6" w14:textId="77777777" w:rsidR="002E0BD8" w:rsidRDefault="004D0D68" w:rsidP="000903D0">
      <w:pPr>
        <w:pStyle w:val="SchmaleListeEbene2"/>
      </w:pPr>
      <w:r>
        <w:t xml:space="preserve">CREATE USER … ist identisch mit CREATE ROLE … WITH LOGIN </w:t>
      </w:r>
    </w:p>
    <w:p w14:paraId="42AC3AB8" w14:textId="77777777" w:rsidR="002E0BD8" w:rsidRDefault="004D0D68" w:rsidP="000903D0">
      <w:pPr>
        <w:pStyle w:val="SchmaleListeEbene1"/>
      </w:pPr>
      <w:r>
        <w:t xml:space="preserve">Gruppe: ROLE ohne LOGIN </w:t>
      </w:r>
    </w:p>
    <w:p w14:paraId="24BC14AB" w14:textId="77777777" w:rsidR="002E0BD8" w:rsidRDefault="004D0D68" w:rsidP="000903D0">
      <w:pPr>
        <w:pStyle w:val="SchmaleListeEbene1"/>
      </w:pPr>
      <w:r>
        <w:t xml:space="preserve">Privilegien: </w:t>
      </w:r>
    </w:p>
    <w:p w14:paraId="7FA87743" w14:textId="77777777" w:rsidR="002E0BD8" w:rsidRDefault="004D0D68" w:rsidP="000903D0">
      <w:pPr>
        <w:pStyle w:val="SchmaleListeEbene2"/>
      </w:pPr>
      <w:r>
        <w:t xml:space="preserve">Systemprivilegien </w:t>
      </w:r>
    </w:p>
    <w:p w14:paraId="001F3ABB" w14:textId="77777777" w:rsidR="002E0BD8" w:rsidRDefault="004D0D68" w:rsidP="000903D0">
      <w:pPr>
        <w:pStyle w:val="SchmaleListeEbene3"/>
      </w:pPr>
      <w:r>
        <w:t xml:space="preserve">Erlauben den </w:t>
      </w:r>
      <w:proofErr w:type="spellStart"/>
      <w:r>
        <w:t>zugriff</w:t>
      </w:r>
      <w:proofErr w:type="spellEnd"/>
      <w:r>
        <w:t xml:space="preserve"> auf die Datenbank-Operationen</w:t>
      </w:r>
    </w:p>
    <w:p w14:paraId="5FB5D098" w14:textId="3297AEF2" w:rsidR="002E0BD8" w:rsidRDefault="004D0D68" w:rsidP="000903D0">
      <w:pPr>
        <w:pStyle w:val="SchmaleListeEbene3"/>
      </w:pPr>
      <w:r>
        <w:t xml:space="preserve">CREATEDB, CREATEROLE </w:t>
      </w:r>
    </w:p>
    <w:p w14:paraId="21894057" w14:textId="2C432F20" w:rsidR="002E0BD8" w:rsidRPr="00A1643F" w:rsidRDefault="00A1643F" w:rsidP="00A1643F">
      <w:pPr>
        <w:shd w:val="clear" w:color="auto" w:fill="FAFAFA"/>
        <w:spacing w:after="0"/>
        <w:ind w:left="426"/>
        <w:rPr>
          <w:sz w:val="10"/>
          <w:szCs w:val="10"/>
        </w:rPr>
      </w:pPr>
      <w:r w:rsidRPr="00A1643F">
        <w:rPr>
          <w:rFonts w:ascii="Courier New" w:hAnsi="Courier New" w:cs="Courier New"/>
          <w:color w:val="A626A4"/>
          <w:sz w:val="10"/>
          <w:szCs w:val="10"/>
        </w:rPr>
        <w:t>CREATE</w:t>
      </w:r>
      <w:r w:rsidRPr="00A1643F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A1643F">
        <w:rPr>
          <w:rFonts w:ascii="Courier New" w:hAnsi="Courier New" w:cs="Courier New"/>
          <w:color w:val="A626A4"/>
          <w:sz w:val="10"/>
          <w:szCs w:val="10"/>
        </w:rPr>
        <w:t>ROLE</w:t>
      </w:r>
      <w:r w:rsidRPr="00A1643F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A1643F">
        <w:rPr>
          <w:rFonts w:ascii="Courier New" w:hAnsi="Courier New" w:cs="Courier New"/>
          <w:color w:val="A626A4"/>
          <w:sz w:val="10"/>
          <w:szCs w:val="10"/>
        </w:rPr>
        <w:t>user</w:t>
      </w:r>
      <w:proofErr w:type="spellEnd"/>
      <w:r w:rsidRPr="00A1643F">
        <w:rPr>
          <w:rFonts w:ascii="Courier New" w:hAnsi="Courier New" w:cs="Courier New"/>
          <w:color w:val="383A42"/>
          <w:sz w:val="10"/>
          <w:szCs w:val="10"/>
        </w:rPr>
        <w:t xml:space="preserve"> CREATEDB NOCREATEROLE;</w:t>
      </w:r>
      <w:r w:rsidRPr="00A1643F">
        <w:rPr>
          <w:rFonts w:ascii="Courier New" w:hAnsi="Courier New" w:cs="Courier New"/>
          <w:color w:val="383A42"/>
          <w:sz w:val="10"/>
          <w:szCs w:val="10"/>
        </w:rPr>
        <w:br/>
      </w:r>
      <w:r w:rsidRPr="00A1643F">
        <w:rPr>
          <w:rFonts w:ascii="Courier New" w:hAnsi="Courier New" w:cs="Courier New"/>
          <w:color w:val="A626A4"/>
          <w:sz w:val="10"/>
          <w:szCs w:val="10"/>
        </w:rPr>
        <w:t>ALTER</w:t>
      </w:r>
      <w:r w:rsidRPr="00A1643F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A1643F">
        <w:rPr>
          <w:rFonts w:ascii="Courier New" w:hAnsi="Courier New" w:cs="Courier New"/>
          <w:color w:val="A626A4"/>
          <w:sz w:val="10"/>
          <w:szCs w:val="10"/>
        </w:rPr>
        <w:t>ROLE</w:t>
      </w:r>
      <w:r w:rsidRPr="00A1643F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A1643F">
        <w:rPr>
          <w:rFonts w:ascii="Courier New" w:hAnsi="Courier New" w:cs="Courier New"/>
          <w:color w:val="A626A4"/>
          <w:sz w:val="10"/>
          <w:szCs w:val="10"/>
        </w:rPr>
        <w:t>user</w:t>
      </w:r>
      <w:proofErr w:type="spellEnd"/>
      <w:r w:rsidRPr="00A1643F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A1643F">
        <w:rPr>
          <w:rFonts w:ascii="Courier New" w:hAnsi="Courier New" w:cs="Courier New"/>
          <w:color w:val="A626A4"/>
          <w:sz w:val="10"/>
          <w:szCs w:val="10"/>
        </w:rPr>
        <w:t>WITH</w:t>
      </w:r>
      <w:r w:rsidRPr="00A1643F">
        <w:rPr>
          <w:rFonts w:ascii="Courier New" w:hAnsi="Courier New" w:cs="Courier New"/>
          <w:color w:val="383A42"/>
          <w:sz w:val="10"/>
          <w:szCs w:val="10"/>
        </w:rPr>
        <w:t xml:space="preserve"> CREATEROLE;</w:t>
      </w:r>
    </w:p>
    <w:p w14:paraId="7E425519" w14:textId="77777777" w:rsidR="002E0BD8" w:rsidRDefault="004D0D68" w:rsidP="000903D0">
      <w:pPr>
        <w:pStyle w:val="SchmaleListeEbene2"/>
      </w:pPr>
      <w:r>
        <w:t xml:space="preserve">Datenprivilegien </w:t>
      </w:r>
    </w:p>
    <w:p w14:paraId="3EF40FB0" w14:textId="77777777" w:rsidR="002E0BD8" w:rsidRDefault="004D0D68" w:rsidP="000903D0">
      <w:pPr>
        <w:pStyle w:val="SchmaleListeEbene3"/>
      </w:pPr>
      <w:r>
        <w:t xml:space="preserve">Erlauben den Zugriff auf die Datenobjekte </w:t>
      </w:r>
    </w:p>
    <w:p w14:paraId="03640DC2" w14:textId="77777777" w:rsidR="002E0BD8" w:rsidRDefault="004D0D68" w:rsidP="000903D0">
      <w:pPr>
        <w:pStyle w:val="SchmaleListeEbene3"/>
      </w:pPr>
      <w:proofErr w:type="spellStart"/>
      <w:r>
        <w:t>Grantor</w:t>
      </w:r>
      <w:proofErr w:type="spellEnd"/>
      <w:r>
        <w:t xml:space="preserve"> gewährt Privilegien </w:t>
      </w:r>
    </w:p>
    <w:p w14:paraId="7967C21B" w14:textId="77777777" w:rsidR="002E0BD8" w:rsidRDefault="004D0D68" w:rsidP="000903D0">
      <w:pPr>
        <w:pStyle w:val="SchmaleListeEbene3"/>
      </w:pPr>
      <w:proofErr w:type="spellStart"/>
      <w:r>
        <w:t>Grantee</w:t>
      </w:r>
      <w:proofErr w:type="spellEnd"/>
      <w:r>
        <w:t xml:space="preserve"> erhält Privilegien </w:t>
      </w:r>
    </w:p>
    <w:p w14:paraId="4C9B87D1" w14:textId="29096413" w:rsidR="002E0BD8" w:rsidRPr="008610C5" w:rsidRDefault="00A1643F" w:rsidP="008610C5">
      <w:pPr>
        <w:shd w:val="clear" w:color="auto" w:fill="FAFAFA"/>
        <w:spacing w:after="0"/>
        <w:ind w:firstLine="567"/>
        <w:rPr>
          <w:sz w:val="8"/>
          <w:szCs w:val="8"/>
          <w:lang w:val="fr-CH"/>
        </w:rPr>
      </w:pPr>
      <w:r w:rsidRPr="008610C5">
        <w:rPr>
          <w:rFonts w:ascii="Courier New" w:hAnsi="Courier New" w:cs="Courier New"/>
          <w:color w:val="A626A4"/>
          <w:sz w:val="8"/>
          <w:szCs w:val="8"/>
          <w:lang w:val="fr-CH"/>
        </w:rPr>
        <w:t>GRANT</w:t>
      </w:r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 xml:space="preserve"> </w:t>
      </w:r>
      <w:proofErr w:type="spellStart"/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>object_privileg</w:t>
      </w:r>
      <w:proofErr w:type="spellEnd"/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 xml:space="preserve"> </w:t>
      </w:r>
      <w:r w:rsidRPr="008610C5">
        <w:rPr>
          <w:rFonts w:ascii="Courier New" w:hAnsi="Courier New" w:cs="Courier New"/>
          <w:color w:val="A626A4"/>
          <w:sz w:val="8"/>
          <w:szCs w:val="8"/>
          <w:lang w:val="fr-CH"/>
        </w:rPr>
        <w:t>ON</w:t>
      </w:r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 xml:space="preserve"> </w:t>
      </w:r>
      <w:proofErr w:type="spellStart"/>
      <w:r w:rsidRPr="008610C5">
        <w:rPr>
          <w:rFonts w:ascii="Courier New" w:hAnsi="Courier New" w:cs="Courier New"/>
          <w:color w:val="A626A4"/>
          <w:sz w:val="8"/>
          <w:szCs w:val="8"/>
          <w:lang w:val="fr-CH"/>
        </w:rPr>
        <w:t>object</w:t>
      </w:r>
      <w:proofErr w:type="spellEnd"/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 xml:space="preserve"> </w:t>
      </w:r>
      <w:r w:rsidRPr="008610C5">
        <w:rPr>
          <w:rFonts w:ascii="Courier New" w:hAnsi="Courier New" w:cs="Courier New"/>
          <w:color w:val="A626A4"/>
          <w:sz w:val="8"/>
          <w:szCs w:val="8"/>
          <w:lang w:val="fr-CH"/>
        </w:rPr>
        <w:t>TO</w:t>
      </w:r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 xml:space="preserve"> {</w:t>
      </w:r>
      <w:proofErr w:type="spellStart"/>
      <w:r w:rsidRPr="008610C5">
        <w:rPr>
          <w:rFonts w:ascii="Courier New" w:hAnsi="Courier New" w:cs="Courier New"/>
          <w:color w:val="A626A4"/>
          <w:sz w:val="8"/>
          <w:szCs w:val="8"/>
          <w:lang w:val="fr-CH"/>
        </w:rPr>
        <w:t>user</w:t>
      </w:r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>|</w:t>
      </w:r>
      <w:r w:rsidRPr="008610C5">
        <w:rPr>
          <w:rFonts w:ascii="Courier New" w:hAnsi="Courier New" w:cs="Courier New"/>
          <w:color w:val="A626A4"/>
          <w:sz w:val="8"/>
          <w:szCs w:val="8"/>
          <w:lang w:val="fr-CH"/>
        </w:rPr>
        <w:t>group</w:t>
      </w:r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>|</w:t>
      </w:r>
      <w:r w:rsidRPr="008610C5">
        <w:rPr>
          <w:rFonts w:ascii="Courier New" w:hAnsi="Courier New" w:cs="Courier New"/>
          <w:color w:val="A626A4"/>
          <w:sz w:val="8"/>
          <w:szCs w:val="8"/>
          <w:lang w:val="fr-CH"/>
        </w:rPr>
        <w:t>PUBLIC</w:t>
      </w:r>
      <w:proofErr w:type="spellEnd"/>
      <w:r w:rsidRPr="008610C5">
        <w:rPr>
          <w:rFonts w:ascii="Courier New" w:hAnsi="Courier New" w:cs="Courier New"/>
          <w:color w:val="383A42"/>
          <w:sz w:val="8"/>
          <w:szCs w:val="8"/>
          <w:lang w:val="fr-CH"/>
        </w:rPr>
        <w:t>};</w:t>
      </w:r>
    </w:p>
    <w:p w14:paraId="3B62DB23" w14:textId="77777777" w:rsidR="002E0BD8" w:rsidRDefault="004D0D68" w:rsidP="000903D0">
      <w:pPr>
        <w:pStyle w:val="SchmaleListeEbene3"/>
      </w:pPr>
      <w:proofErr w:type="spellStart"/>
      <w:r>
        <w:t>object_priv</w:t>
      </w:r>
      <w:proofErr w:type="spellEnd"/>
      <w:r>
        <w:t>: - SELECT</w:t>
      </w:r>
      <w:r w:rsidR="002E0BD8">
        <w:t xml:space="preserve">, </w:t>
      </w:r>
      <w:r>
        <w:t>INSERT</w:t>
      </w:r>
      <w:r w:rsidR="002E0BD8">
        <w:t xml:space="preserve">, </w:t>
      </w:r>
      <w:r>
        <w:t>UPDATE</w:t>
      </w:r>
      <w:r w:rsidR="002E0BD8">
        <w:t xml:space="preserve">, </w:t>
      </w:r>
      <w:r>
        <w:t>DELETE</w:t>
      </w:r>
      <w:r w:rsidR="002E0BD8">
        <w:t xml:space="preserve">, </w:t>
      </w:r>
      <w:r>
        <w:t xml:space="preserve"> REFERENCES</w:t>
      </w:r>
      <w:r w:rsidR="002E0BD8">
        <w:t xml:space="preserve">, </w:t>
      </w:r>
      <w:r>
        <w:t>TRIGGER</w:t>
      </w:r>
      <w:r w:rsidR="002E0BD8">
        <w:t xml:space="preserve">, </w:t>
      </w:r>
      <w:r>
        <w:t>ALL[</w:t>
      </w:r>
    </w:p>
    <w:p w14:paraId="58259EB8" w14:textId="77777777" w:rsidR="002E0BD8" w:rsidRDefault="004D0D68" w:rsidP="000903D0">
      <w:pPr>
        <w:pStyle w:val="SchmaleListeEbene3"/>
      </w:pPr>
      <w:r>
        <w:t xml:space="preserve">REVOKE – Gegenteil von GRANT (Entfernt die vergebenen Privilegien) </w:t>
      </w:r>
    </w:p>
    <w:p w14:paraId="18519922" w14:textId="77777777" w:rsidR="002E0BD8" w:rsidRDefault="004D0D68" w:rsidP="000903D0">
      <w:pPr>
        <w:pStyle w:val="SchmaleListeEbene3"/>
      </w:pPr>
      <w:r>
        <w:t xml:space="preserve">Gruppe - User zu Gruppe zuordnen: GRANT gruppe TO </w:t>
      </w:r>
      <w:proofErr w:type="spellStart"/>
      <w:r>
        <w:t>user</w:t>
      </w:r>
      <w:proofErr w:type="spellEnd"/>
      <w:r>
        <w:t xml:space="preserve">; </w:t>
      </w:r>
    </w:p>
    <w:p w14:paraId="10B3D466" w14:textId="77777777" w:rsidR="002E0BD8" w:rsidRDefault="004D0D68" w:rsidP="00D3641C">
      <w:pPr>
        <w:pStyle w:val="SchmaleListeEbene3"/>
        <w:numPr>
          <w:ilvl w:val="3"/>
          <w:numId w:val="3"/>
        </w:numPr>
        <w:ind w:left="709" w:hanging="142"/>
      </w:pPr>
      <w:r>
        <w:t>Gruppe sind globale Objekte, nicht in einem Schema!</w:t>
      </w:r>
    </w:p>
    <w:p w14:paraId="44FC91C9" w14:textId="0F59B2A6" w:rsidR="00951AC4" w:rsidRDefault="004D0D68" w:rsidP="00D3641C">
      <w:pPr>
        <w:pStyle w:val="SchmaleListeEbene3"/>
        <w:numPr>
          <w:ilvl w:val="3"/>
          <w:numId w:val="3"/>
        </w:numPr>
        <w:ind w:left="709" w:hanging="141"/>
      </w:pPr>
      <w:r>
        <w:t>Nur Objektprivilegien</w:t>
      </w:r>
    </w:p>
    <w:p w14:paraId="27B293EE" w14:textId="6912C063" w:rsidR="00157275" w:rsidRDefault="00157275" w:rsidP="008610C5">
      <w:pPr>
        <w:pStyle w:val="TitelZusammenfassung"/>
        <w:spacing w:after="0"/>
      </w:pPr>
      <w:r>
        <w:t>Transaktionen</w:t>
      </w:r>
    </w:p>
    <w:p w14:paraId="0A64778E" w14:textId="25D2DF6F" w:rsidR="00ED56ED" w:rsidRDefault="00E819CC" w:rsidP="00895347">
      <w:pPr>
        <w:spacing w:after="0"/>
      </w:pPr>
      <w:r>
        <w:t>Pro Session maximum 1 Transaktion</w:t>
      </w:r>
      <w:r w:rsidR="00866936">
        <w:br/>
        <w:t>NESTED Transaktion nicht unterstützt</w:t>
      </w:r>
      <w:r w:rsidR="000F7E94">
        <w:t xml:space="preserve">. </w:t>
      </w:r>
      <w:r w:rsidR="000F7E94">
        <w:br/>
        <w:t>Nutzen von Transaktionen:</w:t>
      </w:r>
    </w:p>
    <w:p w14:paraId="5AF381C4" w14:textId="72CE3FD7" w:rsidR="000F7E94" w:rsidRDefault="000F7E94" w:rsidP="00895347">
      <w:pPr>
        <w:spacing w:after="0"/>
      </w:pPr>
      <w:r w:rsidRPr="003E49BB">
        <w:rPr>
          <w:b/>
          <w:bCs/>
          <w:i/>
          <w:iCs/>
        </w:rPr>
        <w:t xml:space="preserve">Fault </w:t>
      </w:r>
      <w:proofErr w:type="spellStart"/>
      <w:r w:rsidRPr="003E49BB">
        <w:rPr>
          <w:b/>
          <w:bCs/>
          <w:i/>
          <w:iCs/>
        </w:rPr>
        <w:t>Tolerance</w:t>
      </w:r>
      <w:proofErr w:type="spellEnd"/>
      <w:r w:rsidRPr="000F7E94">
        <w:t xml:space="preserve">: Bei </w:t>
      </w:r>
      <w:proofErr w:type="spellStart"/>
      <w:r w:rsidRPr="000F7E94">
        <w:t>Serverchrash</w:t>
      </w:r>
      <w:proofErr w:type="spellEnd"/>
      <w:r w:rsidRPr="000F7E94">
        <w:t xml:space="preserve"> kann </w:t>
      </w:r>
      <w:proofErr w:type="spellStart"/>
      <w:r w:rsidRPr="000F7E94">
        <w:t>o</w:t>
      </w:r>
      <w:r>
        <w:t>peration</w:t>
      </w:r>
      <w:proofErr w:type="spellEnd"/>
      <w:r>
        <w:t xml:space="preserve"> wiederholt werden oder wird ganz gecancelt</w:t>
      </w:r>
    </w:p>
    <w:p w14:paraId="6D740F9E" w14:textId="784DC110" w:rsidR="000F7E94" w:rsidRDefault="000F7E94" w:rsidP="003E49BB">
      <w:pPr>
        <w:spacing w:after="0"/>
      </w:pPr>
      <w:proofErr w:type="spellStart"/>
      <w:r w:rsidRPr="003E49BB">
        <w:rPr>
          <w:b/>
          <w:bCs/>
          <w:i/>
          <w:iCs/>
        </w:rPr>
        <w:t>Concurrency</w:t>
      </w:r>
      <w:proofErr w:type="spellEnd"/>
      <w:r w:rsidRPr="003E49BB">
        <w:rPr>
          <w:b/>
          <w:bCs/>
        </w:rPr>
        <w:t>:</w:t>
      </w:r>
      <w:r w:rsidRPr="000F7E94">
        <w:t xml:space="preserve"> Isolation der Transaktionen, Parallelität wi</w:t>
      </w:r>
      <w:r>
        <w:t>rd ermöglicht</w:t>
      </w:r>
    </w:p>
    <w:p w14:paraId="59F484D0" w14:textId="568A6205" w:rsidR="00895347" w:rsidRPr="003E49BB" w:rsidRDefault="00895347" w:rsidP="00895347">
      <w:pPr>
        <w:spacing w:after="0"/>
        <w:rPr>
          <w:b/>
          <w:bCs/>
          <w:i/>
          <w:iCs/>
        </w:rPr>
      </w:pPr>
      <w:r w:rsidRPr="003E49BB">
        <w:rPr>
          <w:b/>
          <w:bCs/>
          <w:i/>
          <w:iCs/>
        </w:rPr>
        <w:t>ACID</w:t>
      </w:r>
    </w:p>
    <w:p w14:paraId="7D721F6C" w14:textId="06BCA4F4" w:rsidR="008C6AD6" w:rsidRDefault="008C6AD6" w:rsidP="000903D0">
      <w:pPr>
        <w:pStyle w:val="SchmaleListeEbene1"/>
      </w:pPr>
      <w:proofErr w:type="spellStart"/>
      <w:r w:rsidRPr="00BC6092">
        <w:rPr>
          <w:b/>
          <w:bCs/>
          <w:i/>
          <w:iCs/>
        </w:rPr>
        <w:t>A</w:t>
      </w:r>
      <w:r w:rsidRPr="00BC6092">
        <w:rPr>
          <w:i/>
          <w:iCs/>
        </w:rPr>
        <w:t>tomicity</w:t>
      </w:r>
      <w:proofErr w:type="spellEnd"/>
      <w:r>
        <w:t xml:space="preserve">: </w:t>
      </w:r>
      <w:r w:rsidR="00434206">
        <w:t>Vollständig</w:t>
      </w:r>
      <w:r w:rsidR="003E301D">
        <w:t xml:space="preserve"> oder gar nicht</w:t>
      </w:r>
    </w:p>
    <w:p w14:paraId="0E10DF2A" w14:textId="44A8DC4D" w:rsidR="00434206" w:rsidRDefault="00434206" w:rsidP="000903D0">
      <w:pPr>
        <w:pStyle w:val="SchmaleListeEbene1"/>
      </w:pPr>
      <w:r w:rsidRPr="00BC6092">
        <w:rPr>
          <w:b/>
          <w:bCs/>
          <w:i/>
          <w:iCs/>
        </w:rPr>
        <w:t>C</w:t>
      </w:r>
      <w:r w:rsidRPr="00BC6092">
        <w:rPr>
          <w:i/>
          <w:iCs/>
        </w:rPr>
        <w:t>onsistency</w:t>
      </w:r>
      <w:r>
        <w:t>: Konsistenter Zustand bleibt erhalten</w:t>
      </w:r>
    </w:p>
    <w:p w14:paraId="5BDCC289" w14:textId="6F80D203" w:rsidR="00434206" w:rsidRDefault="00BC6092" w:rsidP="000903D0">
      <w:pPr>
        <w:pStyle w:val="SchmaleListeEbene1"/>
      </w:pPr>
      <w:r w:rsidRPr="00BC6092">
        <w:rPr>
          <w:b/>
          <w:bCs/>
          <w:i/>
          <w:iCs/>
        </w:rPr>
        <w:t>I</w:t>
      </w:r>
      <w:r w:rsidRPr="00BC6092">
        <w:rPr>
          <w:i/>
          <w:iCs/>
        </w:rPr>
        <w:t>solation</w:t>
      </w:r>
      <w:r>
        <w:t>: Transaktion soll von anderen Isoliert sein</w:t>
      </w:r>
    </w:p>
    <w:p w14:paraId="3C05B161" w14:textId="06379CA8" w:rsidR="00BC6092" w:rsidRPr="00054FCA" w:rsidRDefault="00BC6092" w:rsidP="000903D0">
      <w:pPr>
        <w:pStyle w:val="SchmaleListeEbene1"/>
      </w:pPr>
      <w:proofErr w:type="spellStart"/>
      <w:r w:rsidRPr="00BC6092">
        <w:rPr>
          <w:b/>
          <w:bCs/>
          <w:i/>
          <w:iCs/>
        </w:rPr>
        <w:t>D</w:t>
      </w:r>
      <w:r w:rsidRPr="00BC6092">
        <w:rPr>
          <w:i/>
          <w:iCs/>
        </w:rPr>
        <w:t>urability</w:t>
      </w:r>
      <w:proofErr w:type="spellEnd"/>
      <w:r>
        <w:t xml:space="preserve">: Alle </w:t>
      </w:r>
      <w:proofErr w:type="spellStart"/>
      <w:r>
        <w:t>änderungen</w:t>
      </w:r>
      <w:proofErr w:type="spellEnd"/>
      <w:r>
        <w:t xml:space="preserve"> sind persistent</w:t>
      </w:r>
    </w:p>
    <w:p w14:paraId="41CB9113" w14:textId="0E832A3E" w:rsidR="00114E01" w:rsidRPr="005B45AA" w:rsidRDefault="00D06418" w:rsidP="00895347">
      <w:pPr>
        <w:shd w:val="clear" w:color="auto" w:fill="FAFAFA"/>
        <w:spacing w:after="0"/>
        <w:rPr>
          <w:sz w:val="10"/>
          <w:szCs w:val="10"/>
        </w:rPr>
      </w:pPr>
      <w:r w:rsidRPr="005B45AA">
        <w:rPr>
          <w:rFonts w:ascii="Courier New" w:hAnsi="Courier New" w:cs="Courier New"/>
          <w:color w:val="A626A4"/>
          <w:sz w:val="10"/>
          <w:szCs w:val="10"/>
        </w:rPr>
        <w:t>BEGIN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TRANSACTION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; </w:t>
      </w:r>
      <w:r w:rsidRPr="005B45AA">
        <w:rPr>
          <w:rFonts w:ascii="Courier New" w:hAnsi="Courier New" w:cs="Courier New"/>
          <w:i/>
          <w:color w:val="A0A1A7"/>
          <w:sz w:val="10"/>
          <w:szCs w:val="10"/>
        </w:rPr>
        <w:t xml:space="preserve">-- Kurznotation –&gt; BEGINN;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COMMIT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TRANSACTION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; </w:t>
      </w:r>
      <w:r w:rsidRPr="005B45AA">
        <w:rPr>
          <w:rFonts w:ascii="Courier New" w:hAnsi="Courier New" w:cs="Courier New"/>
          <w:i/>
          <w:color w:val="A0A1A7"/>
          <w:sz w:val="10"/>
          <w:szCs w:val="10"/>
        </w:rPr>
        <w:t xml:space="preserve">-- Kurznotation -&gt; COMMIT;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ROLLBACK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TRANSACTION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; </w:t>
      </w:r>
      <w:r w:rsidRPr="005B45AA">
        <w:rPr>
          <w:rFonts w:ascii="Courier New" w:hAnsi="Courier New" w:cs="Courier New"/>
          <w:i/>
          <w:color w:val="A0A1A7"/>
          <w:sz w:val="10"/>
          <w:szCs w:val="10"/>
        </w:rPr>
        <w:t xml:space="preserve">-- Kurznotation -&gt; ROLLBACK;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SAVEPOINT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blabla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;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ROLLBACK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r w:rsidRPr="005B45AA">
        <w:rPr>
          <w:rFonts w:ascii="Courier New" w:hAnsi="Courier New" w:cs="Courier New"/>
          <w:color w:val="A626A4"/>
          <w:sz w:val="10"/>
          <w:szCs w:val="10"/>
        </w:rPr>
        <w:t>TO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blabla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;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RELEASE</w:t>
      </w:r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 </w:t>
      </w:r>
      <w:proofErr w:type="spellStart"/>
      <w:r w:rsidRPr="005B45AA">
        <w:rPr>
          <w:rFonts w:ascii="Courier New" w:hAnsi="Courier New" w:cs="Courier New"/>
          <w:color w:val="383A42"/>
          <w:sz w:val="10"/>
          <w:szCs w:val="10"/>
        </w:rPr>
        <w:t>blabla</w:t>
      </w:r>
      <w:proofErr w:type="spellEnd"/>
      <w:r w:rsidRPr="005B45AA">
        <w:rPr>
          <w:rFonts w:ascii="Courier New" w:hAnsi="Courier New" w:cs="Courier New"/>
          <w:color w:val="383A42"/>
          <w:sz w:val="10"/>
          <w:szCs w:val="10"/>
        </w:rPr>
        <w:t xml:space="preserve">; </w:t>
      </w:r>
      <w:r w:rsidRPr="005B45AA">
        <w:rPr>
          <w:rFonts w:ascii="Courier New" w:hAnsi="Courier New" w:cs="Courier New"/>
          <w:color w:val="383A42"/>
          <w:sz w:val="10"/>
          <w:szCs w:val="10"/>
        </w:rPr>
        <w:br/>
      </w:r>
      <w:r w:rsidRPr="005B45AA">
        <w:rPr>
          <w:rFonts w:ascii="Courier New" w:hAnsi="Courier New" w:cs="Courier New"/>
          <w:color w:val="A626A4"/>
          <w:sz w:val="10"/>
          <w:szCs w:val="10"/>
        </w:rPr>
        <w:t>COMMIT</w:t>
      </w:r>
      <w:r w:rsidRPr="005B45AA">
        <w:rPr>
          <w:rFonts w:ascii="Courier New" w:hAnsi="Courier New" w:cs="Courier New"/>
          <w:color w:val="383A42"/>
          <w:sz w:val="10"/>
          <w:szCs w:val="10"/>
        </w:rPr>
        <w:t>;</w:t>
      </w:r>
    </w:p>
    <w:p w14:paraId="6980132D" w14:textId="76C21EC6" w:rsidR="009B5E48" w:rsidRDefault="00114E01" w:rsidP="000903D0">
      <w:pPr>
        <w:pStyle w:val="SchmaleListeEbene1"/>
      </w:pPr>
      <w:r>
        <w:t>Commit Resultate</w:t>
      </w:r>
    </w:p>
    <w:p w14:paraId="102392BC" w14:textId="14BC71EF" w:rsidR="00114E01" w:rsidRDefault="00114E01" w:rsidP="000903D0">
      <w:pPr>
        <w:pStyle w:val="SchmaleListeEbene2"/>
      </w:pPr>
      <w:proofErr w:type="spellStart"/>
      <w:r>
        <w:t>Success</w:t>
      </w:r>
      <w:proofErr w:type="spellEnd"/>
    </w:p>
    <w:p w14:paraId="1C6B9007" w14:textId="4A0C79CB" w:rsidR="00D94FA1" w:rsidRDefault="00D94FA1" w:rsidP="000903D0">
      <w:pPr>
        <w:pStyle w:val="SchmaleListeEbene3"/>
      </w:pPr>
      <w:r>
        <w:t>Änderungen atomar und durable gespeichert</w:t>
      </w:r>
    </w:p>
    <w:p w14:paraId="5BA93916" w14:textId="35824FD5" w:rsidR="00D94FA1" w:rsidRDefault="00D94FA1" w:rsidP="000903D0">
      <w:pPr>
        <w:pStyle w:val="SchmaleListeEbene2"/>
      </w:pPr>
      <w:proofErr w:type="spellStart"/>
      <w:r>
        <w:t>Failure</w:t>
      </w:r>
      <w:proofErr w:type="spellEnd"/>
    </w:p>
    <w:p w14:paraId="633D61AA" w14:textId="327D9D82" w:rsidR="00D94FA1" w:rsidRDefault="00D94FA1" w:rsidP="000903D0">
      <w:pPr>
        <w:pStyle w:val="SchmaleListeEbene3"/>
      </w:pPr>
      <w:r>
        <w:t>Alle temporären Änderungen werden abgebrochen (</w:t>
      </w:r>
      <w:proofErr w:type="spellStart"/>
      <w:r>
        <w:t>abort</w:t>
      </w:r>
      <w:proofErr w:type="spellEnd"/>
      <w:r>
        <w:t>)</w:t>
      </w:r>
    </w:p>
    <w:p w14:paraId="18105F6B" w14:textId="0780FB9F" w:rsidR="00F823EF" w:rsidRDefault="00F823EF" w:rsidP="000903D0">
      <w:pPr>
        <w:pStyle w:val="SchmaleListeEbene1"/>
      </w:pPr>
      <w:r>
        <w:t>Gründe für Abort</w:t>
      </w:r>
    </w:p>
    <w:p w14:paraId="7A41BE7A" w14:textId="799D63E6" w:rsidR="00F823EF" w:rsidRDefault="00F823EF" w:rsidP="000903D0">
      <w:pPr>
        <w:pStyle w:val="SchmaleListeEbene2"/>
      </w:pPr>
      <w:r>
        <w:t>Explizit durch ROLLBACK oder ABORT</w:t>
      </w:r>
    </w:p>
    <w:p w14:paraId="260E7919" w14:textId="61C52C43" w:rsidR="00F823EF" w:rsidRDefault="00F823EF" w:rsidP="000903D0">
      <w:pPr>
        <w:pStyle w:val="SchmaleListeEbene2"/>
      </w:pPr>
      <w:r>
        <w:t>Unzulässige Verzahnung mit anderen nebenläufigen Transaktionen, Deadlock</w:t>
      </w:r>
    </w:p>
    <w:p w14:paraId="2568712A" w14:textId="655DFD24" w:rsidR="00F823EF" w:rsidRPr="00114E01" w:rsidRDefault="00F823EF" w:rsidP="000903D0">
      <w:pPr>
        <w:pStyle w:val="SchmaleListeEbene2"/>
      </w:pPr>
      <w:r>
        <w:t>Applikationsabbruch, Systemabsturz, Fehler</w:t>
      </w:r>
    </w:p>
    <w:p w14:paraId="4639BD27" w14:textId="0F92C622" w:rsidR="00F22B99" w:rsidRDefault="00895347" w:rsidP="00D3641C">
      <w:pPr>
        <w:pStyle w:val="TitelZusammenfassung"/>
        <w:spacing w:after="0"/>
      </w:pPr>
      <w:proofErr w:type="spellStart"/>
      <w:r>
        <w:t>Serialisierbarkeit</w:t>
      </w:r>
      <w:proofErr w:type="spellEnd"/>
    </w:p>
    <w:p w14:paraId="635EB59B" w14:textId="77777777" w:rsidR="007535BA" w:rsidRDefault="007535BA" w:rsidP="00D3641C">
      <w:pPr>
        <w:spacing w:after="0"/>
      </w:pPr>
      <w:r>
        <w:t xml:space="preserve">wenn, nebenläufige Ausführung, gleich wie serielle Ausführung </w:t>
      </w:r>
    </w:p>
    <w:p w14:paraId="4E10301B" w14:textId="55C869EB" w:rsidR="003040A9" w:rsidRDefault="007535BA" w:rsidP="003E49BB">
      <w:pPr>
        <w:spacing w:after="0"/>
      </w:pPr>
      <w:r w:rsidRPr="000903D0">
        <w:t xml:space="preserve">Muss azyklisch sein -&gt; </w:t>
      </w:r>
      <w:proofErr w:type="spellStart"/>
      <w:r w:rsidRPr="000903D0">
        <w:t>Serialisierbarkeit</w:t>
      </w:r>
      <w:proofErr w:type="spellEnd"/>
      <w:r w:rsidRPr="000903D0">
        <w:t xml:space="preserve"> keine Schlaufen</w:t>
      </w:r>
    </w:p>
    <w:p w14:paraId="158B5F8C" w14:textId="77777777" w:rsidR="00EF65B1" w:rsidRDefault="00B401B6" w:rsidP="00EF65B1">
      <w:pPr>
        <w:spacing w:after="0"/>
        <w:rPr>
          <w:lang w:val="fr-CH"/>
        </w:rPr>
      </w:pPr>
      <w:r w:rsidRPr="003E49BB">
        <w:rPr>
          <w:b/>
          <w:bCs/>
          <w:i/>
          <w:iCs/>
          <w:lang w:val="fr-CH"/>
        </w:rPr>
        <w:t>Beispiel</w:t>
      </w:r>
      <w:r w:rsidRPr="00EF65B1">
        <w:rPr>
          <w:lang w:val="fr-CH"/>
        </w:rPr>
        <w:t>:</w:t>
      </w:r>
    </w:p>
    <w:p w14:paraId="67506EE2" w14:textId="6B7C2B05" w:rsidR="00EF65B1" w:rsidRDefault="00EF65B1" w:rsidP="00EF65B1">
      <w:pPr>
        <w:pStyle w:val="SchmaleListeEbene1"/>
        <w:rPr>
          <w:lang w:val="fr-CH"/>
        </w:rPr>
      </w:pPr>
      <w:r w:rsidRPr="00EF65B1">
        <w:rPr>
          <w:lang w:val="fr-CH"/>
        </w:rPr>
        <w:t xml:space="preserve">T1 = r1(x)w1(x)r1(y)c1 </w:t>
      </w:r>
      <w:proofErr w:type="spellStart"/>
      <w:r w:rsidRPr="00EF65B1">
        <w:rPr>
          <w:lang w:val="fr-CH"/>
        </w:rPr>
        <w:t>und</w:t>
      </w:r>
      <w:proofErr w:type="spellEnd"/>
      <w:r w:rsidRPr="00EF65B1">
        <w:rPr>
          <w:lang w:val="fr-CH"/>
        </w:rPr>
        <w:t xml:space="preserve"> T2 = r2(x)w2(x)r2(y)w2(y)c2</w:t>
      </w:r>
    </w:p>
    <w:p w14:paraId="049441D5" w14:textId="73C8BE95" w:rsidR="00B401B6" w:rsidRDefault="00EF65B1" w:rsidP="00EF65B1">
      <w:pPr>
        <w:pStyle w:val="SchmaleListeEbene1"/>
        <w:rPr>
          <w:lang w:val="fr-CH"/>
        </w:rPr>
      </w:pPr>
      <w:r w:rsidRPr="00EF65B1">
        <w:rPr>
          <w:lang w:val="fr-CH"/>
        </w:rPr>
        <w:t>S = r1(x)r2(x)w1(x)w2(x)r2(y)r1(y)w1(y)w2(y)c2c1</w:t>
      </w:r>
    </w:p>
    <w:p w14:paraId="774460FF" w14:textId="26C2AC6D" w:rsidR="00EF65B1" w:rsidRDefault="00EF65B1" w:rsidP="00EF65B1">
      <w:pPr>
        <w:pStyle w:val="SchmaleListeEbene1"/>
        <w:numPr>
          <w:ilvl w:val="0"/>
          <w:numId w:val="0"/>
        </w:numPr>
        <w:ind w:left="284" w:hanging="141"/>
        <w:rPr>
          <w:lang w:val="fr-CH"/>
        </w:rPr>
      </w:pPr>
      <w:proofErr w:type="spellStart"/>
      <w:r>
        <w:rPr>
          <w:lang w:val="fr-CH"/>
        </w:rPr>
        <w:t>Konfliktpaare</w:t>
      </w:r>
      <w:proofErr w:type="spellEnd"/>
      <w:r>
        <w:rPr>
          <w:lang w:val="fr-CH"/>
        </w:rPr>
        <w:t> :</w:t>
      </w:r>
    </w:p>
    <w:p w14:paraId="155DA452" w14:textId="16CEFC06" w:rsidR="00EF65B1" w:rsidRDefault="003D339C" w:rsidP="00EE7216">
      <w:pPr>
        <w:pStyle w:val="SchmaleListeEbene2"/>
      </w:pPr>
      <w:r>
        <w:t>r</w:t>
      </w:r>
      <w:r w:rsidR="00EE7216" w:rsidRPr="00EE7216">
        <w:t>1(x)</w:t>
      </w:r>
      <w:r w:rsidR="00EE7216">
        <w:sym w:font="Wingdings" w:char="F0E0"/>
      </w:r>
      <w:r w:rsidR="00EE7216" w:rsidRPr="00EE7216">
        <w:t>w2(x), r2(x)</w:t>
      </w:r>
      <w:r w:rsidR="00EE7216">
        <w:sym w:font="Wingdings" w:char="F0E0"/>
      </w:r>
      <w:r w:rsidR="00EE7216" w:rsidRPr="00EE7216">
        <w:t>w1(x), w1(x)</w:t>
      </w:r>
      <w:r w:rsidR="00EE7216">
        <w:sym w:font="Wingdings" w:char="F0E0"/>
      </w:r>
      <w:r w:rsidR="00EE7216">
        <w:t>w2(x)</w:t>
      </w:r>
    </w:p>
    <w:p w14:paraId="1DA722BC" w14:textId="4BA09929" w:rsidR="003D339C" w:rsidRDefault="003D339C" w:rsidP="00EE7216">
      <w:pPr>
        <w:pStyle w:val="SchmaleListeEbene2"/>
      </w:pPr>
      <w:r>
        <w:t xml:space="preserve">Von w(x) zu allen ..(x) zeichnen, Pfeile </w:t>
      </w:r>
      <w:r w:rsidR="00E8620C">
        <w:t>links nach rechts</w:t>
      </w:r>
    </w:p>
    <w:p w14:paraId="6B208C8A" w14:textId="13858CA2" w:rsidR="00E8620C" w:rsidRDefault="00E8620C" w:rsidP="00EE7216">
      <w:pPr>
        <w:pStyle w:val="SchmaleListeEbene2"/>
      </w:pPr>
      <w:r>
        <w:t>Immer mit einem Write vorhanden</w:t>
      </w:r>
    </w:p>
    <w:p w14:paraId="0570EDDC" w14:textId="7A10D4FF" w:rsidR="00E8620C" w:rsidRPr="00CF014F" w:rsidRDefault="00E8620C" w:rsidP="00E8620C">
      <w:pPr>
        <w:pStyle w:val="SchmaleListeEbene1"/>
        <w:numPr>
          <w:ilvl w:val="0"/>
          <w:numId w:val="0"/>
        </w:numPr>
        <w:ind w:left="284" w:hanging="141"/>
        <w:rPr>
          <w:i/>
          <w:iCs/>
        </w:rPr>
      </w:pPr>
      <w:proofErr w:type="spellStart"/>
      <w:r w:rsidRPr="00CF014F">
        <w:rPr>
          <w:i/>
          <w:iCs/>
        </w:rPr>
        <w:t>Serialisierungsgraphen</w:t>
      </w:r>
      <w:proofErr w:type="spellEnd"/>
    </w:p>
    <w:p w14:paraId="72C82316" w14:textId="7096DF3F" w:rsidR="003B5696" w:rsidRDefault="003B5696" w:rsidP="003B5696">
      <w:pPr>
        <w:pStyle w:val="SchmaleListeEbene2"/>
      </w:pPr>
      <w:r>
        <w:t>Jedes Konfliktpaar eine Verbindung (Ausnahme T1 zu T1)</w:t>
      </w:r>
      <w:r w:rsidR="004857FE" w:rsidRPr="004857FE">
        <w:rPr>
          <w:noProof/>
        </w:rPr>
        <w:t xml:space="preserve"> </w:t>
      </w:r>
      <w:r w:rsidR="004857FE">
        <w:rPr>
          <w:noProof/>
        </w:rPr>
        <w:drawing>
          <wp:inline distT="0" distB="0" distL="0" distR="0" wp14:anchorId="75E965E6" wp14:editId="44F73DB7">
            <wp:extent cx="387077" cy="193539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07" cy="2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2AD">
        <w:rPr>
          <w:noProof/>
        </w:rPr>
        <w:t xml:space="preserve">Zyklus </w:t>
      </w:r>
      <w:r w:rsidR="007262AD">
        <w:rPr>
          <w:noProof/>
        </w:rPr>
        <w:sym w:font="Wingdings" w:char="F0E8"/>
      </w:r>
      <w:r w:rsidR="007262AD">
        <w:rPr>
          <w:noProof/>
        </w:rPr>
        <w:t xml:space="preserve"> Nicht serialisierbar</w:t>
      </w:r>
    </w:p>
    <w:p w14:paraId="66FF694C" w14:textId="20BB7F0C" w:rsidR="00CF014F" w:rsidRDefault="008679B1" w:rsidP="003B5696">
      <w:pPr>
        <w:pStyle w:val="SchmaleListeEbene2"/>
      </w:pPr>
      <w:r>
        <w:rPr>
          <w:noProof/>
        </w:rPr>
        <w:t>Topologische Sortierung</w:t>
      </w:r>
      <w:r w:rsidR="00F271DC">
        <w:rPr>
          <w:noProof/>
        </w:rPr>
        <w:t xml:space="preserve"> (Halbordnung)</w:t>
      </w:r>
      <w:r>
        <w:rPr>
          <w:noProof/>
        </w:rPr>
        <w:t xml:space="preserve"> bestimmt Commit-Reihenfolge</w:t>
      </w:r>
    </w:p>
    <w:p w14:paraId="5405BF4F" w14:textId="07AAA422" w:rsidR="00D26E92" w:rsidRDefault="00D26E92" w:rsidP="00D26E92">
      <w:pPr>
        <w:pStyle w:val="SchmaleListeEbene1"/>
        <w:numPr>
          <w:ilvl w:val="0"/>
          <w:numId w:val="0"/>
        </w:numPr>
        <w:ind w:left="284" w:hanging="141"/>
        <w:rPr>
          <w:b/>
          <w:bCs/>
          <w:i/>
          <w:iCs/>
        </w:rPr>
      </w:pPr>
      <w:r w:rsidRPr="00D26E92">
        <w:rPr>
          <w:b/>
          <w:bCs/>
          <w:i/>
          <w:iCs/>
        </w:rPr>
        <w:t>Implementation der Isolation</w:t>
      </w:r>
    </w:p>
    <w:p w14:paraId="38675257" w14:textId="01F01FEA" w:rsidR="00D26E92" w:rsidRDefault="00D26E92" w:rsidP="00D26E92">
      <w:pPr>
        <w:pStyle w:val="SchmaleListeEbene1"/>
      </w:pPr>
      <w:r>
        <w:t>Pessimistische Verfahren</w:t>
      </w:r>
    </w:p>
    <w:p w14:paraId="7404FC9E" w14:textId="58DC3EC7" w:rsidR="00D26E92" w:rsidRDefault="00D26E92" w:rsidP="00D26E92">
      <w:pPr>
        <w:pStyle w:val="SchmaleListeEbene2"/>
      </w:pPr>
      <w:r>
        <w:t>Sperrprotokol</w:t>
      </w:r>
      <w:r w:rsidR="007C6DB4">
        <w:t>l</w:t>
      </w:r>
      <w:r>
        <w:t>e</w:t>
      </w:r>
    </w:p>
    <w:p w14:paraId="113B1392" w14:textId="69AD75BF" w:rsidR="006073EF" w:rsidRDefault="006073EF" w:rsidP="00D26E92">
      <w:pPr>
        <w:pStyle w:val="SchmaleListeEbene2"/>
      </w:pPr>
      <w:r>
        <w:t>Besser bei hoher Konflikt-Wahrscheinlichkeit</w:t>
      </w:r>
    </w:p>
    <w:p w14:paraId="3E8B16B3" w14:textId="131BB582" w:rsidR="006073EF" w:rsidRDefault="006073EF" w:rsidP="006073EF">
      <w:pPr>
        <w:pStyle w:val="SchmaleListeEbene1"/>
      </w:pPr>
      <w:r>
        <w:t>Optimistische Verfahren</w:t>
      </w:r>
    </w:p>
    <w:p w14:paraId="50599720" w14:textId="77777777" w:rsidR="00EF7E96" w:rsidRDefault="00EF7E96" w:rsidP="00EF7E96">
      <w:pPr>
        <w:pStyle w:val="SchmaleListeEbene2"/>
      </w:pPr>
      <w:r>
        <w:t>Konfliktbehebung im Nachhinein</w:t>
      </w:r>
    </w:p>
    <w:p w14:paraId="167F8817" w14:textId="2FB8812B" w:rsidR="00E73398" w:rsidRPr="00D26E92" w:rsidRDefault="00EF7E96" w:rsidP="00B641FC">
      <w:pPr>
        <w:pStyle w:val="SchmaleListeEbene2"/>
      </w:pPr>
      <w:r>
        <w:t>Besser bei kleiner Konfliktwahrscheinlichkeit</w:t>
      </w:r>
    </w:p>
    <w:p w14:paraId="2478ACDF" w14:textId="1483D8ED" w:rsidR="00B67ADC" w:rsidRDefault="00540E7F" w:rsidP="00540E7F">
      <w:pPr>
        <w:spacing w:after="0"/>
        <w:rPr>
          <w:b/>
          <w:bCs/>
          <w:i/>
          <w:iCs/>
        </w:rPr>
      </w:pPr>
      <w:proofErr w:type="spellStart"/>
      <w:r w:rsidRPr="00540E7F">
        <w:rPr>
          <w:b/>
          <w:bCs/>
          <w:i/>
          <w:iCs/>
        </w:rPr>
        <w:t>Locking</w:t>
      </w:r>
      <w:proofErr w:type="spellEnd"/>
    </w:p>
    <w:p w14:paraId="2125AF33" w14:textId="68D45C31" w:rsidR="00540E7F" w:rsidRDefault="00540E7F" w:rsidP="008610C5">
      <w:pPr>
        <w:spacing w:after="0"/>
      </w:pPr>
      <w:r>
        <w:t xml:space="preserve">Locks auf verschiedene </w:t>
      </w:r>
      <w:proofErr w:type="spellStart"/>
      <w:r>
        <w:t>Granulitäten</w:t>
      </w:r>
      <w:proofErr w:type="spellEnd"/>
      <w:r>
        <w:t xml:space="preserve"> (Table, Table Range, </w:t>
      </w:r>
      <w:proofErr w:type="spellStart"/>
      <w:r>
        <w:t>Row</w:t>
      </w:r>
      <w:proofErr w:type="spellEnd"/>
      <w:r>
        <w:t xml:space="preserve">, Item). Desto kleiner, desto grössere Parallelität. </w:t>
      </w:r>
      <w:proofErr w:type="spellStart"/>
      <w:r>
        <w:t>Psql</w:t>
      </w:r>
      <w:proofErr w:type="spellEnd"/>
      <w:r>
        <w:t xml:space="preserve"> meist ROW.</w:t>
      </w:r>
    </w:p>
    <w:p w14:paraId="17F50EC9" w14:textId="1AA20BA8" w:rsidR="00540E7F" w:rsidRDefault="00540E7F" w:rsidP="00540E7F">
      <w:pPr>
        <w:pStyle w:val="SchmaleListeEbene1"/>
      </w:pPr>
      <w:proofErr w:type="spellStart"/>
      <w:r>
        <w:t>Exclusive</w:t>
      </w:r>
      <w:proofErr w:type="spellEnd"/>
      <w:r>
        <w:t xml:space="preserve"> Lock (X</w:t>
      </w:r>
      <w:r w:rsidR="00430FDC">
        <w:t>)</w:t>
      </w:r>
      <w:r w:rsidR="00F17A39" w:rsidRPr="00F17A39">
        <w:t xml:space="preserve"> </w:t>
      </w:r>
    </w:p>
    <w:p w14:paraId="6DA695C4" w14:textId="55A5DE4F" w:rsidR="00430FDC" w:rsidRDefault="00FB6984" w:rsidP="00430FDC">
      <w:pPr>
        <w:pStyle w:val="SchmaleListeEbene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ED29FA" wp14:editId="574E51F7">
            <wp:simplePos x="0" y="0"/>
            <wp:positionH relativeFrom="column">
              <wp:align>right</wp:align>
            </wp:positionH>
            <wp:positionV relativeFrom="paragraph">
              <wp:posOffset>1905</wp:posOffset>
            </wp:positionV>
            <wp:extent cx="613410" cy="488315"/>
            <wp:effectExtent l="0" t="0" r="0" b="6985"/>
            <wp:wrapThrough wrapText="bothSides">
              <wp:wrapPolygon edited="0">
                <wp:start x="0" y="0"/>
                <wp:lineTo x="0" y="21066"/>
                <wp:lineTo x="20795" y="21066"/>
                <wp:lineTo x="20795" y="0"/>
                <wp:lineTo x="0" y="0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FDC">
        <w:t xml:space="preserve">Für Schreibe- oder Lesezugriffe </w:t>
      </w:r>
    </w:p>
    <w:p w14:paraId="0064C006" w14:textId="3BD91DF6" w:rsidR="00430FDC" w:rsidRDefault="00430FDC" w:rsidP="00430FDC">
      <w:pPr>
        <w:pStyle w:val="SchmaleListeEbene2"/>
      </w:pPr>
      <w:r>
        <w:t xml:space="preserve">Nur eine Transaktion </w:t>
      </w:r>
      <w:proofErr w:type="spellStart"/>
      <w:r w:rsidRPr="00F17A39">
        <w:rPr>
          <w:i/>
          <w:iCs/>
        </w:rPr>
        <w:t>xlock</w:t>
      </w:r>
      <w:proofErr w:type="spellEnd"/>
      <w:r>
        <w:t xml:space="preserve"> </w:t>
      </w:r>
    </w:p>
    <w:p w14:paraId="3EB73B64" w14:textId="64C5AE5D" w:rsidR="00430FDC" w:rsidRDefault="00430FDC" w:rsidP="00430FDC">
      <w:pPr>
        <w:pStyle w:val="SchmaleListeEbene1"/>
      </w:pPr>
      <w:proofErr w:type="spellStart"/>
      <w:r>
        <w:t>Shared</w:t>
      </w:r>
      <w:proofErr w:type="spellEnd"/>
      <w:r>
        <w:t xml:space="preserve"> Lock (S)</w:t>
      </w:r>
    </w:p>
    <w:p w14:paraId="0EBF113C" w14:textId="1F3406B3" w:rsidR="00430FDC" w:rsidRDefault="00430FDC" w:rsidP="00430FDC">
      <w:pPr>
        <w:pStyle w:val="SchmaleListeEbene2"/>
      </w:pPr>
      <w:r>
        <w:t>Nur für Lese-Zugriffe</w:t>
      </w:r>
    </w:p>
    <w:p w14:paraId="29F1B5EE" w14:textId="7E6584F1" w:rsidR="00430FDC" w:rsidRDefault="00430FDC" w:rsidP="00430FDC">
      <w:pPr>
        <w:pStyle w:val="SchmaleListeEbene2"/>
      </w:pPr>
      <w:r>
        <w:t xml:space="preserve">Mehrere Transaktionen </w:t>
      </w:r>
      <w:proofErr w:type="spellStart"/>
      <w:r w:rsidRPr="00F17A39">
        <w:rPr>
          <w:i/>
          <w:iCs/>
        </w:rPr>
        <w:t>slock</w:t>
      </w:r>
      <w:proofErr w:type="spellEnd"/>
      <w:r>
        <w:t xml:space="preserve"> </w:t>
      </w:r>
    </w:p>
    <w:p w14:paraId="17AA0697" w14:textId="74DC78A7" w:rsidR="00F17A39" w:rsidRDefault="00264D3B" w:rsidP="003E49BB">
      <w:pPr>
        <w:spacing w:after="0"/>
      </w:pPr>
      <w:proofErr w:type="spellStart"/>
      <w:r>
        <w:t>Locking</w:t>
      </w:r>
      <w:proofErr w:type="spellEnd"/>
      <w:r>
        <w:t xml:space="preserve"> garantiert keine </w:t>
      </w:r>
      <w:proofErr w:type="spellStart"/>
      <w:r>
        <w:t>Serialisierbarkeit</w:t>
      </w:r>
      <w:proofErr w:type="spellEnd"/>
      <w:r>
        <w:t xml:space="preserve"> </w:t>
      </w:r>
      <w:r>
        <w:sym w:font="Wingdings" w:char="F0E0"/>
      </w:r>
      <w:r>
        <w:t xml:space="preserve"> zu frühes </w:t>
      </w:r>
      <w:proofErr w:type="spellStart"/>
      <w:r>
        <w:t>Unlock</w:t>
      </w:r>
      <w:proofErr w:type="spellEnd"/>
      <w:r>
        <w:t>.</w:t>
      </w:r>
    </w:p>
    <w:p w14:paraId="6B3EEBA4" w14:textId="77777777" w:rsidR="002F257B" w:rsidRDefault="002F257B" w:rsidP="002F257B">
      <w:pPr>
        <w:pStyle w:val="SchmaleListeEbene1"/>
      </w:pPr>
      <w:proofErr w:type="spellStart"/>
      <w:r>
        <w:t>Two</w:t>
      </w:r>
      <w:proofErr w:type="spellEnd"/>
      <w:r>
        <w:t xml:space="preserve"> Phase </w:t>
      </w:r>
      <w:proofErr w:type="spellStart"/>
      <w:r>
        <w:t>Locking</w:t>
      </w:r>
      <w:proofErr w:type="spellEnd"/>
      <w:r>
        <w:t xml:space="preserve"> (2PL) </w:t>
      </w:r>
    </w:p>
    <w:p w14:paraId="7F60BD15" w14:textId="0B7CD6CD" w:rsidR="002F257B" w:rsidRPr="004D161D" w:rsidRDefault="002F257B" w:rsidP="002F257B">
      <w:pPr>
        <w:pStyle w:val="SchmaleListeEbene2"/>
      </w:pPr>
      <w:r w:rsidRPr="004D161D">
        <w:t>Phase 1(</w:t>
      </w:r>
      <w:proofErr w:type="spellStart"/>
      <w:r w:rsidRPr="004D161D">
        <w:t>Growing</w:t>
      </w:r>
      <w:proofErr w:type="spellEnd"/>
      <w:r w:rsidRPr="004D161D">
        <w:t xml:space="preserve"> Phase): Objekt </w:t>
      </w:r>
      <w:r w:rsidR="004D161D">
        <w:t>sperre</w:t>
      </w:r>
      <w:r w:rsidRPr="004D161D">
        <w:t xml:space="preserve"> vor Zugriff </w:t>
      </w:r>
    </w:p>
    <w:p w14:paraId="7F93A332" w14:textId="0DCC4D50" w:rsidR="002F257B" w:rsidRPr="004D161D" w:rsidRDefault="002F257B" w:rsidP="002F257B">
      <w:pPr>
        <w:pStyle w:val="SchmaleListeEbene2"/>
      </w:pPr>
      <w:r w:rsidRPr="004D161D">
        <w:t>Phase 2(</w:t>
      </w:r>
      <w:proofErr w:type="spellStart"/>
      <w:r w:rsidRPr="004D161D">
        <w:t>Shrinking</w:t>
      </w:r>
      <w:proofErr w:type="spellEnd"/>
      <w:r w:rsidRPr="004D161D">
        <w:t xml:space="preserve"> Phase): nach einem </w:t>
      </w:r>
      <w:proofErr w:type="spellStart"/>
      <w:r w:rsidRPr="004D161D">
        <w:t>unock</w:t>
      </w:r>
      <w:proofErr w:type="spellEnd"/>
      <w:r w:rsidRPr="004D161D">
        <w:t xml:space="preserve">, kein lock </w:t>
      </w:r>
    </w:p>
    <w:p w14:paraId="1CB962F4" w14:textId="77777777" w:rsidR="002F257B" w:rsidRDefault="002F257B" w:rsidP="002F257B">
      <w:pPr>
        <w:pStyle w:val="SchmaleListeEbene1"/>
      </w:pPr>
      <w:proofErr w:type="spellStart"/>
      <w:r>
        <w:t>Strict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Phase </w:t>
      </w:r>
      <w:proofErr w:type="spellStart"/>
      <w:r>
        <w:t>Locking</w:t>
      </w:r>
      <w:proofErr w:type="spellEnd"/>
      <w:r>
        <w:t xml:space="preserve"> </w:t>
      </w:r>
    </w:p>
    <w:p w14:paraId="4B47DA93" w14:textId="77777777" w:rsidR="002F257B" w:rsidRDefault="002F257B" w:rsidP="002F257B">
      <w:pPr>
        <w:pStyle w:val="SchmaleListeEbene2"/>
      </w:pPr>
      <w:r>
        <w:t xml:space="preserve">Alle Sperren nach Ende der T freigeben </w:t>
      </w:r>
    </w:p>
    <w:p w14:paraId="53759EBD" w14:textId="77777777" w:rsidR="002F257B" w:rsidRDefault="002F257B" w:rsidP="002F257B">
      <w:pPr>
        <w:pStyle w:val="SchmaleListeEbene2"/>
      </w:pPr>
      <w:r>
        <w:t>Vorteile zum 2PL</w:t>
      </w:r>
    </w:p>
    <w:p w14:paraId="2C61B3AE" w14:textId="77777777" w:rsidR="002F257B" w:rsidRDefault="002F257B" w:rsidP="004D161D">
      <w:pPr>
        <w:pStyle w:val="SchmaleListeEbene3"/>
      </w:pPr>
      <w:r>
        <w:t xml:space="preserve">kein Cascading Rollback </w:t>
      </w:r>
    </w:p>
    <w:p w14:paraId="11A88F73" w14:textId="77777777" w:rsidR="002F257B" w:rsidRDefault="002F257B" w:rsidP="004D161D">
      <w:pPr>
        <w:pStyle w:val="SchmaleListeEbene3"/>
      </w:pPr>
      <w:r>
        <w:t xml:space="preserve">kein unklarer Beginn der </w:t>
      </w:r>
      <w:proofErr w:type="spellStart"/>
      <w:r>
        <w:t>Shrinking</w:t>
      </w:r>
      <w:proofErr w:type="spellEnd"/>
      <w:r>
        <w:t xml:space="preserve"> Phase </w:t>
      </w:r>
    </w:p>
    <w:p w14:paraId="6F8FB2FF" w14:textId="77777777" w:rsidR="002F257B" w:rsidRDefault="002F257B" w:rsidP="004D161D">
      <w:pPr>
        <w:pStyle w:val="SchmaleListeEbene2"/>
      </w:pPr>
      <w:r>
        <w:t xml:space="preserve">Nachteile </w:t>
      </w:r>
    </w:p>
    <w:p w14:paraId="239EEDBA" w14:textId="77777777" w:rsidR="002F257B" w:rsidRDefault="002F257B" w:rsidP="004D161D">
      <w:pPr>
        <w:pStyle w:val="SchmaleListeEbene3"/>
      </w:pPr>
      <w:r>
        <w:t xml:space="preserve">Deadlocks sind möglich </w:t>
      </w:r>
    </w:p>
    <w:p w14:paraId="54C51508" w14:textId="77777777" w:rsidR="002F257B" w:rsidRDefault="002F257B" w:rsidP="004D161D">
      <w:pPr>
        <w:pStyle w:val="SchmaleListeEbene3"/>
      </w:pPr>
      <w:r>
        <w:t xml:space="preserve">schränkt Parallelität unnötig ein </w:t>
      </w:r>
    </w:p>
    <w:p w14:paraId="36605ADC" w14:textId="77777777" w:rsidR="002F257B" w:rsidRDefault="002F257B" w:rsidP="002F257B">
      <w:pPr>
        <w:pStyle w:val="SchmaleListeEbene1"/>
      </w:pPr>
      <w:proofErr w:type="spellStart"/>
      <w:r>
        <w:t>Preclaiming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-Phase </w:t>
      </w:r>
      <w:proofErr w:type="spellStart"/>
      <w:r>
        <w:t>Locking</w:t>
      </w:r>
      <w:proofErr w:type="spellEnd"/>
    </w:p>
    <w:p w14:paraId="5FCAE7CC" w14:textId="77777777" w:rsidR="002F257B" w:rsidRDefault="002F257B" w:rsidP="004D161D">
      <w:pPr>
        <w:pStyle w:val="SchmaleListeEbene2"/>
      </w:pPr>
      <w:r>
        <w:t>alle Sperren auf einmal (atomar) am Anfang</w:t>
      </w:r>
    </w:p>
    <w:p w14:paraId="3D4AFB16" w14:textId="77777777" w:rsidR="002F257B" w:rsidRDefault="002F257B" w:rsidP="004D161D">
      <w:pPr>
        <w:pStyle w:val="SchmaleListeEbene2"/>
      </w:pPr>
      <w:r>
        <w:t xml:space="preserve">Alle Sperren nach Ende der T freigegeben </w:t>
      </w:r>
    </w:p>
    <w:p w14:paraId="4CE204E6" w14:textId="77777777" w:rsidR="002F257B" w:rsidRDefault="002F257B" w:rsidP="004D161D">
      <w:pPr>
        <w:pStyle w:val="SchmaleListeEbene2"/>
      </w:pPr>
      <w:r>
        <w:t>Vorteil: Deadlock-Freiheit</w:t>
      </w:r>
    </w:p>
    <w:p w14:paraId="4EA95A0A" w14:textId="77777777" w:rsidR="000D0F7E" w:rsidRDefault="002F257B" w:rsidP="004D161D">
      <w:pPr>
        <w:pStyle w:val="SchmaleListeEbene2"/>
      </w:pPr>
      <w:r>
        <w:t>Nachteil: T muss im Vorherein wissen, welche Sperren nötig sind -&gt; nicht realistisch</w:t>
      </w:r>
    </w:p>
    <w:p w14:paraId="490D8432" w14:textId="409326CC" w:rsidR="00401B06" w:rsidRDefault="000D0F7E" w:rsidP="00214D70">
      <w:pPr>
        <w:spacing w:after="0"/>
        <w:rPr>
          <w:noProof/>
        </w:rPr>
      </w:pPr>
      <w:r w:rsidRPr="000D0F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B486C" wp14:editId="695862B6">
            <wp:extent cx="1973880" cy="317590"/>
            <wp:effectExtent l="0" t="0" r="762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7871" cy="3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2797" w14:textId="646F83AC" w:rsidR="000D0F7E" w:rsidRDefault="000D0F7E" w:rsidP="004F5528">
      <w:pPr>
        <w:spacing w:after="0"/>
        <w:rPr>
          <w:b/>
          <w:bCs/>
          <w:i/>
          <w:iCs/>
          <w:noProof/>
        </w:rPr>
      </w:pPr>
      <w:r w:rsidRPr="000D0F7E">
        <w:rPr>
          <w:b/>
          <w:bCs/>
          <w:i/>
          <w:iCs/>
          <w:noProof/>
        </w:rPr>
        <w:t>Deadlock Szenario</w:t>
      </w:r>
    </w:p>
    <w:p w14:paraId="251B4F3A" w14:textId="3C6D8DAB" w:rsidR="00A05738" w:rsidRDefault="00A05738" w:rsidP="004F5528">
      <w:pPr>
        <w:spacing w:after="0"/>
        <w:rPr>
          <w:noProof/>
        </w:rPr>
      </w:pPr>
      <w:r>
        <w:rPr>
          <w:noProof/>
        </w:rPr>
        <w:t>Gegenseitige Locks.</w:t>
      </w:r>
      <w:r w:rsidR="00C365B0">
        <w:rPr>
          <w:noProof/>
        </w:rPr>
        <w:t xml:space="preserve"> Wird entweder durch Timeout (poor man solution) oder </w:t>
      </w:r>
      <w:r w:rsidR="006C0F82">
        <w:rPr>
          <w:noProof/>
        </w:rPr>
        <w:t xml:space="preserve">durch die Erkennung </w:t>
      </w:r>
      <w:r w:rsidR="00B13543">
        <w:rPr>
          <w:noProof/>
        </w:rPr>
        <w:t xml:space="preserve"> (Abbruch einzelner Transaktionen </w:t>
      </w:r>
      <w:r w:rsidR="006C0F82">
        <w:rPr>
          <w:noProof/>
        </w:rPr>
        <w:t>abgebrochen.</w:t>
      </w:r>
      <w:r w:rsidR="00D041C1" w:rsidRPr="00D041C1">
        <w:rPr>
          <w:noProof/>
        </w:rPr>
        <w:t xml:space="preserve"> </w:t>
      </w:r>
      <w:r w:rsidR="00D041C1">
        <w:rPr>
          <w:noProof/>
        </w:rPr>
        <w:br/>
        <w:t xml:space="preserve">Für Analyse dient Betriebsmittelgraph und </w:t>
      </w:r>
      <w:r w:rsidR="00457B57">
        <w:rPr>
          <w:noProof/>
        </w:rPr>
        <w:t>W</w:t>
      </w:r>
      <w:r w:rsidR="00D041C1">
        <w:rPr>
          <w:noProof/>
        </w:rPr>
        <w:t>artegraph</w:t>
      </w:r>
      <w:r w:rsidR="005438B2">
        <w:rPr>
          <w:noProof/>
        </w:rPr>
        <w:t>:</w:t>
      </w:r>
      <w:r w:rsidR="007C1ED5">
        <w:rPr>
          <w:noProof/>
        </w:rPr>
        <w:drawing>
          <wp:inline distT="0" distB="0" distL="0" distR="0" wp14:anchorId="528E4EAD" wp14:editId="656290B9">
            <wp:extent cx="1788870" cy="507592"/>
            <wp:effectExtent l="0" t="0" r="1905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6219" cy="5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4C5" w:rsidRPr="006644C5">
        <w:rPr>
          <w:noProof/>
        </w:rPr>
        <w:t xml:space="preserve"> </w:t>
      </w:r>
    </w:p>
    <w:p w14:paraId="51E0BEF3" w14:textId="5DE43D32" w:rsidR="005438B2" w:rsidRDefault="005438B2" w:rsidP="005438B2">
      <w:pPr>
        <w:pStyle w:val="SchmaleListeEbene1"/>
      </w:pPr>
      <w:r>
        <w:t>Deadlock-Auflösung</w:t>
      </w:r>
    </w:p>
    <w:p w14:paraId="180C82F4" w14:textId="57B400D4" w:rsidR="005438B2" w:rsidRDefault="005438B2" w:rsidP="005438B2">
      <w:pPr>
        <w:pStyle w:val="SchmaleListeEbene2"/>
      </w:pPr>
      <w:proofErr w:type="spellStart"/>
      <w:r>
        <w:t>Sheduler</w:t>
      </w:r>
      <w:proofErr w:type="spellEnd"/>
      <w:r>
        <w:t xml:space="preserve"> erkennt Zyklus im Wartegraph</w:t>
      </w:r>
    </w:p>
    <w:p w14:paraId="2F909F61" w14:textId="7792A7DC" w:rsidR="005438B2" w:rsidRDefault="005438B2" w:rsidP="005438B2">
      <w:pPr>
        <w:pStyle w:val="SchmaleListeEbene2"/>
      </w:pPr>
      <w:r>
        <w:t>Opfersuche bei Zyklus</w:t>
      </w:r>
    </w:p>
    <w:p w14:paraId="503E938A" w14:textId="2429F213" w:rsidR="005438B2" w:rsidRDefault="005438B2" w:rsidP="005438B2">
      <w:pPr>
        <w:pStyle w:val="SchmaleListeEbene3"/>
      </w:pPr>
      <w:r>
        <w:t>Wähle eine Transaktion im Zyklus und breche diese ab</w:t>
      </w:r>
    </w:p>
    <w:p w14:paraId="78388C7B" w14:textId="0FBEA814" w:rsidR="005438B2" w:rsidRDefault="005438B2" w:rsidP="005438B2">
      <w:pPr>
        <w:pStyle w:val="SchmaleListeEbene3"/>
      </w:pPr>
      <w:r>
        <w:t xml:space="preserve">Minimierung des Rücksetzaufwands, T mit </w:t>
      </w:r>
      <w:r w:rsidR="00CF7371">
        <w:t>W</w:t>
      </w:r>
      <w:r>
        <w:t>enigsten sperren</w:t>
      </w:r>
    </w:p>
    <w:p w14:paraId="08C10E09" w14:textId="20345FF1" w:rsidR="005438B2" w:rsidRDefault="005438B2" w:rsidP="005438B2">
      <w:pPr>
        <w:pStyle w:val="SchmaleListeEbene3"/>
      </w:pPr>
      <w:r>
        <w:t xml:space="preserve">Maximierung </w:t>
      </w:r>
      <w:r w:rsidR="00CF7371">
        <w:t>frei gewordene Ressource</w:t>
      </w:r>
      <w:r w:rsidR="007B1552">
        <w:t>n</w:t>
      </w:r>
      <w:r w:rsidR="00CF7371">
        <w:t>: T mit meisten Sperren</w:t>
      </w:r>
    </w:p>
    <w:p w14:paraId="4C4E4127" w14:textId="4961DDF3" w:rsidR="00CF7371" w:rsidRDefault="00CF7371" w:rsidP="005438B2">
      <w:pPr>
        <w:pStyle w:val="SchmaleListeEbene3"/>
      </w:pPr>
      <w:r>
        <w:t xml:space="preserve">Vermeidung der </w:t>
      </w:r>
      <w:proofErr w:type="spellStart"/>
      <w:r>
        <w:t>Starvation</w:t>
      </w:r>
      <w:proofErr w:type="spellEnd"/>
      <w:r>
        <w:t>: Nicht immer dieselbe T rollbacken</w:t>
      </w:r>
    </w:p>
    <w:p w14:paraId="4A8C9BBA" w14:textId="312DD7D9" w:rsidR="00CF7371" w:rsidRDefault="00CF7371" w:rsidP="005438B2">
      <w:pPr>
        <w:pStyle w:val="SchmaleListeEbene3"/>
      </w:pPr>
      <w:r>
        <w:t>Mehrfache Zyklen zerstören</w:t>
      </w:r>
    </w:p>
    <w:p w14:paraId="46BE5DA6" w14:textId="47CDCD9B" w:rsidR="00CF7371" w:rsidRDefault="00CF7371" w:rsidP="00CF7371">
      <w:pPr>
        <w:pStyle w:val="SchmaleListeEbene2"/>
      </w:pPr>
      <w:r>
        <w:t>Cascading Rollbacks: Implizite Rollbacks von weiteren T</w:t>
      </w:r>
    </w:p>
    <w:p w14:paraId="3D55868E" w14:textId="7046DC96" w:rsidR="002371A3" w:rsidRDefault="002371A3" w:rsidP="00E8336E">
      <w:pPr>
        <w:pStyle w:val="TitelZusammenfassung"/>
        <w:spacing w:after="0"/>
      </w:pPr>
      <w:r>
        <w:t>Isolation</w:t>
      </w:r>
    </w:p>
    <w:p w14:paraId="69896AAA" w14:textId="26F4A6C0" w:rsidR="00FC1ACE" w:rsidRDefault="00FC1ACE" w:rsidP="00BF67BF">
      <w:pPr>
        <w:spacing w:after="0"/>
      </w:pPr>
      <w:r>
        <w:t>SERIALISED am besten, doch Parallelität limitiert, deshalb wird Effizienz mit schwächeren Levels</w:t>
      </w:r>
      <w:r w:rsidR="00083A82">
        <w:t xml:space="preserve"> gesteigert, auf kosten der Korrektheit. Fehler schwer nachvollziehbar.</w:t>
      </w:r>
    </w:p>
    <w:p w14:paraId="512BE5B0" w14:textId="77777777" w:rsidR="002371A3" w:rsidRPr="00BF67BF" w:rsidRDefault="002371A3" w:rsidP="00FC1ACE">
      <w:pPr>
        <w:spacing w:after="0"/>
        <w:rPr>
          <w:b/>
          <w:bCs/>
          <w:i/>
          <w:iCs/>
        </w:rPr>
      </w:pPr>
      <w:r w:rsidRPr="00BF67BF">
        <w:rPr>
          <w:b/>
          <w:bCs/>
          <w:i/>
          <w:iCs/>
        </w:rPr>
        <w:t xml:space="preserve">4 Level nach ANSI SQL-92 Standard </w:t>
      </w:r>
    </w:p>
    <w:p w14:paraId="774A17C7" w14:textId="54D93250" w:rsidR="00214E2E" w:rsidRDefault="002371A3" w:rsidP="00214E2E">
      <w:pPr>
        <w:pStyle w:val="SchmaleListeEbene1"/>
      </w:pPr>
      <w:r>
        <w:t>READ UNCOMMITTED</w:t>
      </w:r>
    </w:p>
    <w:p w14:paraId="4D386843" w14:textId="77FE7136" w:rsidR="002371A3" w:rsidRDefault="002371A3" w:rsidP="00214E2E">
      <w:pPr>
        <w:pStyle w:val="SchmaleListeEbene2"/>
      </w:pPr>
      <w:r>
        <w:t xml:space="preserve">Lesezugriffe nicht synchronisiert (keine </w:t>
      </w:r>
      <w:proofErr w:type="spellStart"/>
      <w:r>
        <w:t>read</w:t>
      </w:r>
      <w:proofErr w:type="spellEnd"/>
      <w:r>
        <w:t>-lock)</w:t>
      </w:r>
    </w:p>
    <w:p w14:paraId="3B923524" w14:textId="77777777" w:rsidR="002371A3" w:rsidRDefault="002371A3" w:rsidP="00214E2E">
      <w:pPr>
        <w:pStyle w:val="SchmaleListeEbene2"/>
      </w:pPr>
      <w:r>
        <w:t>Read ignoriert jegliche Sperren</w:t>
      </w:r>
    </w:p>
    <w:p w14:paraId="05273841" w14:textId="038BD45B" w:rsidR="00214E2E" w:rsidRDefault="002371A3" w:rsidP="00214E2E">
      <w:pPr>
        <w:pStyle w:val="SchmaleListeEbene1"/>
      </w:pPr>
      <w:r>
        <w:t>READ COMMITED</w:t>
      </w:r>
    </w:p>
    <w:p w14:paraId="41CB96A8" w14:textId="2DC8A323" w:rsidR="002371A3" w:rsidRDefault="002371A3" w:rsidP="00214E2E">
      <w:pPr>
        <w:pStyle w:val="SchmaleListeEbene2"/>
      </w:pPr>
      <w:r>
        <w:t>Lesezugriffe nur kurz/temporär synchronisiert (</w:t>
      </w:r>
      <w:proofErr w:type="spellStart"/>
      <w:r>
        <w:t>default</w:t>
      </w:r>
      <w:proofErr w:type="spellEnd"/>
      <w:r>
        <w:t xml:space="preserve">) </w:t>
      </w:r>
    </w:p>
    <w:p w14:paraId="1F028582" w14:textId="6749BC27" w:rsidR="002371A3" w:rsidRDefault="002371A3" w:rsidP="00214E2E">
      <w:pPr>
        <w:pStyle w:val="SchmaleListeEbene2"/>
      </w:pPr>
      <w:r>
        <w:t xml:space="preserve">setzt für gesamte T Write-Lock, Read-Lock nur kurzfristig </w:t>
      </w:r>
    </w:p>
    <w:p w14:paraId="3F54E892" w14:textId="77777777" w:rsidR="00214E2E" w:rsidRDefault="002371A3" w:rsidP="00214E2E">
      <w:pPr>
        <w:pStyle w:val="SchmaleListeEbene1"/>
      </w:pPr>
      <w:r>
        <w:t>REPEATABLE READ</w:t>
      </w:r>
    </w:p>
    <w:p w14:paraId="154564AE" w14:textId="068BE175" w:rsidR="002371A3" w:rsidRDefault="002371A3" w:rsidP="00214E2E">
      <w:pPr>
        <w:pStyle w:val="SchmaleListeEbene2"/>
      </w:pPr>
      <w:r>
        <w:t xml:space="preserve">einzelne Zugriffe ROWS sind synchronisiert </w:t>
      </w:r>
    </w:p>
    <w:p w14:paraId="76D0B018" w14:textId="77777777" w:rsidR="002371A3" w:rsidRDefault="002371A3" w:rsidP="00214E2E">
      <w:pPr>
        <w:pStyle w:val="SchmaleListeEbene2"/>
      </w:pPr>
      <w:r>
        <w:t xml:space="preserve">Read und Write Lock für die gesamte T </w:t>
      </w:r>
    </w:p>
    <w:p w14:paraId="0D3B7C18" w14:textId="77777777" w:rsidR="00214E2E" w:rsidRDefault="002371A3" w:rsidP="00214E2E">
      <w:pPr>
        <w:pStyle w:val="SchmaleListeEbene1"/>
      </w:pPr>
      <w:r>
        <w:t>SERIALIZABLE</w:t>
      </w:r>
    </w:p>
    <w:p w14:paraId="414F7AD7" w14:textId="22CD9C57" w:rsidR="002371A3" w:rsidRDefault="002371A3" w:rsidP="00C61FDD">
      <w:pPr>
        <w:pStyle w:val="SchmaleListeEbene2"/>
      </w:pPr>
      <w:r>
        <w:t>Vollständig (korrekte) Isolation</w:t>
      </w:r>
      <w:r w:rsidR="00214E2E">
        <w:t xml:space="preserve"> ACID</w:t>
      </w:r>
    </w:p>
    <w:tbl>
      <w:tblPr>
        <w:tblStyle w:val="Tabellenraster"/>
        <w:tblW w:w="3253" w:type="dxa"/>
        <w:tblLook w:val="04A0" w:firstRow="1" w:lastRow="0" w:firstColumn="1" w:lastColumn="0" w:noHBand="0" w:noVBand="1"/>
      </w:tblPr>
      <w:tblGrid>
        <w:gridCol w:w="699"/>
        <w:gridCol w:w="685"/>
        <w:gridCol w:w="620"/>
        <w:gridCol w:w="625"/>
        <w:gridCol w:w="624"/>
      </w:tblGrid>
      <w:tr w:rsidR="004E4330" w:rsidRPr="004E4330" w14:paraId="572EDD2D" w14:textId="77777777" w:rsidTr="00E73398">
        <w:trPr>
          <w:trHeight w:val="47"/>
        </w:trPr>
        <w:tc>
          <w:tcPr>
            <w:tcW w:w="699" w:type="dxa"/>
          </w:tcPr>
          <w:p w14:paraId="3A1FDBA2" w14:textId="77777777" w:rsidR="00C61FDD" w:rsidRPr="004E4330" w:rsidRDefault="00C61FDD" w:rsidP="00C61FDD">
            <w:pPr>
              <w:rPr>
                <w:sz w:val="8"/>
                <w:szCs w:val="8"/>
              </w:rPr>
            </w:pPr>
          </w:p>
        </w:tc>
        <w:tc>
          <w:tcPr>
            <w:tcW w:w="685" w:type="dxa"/>
          </w:tcPr>
          <w:p w14:paraId="7339AD4A" w14:textId="48CEE456" w:rsidR="00C61FDD" w:rsidRPr="004E4330" w:rsidRDefault="004E4330" w:rsidP="00C61FDD">
            <w:pPr>
              <w:rPr>
                <w:b/>
                <w:bCs/>
                <w:sz w:val="8"/>
                <w:szCs w:val="8"/>
              </w:rPr>
            </w:pPr>
            <w:r w:rsidRPr="004E4330">
              <w:rPr>
                <w:b/>
                <w:bCs/>
                <w:sz w:val="8"/>
                <w:szCs w:val="8"/>
              </w:rPr>
              <w:t xml:space="preserve">Read </w:t>
            </w:r>
            <w:proofErr w:type="spellStart"/>
            <w:r w:rsidRPr="004E4330">
              <w:rPr>
                <w:b/>
                <w:bCs/>
                <w:sz w:val="8"/>
                <w:szCs w:val="8"/>
              </w:rPr>
              <w:t>Uncommited</w:t>
            </w:r>
            <w:proofErr w:type="spellEnd"/>
          </w:p>
        </w:tc>
        <w:tc>
          <w:tcPr>
            <w:tcW w:w="620" w:type="dxa"/>
          </w:tcPr>
          <w:p w14:paraId="06B9EF1D" w14:textId="6451FD76" w:rsidR="00C61FDD" w:rsidRPr="004E4330" w:rsidRDefault="004E4330" w:rsidP="00C61FDD">
            <w:pPr>
              <w:rPr>
                <w:b/>
                <w:bCs/>
                <w:sz w:val="8"/>
                <w:szCs w:val="8"/>
              </w:rPr>
            </w:pPr>
            <w:r w:rsidRPr="004E4330">
              <w:rPr>
                <w:b/>
                <w:bCs/>
                <w:sz w:val="8"/>
                <w:szCs w:val="8"/>
              </w:rPr>
              <w:t xml:space="preserve">Read </w:t>
            </w:r>
            <w:proofErr w:type="spellStart"/>
            <w:r w:rsidRPr="004E4330">
              <w:rPr>
                <w:b/>
                <w:bCs/>
                <w:sz w:val="8"/>
                <w:szCs w:val="8"/>
              </w:rPr>
              <w:t>Commited</w:t>
            </w:r>
            <w:proofErr w:type="spellEnd"/>
          </w:p>
        </w:tc>
        <w:tc>
          <w:tcPr>
            <w:tcW w:w="625" w:type="dxa"/>
          </w:tcPr>
          <w:p w14:paraId="2616EF7F" w14:textId="13517926" w:rsidR="00C61FDD" w:rsidRPr="004E4330" w:rsidRDefault="004E4330" w:rsidP="00C61FDD">
            <w:pPr>
              <w:rPr>
                <w:b/>
                <w:bCs/>
                <w:sz w:val="8"/>
                <w:szCs w:val="8"/>
              </w:rPr>
            </w:pPr>
            <w:proofErr w:type="spellStart"/>
            <w:r w:rsidRPr="004E4330">
              <w:rPr>
                <w:b/>
                <w:bCs/>
                <w:sz w:val="8"/>
                <w:szCs w:val="8"/>
              </w:rPr>
              <w:t>Repeatable</w:t>
            </w:r>
            <w:proofErr w:type="spellEnd"/>
            <w:r w:rsidRPr="004E4330">
              <w:rPr>
                <w:b/>
                <w:bCs/>
                <w:sz w:val="8"/>
                <w:szCs w:val="8"/>
              </w:rPr>
              <w:t xml:space="preserve"> Read</w:t>
            </w:r>
          </w:p>
        </w:tc>
        <w:tc>
          <w:tcPr>
            <w:tcW w:w="624" w:type="dxa"/>
          </w:tcPr>
          <w:p w14:paraId="58EEAB4F" w14:textId="450754D0" w:rsidR="00C61FDD" w:rsidRPr="004E4330" w:rsidRDefault="004E4330" w:rsidP="00C61FDD">
            <w:pPr>
              <w:rPr>
                <w:b/>
                <w:bCs/>
                <w:sz w:val="8"/>
                <w:szCs w:val="8"/>
              </w:rPr>
            </w:pPr>
            <w:proofErr w:type="spellStart"/>
            <w:r w:rsidRPr="004E4330">
              <w:rPr>
                <w:b/>
                <w:bCs/>
                <w:sz w:val="8"/>
                <w:szCs w:val="8"/>
              </w:rPr>
              <w:t>Serializable</w:t>
            </w:r>
            <w:proofErr w:type="spellEnd"/>
          </w:p>
        </w:tc>
      </w:tr>
      <w:tr w:rsidR="004E4330" w:rsidRPr="004E4330" w14:paraId="037AE8C8" w14:textId="77777777" w:rsidTr="00E73398">
        <w:trPr>
          <w:trHeight w:val="48"/>
        </w:trPr>
        <w:tc>
          <w:tcPr>
            <w:tcW w:w="699" w:type="dxa"/>
          </w:tcPr>
          <w:p w14:paraId="3BE7DB45" w14:textId="5A303D4C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proofErr w:type="spellStart"/>
            <w:r w:rsidRPr="004E4330">
              <w:rPr>
                <w:b/>
                <w:bCs/>
                <w:sz w:val="8"/>
                <w:szCs w:val="8"/>
              </w:rPr>
              <w:t>Dirty</w:t>
            </w:r>
            <w:proofErr w:type="spellEnd"/>
            <w:r w:rsidRPr="004E4330">
              <w:rPr>
                <w:b/>
                <w:bCs/>
                <w:sz w:val="8"/>
                <w:szCs w:val="8"/>
              </w:rPr>
              <w:t xml:space="preserve"> Write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8D3AA53" w14:textId="40DB635B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0" w:type="dxa"/>
            <w:shd w:val="clear" w:color="auto" w:fill="F4B083" w:themeFill="accent2" w:themeFillTint="99"/>
          </w:tcPr>
          <w:p w14:paraId="7B3A1E32" w14:textId="70835444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5" w:type="dxa"/>
            <w:shd w:val="clear" w:color="auto" w:fill="F4B083" w:themeFill="accent2" w:themeFillTint="99"/>
          </w:tcPr>
          <w:p w14:paraId="7FA56184" w14:textId="5CD34F45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4" w:type="dxa"/>
            <w:shd w:val="clear" w:color="auto" w:fill="A8D08D" w:themeFill="accent6" w:themeFillTint="99"/>
          </w:tcPr>
          <w:p w14:paraId="069B00D0" w14:textId="6075552D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</w:tr>
      <w:tr w:rsidR="004E4330" w:rsidRPr="004E4330" w14:paraId="30C6844E" w14:textId="77777777" w:rsidTr="00E73398">
        <w:trPr>
          <w:trHeight w:val="47"/>
        </w:trPr>
        <w:tc>
          <w:tcPr>
            <w:tcW w:w="699" w:type="dxa"/>
          </w:tcPr>
          <w:p w14:paraId="1D41037F" w14:textId="37FE7B4A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proofErr w:type="spellStart"/>
            <w:r w:rsidRPr="004E4330">
              <w:rPr>
                <w:b/>
                <w:bCs/>
                <w:sz w:val="8"/>
                <w:szCs w:val="8"/>
              </w:rPr>
              <w:t>Dirty</w:t>
            </w:r>
            <w:proofErr w:type="spellEnd"/>
            <w:r w:rsidRPr="004E4330">
              <w:rPr>
                <w:b/>
                <w:bCs/>
                <w:sz w:val="8"/>
                <w:szCs w:val="8"/>
              </w:rPr>
              <w:t xml:space="preserve"> Read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22FD383" w14:textId="1CFCC9BF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0" w:type="dxa"/>
            <w:shd w:val="clear" w:color="auto" w:fill="A8D08D" w:themeFill="accent6" w:themeFillTint="99"/>
          </w:tcPr>
          <w:p w14:paraId="5FD22127" w14:textId="4E57BED4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14:paraId="1B4EC9D5" w14:textId="6075B862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  <w:tc>
          <w:tcPr>
            <w:tcW w:w="624" w:type="dxa"/>
            <w:shd w:val="clear" w:color="auto" w:fill="A8D08D" w:themeFill="accent6" w:themeFillTint="99"/>
          </w:tcPr>
          <w:p w14:paraId="38A1C31A" w14:textId="10518A93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</w:tr>
      <w:tr w:rsidR="004E4330" w:rsidRPr="004E4330" w14:paraId="25CBE04F" w14:textId="77777777" w:rsidTr="00E73398">
        <w:trPr>
          <w:trHeight w:val="47"/>
        </w:trPr>
        <w:tc>
          <w:tcPr>
            <w:tcW w:w="699" w:type="dxa"/>
          </w:tcPr>
          <w:p w14:paraId="4ACE5F3B" w14:textId="2E599B6B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r w:rsidRPr="004E4330">
              <w:rPr>
                <w:b/>
                <w:bCs/>
                <w:sz w:val="8"/>
                <w:szCs w:val="8"/>
              </w:rPr>
              <w:t>Lost Update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A282B6E" w14:textId="10C89D1F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0" w:type="dxa"/>
            <w:shd w:val="clear" w:color="auto" w:fill="F4B083" w:themeFill="accent2" w:themeFillTint="99"/>
          </w:tcPr>
          <w:p w14:paraId="2217025D" w14:textId="2375AE26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14:paraId="67C276BC" w14:textId="1F2F6736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  <w:tc>
          <w:tcPr>
            <w:tcW w:w="624" w:type="dxa"/>
            <w:shd w:val="clear" w:color="auto" w:fill="A8D08D" w:themeFill="accent6" w:themeFillTint="99"/>
          </w:tcPr>
          <w:p w14:paraId="2A51F90B" w14:textId="233DDA1C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</w:tr>
      <w:tr w:rsidR="004E4330" w:rsidRPr="004E4330" w14:paraId="12A426D3" w14:textId="77777777" w:rsidTr="00E73398">
        <w:trPr>
          <w:trHeight w:val="48"/>
        </w:trPr>
        <w:tc>
          <w:tcPr>
            <w:tcW w:w="699" w:type="dxa"/>
          </w:tcPr>
          <w:p w14:paraId="1968EADA" w14:textId="75BBA8A8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proofErr w:type="spellStart"/>
            <w:r w:rsidRPr="004E4330">
              <w:rPr>
                <w:b/>
                <w:bCs/>
                <w:sz w:val="8"/>
                <w:szCs w:val="8"/>
              </w:rPr>
              <w:t>Fuzzy</w:t>
            </w:r>
            <w:proofErr w:type="spellEnd"/>
            <w:r w:rsidRPr="004E4330">
              <w:rPr>
                <w:b/>
                <w:bCs/>
                <w:sz w:val="8"/>
                <w:szCs w:val="8"/>
              </w:rPr>
              <w:t xml:space="preserve"> Read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90670DA" w14:textId="3A3DC9EB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0" w:type="dxa"/>
            <w:shd w:val="clear" w:color="auto" w:fill="F4B083" w:themeFill="accent2" w:themeFillTint="99"/>
          </w:tcPr>
          <w:p w14:paraId="37245C39" w14:textId="46329D95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14:paraId="08F2C84F" w14:textId="789753C3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  <w:tc>
          <w:tcPr>
            <w:tcW w:w="624" w:type="dxa"/>
            <w:shd w:val="clear" w:color="auto" w:fill="A8D08D" w:themeFill="accent6" w:themeFillTint="99"/>
          </w:tcPr>
          <w:p w14:paraId="64FB2AC1" w14:textId="16E51A33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</w:tr>
      <w:tr w:rsidR="004E4330" w:rsidRPr="004E4330" w14:paraId="6B774EB5" w14:textId="77777777" w:rsidTr="00E73398">
        <w:trPr>
          <w:trHeight w:val="47"/>
        </w:trPr>
        <w:tc>
          <w:tcPr>
            <w:tcW w:w="699" w:type="dxa"/>
          </w:tcPr>
          <w:p w14:paraId="3E723808" w14:textId="1477B16C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r w:rsidRPr="004E4330">
              <w:rPr>
                <w:b/>
                <w:bCs/>
                <w:sz w:val="8"/>
                <w:szCs w:val="8"/>
              </w:rPr>
              <w:t>Phantom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EDC5A68" w14:textId="19A6D802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0" w:type="dxa"/>
            <w:shd w:val="clear" w:color="auto" w:fill="F4B083" w:themeFill="accent2" w:themeFillTint="99"/>
          </w:tcPr>
          <w:p w14:paraId="268516E8" w14:textId="23E3D9B8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5" w:type="dxa"/>
            <w:shd w:val="clear" w:color="auto" w:fill="F4B083" w:themeFill="accent2" w:themeFillTint="99"/>
          </w:tcPr>
          <w:p w14:paraId="5ACC94ED" w14:textId="4D9DAEFD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4" w:type="dxa"/>
            <w:shd w:val="clear" w:color="auto" w:fill="A8D08D" w:themeFill="accent6" w:themeFillTint="99"/>
          </w:tcPr>
          <w:p w14:paraId="757A2F59" w14:textId="6E2AC894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</w:tr>
      <w:tr w:rsidR="004E4330" w:rsidRPr="004E4330" w14:paraId="606DE979" w14:textId="77777777" w:rsidTr="00E73398">
        <w:trPr>
          <w:trHeight w:val="48"/>
        </w:trPr>
        <w:tc>
          <w:tcPr>
            <w:tcW w:w="699" w:type="dxa"/>
          </w:tcPr>
          <w:p w14:paraId="5B136CD0" w14:textId="0DEF925F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r w:rsidRPr="004E4330">
              <w:rPr>
                <w:b/>
                <w:bCs/>
                <w:sz w:val="8"/>
                <w:szCs w:val="8"/>
              </w:rPr>
              <w:t xml:space="preserve">Read </w:t>
            </w:r>
            <w:proofErr w:type="spellStart"/>
            <w:r w:rsidRPr="004E4330">
              <w:rPr>
                <w:b/>
                <w:bCs/>
                <w:sz w:val="8"/>
                <w:szCs w:val="8"/>
              </w:rPr>
              <w:t>Skew</w:t>
            </w:r>
            <w:proofErr w:type="spellEnd"/>
          </w:p>
        </w:tc>
        <w:tc>
          <w:tcPr>
            <w:tcW w:w="685" w:type="dxa"/>
            <w:shd w:val="clear" w:color="auto" w:fill="F4B083" w:themeFill="accent2" w:themeFillTint="99"/>
          </w:tcPr>
          <w:p w14:paraId="13425988" w14:textId="68BCD491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0" w:type="dxa"/>
            <w:shd w:val="clear" w:color="auto" w:fill="F4B083" w:themeFill="accent2" w:themeFillTint="99"/>
          </w:tcPr>
          <w:p w14:paraId="73717472" w14:textId="2C88FFC8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14:paraId="628D2289" w14:textId="3E046A75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  <w:tc>
          <w:tcPr>
            <w:tcW w:w="624" w:type="dxa"/>
            <w:shd w:val="clear" w:color="auto" w:fill="A8D08D" w:themeFill="accent6" w:themeFillTint="99"/>
          </w:tcPr>
          <w:p w14:paraId="5B72DBFA" w14:textId="7A5DBC7D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</w:tr>
      <w:tr w:rsidR="004E4330" w:rsidRPr="004E4330" w14:paraId="3A07C98B" w14:textId="77777777" w:rsidTr="00E73398">
        <w:trPr>
          <w:trHeight w:val="48"/>
        </w:trPr>
        <w:tc>
          <w:tcPr>
            <w:tcW w:w="699" w:type="dxa"/>
          </w:tcPr>
          <w:p w14:paraId="5296A5D2" w14:textId="3BB1225B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r w:rsidRPr="004E4330">
              <w:rPr>
                <w:b/>
                <w:bCs/>
                <w:sz w:val="8"/>
                <w:szCs w:val="8"/>
              </w:rPr>
              <w:t xml:space="preserve">Write </w:t>
            </w:r>
            <w:proofErr w:type="spellStart"/>
            <w:r w:rsidRPr="004E4330">
              <w:rPr>
                <w:b/>
                <w:bCs/>
                <w:sz w:val="8"/>
                <w:szCs w:val="8"/>
              </w:rPr>
              <w:t>Skew</w:t>
            </w:r>
            <w:proofErr w:type="spellEnd"/>
          </w:p>
        </w:tc>
        <w:tc>
          <w:tcPr>
            <w:tcW w:w="685" w:type="dxa"/>
            <w:shd w:val="clear" w:color="auto" w:fill="F4B083" w:themeFill="accent2" w:themeFillTint="99"/>
          </w:tcPr>
          <w:p w14:paraId="7864448C" w14:textId="776B3888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0" w:type="dxa"/>
            <w:shd w:val="clear" w:color="auto" w:fill="F4B083" w:themeFill="accent2" w:themeFillTint="99"/>
          </w:tcPr>
          <w:p w14:paraId="39A6B834" w14:textId="3B1DCD32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5" w:type="dxa"/>
            <w:shd w:val="clear" w:color="auto" w:fill="F4B083" w:themeFill="accent2" w:themeFillTint="99"/>
          </w:tcPr>
          <w:p w14:paraId="4BF57AC8" w14:textId="7C9F7AE2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14:paraId="237426F8" w14:textId="271D1A61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</w:tr>
      <w:tr w:rsidR="004E4330" w:rsidRPr="004E4330" w14:paraId="7996CE3F" w14:textId="77777777" w:rsidTr="00E73398">
        <w:trPr>
          <w:trHeight w:val="48"/>
        </w:trPr>
        <w:tc>
          <w:tcPr>
            <w:tcW w:w="699" w:type="dxa"/>
          </w:tcPr>
          <w:p w14:paraId="5D3FA749" w14:textId="21E5263E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r w:rsidRPr="004E4330">
              <w:rPr>
                <w:b/>
                <w:bCs/>
                <w:sz w:val="8"/>
                <w:szCs w:val="8"/>
              </w:rPr>
              <w:t>Deadlock</w:t>
            </w:r>
          </w:p>
        </w:tc>
        <w:tc>
          <w:tcPr>
            <w:tcW w:w="685" w:type="dxa"/>
          </w:tcPr>
          <w:p w14:paraId="6E017F9F" w14:textId="77777777" w:rsidR="004E4330" w:rsidRPr="004E4330" w:rsidRDefault="004E4330" w:rsidP="004E4330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</w:tcPr>
          <w:p w14:paraId="4A89EA60" w14:textId="77777777" w:rsidR="004E4330" w:rsidRPr="004E4330" w:rsidRDefault="004E4330" w:rsidP="004E4330">
            <w:pPr>
              <w:rPr>
                <w:sz w:val="8"/>
                <w:szCs w:val="8"/>
              </w:rPr>
            </w:pPr>
          </w:p>
        </w:tc>
        <w:tc>
          <w:tcPr>
            <w:tcW w:w="625" w:type="dxa"/>
            <w:shd w:val="clear" w:color="auto" w:fill="F4B083" w:themeFill="accent2" w:themeFillTint="99"/>
          </w:tcPr>
          <w:p w14:paraId="27F14935" w14:textId="7DFDBC31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möglich</w:t>
            </w:r>
          </w:p>
        </w:tc>
        <w:tc>
          <w:tcPr>
            <w:tcW w:w="624" w:type="dxa"/>
            <w:shd w:val="clear" w:color="auto" w:fill="A8D08D" w:themeFill="accent6" w:themeFillTint="99"/>
          </w:tcPr>
          <w:p w14:paraId="6E92320B" w14:textId="36FFE1B7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</w:tr>
      <w:tr w:rsidR="004E4330" w:rsidRPr="004E4330" w14:paraId="48BBF26B" w14:textId="77777777" w:rsidTr="00E73398">
        <w:trPr>
          <w:trHeight w:val="48"/>
        </w:trPr>
        <w:tc>
          <w:tcPr>
            <w:tcW w:w="699" w:type="dxa"/>
          </w:tcPr>
          <w:p w14:paraId="3221637D" w14:textId="4714C7C6" w:rsidR="004E4330" w:rsidRPr="004E4330" w:rsidRDefault="004E4330" w:rsidP="004E4330">
            <w:pPr>
              <w:rPr>
                <w:b/>
                <w:bCs/>
                <w:sz w:val="8"/>
                <w:szCs w:val="8"/>
              </w:rPr>
            </w:pPr>
            <w:r w:rsidRPr="004E4330">
              <w:rPr>
                <w:b/>
                <w:bCs/>
                <w:sz w:val="8"/>
                <w:szCs w:val="8"/>
              </w:rPr>
              <w:t>Cascading Rollback</w:t>
            </w:r>
          </w:p>
        </w:tc>
        <w:tc>
          <w:tcPr>
            <w:tcW w:w="685" w:type="dxa"/>
          </w:tcPr>
          <w:p w14:paraId="45F271A6" w14:textId="77777777" w:rsidR="004E4330" w:rsidRPr="004E4330" w:rsidRDefault="004E4330" w:rsidP="004E4330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</w:tcPr>
          <w:p w14:paraId="00FED2D6" w14:textId="77777777" w:rsidR="004E4330" w:rsidRPr="004E4330" w:rsidRDefault="004E4330" w:rsidP="004E4330">
            <w:pPr>
              <w:rPr>
                <w:sz w:val="8"/>
                <w:szCs w:val="8"/>
              </w:rPr>
            </w:pPr>
          </w:p>
        </w:tc>
        <w:tc>
          <w:tcPr>
            <w:tcW w:w="625" w:type="dxa"/>
          </w:tcPr>
          <w:p w14:paraId="4AEB13F0" w14:textId="77777777" w:rsidR="004E4330" w:rsidRPr="004E4330" w:rsidRDefault="004E4330" w:rsidP="004E4330">
            <w:pPr>
              <w:rPr>
                <w:sz w:val="8"/>
                <w:szCs w:val="8"/>
              </w:rPr>
            </w:pPr>
          </w:p>
        </w:tc>
        <w:tc>
          <w:tcPr>
            <w:tcW w:w="624" w:type="dxa"/>
            <w:shd w:val="clear" w:color="auto" w:fill="A8D08D" w:themeFill="accent6" w:themeFillTint="99"/>
          </w:tcPr>
          <w:p w14:paraId="3768C0DF" w14:textId="791508CF" w:rsidR="004E4330" w:rsidRPr="004E4330" w:rsidRDefault="004E4330" w:rsidP="004E433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unmöglich</w:t>
            </w:r>
          </w:p>
        </w:tc>
      </w:tr>
    </w:tbl>
    <w:p w14:paraId="2D53919A" w14:textId="0815683D" w:rsidR="00467AC4" w:rsidRDefault="009C5A19" w:rsidP="004E206F">
      <w:pPr>
        <w:pStyle w:val="SchmaleListeEbene1"/>
      </w:pPr>
      <w:proofErr w:type="spellStart"/>
      <w:r>
        <w:t>Dirty</w:t>
      </w:r>
      <w:proofErr w:type="spellEnd"/>
      <w:r>
        <w:t xml:space="preserve"> Read – Daten Lesen von anderer nicht </w:t>
      </w:r>
      <w:proofErr w:type="spellStart"/>
      <w:r>
        <w:t>commited</w:t>
      </w:r>
      <w:proofErr w:type="spellEnd"/>
      <w:r>
        <w:t xml:space="preserve"> T</w:t>
      </w:r>
    </w:p>
    <w:p w14:paraId="384C96B8" w14:textId="49BC4EE2" w:rsidR="009C5A19" w:rsidRDefault="0042643E" w:rsidP="004E206F">
      <w:pPr>
        <w:pStyle w:val="SchmaleListeEbene1"/>
      </w:pPr>
      <w:proofErr w:type="spellStart"/>
      <w:r>
        <w:t>Fuzzy</w:t>
      </w:r>
      <w:proofErr w:type="spellEnd"/>
      <w:r>
        <w:t xml:space="preserve"> Read – Lese gleiche Daten mehrmals, sehe </w:t>
      </w:r>
      <w:r w:rsidR="00B31537">
        <w:t>aber andere Werte, gelesene Daten ändern sich durch andere T</w:t>
      </w:r>
    </w:p>
    <w:p w14:paraId="582AFFDA" w14:textId="54C70BA0" w:rsidR="00B31537" w:rsidRDefault="00B31537" w:rsidP="004E206F">
      <w:pPr>
        <w:pStyle w:val="SchmaleListeEbene1"/>
      </w:pPr>
      <w:r>
        <w:t xml:space="preserve">Phantom – gleiche </w:t>
      </w:r>
      <w:proofErr w:type="spellStart"/>
      <w:r>
        <w:t>Selects</w:t>
      </w:r>
      <w:proofErr w:type="spellEnd"/>
      <w:r>
        <w:t xml:space="preserve"> entdecken neue/gelöschte </w:t>
      </w:r>
      <w:proofErr w:type="spellStart"/>
      <w:r>
        <w:t>Rows</w:t>
      </w:r>
      <w:proofErr w:type="spellEnd"/>
    </w:p>
    <w:p w14:paraId="7315DFC6" w14:textId="5FC7D415" w:rsidR="00B31537" w:rsidRDefault="00B31537" w:rsidP="004E206F">
      <w:pPr>
        <w:pStyle w:val="SchmaleListeEbene1"/>
      </w:pPr>
      <w:proofErr w:type="spellStart"/>
      <w:r>
        <w:t>Ser</w:t>
      </w:r>
      <w:r w:rsidR="00FB4910">
        <w:t>ializable</w:t>
      </w:r>
      <w:proofErr w:type="spellEnd"/>
      <w:r w:rsidR="00FB4910">
        <w:t>: Können Leser, Schreiber blockieren</w:t>
      </w:r>
    </w:p>
    <w:p w14:paraId="10201262" w14:textId="0C17CA94" w:rsidR="00FB4910" w:rsidRDefault="00FB4910" w:rsidP="004E206F">
      <w:pPr>
        <w:pStyle w:val="SchmaleListeEbene1"/>
      </w:pPr>
      <w:r>
        <w:t xml:space="preserve">Read </w:t>
      </w:r>
      <w:proofErr w:type="spellStart"/>
      <w:r>
        <w:t>Commited</w:t>
      </w:r>
      <w:proofErr w:type="spellEnd"/>
      <w:r>
        <w:t>: Können Schreiber, Schreiber blockieren</w:t>
      </w:r>
    </w:p>
    <w:p w14:paraId="2BC215A0" w14:textId="77777777" w:rsidR="0030074B" w:rsidRDefault="00FB4910" w:rsidP="0095229C">
      <w:pPr>
        <w:pStyle w:val="SchmaleListeEbene1"/>
      </w:pPr>
      <w:r>
        <w:t>Es gilt immer höchste Isolation</w:t>
      </w:r>
      <w:r w:rsidR="0030074B">
        <w:t xml:space="preserve"> </w:t>
      </w:r>
    </w:p>
    <w:p w14:paraId="5F38EE1E" w14:textId="0DB08540" w:rsidR="00630B28" w:rsidRDefault="0030074B" w:rsidP="0030074B">
      <w:pPr>
        <w:pStyle w:val="SchmaleListeEbene2"/>
      </w:pPr>
      <w:r>
        <w:t>SET TRANSACTION ISOLATION LEVEL</w:t>
      </w:r>
      <w:r w:rsidR="00DA7CC6">
        <w:t xml:space="preserve"> …;</w:t>
      </w:r>
    </w:p>
    <w:p w14:paraId="66165EF8" w14:textId="49012CF4" w:rsidR="00630B28" w:rsidRPr="0095229C" w:rsidRDefault="00630B28" w:rsidP="0001093C">
      <w:pPr>
        <w:spacing w:after="0"/>
        <w:rPr>
          <w:b/>
          <w:bCs/>
          <w:i/>
          <w:iCs/>
        </w:rPr>
      </w:pPr>
      <w:r w:rsidRPr="0095229C">
        <w:rPr>
          <w:b/>
          <w:bCs/>
          <w:i/>
          <w:iCs/>
        </w:rPr>
        <w:t xml:space="preserve">Alternative: Optimistische verfahren ohne Locks. </w:t>
      </w:r>
    </w:p>
    <w:p w14:paraId="4D2673AB" w14:textId="32BFB973" w:rsidR="006F36BB" w:rsidRDefault="006F36BB" w:rsidP="006F36BB">
      <w:pPr>
        <w:pStyle w:val="SchmaleListeEbene1"/>
      </w:pPr>
      <w:r>
        <w:t>Jede Transaktion sieht Snapshot zu Start-Zeitpunkt</w:t>
      </w:r>
    </w:p>
    <w:p w14:paraId="003A321E" w14:textId="07B14981" w:rsidR="006F36BB" w:rsidRDefault="006F36BB" w:rsidP="006F36BB">
      <w:pPr>
        <w:pStyle w:val="SchmaleListeEbene1"/>
      </w:pPr>
      <w:r>
        <w:t>Bei</w:t>
      </w:r>
      <w:r w:rsidR="002B0C00">
        <w:t xml:space="preserve"> Änderung im Commit prüfen, dass Objekte unverändert sind, wie zum Snapshot-Zeitpunkt, sonst Rollback</w:t>
      </w:r>
      <w:r w:rsidR="00B20252" w:rsidRPr="00B20252">
        <w:rPr>
          <w:noProof/>
        </w:rPr>
        <w:t xml:space="preserve"> </w:t>
      </w:r>
      <w:r w:rsidR="00B20252">
        <w:rPr>
          <w:noProof/>
        </w:rPr>
        <w:drawing>
          <wp:inline distT="0" distB="0" distL="0" distR="0" wp14:anchorId="1BC94F0E" wp14:editId="637A9C63">
            <wp:extent cx="1283677" cy="355268"/>
            <wp:effectExtent l="0" t="0" r="0" b="698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2166" cy="3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C55B" w14:textId="77777777" w:rsidR="00D82BC4" w:rsidRPr="00D82BC4" w:rsidRDefault="00D82BC4" w:rsidP="006F36BB">
      <w:pPr>
        <w:pStyle w:val="SchmaleListeEbene1"/>
        <w:rPr>
          <w:lang w:val="fr-CH"/>
        </w:rPr>
      </w:pPr>
      <w:r w:rsidRPr="00D82BC4">
        <w:rPr>
          <w:lang w:val="fr-CH"/>
        </w:rPr>
        <w:t xml:space="preserve">Multi-Version </w:t>
      </w:r>
      <w:proofErr w:type="spellStart"/>
      <w:r w:rsidRPr="00D82BC4">
        <w:rPr>
          <w:lang w:val="fr-CH"/>
        </w:rPr>
        <w:t>Concurrency</w:t>
      </w:r>
      <w:proofErr w:type="spellEnd"/>
      <w:r w:rsidRPr="00D82BC4">
        <w:rPr>
          <w:lang w:val="fr-CH"/>
        </w:rPr>
        <w:t xml:space="preserve"> Control (MVCC)</w:t>
      </w:r>
    </w:p>
    <w:p w14:paraId="61689A30" w14:textId="77777777" w:rsidR="005E537D" w:rsidRDefault="00D82BC4" w:rsidP="005E537D">
      <w:pPr>
        <w:pStyle w:val="SchmaleListeEbene2"/>
      </w:pPr>
      <w:r>
        <w:t>Mehrere Versionen pro DB-Objekt</w:t>
      </w:r>
    </w:p>
    <w:p w14:paraId="45FF0AA6" w14:textId="6F4912F1" w:rsidR="00D82BC4" w:rsidRDefault="00D82BC4" w:rsidP="005E537D">
      <w:pPr>
        <w:pStyle w:val="SchmaleListeEbene2"/>
      </w:pPr>
      <w:r>
        <w:t xml:space="preserve">Jede T hat </w:t>
      </w:r>
      <w:proofErr w:type="spellStart"/>
      <w:r>
        <w:t>Timestamp</w:t>
      </w:r>
      <w:proofErr w:type="spellEnd"/>
      <w:r>
        <w:t xml:space="preserve"> des Startzeitpunkts</w:t>
      </w:r>
    </w:p>
    <w:p w14:paraId="11501186" w14:textId="77777777" w:rsidR="00D82BC4" w:rsidRDefault="00D82BC4" w:rsidP="005E537D">
      <w:pPr>
        <w:pStyle w:val="SchmaleListeEbene2"/>
      </w:pPr>
      <w:r>
        <w:t xml:space="preserve"> </w:t>
      </w:r>
      <w:proofErr w:type="spellStart"/>
      <w:r>
        <w:t>write</w:t>
      </w:r>
      <w:proofErr w:type="spellEnd"/>
      <w:r>
        <w:t xml:space="preserve">(x): neue Version </w:t>
      </w:r>
      <w:proofErr w:type="spellStart"/>
      <w:r>
        <w:t>x</w:t>
      </w:r>
      <w:r w:rsidRPr="00C02517">
        <w:rPr>
          <w:vertAlign w:val="subscript"/>
        </w:rPr>
        <w:t>t</w:t>
      </w:r>
      <w:proofErr w:type="spellEnd"/>
      <w:r>
        <w:t>, t = Start-</w:t>
      </w:r>
      <w:proofErr w:type="spellStart"/>
      <w:r>
        <w:t>TimeStamp</w:t>
      </w:r>
      <w:proofErr w:type="spellEnd"/>
      <w:r>
        <w:t xml:space="preserve"> </w:t>
      </w:r>
    </w:p>
    <w:p w14:paraId="1EAB6874" w14:textId="724A1AC2" w:rsidR="00D82BC4" w:rsidRDefault="00D82BC4" w:rsidP="005E537D">
      <w:pPr>
        <w:pStyle w:val="SchmaleListeEbene2"/>
      </w:pPr>
      <w:proofErr w:type="spellStart"/>
      <w:r>
        <w:t>read</w:t>
      </w:r>
      <w:proofErr w:type="spellEnd"/>
      <w:r>
        <w:t xml:space="preserve">(x): letzte Version </w:t>
      </w:r>
      <w:proofErr w:type="spellStart"/>
      <w:r>
        <w:t>x</w:t>
      </w:r>
      <w:r w:rsidRPr="00C02517">
        <w:rPr>
          <w:vertAlign w:val="subscript"/>
        </w:rPr>
        <w:t>t</w:t>
      </w:r>
      <w:proofErr w:type="spellEnd"/>
      <w:r>
        <w:t xml:space="preserve">, mit </w:t>
      </w:r>
      <w:proofErr w:type="spellStart"/>
      <w:r>
        <w:t>grösst</w:t>
      </w:r>
      <w:proofErr w:type="spellEnd"/>
      <w:r w:rsidR="001D23C9">
        <w:t xml:space="preserve">. </w:t>
      </w:r>
      <w:r>
        <w:t>t ≤ Start-</w:t>
      </w:r>
      <w:proofErr w:type="spellStart"/>
      <w:r>
        <w:t>TimeStamp</w:t>
      </w:r>
      <w:proofErr w:type="spellEnd"/>
    </w:p>
    <w:p w14:paraId="607030CF" w14:textId="795C254E" w:rsidR="001D23C9" w:rsidRDefault="00D82BC4" w:rsidP="006F36BB">
      <w:pPr>
        <w:pStyle w:val="SchmaleListeEbene1"/>
      </w:pPr>
      <w:proofErr w:type="spellStart"/>
      <w:r>
        <w:t>Postg</w:t>
      </w:r>
      <w:r w:rsidR="0001093C">
        <w:t>e</w:t>
      </w:r>
      <w:r>
        <w:t>SQL</w:t>
      </w:r>
      <w:proofErr w:type="spellEnd"/>
      <w:r>
        <w:t xml:space="preserve"> unterstützt MVCC </w:t>
      </w:r>
    </w:p>
    <w:p w14:paraId="087F9D05" w14:textId="7A9C7CE4" w:rsidR="00D82BC4" w:rsidRDefault="00D82BC4" w:rsidP="001D23C9">
      <w:pPr>
        <w:pStyle w:val="SchmaleListeEbene2"/>
      </w:pPr>
      <w:r>
        <w:t xml:space="preserve">Verfahren: </w:t>
      </w:r>
    </w:p>
    <w:p w14:paraId="650C79E0" w14:textId="77777777" w:rsidR="00D82BC4" w:rsidRDefault="00D82BC4" w:rsidP="001D23C9">
      <w:pPr>
        <w:pStyle w:val="SchmaleListeEbene3"/>
      </w:pPr>
      <w:r>
        <w:t xml:space="preserve">Update -&gt; Tupels X-Lock -&gt; Deadlocks möglich </w:t>
      </w:r>
    </w:p>
    <w:p w14:paraId="46F1C48C" w14:textId="77777777" w:rsidR="00D82BC4" w:rsidRDefault="00D82BC4" w:rsidP="001D23C9">
      <w:pPr>
        <w:pStyle w:val="SchmaleListeEbene3"/>
      </w:pPr>
      <w:r>
        <w:t xml:space="preserve">Lesen -&gt; keine Locks, nicht überprüft </w:t>
      </w:r>
    </w:p>
    <w:p w14:paraId="528ED1B2" w14:textId="77777777" w:rsidR="00D82BC4" w:rsidRDefault="00D82BC4" w:rsidP="001D23C9">
      <w:pPr>
        <w:pStyle w:val="SchmaleListeEbene3"/>
      </w:pPr>
      <w:r>
        <w:t xml:space="preserve">Jedes Update führt zu neuer Version des Tupels </w:t>
      </w:r>
    </w:p>
    <w:p w14:paraId="44652F3D" w14:textId="77777777" w:rsidR="00D82BC4" w:rsidRDefault="00D82BC4" w:rsidP="006F36BB">
      <w:pPr>
        <w:pStyle w:val="SchmaleListeEbene1"/>
      </w:pPr>
      <w:r>
        <w:t xml:space="preserve">Verhalten: </w:t>
      </w:r>
    </w:p>
    <w:p w14:paraId="4495BF17" w14:textId="77777777" w:rsidR="00D82BC4" w:rsidRDefault="00D82BC4" w:rsidP="001D23C9">
      <w:pPr>
        <w:pStyle w:val="SchmaleListeEbene2"/>
      </w:pPr>
      <w:proofErr w:type="spellStart"/>
      <w:r>
        <w:t>write</w:t>
      </w:r>
      <w:proofErr w:type="spellEnd"/>
      <w:r>
        <w:t xml:space="preserve"> blockiert keine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blockiert keine </w:t>
      </w:r>
      <w:proofErr w:type="spellStart"/>
      <w:r>
        <w:t>write</w:t>
      </w:r>
      <w:proofErr w:type="spellEnd"/>
      <w:r>
        <w:t xml:space="preserve"> </w:t>
      </w:r>
    </w:p>
    <w:p w14:paraId="289C8B7A" w14:textId="77777777" w:rsidR="005E537D" w:rsidRDefault="00D82BC4" w:rsidP="001D23C9">
      <w:pPr>
        <w:pStyle w:val="SchmaleListeEbene2"/>
      </w:pPr>
      <w:proofErr w:type="spellStart"/>
      <w:r>
        <w:t>write</w:t>
      </w:r>
      <w:proofErr w:type="spellEnd"/>
      <w:r>
        <w:t xml:space="preserve"> blockieren </w:t>
      </w:r>
      <w:proofErr w:type="spellStart"/>
      <w:r>
        <w:t>write</w:t>
      </w:r>
      <w:proofErr w:type="spellEnd"/>
      <w:r>
        <w:t xml:space="preserve">, welche dasselbe Tupel modifizieren wollen </w:t>
      </w:r>
    </w:p>
    <w:p w14:paraId="13649ED3" w14:textId="77777777" w:rsidR="005E537D" w:rsidRDefault="00D82BC4" w:rsidP="001D23C9">
      <w:pPr>
        <w:pStyle w:val="SchmaleListeEbene2"/>
      </w:pPr>
      <w:r>
        <w:t xml:space="preserve">READ COMMITED: </w:t>
      </w:r>
      <w:proofErr w:type="spellStart"/>
      <w:r>
        <w:t>read</w:t>
      </w:r>
      <w:proofErr w:type="spellEnd"/>
      <w:r>
        <w:t xml:space="preserve"> nur mit derselben </w:t>
      </w:r>
      <w:proofErr w:type="spellStart"/>
      <w:r>
        <w:t>Verison</w:t>
      </w:r>
      <w:proofErr w:type="spellEnd"/>
      <w:r>
        <w:t xml:space="preserve"> </w:t>
      </w:r>
    </w:p>
    <w:p w14:paraId="346832FE" w14:textId="77777777" w:rsidR="005E537D" w:rsidRDefault="00D82BC4" w:rsidP="001D23C9">
      <w:pPr>
        <w:pStyle w:val="SchmaleListeEbene2"/>
      </w:pPr>
      <w:r>
        <w:t xml:space="preserve">REPEATABLE READ od. SERIALIZABLE: ganze T nur mit derselben Version </w:t>
      </w:r>
    </w:p>
    <w:p w14:paraId="5F68C3FC" w14:textId="77777777" w:rsidR="00F57A33" w:rsidRDefault="00D82BC4" w:rsidP="00F57A33">
      <w:pPr>
        <w:pStyle w:val="SchmaleListeEbene2"/>
        <w:rPr>
          <w:noProof/>
        </w:rPr>
      </w:pPr>
      <w:proofErr w:type="spellStart"/>
      <w:r>
        <w:t>Serialisierbar</w:t>
      </w:r>
      <w:proofErr w:type="spellEnd"/>
      <w:r>
        <w:t xml:space="preserve"> nur mit Level SERIALIZABLE</w:t>
      </w:r>
      <w:r w:rsidR="00F57A33" w:rsidRPr="00F57A33">
        <w:rPr>
          <w:noProof/>
        </w:rPr>
        <w:t xml:space="preserve"> </w:t>
      </w:r>
    </w:p>
    <w:p w14:paraId="375D85D9" w14:textId="693B8EFB" w:rsidR="00B20252" w:rsidRDefault="00F57A33" w:rsidP="00E76A7B">
      <w:pPr>
        <w:spacing w:after="0"/>
      </w:pPr>
      <w:r>
        <w:rPr>
          <w:noProof/>
        </w:rPr>
        <w:drawing>
          <wp:inline distT="0" distB="0" distL="0" distR="0" wp14:anchorId="0F8A6E8A" wp14:editId="19E13FD0">
            <wp:extent cx="1654552" cy="1019497"/>
            <wp:effectExtent l="0" t="0" r="317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772" cy="10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8AA">
        <w:br/>
      </w:r>
      <w:r w:rsidRPr="001868AA">
        <w:rPr>
          <w:sz w:val="8"/>
          <w:szCs w:val="8"/>
        </w:rPr>
        <w:t>*) Deadlock in P</w:t>
      </w:r>
      <w:r w:rsidR="0001093C" w:rsidRPr="001868AA">
        <w:rPr>
          <w:sz w:val="8"/>
          <w:szCs w:val="8"/>
        </w:rPr>
        <w:t>S</w:t>
      </w:r>
    </w:p>
    <w:p w14:paraId="66F1EEFB" w14:textId="13C894BB" w:rsidR="006F36BB" w:rsidRDefault="00E76A7B" w:rsidP="0025574A">
      <w:pPr>
        <w:pStyle w:val="TitelZusammenfassung"/>
        <w:spacing w:after="0"/>
      </w:pPr>
      <w:r>
        <w:t xml:space="preserve">Log Files </w:t>
      </w:r>
    </w:p>
    <w:p w14:paraId="22933A41" w14:textId="01C1432A" w:rsidR="00627223" w:rsidRDefault="00E76A7B" w:rsidP="00C858EC">
      <w:pPr>
        <w:pStyle w:val="SchmaleListeEbene1"/>
      </w:pPr>
      <w:r>
        <w:t>W</w:t>
      </w:r>
      <w:r w:rsidR="00627223">
        <w:t>rite-</w:t>
      </w:r>
      <w:proofErr w:type="spellStart"/>
      <w:r w:rsidR="00627223">
        <w:t>Ahead</w:t>
      </w:r>
      <w:proofErr w:type="spellEnd"/>
      <w:r w:rsidR="00627223">
        <w:t xml:space="preserve"> Log (WAL)</w:t>
      </w:r>
    </w:p>
    <w:p w14:paraId="6E3A5A60" w14:textId="33365979" w:rsidR="00627223" w:rsidRDefault="00627223" w:rsidP="00C858EC">
      <w:pPr>
        <w:pStyle w:val="SchmaleListeEbene2"/>
      </w:pPr>
      <w:r>
        <w:t>Änderung der T in Log Schreiben (</w:t>
      </w:r>
      <w:proofErr w:type="spellStart"/>
      <w:r>
        <w:t>Flush</w:t>
      </w:r>
      <w:proofErr w:type="spellEnd"/>
      <w:r>
        <w:t>)</w:t>
      </w:r>
    </w:p>
    <w:p w14:paraId="47134C27" w14:textId="153104A6" w:rsidR="00627223" w:rsidRDefault="00627223" w:rsidP="00C858EC">
      <w:pPr>
        <w:pStyle w:val="SchmaleListeEbene2"/>
      </w:pPr>
      <w:r>
        <w:t>Ebenso Commit in Log schreiben atomar (</w:t>
      </w:r>
      <w:proofErr w:type="spellStart"/>
      <w:r>
        <w:t>Flush</w:t>
      </w:r>
      <w:proofErr w:type="spellEnd"/>
      <w:r>
        <w:t>)</w:t>
      </w:r>
    </w:p>
    <w:p w14:paraId="148BFE1E" w14:textId="52FE6D0D" w:rsidR="00C858EC" w:rsidRDefault="00C858EC" w:rsidP="00C858EC">
      <w:pPr>
        <w:pStyle w:val="SchmaleListeEbene2"/>
      </w:pPr>
      <w:r>
        <w:t>Schlussendlich In-Place Updates in DB</w:t>
      </w:r>
    </w:p>
    <w:p w14:paraId="05AA7F0B" w14:textId="4781D246" w:rsidR="00AA3A5E" w:rsidRDefault="00AA3A5E" w:rsidP="00C858EC">
      <w:pPr>
        <w:pStyle w:val="SchmaleListeEbene2"/>
      </w:pPr>
      <w:r>
        <w:t xml:space="preserve">Aufbau: </w:t>
      </w:r>
      <w:r w:rsidR="00FB7A72">
        <w:t xml:space="preserve">[LSN, </w:t>
      </w:r>
      <w:proofErr w:type="spellStart"/>
      <w:r w:rsidR="00FB7A72">
        <w:t>TaID</w:t>
      </w:r>
      <w:proofErr w:type="spellEnd"/>
      <w:r w:rsidR="00FB7A72">
        <w:t xml:space="preserve">, </w:t>
      </w:r>
      <w:proofErr w:type="spellStart"/>
      <w:r w:rsidR="00FB7A72">
        <w:t>PageID</w:t>
      </w:r>
      <w:proofErr w:type="spellEnd"/>
      <w:r w:rsidR="00FB7A72">
        <w:t xml:space="preserve">, </w:t>
      </w:r>
      <w:proofErr w:type="spellStart"/>
      <w:r w:rsidR="00FB7A72">
        <w:t>Redo</w:t>
      </w:r>
      <w:proofErr w:type="spellEnd"/>
      <w:r w:rsidR="00FB7A72">
        <w:t xml:space="preserve">, UNDO, </w:t>
      </w:r>
      <w:proofErr w:type="spellStart"/>
      <w:r w:rsidR="00FB7A72">
        <w:t>PrevLSN</w:t>
      </w:r>
      <w:proofErr w:type="spellEnd"/>
      <w:r w:rsidR="00FB7A72">
        <w:t>]</w:t>
      </w:r>
    </w:p>
    <w:p w14:paraId="5D5CCD48" w14:textId="77777777" w:rsidR="00FB7A72" w:rsidRDefault="00FB7A72" w:rsidP="00FB7A72">
      <w:pPr>
        <w:pStyle w:val="SchmaleListeEbene3"/>
      </w:pPr>
      <w:r>
        <w:t xml:space="preserve">LSN (Log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): Eindeutig monoton ansteigend </w:t>
      </w:r>
    </w:p>
    <w:p w14:paraId="57B29802" w14:textId="77777777" w:rsidR="00FB7A72" w:rsidRDefault="00FB7A72" w:rsidP="00FB7A72">
      <w:pPr>
        <w:pStyle w:val="SchmaleListeEbene3"/>
      </w:pPr>
      <w:proofErr w:type="spellStart"/>
      <w:r>
        <w:t>TransaktionsID</w:t>
      </w:r>
      <w:proofErr w:type="spellEnd"/>
      <w:r>
        <w:t xml:space="preserve">: T-Kennung, die die Änderung durchgeführt hat </w:t>
      </w:r>
    </w:p>
    <w:p w14:paraId="5723BE3D" w14:textId="77777777" w:rsidR="00FB7A72" w:rsidRDefault="00FB7A72" w:rsidP="00FB7A72">
      <w:pPr>
        <w:pStyle w:val="SchmaleListeEbene3"/>
      </w:pPr>
      <w:r>
        <w:t xml:space="preserve">Page: Page-Kennung, auf der die Änderung vollzogen wurde </w:t>
      </w:r>
    </w:p>
    <w:p w14:paraId="1996DD72" w14:textId="77777777" w:rsidR="00FB7A72" w:rsidRDefault="00FB7A72" w:rsidP="00FB7A72">
      <w:pPr>
        <w:pStyle w:val="SchmaleListeEbene3"/>
      </w:pPr>
      <w:proofErr w:type="spellStart"/>
      <w:r>
        <w:t>Redo</w:t>
      </w:r>
      <w:proofErr w:type="spellEnd"/>
      <w:r>
        <w:t xml:space="preserve">: Absoluter Wert nach der Änderung </w:t>
      </w:r>
    </w:p>
    <w:p w14:paraId="50E3D728" w14:textId="77777777" w:rsidR="00FB7A72" w:rsidRDefault="00FB7A72" w:rsidP="00FB7A72">
      <w:pPr>
        <w:pStyle w:val="SchmaleListeEbene3"/>
      </w:pPr>
      <w:proofErr w:type="spellStart"/>
      <w:r>
        <w:t>Undo</w:t>
      </w:r>
      <w:proofErr w:type="spellEnd"/>
      <w:r>
        <w:t xml:space="preserve">: Absoluter Wert vor Änderung </w:t>
      </w:r>
    </w:p>
    <w:p w14:paraId="5A6CADC8" w14:textId="1071D6D8" w:rsidR="00FB7A72" w:rsidRDefault="00FB7A72" w:rsidP="00FB7A72">
      <w:pPr>
        <w:pStyle w:val="SchmaleListeEbene3"/>
      </w:pPr>
      <w:proofErr w:type="spellStart"/>
      <w:r>
        <w:t>PrevLSN</w:t>
      </w:r>
      <w:proofErr w:type="spellEnd"/>
      <w:r>
        <w:t>: vorhergehende Log-Eintrag der jeweilige T</w:t>
      </w:r>
      <w:r>
        <w:t xml:space="preserve"> (</w:t>
      </w:r>
      <w:proofErr w:type="spellStart"/>
      <w:r>
        <w:t>effizienz</w:t>
      </w:r>
      <w:proofErr w:type="spellEnd"/>
      <w:r>
        <w:t>)</w:t>
      </w:r>
    </w:p>
    <w:p w14:paraId="6B040B9F" w14:textId="1E2D6EEE" w:rsidR="00C858EC" w:rsidRDefault="00C858EC" w:rsidP="00627223">
      <w:pPr>
        <w:pStyle w:val="SchmaleListeEbene1"/>
      </w:pPr>
      <w:r>
        <w:t>Nach Absturz Recovery:</w:t>
      </w:r>
      <w:r w:rsidR="00C21C43">
        <w:t xml:space="preserve"> </w:t>
      </w:r>
      <w:proofErr w:type="spellStart"/>
      <w:r w:rsidR="00C21C43">
        <w:t>Undo</w:t>
      </w:r>
      <w:proofErr w:type="spellEnd"/>
      <w:r w:rsidR="00014316">
        <w:t xml:space="preserve"> nach</w:t>
      </w:r>
      <w:r w:rsidR="00C21C43">
        <w:t xml:space="preserve"> </w:t>
      </w:r>
      <w:r w:rsidR="00014316">
        <w:t>L</w:t>
      </w:r>
      <w:r w:rsidR="00C21C43">
        <w:t>og für alle COMMIT T</w:t>
      </w:r>
      <w:r>
        <w:t xml:space="preserve"> </w:t>
      </w:r>
    </w:p>
    <w:p w14:paraId="50056060" w14:textId="3281097F" w:rsidR="008C0F46" w:rsidRDefault="008C0F46" w:rsidP="008C0F46">
      <w:pPr>
        <w:pStyle w:val="SchmaleListeEbene2"/>
      </w:pPr>
      <w:r>
        <w:t xml:space="preserve">Winners: </w:t>
      </w:r>
      <w:proofErr w:type="spellStart"/>
      <w:r>
        <w:t>Commited</w:t>
      </w:r>
      <w:proofErr w:type="spellEnd"/>
      <w:r>
        <w:t xml:space="preserve"> T müssen wieder REDO werden</w:t>
      </w:r>
    </w:p>
    <w:p w14:paraId="1B560D0E" w14:textId="24437940" w:rsidR="008C0F46" w:rsidRDefault="008C0F46" w:rsidP="008C0F46">
      <w:pPr>
        <w:pStyle w:val="SchmaleListeEbene2"/>
      </w:pPr>
      <w:r>
        <w:t xml:space="preserve">Looses: Nicht abgeschlossene T </w:t>
      </w:r>
      <w:r w:rsidR="00AA3A5E">
        <w:t>werden UNDO werde</w:t>
      </w:r>
    </w:p>
    <w:p w14:paraId="3CE2B0BE" w14:textId="4C3C01FF" w:rsidR="00FA333F" w:rsidRDefault="00FA333F" w:rsidP="008F5455">
      <w:pPr>
        <w:pStyle w:val="TitelZusammenfassung"/>
        <w:spacing w:after="0"/>
      </w:pPr>
      <w:r>
        <w:t>Backup</w:t>
      </w:r>
    </w:p>
    <w:p w14:paraId="35257904" w14:textId="22EF57C3" w:rsidR="002E2B0A" w:rsidRDefault="002E2B0A" w:rsidP="002E2B0A">
      <w:pPr>
        <w:pStyle w:val="SchmaleListeEbene1"/>
      </w:pPr>
      <w:r>
        <w:t>Planung</w:t>
      </w:r>
    </w:p>
    <w:p w14:paraId="53069494" w14:textId="04F43860" w:rsidR="002E2B0A" w:rsidRDefault="002E2B0A" w:rsidP="002E2B0A">
      <w:pPr>
        <w:pStyle w:val="SchmaleListeEbene2"/>
      </w:pPr>
      <w:r>
        <w:t>Maximale Ausfallzeit</w:t>
      </w:r>
      <w:r w:rsidR="002537AB">
        <w:t>, Zeit für Recovery</w:t>
      </w:r>
    </w:p>
    <w:p w14:paraId="28236BE1" w14:textId="4E4231B0" w:rsidR="002537AB" w:rsidRDefault="002537AB" w:rsidP="002E2B0A">
      <w:pPr>
        <w:pStyle w:val="SchmaleListeEbene2"/>
      </w:pPr>
      <w:r>
        <w:t>Was soll gesichert werden? (Read-</w:t>
      </w:r>
      <w:proofErr w:type="spellStart"/>
      <w:r>
        <w:t>Only</w:t>
      </w:r>
      <w:proofErr w:type="spellEnd"/>
      <w:r>
        <w:t xml:space="preserve"> via Import=</w:t>
      </w:r>
    </w:p>
    <w:p w14:paraId="5C790D12" w14:textId="1D3C63A6" w:rsidR="002537AB" w:rsidRDefault="002537AB" w:rsidP="002E2B0A">
      <w:pPr>
        <w:pStyle w:val="SchmaleListeEbene2"/>
      </w:pPr>
      <w:r>
        <w:t>Wann soll gesichert werden?</w:t>
      </w:r>
    </w:p>
    <w:p w14:paraId="30C79391" w14:textId="12CF4B3F" w:rsidR="002537AB" w:rsidRDefault="002537AB" w:rsidP="002537AB">
      <w:pPr>
        <w:pStyle w:val="SchmaleListeEbene3"/>
      </w:pPr>
      <w:r>
        <w:t>Voller Backup (Log- und Datenfiles)</w:t>
      </w:r>
    </w:p>
    <w:p w14:paraId="55C0BD92" w14:textId="35A5D054" w:rsidR="002537AB" w:rsidRDefault="002537AB" w:rsidP="002537AB">
      <w:pPr>
        <w:pStyle w:val="SchmaleListeEbene3"/>
      </w:pPr>
      <w:proofErr w:type="spellStart"/>
      <w:r>
        <w:t>Ink</w:t>
      </w:r>
      <w:r w:rsidR="001F3CDB">
        <w:t>r</w:t>
      </w:r>
      <w:r>
        <w:t>emenelles</w:t>
      </w:r>
      <w:proofErr w:type="spellEnd"/>
      <w:r>
        <w:t xml:space="preserve"> Backup (Logfiles)</w:t>
      </w:r>
    </w:p>
    <w:p w14:paraId="6DEC3095" w14:textId="148551EA" w:rsidR="002537AB" w:rsidRDefault="002537AB" w:rsidP="002537AB">
      <w:pPr>
        <w:pStyle w:val="SchmaleListeEbene3"/>
      </w:pPr>
      <w:r>
        <w:t>Export (Daten)</w:t>
      </w:r>
    </w:p>
    <w:p w14:paraId="59A44171" w14:textId="0739EE51" w:rsidR="002537AB" w:rsidRDefault="002537AB" w:rsidP="002537AB">
      <w:pPr>
        <w:pStyle w:val="SchmaleListeEbene3"/>
      </w:pPr>
      <w:r>
        <w:t>Online/Offline Backup</w:t>
      </w:r>
    </w:p>
    <w:p w14:paraId="54784E79" w14:textId="2BA067D2" w:rsidR="002537AB" w:rsidRDefault="008335B9" w:rsidP="008335B9">
      <w:pPr>
        <w:pStyle w:val="SchmaleListeEbene2"/>
      </w:pPr>
      <w:r>
        <w:t>Speicherstrukturen</w:t>
      </w:r>
    </w:p>
    <w:p w14:paraId="43BBA467" w14:textId="1C2CB50B" w:rsidR="008335B9" w:rsidRDefault="008335B9" w:rsidP="008335B9">
      <w:pPr>
        <w:pStyle w:val="SchmaleListeEbene3"/>
      </w:pPr>
      <w:r>
        <w:t>Spiegelung des Log-Files, durch DBMS, Durch OS/Hardware</w:t>
      </w:r>
    </w:p>
    <w:p w14:paraId="7A2A281B" w14:textId="7A77CBFA" w:rsidR="008335B9" w:rsidRDefault="008335B9" w:rsidP="008335B9">
      <w:pPr>
        <w:pStyle w:val="SchmaleListeEbene1"/>
      </w:pPr>
      <w:r>
        <w:t>Backup-Arten</w:t>
      </w:r>
    </w:p>
    <w:p w14:paraId="60D93426" w14:textId="6505E69B" w:rsidR="008335B9" w:rsidRDefault="008335B9" w:rsidP="008335B9">
      <w:pPr>
        <w:pStyle w:val="SchmaleListeEbene2"/>
      </w:pPr>
      <w:r>
        <w:t>Logischer Backup – SQL DUMP</w:t>
      </w:r>
      <w:r w:rsidR="00136751">
        <w:t xml:space="preserve"> (</w:t>
      </w:r>
      <w:proofErr w:type="spellStart"/>
      <w:r w:rsidR="00136751">
        <w:t>pg_dump</w:t>
      </w:r>
      <w:proofErr w:type="spellEnd"/>
      <w:r w:rsidR="00136751">
        <w:t>)</w:t>
      </w:r>
    </w:p>
    <w:p w14:paraId="248AFEB7" w14:textId="005F5E39" w:rsidR="008335B9" w:rsidRDefault="008335B9" w:rsidP="008335B9">
      <w:pPr>
        <w:pStyle w:val="SchmaleListeEbene3"/>
      </w:pPr>
      <w:r>
        <w:t>Blockiert keine schreibende oder lesende T</w:t>
      </w:r>
    </w:p>
    <w:p w14:paraId="65AE6C7F" w14:textId="396C878D" w:rsidR="008335B9" w:rsidRDefault="008335B9" w:rsidP="008335B9">
      <w:pPr>
        <w:pStyle w:val="SchmaleListeEbene3"/>
      </w:pPr>
      <w:r>
        <w:t>Für Mittelgrosse Datenmengen</w:t>
      </w:r>
    </w:p>
    <w:p w14:paraId="1398FAD3" w14:textId="7CBF28E7" w:rsidR="008335B9" w:rsidRDefault="008335B9" w:rsidP="008335B9">
      <w:pPr>
        <w:pStyle w:val="SchmaleListeEbene3"/>
      </w:pPr>
      <w:r>
        <w:t xml:space="preserve">Interkompatibel mit neuen PG-Versionen, andere </w:t>
      </w:r>
      <w:proofErr w:type="spellStart"/>
      <w:r>
        <w:t>Maschienen</w:t>
      </w:r>
      <w:proofErr w:type="spellEnd"/>
    </w:p>
    <w:p w14:paraId="4C91309C" w14:textId="07157533" w:rsidR="008335B9" w:rsidRDefault="008F5455" w:rsidP="008335B9">
      <w:pPr>
        <w:pStyle w:val="SchmaleListeEbene2"/>
      </w:pPr>
      <w:r>
        <w:t>Physisches Backup – File System</w:t>
      </w:r>
    </w:p>
    <w:p w14:paraId="5D3DDDCC" w14:textId="696E3342" w:rsidR="008F5455" w:rsidRDefault="008F5455" w:rsidP="008F5455">
      <w:pPr>
        <w:pStyle w:val="SchmaleListeEbene3"/>
      </w:pPr>
      <w:r>
        <w:t>Datenbank muss gestoppt werden</w:t>
      </w:r>
    </w:p>
    <w:p w14:paraId="43B14CD6" w14:textId="27D19DED" w:rsidR="008F5455" w:rsidRDefault="008F5455" w:rsidP="008F5455">
      <w:pPr>
        <w:pStyle w:val="SchmaleListeEbene3"/>
      </w:pPr>
      <w:r>
        <w:t>Schneller als Logische Backup</w:t>
      </w:r>
    </w:p>
    <w:p w14:paraId="2FA46836" w14:textId="260C3D38" w:rsidR="008F5455" w:rsidRDefault="008F5455" w:rsidP="008F5455">
      <w:pPr>
        <w:pStyle w:val="SchmaleListeEbene3"/>
      </w:pPr>
      <w:r>
        <w:t xml:space="preserve">Passt nur zu </w:t>
      </w:r>
      <w:proofErr w:type="spellStart"/>
      <w:r>
        <w:t>deselben</w:t>
      </w:r>
      <w:proofErr w:type="spellEnd"/>
      <w:r>
        <w:t xml:space="preserve"> MAJOR Version</w:t>
      </w:r>
    </w:p>
    <w:p w14:paraId="3E955CC5" w14:textId="60D22E74" w:rsidR="008F5455" w:rsidRDefault="008F5455" w:rsidP="008F5455">
      <w:pPr>
        <w:pStyle w:val="SchmaleListeEbene2"/>
      </w:pPr>
      <w:r w:rsidRPr="008F5455">
        <w:t xml:space="preserve">Andere: Cloud, </w:t>
      </w:r>
      <w:proofErr w:type="spellStart"/>
      <w:r w:rsidRPr="008F5455">
        <w:t>Continuos</w:t>
      </w:r>
      <w:r>
        <w:t>A</w:t>
      </w:r>
      <w:r w:rsidRPr="008F5455">
        <w:t>rchiving</w:t>
      </w:r>
      <w:proofErr w:type="spellEnd"/>
      <w:r w:rsidRPr="008F5455">
        <w:t>, Snapshot, Ag</w:t>
      </w:r>
      <w:r>
        <w:t>ent</w:t>
      </w:r>
    </w:p>
    <w:p w14:paraId="7A4D05E8" w14:textId="18EFE053" w:rsidR="00A569B5" w:rsidRDefault="00AD56E7" w:rsidP="00D40C8D">
      <w:pPr>
        <w:pStyle w:val="TitelZusammenfassung"/>
        <w:spacing w:after="0"/>
      </w:pPr>
      <w:r>
        <w:t>Indexe</w:t>
      </w:r>
    </w:p>
    <w:p w14:paraId="7E4EA534" w14:textId="0208FC48" w:rsidR="00AD56E7" w:rsidRPr="00AD56E7" w:rsidRDefault="00AD56E7" w:rsidP="00AD56E7">
      <w:pPr>
        <w:pStyle w:val="SchmaleListeEbene1"/>
        <w:rPr>
          <w:lang w:val="fr-CH"/>
        </w:rPr>
      </w:pPr>
      <w:r w:rsidRPr="00AD56E7">
        <w:rPr>
          <w:spacing w:val="-1"/>
          <w:lang w:val="fr-CH"/>
        </w:rPr>
        <w:t>Data</w:t>
      </w:r>
      <w:r w:rsidRPr="00AD56E7">
        <w:rPr>
          <w:spacing w:val="1"/>
          <w:lang w:val="fr-CH"/>
        </w:rPr>
        <w:t xml:space="preserve"> </w:t>
      </w:r>
      <w:r w:rsidRPr="00AD56E7">
        <w:rPr>
          <w:lang w:val="fr-CH"/>
        </w:rPr>
        <w:t xml:space="preserve">Pages </w:t>
      </w:r>
      <w:r w:rsidRPr="00AD56E7">
        <w:rPr>
          <w:rFonts w:hAnsi="Verdana" w:cs="Verdana"/>
          <w:lang w:val="fr-CH"/>
        </w:rPr>
        <w:t>–</w:t>
      </w:r>
      <w:r w:rsidRPr="00AD56E7">
        <w:rPr>
          <w:lang w:val="fr-CH"/>
        </w:rPr>
        <w:t xml:space="preserve"> </w:t>
      </w:r>
      <w:proofErr w:type="spellStart"/>
      <w:r w:rsidRPr="00AD56E7">
        <w:rPr>
          <w:lang w:val="fr-CH"/>
        </w:rPr>
        <w:t>Heap</w:t>
      </w:r>
      <w:proofErr w:type="spellEnd"/>
    </w:p>
    <w:p w14:paraId="2A24C0E4" w14:textId="54FBC219" w:rsidR="00AD56E7" w:rsidRPr="00D40C8D" w:rsidRDefault="00AD56E7" w:rsidP="00AD56E7">
      <w:pPr>
        <w:pStyle w:val="SchmaleListeEbene1"/>
      </w:pPr>
      <w:r w:rsidRPr="00D40C8D">
        <w:t>Index</w:t>
      </w:r>
      <w:r w:rsidRPr="00D40C8D">
        <w:rPr>
          <w:spacing w:val="1"/>
        </w:rPr>
        <w:t xml:space="preserve"> </w:t>
      </w:r>
      <w:r w:rsidRPr="00D40C8D">
        <w:t>Pages</w:t>
      </w:r>
      <w:r w:rsidRPr="00D40C8D">
        <w:rPr>
          <w:spacing w:val="1"/>
        </w:rPr>
        <w:t xml:space="preserve"> </w:t>
      </w:r>
      <w:r w:rsidRPr="00D40C8D">
        <w:rPr>
          <w:rFonts w:hAnsi="Verdana" w:cs="Verdana"/>
        </w:rPr>
        <w:t>–</w:t>
      </w:r>
      <w:r w:rsidRPr="00D40C8D">
        <w:t xml:space="preserve"> Suchbaum (B-Baum)</w:t>
      </w:r>
    </w:p>
    <w:p w14:paraId="474CFD10" w14:textId="11319174" w:rsidR="00D40C8D" w:rsidRDefault="00AD56E7" w:rsidP="00D40C8D">
      <w:pPr>
        <w:pStyle w:val="SchmaleListeEbene2"/>
      </w:pPr>
      <w:r>
        <w:t>Wurzel-Knoten(Root-</w:t>
      </w:r>
      <w:proofErr w:type="spellStart"/>
      <w:r>
        <w:t>Node</w:t>
      </w:r>
      <w:proofErr w:type="spellEnd"/>
      <w:r>
        <w:t>), Knoten(</w:t>
      </w:r>
      <w:proofErr w:type="spellStart"/>
      <w:r>
        <w:t>Node</w:t>
      </w:r>
      <w:proofErr w:type="spellEnd"/>
      <w:r>
        <w:t xml:space="preserve">), </w:t>
      </w:r>
      <w:r>
        <w:rPr>
          <w:rFonts w:hAnsi="Verdana" w:cs="Verdana"/>
        </w:rPr>
        <w:t>Bl</w:t>
      </w:r>
      <w:r w:rsidRPr="001F3CDB">
        <w:t>ä</w:t>
      </w:r>
      <w:r>
        <w:rPr>
          <w:rFonts w:hAnsi="Verdana" w:cs="Verdana"/>
        </w:rPr>
        <w:t>tter</w:t>
      </w:r>
      <w:r>
        <w:t>(Leaf)</w:t>
      </w:r>
    </w:p>
    <w:p w14:paraId="6B0F4C97" w14:textId="7F35A021" w:rsidR="00AD56E7" w:rsidRPr="001F3CDB" w:rsidRDefault="00AD56E7" w:rsidP="001F3CDB">
      <w:pPr>
        <w:pStyle w:val="SchmaleListeEbene1"/>
      </w:pPr>
      <w:r w:rsidRPr="001F3CDB">
        <w:t xml:space="preserve">Primär-Index immer </w:t>
      </w:r>
      <w:proofErr w:type="spellStart"/>
      <w:r w:rsidRPr="001F3CDB">
        <w:t>unique</w:t>
      </w:r>
      <w:proofErr w:type="spellEnd"/>
    </w:p>
    <w:p w14:paraId="44FA1EF0" w14:textId="77777777" w:rsidR="00AD56E7" w:rsidRPr="00D40C8D" w:rsidRDefault="00AD56E7" w:rsidP="00D40C8D">
      <w:pPr>
        <w:spacing w:after="0"/>
        <w:rPr>
          <w:b/>
          <w:bCs/>
          <w:i/>
          <w:iCs/>
        </w:rPr>
      </w:pPr>
      <w:r w:rsidRPr="00D40C8D">
        <w:rPr>
          <w:b/>
          <w:bCs/>
          <w:i/>
          <w:iCs/>
        </w:rPr>
        <w:t>Arten:</w:t>
      </w:r>
    </w:p>
    <w:p w14:paraId="7656D6C0" w14:textId="581B4DA9" w:rsidR="00DD6D53" w:rsidRPr="00DD6D53" w:rsidRDefault="00AD56E7" w:rsidP="00D40C8D">
      <w:pPr>
        <w:pStyle w:val="SchmaleListeEbene1"/>
      </w:pPr>
      <w:r w:rsidRPr="00DD6D53">
        <w:t>ISAM (Index-</w:t>
      </w:r>
      <w:proofErr w:type="spellStart"/>
      <w:r w:rsidRPr="00DD6D53">
        <w:t>Sequential</w:t>
      </w:r>
      <w:proofErr w:type="spellEnd"/>
      <w:r w:rsidRPr="00DD6D53">
        <w:t xml:space="preserve"> Access Method)</w:t>
      </w:r>
      <w:r w:rsidR="00DD6D53" w:rsidRPr="00DD6D53">
        <w:t xml:space="preserve"> [Historisch zuerst]</w:t>
      </w:r>
    </w:p>
    <w:p w14:paraId="76919D45" w14:textId="25A43F59" w:rsidR="00AD56E7" w:rsidRDefault="00AD56E7" w:rsidP="00DD6D53">
      <w:pPr>
        <w:pStyle w:val="SchmaleListeEbene2"/>
      </w:pPr>
      <w:r>
        <w:rPr>
          <w:rFonts w:hAnsi="Verdana" w:cs="Verdana"/>
        </w:rPr>
        <w:t>Einf</w:t>
      </w:r>
      <w:r>
        <w:rPr>
          <w:rFonts w:hAnsi="Verdana" w:cs="Verdana"/>
        </w:rPr>
        <w:t>ü</w:t>
      </w:r>
      <w:r>
        <w:rPr>
          <w:rFonts w:hAnsi="Verdana" w:cs="Verdana"/>
        </w:rPr>
        <w:t>gen</w:t>
      </w:r>
      <w:r>
        <w:t xml:space="preserve"> und</w:t>
      </w:r>
      <w:r>
        <w:rPr>
          <w:spacing w:val="1"/>
        </w:rPr>
        <w:t xml:space="preserve"> </w:t>
      </w:r>
      <w:r>
        <w:t>Suchen:</w:t>
      </w:r>
      <w:r>
        <w:rPr>
          <w:spacing w:val="1"/>
        </w:rPr>
        <w:t xml:space="preserve"> </w:t>
      </w:r>
      <w:r>
        <w:t>einfach und</w:t>
      </w:r>
      <w:r>
        <w:rPr>
          <w:spacing w:val="1"/>
        </w:rPr>
        <w:t xml:space="preserve"> </w:t>
      </w:r>
      <w:r>
        <w:t>schnell</w:t>
      </w:r>
    </w:p>
    <w:p w14:paraId="4B4B4EE3" w14:textId="4C1C25B3" w:rsidR="00AD56E7" w:rsidRDefault="00AD56E7" w:rsidP="00DD6D53">
      <w:pPr>
        <w:pStyle w:val="SchmaleListeEbene2"/>
      </w:pPr>
      <w:r>
        <w:t>Aktualisieren: schlecht</w:t>
      </w:r>
    </w:p>
    <w:p w14:paraId="231E26D2" w14:textId="659B584E" w:rsidR="00AD56E7" w:rsidRDefault="00AD56E7" w:rsidP="00DD6D53">
      <w:pPr>
        <w:pStyle w:val="SchmaleListeEbene2"/>
      </w:pPr>
      <w:r>
        <w:t>Daten</w:t>
      </w:r>
      <w:r>
        <w:rPr>
          <w:spacing w:val="1"/>
        </w:rPr>
        <w:t xml:space="preserve"> </w:t>
      </w:r>
      <w:r>
        <w:t xml:space="preserve">werden </w:t>
      </w:r>
      <w:r w:rsidR="00DD6D53" w:rsidRPr="00DD6D53">
        <w:t>ü</w:t>
      </w:r>
      <w:r>
        <w:rPr>
          <w:rFonts w:hAnsi="Verdana" w:cs="Verdana"/>
        </w:rPr>
        <w:t>ber</w:t>
      </w:r>
      <w:r>
        <w:t xml:space="preserve"> die</w:t>
      </w:r>
      <w:r>
        <w:rPr>
          <w:spacing w:val="1"/>
        </w:rPr>
        <w:t xml:space="preserve"> </w:t>
      </w:r>
      <w:r>
        <w:t>Indexspalte aufsteigend</w:t>
      </w:r>
      <w:r>
        <w:rPr>
          <w:spacing w:val="1"/>
        </w:rPr>
        <w:t xml:space="preserve"> </w:t>
      </w:r>
      <w:r>
        <w:t>sortiert</w:t>
      </w:r>
    </w:p>
    <w:p w14:paraId="56C3FD49" w14:textId="3B017520" w:rsidR="00AD56E7" w:rsidRPr="00DD6D53" w:rsidRDefault="00AD56E7" w:rsidP="007D572E">
      <w:pPr>
        <w:pStyle w:val="SchmaleListeEbene1"/>
      </w:pPr>
      <w:r w:rsidRPr="00DD6D53">
        <w:t>B-Bäume</w:t>
      </w:r>
    </w:p>
    <w:p w14:paraId="37D8BFCC" w14:textId="6E1503A5" w:rsidR="00AD56E7" w:rsidRDefault="00AD56E7" w:rsidP="007D572E">
      <w:pPr>
        <w:pStyle w:val="SchmaleListeEbene2"/>
      </w:pPr>
      <w:r>
        <w:t>B</w:t>
      </w:r>
      <w:r>
        <w:rPr>
          <w:spacing w:val="1"/>
        </w:rPr>
        <w:t xml:space="preserve"> </w:t>
      </w:r>
      <w:r>
        <w:rPr>
          <w:rFonts w:hAnsi="Verdana" w:cs="Verdana"/>
        </w:rPr>
        <w:t>f</w:t>
      </w:r>
      <w:r w:rsidRPr="001F3CDB">
        <w:t>ü</w:t>
      </w:r>
      <w:r>
        <w:rPr>
          <w:rFonts w:hAnsi="Verdana" w:cs="Verdana"/>
        </w:rPr>
        <w:t>r</w:t>
      </w:r>
      <w:r>
        <w:t xml:space="preserve"> Balancierter Baum</w:t>
      </w:r>
      <w:r>
        <w:rPr>
          <w:spacing w:val="1"/>
        </w:rPr>
        <w:t xml:space="preserve"> </w:t>
      </w:r>
      <w:r>
        <w:t xml:space="preserve">-&gt; </w:t>
      </w:r>
      <w:r w:rsidRPr="001F3CDB">
        <w:t>Ü</w:t>
      </w:r>
      <w:r>
        <w:rPr>
          <w:rFonts w:hAnsi="Verdana" w:cs="Verdana"/>
        </w:rPr>
        <w:t>berall</w:t>
      </w:r>
      <w:r>
        <w:t xml:space="preserve"> gleich viele</w:t>
      </w:r>
      <w:r>
        <w:rPr>
          <w:spacing w:val="1"/>
        </w:rPr>
        <w:t xml:space="preserve"> </w:t>
      </w:r>
      <w:r>
        <w:t>Stufen</w:t>
      </w:r>
    </w:p>
    <w:p w14:paraId="3563A9E0" w14:textId="77777777" w:rsidR="007D572E" w:rsidRDefault="00AD56E7" w:rsidP="00D40C8D">
      <w:pPr>
        <w:pStyle w:val="SchmaleListeEbene2"/>
      </w:pPr>
      <w:r>
        <w:t>Geclusterter Index: Nachbar Leafs referenzieren auch</w:t>
      </w:r>
      <w:r>
        <w:rPr>
          <w:spacing w:val="1"/>
        </w:rPr>
        <w:t xml:space="preserve"> </w:t>
      </w:r>
      <w:r>
        <w:t>auf</w:t>
      </w:r>
      <w:r>
        <w:rPr>
          <w:spacing w:val="4"/>
        </w:rPr>
        <w:t xml:space="preserve"> </w:t>
      </w:r>
      <w:r>
        <w:t>Nachbardaten</w:t>
      </w:r>
    </w:p>
    <w:p w14:paraId="4AB0F5F5" w14:textId="4B78D708" w:rsidR="00AD56E7" w:rsidRDefault="00AD56E7" w:rsidP="00D40C8D">
      <w:pPr>
        <w:pStyle w:val="SchmaleListeEbene2"/>
      </w:pPr>
      <w:r>
        <w:t>Grad</w:t>
      </w:r>
      <w:r w:rsidRPr="007D572E">
        <w:rPr>
          <w:spacing w:val="1"/>
        </w:rPr>
        <w:t xml:space="preserve"> </w:t>
      </w:r>
      <w:r>
        <w:t>k</w:t>
      </w:r>
      <w:r w:rsidRPr="007D572E">
        <w:rPr>
          <w:spacing w:val="2"/>
        </w:rPr>
        <w:t xml:space="preserve"> </w:t>
      </w:r>
      <w:r>
        <w:t>-&gt; Leaf</w:t>
      </w:r>
      <w:r w:rsidRPr="007D572E">
        <w:rPr>
          <w:spacing w:val="2"/>
        </w:rPr>
        <w:t xml:space="preserve"> </w:t>
      </w:r>
      <w:r>
        <w:t xml:space="preserve">&amp; </w:t>
      </w:r>
      <w:proofErr w:type="spellStart"/>
      <w:r>
        <w:t>Node</w:t>
      </w:r>
      <w:proofErr w:type="spellEnd"/>
      <w:r>
        <w:t>[k</w:t>
      </w:r>
      <w:r w:rsidRPr="007D572E">
        <w:rPr>
          <w:spacing w:val="-1"/>
        </w:rPr>
        <w:t xml:space="preserve"> </w:t>
      </w:r>
      <w:r>
        <w:t xml:space="preserve">; 2k] </w:t>
      </w:r>
      <w:r w:rsidRPr="007D572E">
        <w:rPr>
          <w:rFonts w:hAnsi="Verdana" w:cs="Verdana"/>
        </w:rPr>
        <w:t>Eintr</w:t>
      </w:r>
      <w:r w:rsidRPr="007D572E">
        <w:rPr>
          <w:rFonts w:hAnsi="Verdana" w:cs="Verdana"/>
        </w:rPr>
        <w:t>ä</w:t>
      </w:r>
      <w:r w:rsidRPr="007D572E">
        <w:rPr>
          <w:rFonts w:hAnsi="Verdana" w:cs="Verdana"/>
        </w:rPr>
        <w:t>ge,</w:t>
      </w:r>
      <w:r>
        <w:t xml:space="preserve"> </w:t>
      </w:r>
      <w:r w:rsidRPr="007D572E">
        <w:rPr>
          <w:spacing w:val="-1"/>
        </w:rPr>
        <w:t>Root</w:t>
      </w:r>
      <w:r w:rsidRPr="007D572E">
        <w:rPr>
          <w:spacing w:val="1"/>
        </w:rPr>
        <w:t xml:space="preserve"> </w:t>
      </w:r>
      <w:r>
        <w:t>[1</w:t>
      </w:r>
      <w:r w:rsidRPr="007D572E">
        <w:rPr>
          <w:spacing w:val="1"/>
        </w:rPr>
        <w:t xml:space="preserve"> </w:t>
      </w:r>
      <w:r>
        <w:t xml:space="preserve">; </w:t>
      </w:r>
      <w:r w:rsidRPr="007D572E">
        <w:rPr>
          <w:spacing w:val="1"/>
        </w:rPr>
        <w:t>2k]</w:t>
      </w:r>
    </w:p>
    <w:p w14:paraId="6E34680F" w14:textId="3C11C4D7" w:rsidR="00AD56E7" w:rsidRDefault="00AD56E7" w:rsidP="00D40C8D">
      <w:pPr>
        <w:pStyle w:val="SchmaleListeEbene2"/>
      </w:pPr>
      <w:r>
        <w:t>Garantierte</w:t>
      </w:r>
      <w:r>
        <w:rPr>
          <w:spacing w:val="1"/>
        </w:rPr>
        <w:t xml:space="preserve"> </w:t>
      </w:r>
      <w:r>
        <w:t>Mindestauslastung</w:t>
      </w:r>
      <w:r>
        <w:rPr>
          <w:spacing w:val="1"/>
        </w:rPr>
        <w:t xml:space="preserve"> </w:t>
      </w:r>
      <w:r>
        <w:rPr>
          <w:rFonts w:hAnsi="Verdana" w:cs="Verdana"/>
        </w:rPr>
        <w:t>betr</w:t>
      </w:r>
      <w:r>
        <w:rPr>
          <w:rFonts w:hAnsi="Verdana" w:cs="Verdana"/>
        </w:rPr>
        <w:t>ä</w:t>
      </w:r>
      <w:r>
        <w:rPr>
          <w:rFonts w:hAnsi="Verdana" w:cs="Verdana"/>
        </w:rPr>
        <w:t>gt</w:t>
      </w:r>
      <w:r>
        <w:t xml:space="preserve"> 50%</w:t>
      </w:r>
      <w:r>
        <w:rPr>
          <w:spacing w:val="1"/>
        </w:rPr>
        <w:t xml:space="preserve"> </w:t>
      </w:r>
      <w:r>
        <w:t>(Real:49.99%</w:t>
      </w:r>
      <w:r>
        <w:rPr>
          <w:spacing w:val="5"/>
        </w:rPr>
        <w:t xml:space="preserve"> </w:t>
      </w:r>
      <w:r>
        <w:rPr>
          <w:spacing w:val="-1"/>
        </w:rPr>
        <w:t>-&gt;Root</w:t>
      </w:r>
      <w:r>
        <w:rPr>
          <w:spacing w:val="1"/>
        </w:rPr>
        <w:t xml:space="preserve"> </w:t>
      </w:r>
      <w:proofErr w:type="spellStart"/>
      <w:r>
        <w:t>evt</w:t>
      </w:r>
      <w:proofErr w:type="spellEnd"/>
      <w:r>
        <w:t xml:space="preserve"> 1</w:t>
      </w:r>
      <w:r w:rsidR="007D572E">
        <w:t xml:space="preserve"> </w:t>
      </w:r>
      <w:r>
        <w:t>Eintrag)</w:t>
      </w:r>
    </w:p>
    <w:p w14:paraId="6B88F3A5" w14:textId="2D9B90F5" w:rsidR="00AD56E7" w:rsidRDefault="00AD56E7" w:rsidP="008823AF">
      <w:pPr>
        <w:pStyle w:val="SchmaleListeEbene2"/>
      </w:pPr>
      <w:r>
        <w:t>Einf</w:t>
      </w:r>
      <w:r w:rsidRPr="007D572E">
        <w:t>ü</w:t>
      </w:r>
      <w:r>
        <w:t>gen:</w:t>
      </w:r>
    </w:p>
    <w:p w14:paraId="7FF7FCF2" w14:textId="77777777" w:rsidR="00AD56E7" w:rsidRPr="00AB1039" w:rsidRDefault="00AD56E7" w:rsidP="00AB1039">
      <w:pPr>
        <w:pStyle w:val="SchmaleListeEbene3"/>
      </w:pPr>
      <w:r w:rsidRPr="00AB1039">
        <w:t>1. Suche nach dem Schlüssel -&gt; Suche endet in den Blättern</w:t>
      </w:r>
    </w:p>
    <w:p w14:paraId="67AFC16E" w14:textId="77777777" w:rsidR="00AD56E7" w:rsidRDefault="00AD56E7" w:rsidP="00AB1039">
      <w:pPr>
        <w:pStyle w:val="SchmaleListeEbene3"/>
      </w:pPr>
      <w:r>
        <w:t>2.</w:t>
      </w:r>
      <w:r>
        <w:rPr>
          <w:spacing w:val="1"/>
        </w:rPr>
        <w:t xml:space="preserve"> </w:t>
      </w:r>
      <w:r w:rsidRPr="00AB1039">
        <w:t>Füge den Schlüssel dort ein</w:t>
      </w:r>
    </w:p>
    <w:p w14:paraId="5C9C79FE" w14:textId="71E779BF" w:rsidR="00AD56E7" w:rsidRDefault="00AD56E7" w:rsidP="00AB1039">
      <w:pPr>
        <w:pStyle w:val="SchmaleListeEbene3"/>
      </w:pPr>
      <w:r>
        <w:t>3</w:t>
      </w:r>
      <w:r w:rsidRPr="00AB1039">
        <w:rPr>
          <w:rStyle w:val="SchmaleListeEbene3Zchn"/>
        </w:rPr>
        <w:t>. Ist der Knoten(Blatt) überfüllt?</w:t>
      </w:r>
    </w:p>
    <w:p w14:paraId="7A00E7BA" w14:textId="58368B86" w:rsidR="00AD56E7" w:rsidRPr="00AB1039" w:rsidRDefault="00AD56E7" w:rsidP="00AB1039">
      <w:pPr>
        <w:pStyle w:val="SchmaleListeEbene3"/>
      </w:pPr>
      <w:r w:rsidRPr="00AB1039">
        <w:t>3.1 Neuer Knoten mit dem mittleren und der rechts liegenden Einträge</w:t>
      </w:r>
    </w:p>
    <w:p w14:paraId="0FC6BE56" w14:textId="0D4405CD" w:rsidR="00AD56E7" w:rsidRDefault="00AD56E7" w:rsidP="00AB1039">
      <w:pPr>
        <w:pStyle w:val="SchmaleListeEbene3"/>
      </w:pPr>
      <w:r>
        <w:t>3.2</w:t>
      </w:r>
      <w:r>
        <w:rPr>
          <w:spacing w:val="1"/>
        </w:rPr>
        <w:t xml:space="preserve"> </w:t>
      </w:r>
      <w:r>
        <w:t>Kleinste</w:t>
      </w:r>
      <w:r>
        <w:rPr>
          <w:spacing w:val="1"/>
        </w:rPr>
        <w:t xml:space="preserve"> </w:t>
      </w:r>
      <w:r>
        <w:t>Eintrag</w:t>
      </w:r>
      <w:r>
        <w:rPr>
          <w:spacing w:val="2"/>
        </w:rPr>
        <w:t xml:space="preserve"> </w:t>
      </w:r>
      <w:r>
        <w:t>im neuen Knoten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den Vaterknoten</w:t>
      </w:r>
    </w:p>
    <w:p w14:paraId="5680B525" w14:textId="77777777" w:rsidR="00AD56E7" w:rsidRPr="00AB1039" w:rsidRDefault="00AD56E7" w:rsidP="00AB1039">
      <w:pPr>
        <w:pStyle w:val="SchmaleListeEbene3"/>
      </w:pPr>
      <w:r w:rsidRPr="00AB1039">
        <w:t xml:space="preserve"> 4. Ist der Vaterknoten (jetzt) überfüllt?</w:t>
      </w:r>
    </w:p>
    <w:p w14:paraId="22B2265C" w14:textId="79735BB2" w:rsidR="00AD56E7" w:rsidRDefault="00AD56E7" w:rsidP="00526484">
      <w:pPr>
        <w:pStyle w:val="SchmaleListeEbene3"/>
        <w:numPr>
          <w:ilvl w:val="0"/>
          <w:numId w:val="0"/>
        </w:numPr>
        <w:ind w:left="567"/>
      </w:pPr>
      <w:r>
        <w:t>-&gt; Analog</w:t>
      </w:r>
      <w:r>
        <w:rPr>
          <w:spacing w:val="1"/>
        </w:rPr>
        <w:t xml:space="preserve"> </w:t>
      </w:r>
      <w:r>
        <w:rPr>
          <w:spacing w:val="-1"/>
        </w:rPr>
        <w:t>zu</w:t>
      </w:r>
      <w:r>
        <w:rPr>
          <w:spacing w:val="2"/>
        </w:rPr>
        <w:t xml:space="preserve"> </w:t>
      </w:r>
      <w:r>
        <w:t>den Normalen</w:t>
      </w:r>
      <w:r>
        <w:rPr>
          <w:spacing w:val="1"/>
        </w:rPr>
        <w:t xml:space="preserve"> </w:t>
      </w:r>
      <w:r>
        <w:t>Knoten</w:t>
      </w:r>
    </w:p>
    <w:p w14:paraId="277649B3" w14:textId="5991B07A" w:rsidR="00AD56E7" w:rsidRPr="00526484" w:rsidRDefault="00AD56E7" w:rsidP="00526484">
      <w:pPr>
        <w:pStyle w:val="SchmaleListeEbene3"/>
        <w:numPr>
          <w:ilvl w:val="0"/>
          <w:numId w:val="0"/>
        </w:numPr>
        <w:ind w:left="567"/>
      </w:pPr>
      <w:r w:rsidRPr="00526484">
        <w:t>-&gt; Root überfüllt? -&gt; Baum wächst</w:t>
      </w:r>
    </w:p>
    <w:p w14:paraId="2625D80E" w14:textId="47C9F4AB" w:rsidR="00AD56E7" w:rsidRPr="00526484" w:rsidRDefault="00AD56E7" w:rsidP="00526484">
      <w:pPr>
        <w:pStyle w:val="SchmaleListeEbene1"/>
      </w:pPr>
      <w:r w:rsidRPr="00526484">
        <w:t>B+-Bäume</w:t>
      </w:r>
    </w:p>
    <w:p w14:paraId="30579EB3" w14:textId="641C6E82" w:rsidR="00AD56E7" w:rsidRDefault="00AD56E7" w:rsidP="00D40C8D">
      <w:pPr>
        <w:pStyle w:val="SchmaleListeEbene2"/>
      </w:pPr>
      <w:r>
        <w:t>Ein</w:t>
      </w:r>
      <w:r>
        <w:rPr>
          <w:spacing w:val="1"/>
        </w:rPr>
        <w:t xml:space="preserve"> </w:t>
      </w:r>
      <w:r>
        <w:t>B-Baum: Daten</w:t>
      </w:r>
      <w:r>
        <w:rPr>
          <w:spacing w:val="1"/>
        </w:rPr>
        <w:t xml:space="preserve"> </w:t>
      </w:r>
      <w:r>
        <w:t>oder die</w:t>
      </w:r>
      <w:r>
        <w:rPr>
          <w:spacing w:val="1"/>
        </w:rPr>
        <w:t xml:space="preserve"> </w:t>
      </w:r>
      <w:r>
        <w:t>Referenz</w:t>
      </w:r>
      <w:r>
        <w:rPr>
          <w:spacing w:val="-1"/>
        </w:rPr>
        <w:t xml:space="preserve"> </w:t>
      </w:r>
      <w:r>
        <w:t>nur in</w:t>
      </w:r>
      <w:r>
        <w:rPr>
          <w:spacing w:val="1"/>
        </w:rPr>
        <w:t xml:space="preserve"> </w:t>
      </w:r>
      <w:r>
        <w:t xml:space="preserve">den </w:t>
      </w:r>
      <w:r>
        <w:rPr>
          <w:rFonts w:hAnsi="Verdana" w:cs="Verdana"/>
        </w:rPr>
        <w:t>Bl</w:t>
      </w:r>
      <w:r>
        <w:rPr>
          <w:rFonts w:hAnsi="Verdana" w:cs="Verdana"/>
        </w:rPr>
        <w:t>ä</w:t>
      </w:r>
      <w:r>
        <w:rPr>
          <w:rFonts w:hAnsi="Verdana" w:cs="Verdana"/>
        </w:rPr>
        <w:t>ttern</w:t>
      </w:r>
      <w:r>
        <w:t xml:space="preserve"> (Unterste</w:t>
      </w:r>
      <w:r w:rsidR="000A0A1C">
        <w:t xml:space="preserve"> </w:t>
      </w:r>
      <w:r>
        <w:t>Stufe)</w:t>
      </w:r>
    </w:p>
    <w:p w14:paraId="2C6FF8DE" w14:textId="0A858DB6" w:rsidR="00AD56E7" w:rsidRDefault="00AD56E7" w:rsidP="000A0A1C">
      <w:pPr>
        <w:pStyle w:val="SchmaleListeEbene2"/>
      </w:pPr>
      <w:r>
        <w:t>Daten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den </w:t>
      </w:r>
      <w:r>
        <w:rPr>
          <w:rFonts w:hAnsi="Verdana" w:cs="Verdana"/>
        </w:rPr>
        <w:t>Bl</w:t>
      </w:r>
      <w:r>
        <w:rPr>
          <w:rFonts w:hAnsi="Verdana" w:cs="Verdana"/>
        </w:rPr>
        <w:t>ä</w:t>
      </w:r>
      <w:r>
        <w:rPr>
          <w:rFonts w:hAnsi="Verdana" w:cs="Verdana"/>
        </w:rPr>
        <w:t>ttern</w:t>
      </w:r>
      <w:r>
        <w:t xml:space="preserve"> sehr selten</w:t>
      </w:r>
    </w:p>
    <w:p w14:paraId="5EAB2D32" w14:textId="02E0615C" w:rsidR="00AD56E7" w:rsidRDefault="00AD56E7" w:rsidP="00A76011">
      <w:pPr>
        <w:pStyle w:val="SchmaleListeEbene1"/>
      </w:pPr>
      <w:r>
        <w:t>Hash</w:t>
      </w:r>
    </w:p>
    <w:p w14:paraId="67F1BB1E" w14:textId="2C610E53" w:rsidR="00AD56E7" w:rsidRDefault="00AD56E7" w:rsidP="00A76011">
      <w:pPr>
        <w:pStyle w:val="SchmaleListeEbene2"/>
      </w:pPr>
      <w:r>
        <w:t>Ordnet Key</w:t>
      </w:r>
      <w:r>
        <w:rPr>
          <w:spacing w:val="2"/>
        </w:rPr>
        <w:t xml:space="preserve"> </w:t>
      </w:r>
      <w:r>
        <w:rPr>
          <w:spacing w:val="-1"/>
        </w:rPr>
        <w:t>zu</w:t>
      </w:r>
      <w:r>
        <w:rPr>
          <w:spacing w:val="2"/>
        </w:rPr>
        <w:t xml:space="preserve"> </w:t>
      </w:r>
      <w:r>
        <w:rPr>
          <w:rFonts w:hAnsi="Verdana" w:cs="Verdana"/>
        </w:rPr>
        <w:t>Eintr</w:t>
      </w:r>
      <w:r>
        <w:rPr>
          <w:rFonts w:hAnsi="Verdana" w:cs="Verdana"/>
        </w:rPr>
        <w:t>ä</w:t>
      </w:r>
      <w:r>
        <w:rPr>
          <w:rFonts w:hAnsi="Verdana" w:cs="Verdana"/>
        </w:rPr>
        <w:t>gen</w:t>
      </w:r>
    </w:p>
    <w:p w14:paraId="3FA45394" w14:textId="5360B1BD" w:rsidR="00AD56E7" w:rsidRDefault="00AD56E7" w:rsidP="00A76011">
      <w:pPr>
        <w:pStyle w:val="SchmaleListeEbene2"/>
      </w:pPr>
      <w:r>
        <w:t>Problem:</w:t>
      </w:r>
      <w:r>
        <w:rPr>
          <w:spacing w:val="1"/>
        </w:rPr>
        <w:t xml:space="preserve"> </w:t>
      </w:r>
      <w:r>
        <w:t>Overflow</w:t>
      </w:r>
    </w:p>
    <w:p w14:paraId="1E271AE7" w14:textId="23BB17F8" w:rsidR="00AD56E7" w:rsidRDefault="00AD56E7" w:rsidP="00A76011">
      <w:pPr>
        <w:pStyle w:val="SchmaleListeEbene1"/>
      </w:pPr>
      <w:r>
        <w:rPr>
          <w:spacing w:val="85"/>
        </w:rPr>
        <w:t xml:space="preserve"> </w:t>
      </w:r>
      <w:r>
        <w:t>Spezielle</w:t>
      </w:r>
      <w:r>
        <w:rPr>
          <w:spacing w:val="2"/>
        </w:rPr>
        <w:t xml:space="preserve"> </w:t>
      </w:r>
      <w:r>
        <w:t>Speicherstrukturen bei PostgreSQL</w:t>
      </w:r>
    </w:p>
    <w:p w14:paraId="5D3FC3FE" w14:textId="77777777" w:rsidR="00AD56E7" w:rsidRDefault="00AD56E7" w:rsidP="000E238C">
      <w:pPr>
        <w:spacing w:after="0"/>
        <w:rPr>
          <w:b/>
        </w:rPr>
      </w:pPr>
      <w:r>
        <w:rPr>
          <w:b/>
        </w:rPr>
        <w:t>Indexe</w:t>
      </w:r>
      <w:r>
        <w:rPr>
          <w:b/>
          <w:spacing w:val="1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PostgreSQL:</w:t>
      </w:r>
    </w:p>
    <w:p w14:paraId="724ECA53" w14:textId="673716BE" w:rsidR="00AD56E7" w:rsidRDefault="00AD56E7" w:rsidP="002243D2">
      <w:pPr>
        <w:pStyle w:val="SchmaleListeEbene1"/>
      </w:pPr>
      <w:r>
        <w:t>B-</w:t>
      </w:r>
      <w:proofErr w:type="spellStart"/>
      <w:r>
        <w:t>Tree</w:t>
      </w:r>
      <w:proofErr w:type="spellEnd"/>
      <w:r>
        <w:rPr>
          <w:spacing w:val="1"/>
        </w:rPr>
        <w:t xml:space="preserve"> </w:t>
      </w:r>
      <w:r>
        <w:t>(Default</w:t>
      </w:r>
      <w:r>
        <w:rPr>
          <w:spacing w:val="1"/>
        </w:rPr>
        <w:t xml:space="preserve"> </w:t>
      </w:r>
      <w:r>
        <w:t xml:space="preserve">bei </w:t>
      </w:r>
      <w:proofErr w:type="spellStart"/>
      <w:r>
        <w:t>PostgeSQL</w:t>
      </w:r>
      <w:proofErr w:type="spellEnd"/>
      <w:r>
        <w:t>)</w:t>
      </w:r>
    </w:p>
    <w:p w14:paraId="53B4D74D" w14:textId="5A029A49" w:rsidR="00AD56E7" w:rsidRDefault="00AD56E7" w:rsidP="004533CC">
      <w:pPr>
        <w:pStyle w:val="SchmaleListeEbene2"/>
      </w:pPr>
      <w:r>
        <w:t>Universell:</w:t>
      </w:r>
      <w:r>
        <w:rPr>
          <w:spacing w:val="1"/>
        </w:rPr>
        <w:t xml:space="preserve"> </w:t>
      </w:r>
      <w:r>
        <w:t>Bereichsabfragen, Vergleiche, Mustersuche</w:t>
      </w:r>
    </w:p>
    <w:p w14:paraId="5BB47645" w14:textId="4D0DB80D" w:rsidR="00AD56E7" w:rsidRDefault="00AD56E7" w:rsidP="000D27F8">
      <w:pPr>
        <w:pStyle w:val="SchmaleListeEbene1"/>
      </w:pPr>
      <w:r>
        <w:t>Hash</w:t>
      </w:r>
      <w:r w:rsidR="000D27F8">
        <w:t xml:space="preserve"> (</w:t>
      </w:r>
      <w:r w:rsidR="000D27F8">
        <w:t>Ab</w:t>
      </w:r>
      <w:r w:rsidR="000D27F8">
        <w:rPr>
          <w:spacing w:val="1"/>
        </w:rPr>
        <w:t xml:space="preserve"> </w:t>
      </w:r>
      <w:r w:rsidR="000D27F8">
        <w:t>PG</w:t>
      </w:r>
      <w:r w:rsidR="000D27F8">
        <w:rPr>
          <w:spacing w:val="1"/>
        </w:rPr>
        <w:t xml:space="preserve"> </w:t>
      </w:r>
      <w:r w:rsidR="000D27F8">
        <w:rPr>
          <w:spacing w:val="-1"/>
        </w:rPr>
        <w:t>Version</w:t>
      </w:r>
      <w:r w:rsidR="000D27F8">
        <w:rPr>
          <w:spacing w:val="1"/>
        </w:rPr>
        <w:t xml:space="preserve"> </w:t>
      </w:r>
      <w:r w:rsidR="000D27F8">
        <w:t>9.3</w:t>
      </w:r>
      <w:r w:rsidR="000D27F8">
        <w:rPr>
          <w:spacing w:val="1"/>
        </w:rPr>
        <w:t xml:space="preserve"> </w:t>
      </w:r>
      <w:r w:rsidR="000D27F8">
        <w:t>nicht</w:t>
      </w:r>
      <w:r w:rsidR="000D27F8">
        <w:rPr>
          <w:spacing w:val="1"/>
        </w:rPr>
        <w:t xml:space="preserve"> </w:t>
      </w:r>
      <w:r w:rsidR="000D27F8">
        <w:t>nutzen</w:t>
      </w:r>
      <w:r w:rsidR="000D27F8">
        <w:t>)</w:t>
      </w:r>
    </w:p>
    <w:p w14:paraId="352A11FA" w14:textId="2CA46784" w:rsidR="00AD56E7" w:rsidRDefault="00AD56E7" w:rsidP="004533CC">
      <w:pPr>
        <w:pStyle w:val="SchmaleListeEbene2"/>
      </w:pPr>
      <w:r>
        <w:t>B-</w:t>
      </w:r>
      <w:proofErr w:type="spellStart"/>
      <w:r>
        <w:t>Tree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fast allen Aspekten besser</w:t>
      </w:r>
    </w:p>
    <w:p w14:paraId="713A7E8B" w14:textId="713E94D3" w:rsidR="00AD56E7" w:rsidRDefault="00AD56E7" w:rsidP="004533CC">
      <w:pPr>
        <w:pStyle w:val="SchmaleListeEbene1"/>
      </w:pPr>
      <w:proofErr w:type="spellStart"/>
      <w:r>
        <w:t>GiST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Generalized</w:t>
      </w:r>
      <w:proofErr w:type="spellEnd"/>
      <w:r>
        <w:rPr>
          <w:spacing w:val="1"/>
        </w:rPr>
        <w:t xml:space="preserve"> </w:t>
      </w:r>
      <w:r>
        <w:t xml:space="preserve">Search </w:t>
      </w:r>
      <w:proofErr w:type="spellStart"/>
      <w:r>
        <w:t>Tree</w:t>
      </w:r>
      <w:proofErr w:type="spellEnd"/>
      <w:r>
        <w:t>)</w:t>
      </w:r>
    </w:p>
    <w:p w14:paraId="6C159E71" w14:textId="0B5DFB53" w:rsidR="00AD56E7" w:rsidRDefault="00AD56E7" w:rsidP="004533CC">
      <w:pPr>
        <w:pStyle w:val="SchmaleListeEbene2"/>
      </w:pPr>
      <w:r>
        <w:t>Baumartige</w:t>
      </w:r>
      <w:r>
        <w:rPr>
          <w:spacing w:val="1"/>
        </w:rPr>
        <w:t xml:space="preserve"> </w:t>
      </w:r>
      <w:r>
        <w:t>Struktur</w:t>
      </w:r>
    </w:p>
    <w:p w14:paraId="146C5050" w14:textId="2F7F5C72" w:rsidR="00AD56E7" w:rsidRPr="004533CC" w:rsidRDefault="00AD56E7" w:rsidP="004533CC">
      <w:pPr>
        <w:pStyle w:val="SchmaleListeEbene2"/>
        <w:rPr>
          <w:lang w:val="fr-CH"/>
        </w:rPr>
      </w:pPr>
      <w:r w:rsidRPr="004533CC">
        <w:rPr>
          <w:lang w:val="fr-CH"/>
        </w:rPr>
        <w:t>Range/</w:t>
      </w:r>
      <w:proofErr w:type="spellStart"/>
      <w:r w:rsidRPr="004533CC">
        <w:rPr>
          <w:lang w:val="fr-CH"/>
        </w:rPr>
        <w:t>Containment</w:t>
      </w:r>
      <w:proofErr w:type="spellEnd"/>
      <w:r w:rsidRPr="004533CC">
        <w:rPr>
          <w:spacing w:val="1"/>
          <w:lang w:val="fr-CH"/>
        </w:rPr>
        <w:t xml:space="preserve"> </w:t>
      </w:r>
      <w:proofErr w:type="spellStart"/>
      <w:r w:rsidRPr="004533CC">
        <w:rPr>
          <w:lang w:val="fr-CH"/>
        </w:rPr>
        <w:t>Search</w:t>
      </w:r>
      <w:proofErr w:type="spellEnd"/>
      <w:r w:rsidRPr="004533CC">
        <w:rPr>
          <w:lang w:val="fr-CH"/>
        </w:rPr>
        <w:t>, K-</w:t>
      </w:r>
      <w:proofErr w:type="spellStart"/>
      <w:r w:rsidRPr="004533CC">
        <w:rPr>
          <w:lang w:val="fr-CH"/>
        </w:rPr>
        <w:t>Nearest</w:t>
      </w:r>
      <w:proofErr w:type="spellEnd"/>
      <w:r w:rsidRPr="004533CC">
        <w:rPr>
          <w:lang w:val="fr-CH"/>
        </w:rPr>
        <w:t>-</w:t>
      </w:r>
      <w:proofErr w:type="spellStart"/>
      <w:r w:rsidRPr="004533CC">
        <w:rPr>
          <w:lang w:val="fr-CH"/>
        </w:rPr>
        <w:t>Neighbour</w:t>
      </w:r>
      <w:proofErr w:type="spellEnd"/>
      <w:r w:rsidRPr="004533CC">
        <w:rPr>
          <w:lang w:val="fr-CH"/>
        </w:rPr>
        <w:t xml:space="preserve"> </w:t>
      </w:r>
      <w:proofErr w:type="spellStart"/>
      <w:r w:rsidRPr="004533CC">
        <w:rPr>
          <w:lang w:val="fr-CH"/>
        </w:rPr>
        <w:t>Search</w:t>
      </w:r>
      <w:proofErr w:type="spellEnd"/>
    </w:p>
    <w:p w14:paraId="1A51B8E6" w14:textId="440A4B38" w:rsidR="00AD56E7" w:rsidRDefault="00AD56E7" w:rsidP="004533CC">
      <w:pPr>
        <w:pStyle w:val="SchmaleListeEbene2"/>
      </w:pPr>
      <w:r>
        <w:rPr>
          <w:rFonts w:hAnsi="Verdana" w:cs="Verdana"/>
        </w:rPr>
        <w:t>F</w:t>
      </w:r>
      <w:r>
        <w:rPr>
          <w:rFonts w:hAnsi="Verdana" w:cs="Verdana"/>
        </w:rPr>
        <w:t>ü</w:t>
      </w:r>
      <w:r>
        <w:rPr>
          <w:rFonts w:hAnsi="Verdana" w:cs="Verdana"/>
        </w:rPr>
        <w:t>r</w:t>
      </w:r>
      <w:r>
        <w:t xml:space="preserve"> geometrische</w:t>
      </w:r>
      <w:r>
        <w:rPr>
          <w:spacing w:val="1"/>
        </w:rPr>
        <w:t xml:space="preserve"> </w:t>
      </w:r>
      <w:r>
        <w:t>Datentypen, Volltextsuche</w:t>
      </w:r>
    </w:p>
    <w:p w14:paraId="4C2F0CFF" w14:textId="6DABECCC" w:rsidR="00AD56E7" w:rsidRDefault="00AD56E7" w:rsidP="004533CC">
      <w:pPr>
        <w:pStyle w:val="SchmaleListeEbene1"/>
      </w:pPr>
      <w:r>
        <w:t>GIN</w:t>
      </w:r>
      <w:r>
        <w:rPr>
          <w:spacing w:val="1"/>
        </w:rPr>
        <w:t xml:space="preserve"> </w:t>
      </w:r>
      <w:r>
        <w:t>(</w:t>
      </w:r>
      <w:proofErr w:type="spellStart"/>
      <w:r>
        <w:t>Generalized</w:t>
      </w:r>
      <w:proofErr w:type="spellEnd"/>
      <w:r>
        <w:rPr>
          <w:spacing w:val="1"/>
        </w:rPr>
        <w:t xml:space="preserve"> </w:t>
      </w:r>
      <w:proofErr w:type="spellStart"/>
      <w:r>
        <w:t>Inverted</w:t>
      </w:r>
      <w:proofErr w:type="spellEnd"/>
      <w:r>
        <w:rPr>
          <w:spacing w:val="1"/>
        </w:rPr>
        <w:t xml:space="preserve"> </w:t>
      </w:r>
      <w:r>
        <w:t>Index)</w:t>
      </w:r>
    </w:p>
    <w:p w14:paraId="028865BE" w14:textId="77777777" w:rsidR="004533CC" w:rsidRDefault="00AD56E7" w:rsidP="00D40C8D">
      <w:pPr>
        <w:pStyle w:val="SchmaleListeEbene2"/>
      </w:pPr>
      <w:r>
        <w:t xml:space="preserve">Geeignet </w:t>
      </w:r>
      <w:r>
        <w:rPr>
          <w:rFonts w:hAnsi="Verdana" w:cs="Verdana"/>
        </w:rPr>
        <w:t>f</w:t>
      </w:r>
      <w:r>
        <w:rPr>
          <w:rFonts w:hAnsi="Verdana" w:cs="Verdana"/>
        </w:rPr>
        <w:t>ü</w:t>
      </w:r>
      <w:r>
        <w:rPr>
          <w:rFonts w:hAnsi="Verdana" w:cs="Verdana"/>
        </w:rPr>
        <w:t>r</w:t>
      </w:r>
      <w:r>
        <w:t xml:space="preserve"> Arrays</w:t>
      </w:r>
    </w:p>
    <w:p w14:paraId="1187D99E" w14:textId="59E00764" w:rsidR="00AD56E7" w:rsidRDefault="00AD56E7" w:rsidP="00D40C8D">
      <w:pPr>
        <w:pStyle w:val="SchmaleListeEbene2"/>
      </w:pPr>
      <w:r>
        <w:t>speichert effizient Duplikate</w:t>
      </w:r>
    </w:p>
    <w:p w14:paraId="23B435BA" w14:textId="2429EAB1" w:rsidR="00AD56E7" w:rsidRDefault="000141E3" w:rsidP="000141E3">
      <w:pPr>
        <w:pStyle w:val="SchmaleListeEbene2"/>
      </w:pPr>
      <w:r>
        <w:t>VS</w:t>
      </w:r>
      <w:r w:rsidR="00AD56E7">
        <w:rPr>
          <w:spacing w:val="2"/>
        </w:rPr>
        <w:t xml:space="preserve"> </w:t>
      </w:r>
      <w:proofErr w:type="spellStart"/>
      <w:r w:rsidR="00AD56E7">
        <w:t>GiST</w:t>
      </w:r>
      <w:proofErr w:type="spellEnd"/>
      <w:r w:rsidR="00AD56E7">
        <w:t>:</w:t>
      </w:r>
      <w:r>
        <w:t xml:space="preserve"> erstellen, update langsamer, Zugriff schneller</w:t>
      </w:r>
    </w:p>
    <w:p w14:paraId="3035CF91" w14:textId="35081F63" w:rsidR="00AD56E7" w:rsidRDefault="00AD56E7" w:rsidP="000141E3">
      <w:pPr>
        <w:pStyle w:val="SchmaleListeEbene1"/>
      </w:pPr>
      <w:r>
        <w:t>BRIN</w:t>
      </w:r>
      <w:r>
        <w:rPr>
          <w:spacing w:val="1"/>
        </w:rPr>
        <w:t xml:space="preserve"> </w:t>
      </w:r>
      <w:r>
        <w:t>(Block</w:t>
      </w:r>
      <w:r>
        <w:rPr>
          <w:spacing w:val="2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Index)</w:t>
      </w:r>
    </w:p>
    <w:p w14:paraId="1B68CAD0" w14:textId="510216D4" w:rsidR="00AD56E7" w:rsidRPr="000141E3" w:rsidRDefault="00AD56E7" w:rsidP="000141E3">
      <w:pPr>
        <w:pStyle w:val="SchmaleListeEbene2"/>
      </w:pPr>
      <w:r w:rsidRPr="000141E3">
        <w:t>Speichert min/</w:t>
      </w:r>
      <w:proofErr w:type="spellStart"/>
      <w:r w:rsidRPr="000141E3">
        <w:t>max</w:t>
      </w:r>
      <w:proofErr w:type="spellEnd"/>
      <w:r w:rsidRPr="000141E3">
        <w:t>-Werte als «Blöcke»</w:t>
      </w:r>
    </w:p>
    <w:p w14:paraId="1E395EF0" w14:textId="2BAC4D38" w:rsidR="00AD56E7" w:rsidRPr="000141E3" w:rsidRDefault="00AD56E7" w:rsidP="000141E3">
      <w:pPr>
        <w:pStyle w:val="SchmaleListeEbene2"/>
      </w:pPr>
      <w:r w:rsidRPr="000141E3">
        <w:t>Gut für «Range Search»</w:t>
      </w:r>
    </w:p>
    <w:p w14:paraId="19FBDAB5" w14:textId="099CC935" w:rsidR="00AD56E7" w:rsidRPr="000141E3" w:rsidRDefault="00AD56E7" w:rsidP="000141E3">
      <w:pPr>
        <w:pStyle w:val="SchmaleListeEbene2"/>
      </w:pPr>
      <w:r w:rsidRPr="000141E3">
        <w:t>natürlich benachbarte oder sortierte Daten</w:t>
      </w:r>
    </w:p>
    <w:p w14:paraId="6E020A19" w14:textId="4850BC25" w:rsidR="00AD56E7" w:rsidRPr="000141E3" w:rsidRDefault="00AD56E7" w:rsidP="000141E3">
      <w:pPr>
        <w:pStyle w:val="SchmaleListeEbene2"/>
      </w:pPr>
      <w:r w:rsidRPr="000141E3">
        <w:t xml:space="preserve">Nutzt natürliche Nähe, z.B. </w:t>
      </w:r>
      <w:proofErr w:type="spellStart"/>
      <w:r w:rsidRPr="000141E3">
        <w:t>Einfügedatum</w:t>
      </w:r>
      <w:proofErr w:type="spellEnd"/>
      <w:r w:rsidRPr="000141E3">
        <w:t>, PLZ</w:t>
      </w:r>
    </w:p>
    <w:p w14:paraId="51C0B968" w14:textId="77777777" w:rsidR="000E238C" w:rsidRDefault="00AD56E7" w:rsidP="00D40C8D">
      <w:pPr>
        <w:pStyle w:val="SchmaleListeEbene2"/>
      </w:pPr>
      <w:r>
        <w:t>kleiner Disk-Verbrauch</w:t>
      </w:r>
    </w:p>
    <w:p w14:paraId="62CE5277" w14:textId="77777777" w:rsidR="000E238C" w:rsidRDefault="00AD56E7" w:rsidP="00D40C8D">
      <w:pPr>
        <w:pStyle w:val="SchmaleListeEbene1"/>
      </w:pPr>
      <w:r>
        <w:t>Index-Variationen</w:t>
      </w:r>
    </w:p>
    <w:p w14:paraId="1CB193F4" w14:textId="77777777" w:rsidR="000E238C" w:rsidRDefault="00AD56E7" w:rsidP="00D40C8D">
      <w:pPr>
        <w:pStyle w:val="SchmaleListeEbene2"/>
      </w:pPr>
      <w:r>
        <w:t>Zusammengesetzter Index</w:t>
      </w:r>
    </w:p>
    <w:p w14:paraId="2A1269BE" w14:textId="7340EC2E" w:rsidR="00AD56E7" w:rsidRPr="000E238C" w:rsidRDefault="00AD56E7" w:rsidP="00871406">
      <w:pPr>
        <w:pStyle w:val="SchmaleListeEbene3"/>
      </w:pPr>
      <w:r w:rsidRPr="000E238C">
        <w:rPr>
          <w:lang w:val="fr-CH"/>
        </w:rPr>
        <w:t>Index</w:t>
      </w:r>
      <w:r w:rsidRPr="000E238C">
        <w:rPr>
          <w:spacing w:val="1"/>
          <w:lang w:val="fr-CH"/>
        </w:rPr>
        <w:t xml:space="preserve"> </w:t>
      </w:r>
      <w:proofErr w:type="spellStart"/>
      <w:r w:rsidRPr="000E238C">
        <w:rPr>
          <w:rFonts w:hAnsi="Verdana" w:cs="Verdana"/>
          <w:lang w:val="fr-CH"/>
        </w:rPr>
        <w:t>ü</w:t>
      </w:r>
      <w:r w:rsidRPr="000E238C">
        <w:rPr>
          <w:rFonts w:hAnsi="Verdana" w:cs="Verdana"/>
          <w:lang w:val="fr-CH"/>
        </w:rPr>
        <w:t>ber</w:t>
      </w:r>
      <w:proofErr w:type="spellEnd"/>
      <w:r w:rsidRPr="000E238C">
        <w:rPr>
          <w:lang w:val="fr-CH"/>
        </w:rPr>
        <w:t xml:space="preserve"> </w:t>
      </w:r>
      <w:proofErr w:type="spellStart"/>
      <w:r w:rsidRPr="000E238C">
        <w:rPr>
          <w:lang w:val="fr-CH"/>
        </w:rPr>
        <w:t>mehrere</w:t>
      </w:r>
      <w:proofErr w:type="spellEnd"/>
      <w:r w:rsidRPr="000E238C">
        <w:rPr>
          <w:spacing w:val="1"/>
          <w:lang w:val="fr-CH"/>
        </w:rPr>
        <w:t xml:space="preserve"> </w:t>
      </w:r>
      <w:proofErr w:type="spellStart"/>
      <w:r w:rsidRPr="000E238C">
        <w:rPr>
          <w:lang w:val="fr-CH"/>
        </w:rPr>
        <w:t>Attribute</w:t>
      </w:r>
      <w:proofErr w:type="spellEnd"/>
      <w:r w:rsidRPr="000E238C">
        <w:rPr>
          <w:lang w:val="fr-CH"/>
        </w:rPr>
        <w:t>/</w:t>
      </w:r>
      <w:proofErr w:type="spellStart"/>
      <w:r w:rsidRPr="000E238C">
        <w:rPr>
          <w:lang w:val="fr-CH"/>
        </w:rPr>
        <w:t>Kolonnen</w:t>
      </w:r>
      <w:proofErr w:type="spellEnd"/>
    </w:p>
    <w:p w14:paraId="1F6F6DD3" w14:textId="3989AD83" w:rsidR="00AD56E7" w:rsidRPr="00871406" w:rsidRDefault="0034133D" w:rsidP="00871406">
      <w:pPr>
        <w:shd w:val="clear" w:color="auto" w:fill="FAFAFA"/>
        <w:spacing w:after="0"/>
        <w:rPr>
          <w:sz w:val="10"/>
          <w:szCs w:val="10"/>
          <w:lang w:val="fr-CH"/>
        </w:rPr>
      </w:pPr>
      <w:r w:rsidRPr="0034133D">
        <w:rPr>
          <w:rFonts w:ascii="Courier New" w:hAnsi="Courier New" w:cs="Courier New"/>
          <w:color w:val="A626A4"/>
          <w:sz w:val="10"/>
          <w:szCs w:val="10"/>
          <w:lang w:val="fr-CH"/>
        </w:rPr>
        <w:t>CREATE</w:t>
      </w:r>
      <w:r w:rsidRPr="0034133D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34133D">
        <w:rPr>
          <w:rFonts w:ascii="Courier New" w:hAnsi="Courier New" w:cs="Courier New"/>
          <w:color w:val="A626A4"/>
          <w:sz w:val="10"/>
          <w:szCs w:val="10"/>
          <w:lang w:val="fr-CH"/>
        </w:rPr>
        <w:t>INDEX</w:t>
      </w:r>
      <w:r w:rsidRPr="0034133D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proofErr w:type="spellStart"/>
      <w:r w:rsidRPr="0034133D">
        <w:rPr>
          <w:rFonts w:ascii="Courier New" w:hAnsi="Courier New" w:cs="Courier New"/>
          <w:color w:val="383A42"/>
          <w:sz w:val="10"/>
          <w:szCs w:val="10"/>
          <w:lang w:val="fr-CH"/>
        </w:rPr>
        <w:t>table_idx</w:t>
      </w:r>
      <w:proofErr w:type="spellEnd"/>
      <w:r w:rsidRPr="0034133D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34133D">
        <w:rPr>
          <w:rFonts w:ascii="Courier New" w:hAnsi="Courier New" w:cs="Courier New"/>
          <w:color w:val="A626A4"/>
          <w:sz w:val="10"/>
          <w:szCs w:val="10"/>
          <w:lang w:val="fr-CH"/>
        </w:rPr>
        <w:t>ON</w:t>
      </w:r>
      <w:r w:rsidRPr="0034133D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34133D">
        <w:rPr>
          <w:rFonts w:ascii="Courier New" w:hAnsi="Courier New" w:cs="Courier New"/>
          <w:color w:val="A626A4"/>
          <w:sz w:val="10"/>
          <w:szCs w:val="10"/>
          <w:lang w:val="fr-CH"/>
        </w:rPr>
        <w:t>table</w:t>
      </w:r>
      <w:r w:rsidRPr="0034133D">
        <w:rPr>
          <w:rFonts w:ascii="Courier New" w:hAnsi="Courier New" w:cs="Courier New"/>
          <w:color w:val="383A42"/>
          <w:sz w:val="10"/>
          <w:szCs w:val="10"/>
          <w:lang w:val="fr-CH"/>
        </w:rPr>
        <w:t>(col1,col2);</w:t>
      </w:r>
    </w:p>
    <w:p w14:paraId="10D4FC4A" w14:textId="40F53F5D" w:rsidR="00AD56E7" w:rsidRPr="00AD56E7" w:rsidRDefault="00AD56E7" w:rsidP="0034133D">
      <w:pPr>
        <w:pStyle w:val="SchmaleListeEbene2"/>
        <w:rPr>
          <w:lang w:val="fr-CH"/>
        </w:rPr>
      </w:pPr>
      <w:r w:rsidRPr="00AD56E7">
        <w:rPr>
          <w:lang w:val="fr-CH"/>
        </w:rPr>
        <w:t>Index</w:t>
      </w:r>
      <w:r w:rsidRPr="00AD56E7">
        <w:rPr>
          <w:spacing w:val="1"/>
          <w:lang w:val="fr-CH"/>
        </w:rPr>
        <w:t xml:space="preserve"> </w:t>
      </w:r>
      <w:r w:rsidRPr="00AD56E7">
        <w:rPr>
          <w:lang w:val="fr-CH"/>
        </w:rPr>
        <w:t>mit</w:t>
      </w:r>
      <w:r w:rsidRPr="00AD56E7">
        <w:rPr>
          <w:spacing w:val="1"/>
          <w:lang w:val="fr-CH"/>
        </w:rPr>
        <w:t xml:space="preserve"> </w:t>
      </w:r>
      <w:r w:rsidRPr="00AD56E7">
        <w:rPr>
          <w:lang w:val="fr-CH"/>
        </w:rPr>
        <w:t>INCLUDE</w:t>
      </w:r>
    </w:p>
    <w:p w14:paraId="55DF650B" w14:textId="2A8DAEC2" w:rsidR="00AD56E7" w:rsidRPr="00871406" w:rsidRDefault="0034133D" w:rsidP="006B5744">
      <w:pPr>
        <w:shd w:val="clear" w:color="auto" w:fill="FAFAFA"/>
        <w:spacing w:after="0"/>
        <w:rPr>
          <w:sz w:val="10"/>
          <w:szCs w:val="10"/>
          <w:lang w:val="fr-CH"/>
        </w:rPr>
      </w:pPr>
      <w:r w:rsidRPr="00871406">
        <w:rPr>
          <w:rFonts w:ascii="Courier New" w:hAnsi="Courier New" w:cs="Courier New"/>
          <w:color w:val="A626A4"/>
          <w:sz w:val="10"/>
          <w:szCs w:val="10"/>
          <w:lang w:val="fr-CH"/>
        </w:rPr>
        <w:t>CREATE</w:t>
      </w:r>
      <w:r w:rsidRPr="00871406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871406">
        <w:rPr>
          <w:rFonts w:ascii="Courier New" w:hAnsi="Courier New" w:cs="Courier New"/>
          <w:color w:val="A626A4"/>
          <w:sz w:val="10"/>
          <w:szCs w:val="10"/>
          <w:lang w:val="fr-CH"/>
        </w:rPr>
        <w:t>INDEX</w:t>
      </w:r>
      <w:r w:rsidRPr="00871406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proofErr w:type="spellStart"/>
      <w:r w:rsidRPr="00871406">
        <w:rPr>
          <w:rFonts w:ascii="Courier New" w:hAnsi="Courier New" w:cs="Courier New"/>
          <w:color w:val="383A42"/>
          <w:sz w:val="10"/>
          <w:szCs w:val="10"/>
          <w:lang w:val="fr-CH"/>
        </w:rPr>
        <w:t>table_idx</w:t>
      </w:r>
      <w:proofErr w:type="spellEnd"/>
      <w:r w:rsidRPr="00871406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871406">
        <w:rPr>
          <w:rFonts w:ascii="Courier New" w:hAnsi="Courier New" w:cs="Courier New"/>
          <w:color w:val="A626A4"/>
          <w:sz w:val="10"/>
          <w:szCs w:val="10"/>
          <w:lang w:val="fr-CH"/>
        </w:rPr>
        <w:t>ON</w:t>
      </w:r>
      <w:r w:rsidRPr="00871406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871406">
        <w:rPr>
          <w:rFonts w:ascii="Courier New" w:hAnsi="Courier New" w:cs="Courier New"/>
          <w:color w:val="A626A4"/>
          <w:sz w:val="10"/>
          <w:szCs w:val="10"/>
          <w:lang w:val="fr-CH"/>
        </w:rPr>
        <w:t>table</w:t>
      </w:r>
      <w:r w:rsidRPr="00871406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(col1) </w:t>
      </w:r>
      <w:r w:rsidRPr="00871406">
        <w:rPr>
          <w:rFonts w:ascii="Courier New" w:hAnsi="Courier New" w:cs="Courier New"/>
          <w:color w:val="A626A4"/>
          <w:sz w:val="10"/>
          <w:szCs w:val="10"/>
          <w:lang w:val="fr-CH"/>
        </w:rPr>
        <w:t>INCLUDE</w:t>
      </w:r>
      <w:r w:rsidRPr="00871406">
        <w:rPr>
          <w:rFonts w:ascii="Courier New" w:hAnsi="Courier New" w:cs="Courier New"/>
          <w:color w:val="383A42"/>
          <w:sz w:val="10"/>
          <w:szCs w:val="10"/>
          <w:lang w:val="fr-CH"/>
        </w:rPr>
        <w:t>(col2);</w:t>
      </w:r>
    </w:p>
    <w:p w14:paraId="76343FBE" w14:textId="053DA40D" w:rsidR="00AD56E7" w:rsidRDefault="00AD56E7" w:rsidP="006B5744">
      <w:pPr>
        <w:pStyle w:val="SchmaleListeEbene2"/>
      </w:pPr>
      <w:r>
        <w:t xml:space="preserve">Partieller Index: </w:t>
      </w:r>
      <w:proofErr w:type="spellStart"/>
      <w:r>
        <w:t>Queries</w:t>
      </w:r>
      <w:proofErr w:type="spellEnd"/>
      <w:r>
        <w:t xml:space="preserve"> beziehen </w:t>
      </w:r>
      <w:r>
        <w:rPr>
          <w:spacing w:val="-1"/>
        </w:rPr>
        <w:t>sich</w:t>
      </w:r>
      <w:r>
        <w:rPr>
          <w:spacing w:val="1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eine</w:t>
      </w:r>
      <w:r>
        <w:rPr>
          <w:spacing w:val="1"/>
        </w:rPr>
        <w:t xml:space="preserve"> </w:t>
      </w:r>
      <w:r>
        <w:t>Selektion</w:t>
      </w:r>
    </w:p>
    <w:p w14:paraId="03433338" w14:textId="59DEA71F" w:rsidR="00AD56E7" w:rsidRPr="0034133D" w:rsidRDefault="00AD56E7" w:rsidP="006B5744">
      <w:pPr>
        <w:shd w:val="clear" w:color="auto" w:fill="FAFAFA"/>
        <w:spacing w:after="0"/>
        <w:rPr>
          <w:lang w:val="fr-CH"/>
        </w:rPr>
      </w:pPr>
      <w:r w:rsidRPr="006B5744">
        <w:rPr>
          <w:spacing w:val="-34"/>
          <w:lang w:val="fr-CH"/>
        </w:rPr>
        <w:t xml:space="preserve"> </w:t>
      </w:r>
      <w:r w:rsidR="0034133D"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CREATE</w:t>
      </w:r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="0034133D"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INDEX</w:t>
      </w:r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proofErr w:type="spellStart"/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>t_idx</w:t>
      </w:r>
      <w:proofErr w:type="spellEnd"/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="0034133D"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ON</w:t>
      </w:r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="0034133D"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table</w:t>
      </w:r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>(c1)</w:t>
      </w:r>
      <w:r w:rsid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="0034133D"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WHERE</w:t>
      </w:r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c2 </w:t>
      </w:r>
      <w:r w:rsidR="0034133D"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IS</w:t>
      </w:r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="0034133D"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NOT</w:t>
      </w:r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="0034133D" w:rsidRPr="006B5744">
        <w:rPr>
          <w:rFonts w:ascii="Courier New" w:hAnsi="Courier New" w:cs="Courier New"/>
          <w:color w:val="0184BB"/>
          <w:sz w:val="10"/>
          <w:szCs w:val="10"/>
          <w:lang w:val="fr-CH"/>
        </w:rPr>
        <w:t>NULL</w:t>
      </w:r>
      <w:r w:rsidR="0034133D"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>;</w:t>
      </w:r>
    </w:p>
    <w:p w14:paraId="44109800" w14:textId="4B53346C" w:rsidR="00AD56E7" w:rsidRDefault="00AD56E7" w:rsidP="006B5744">
      <w:pPr>
        <w:pStyle w:val="SchmaleListeEbene2"/>
      </w:pPr>
      <w:r>
        <w:t>Funktionaler Index</w:t>
      </w:r>
    </w:p>
    <w:p w14:paraId="4BA41BBB" w14:textId="0556644A" w:rsidR="00AD56E7" w:rsidRDefault="00AD56E7" w:rsidP="006B5744">
      <w:pPr>
        <w:pStyle w:val="SchmaleListeEbene3"/>
      </w:pPr>
      <w:r>
        <w:t>Index</w:t>
      </w:r>
      <w:r>
        <w:rPr>
          <w:spacing w:val="1"/>
        </w:rPr>
        <w:t xml:space="preserve"> </w:t>
      </w:r>
      <w:r>
        <w:rPr>
          <w:spacing w:val="-1"/>
        </w:rPr>
        <w:t>mit</w:t>
      </w:r>
      <w:r>
        <w:rPr>
          <w:spacing w:val="1"/>
        </w:rPr>
        <w:t xml:space="preserve"> </w:t>
      </w:r>
      <w:r>
        <w:t>Funktion</w:t>
      </w:r>
      <w:r>
        <w:rPr>
          <w:spacing w:val="1"/>
        </w:rPr>
        <w:t xml:space="preserve"> </w:t>
      </w:r>
      <w:r>
        <w:t>/ Ausdruck</w:t>
      </w:r>
    </w:p>
    <w:p w14:paraId="73F9A461" w14:textId="3A6BB0EE" w:rsidR="00454FE7" w:rsidRDefault="0034133D" w:rsidP="00406FC0">
      <w:pPr>
        <w:shd w:val="clear" w:color="auto" w:fill="FAFAFA"/>
        <w:spacing w:after="0"/>
        <w:rPr>
          <w:rFonts w:ascii="Courier New" w:hAnsi="Courier New" w:cs="Courier New"/>
          <w:color w:val="383A42"/>
          <w:sz w:val="10"/>
          <w:szCs w:val="10"/>
          <w:lang w:val="fr-CH"/>
        </w:rPr>
      </w:pPr>
      <w:r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CREATE</w:t>
      </w:r>
      <w:r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INDEX</w:t>
      </w:r>
      <w:r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proofErr w:type="spellStart"/>
      <w:r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>table_idx</w:t>
      </w:r>
      <w:proofErr w:type="spellEnd"/>
      <w:r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ON</w:t>
      </w:r>
      <w:r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 xml:space="preserve"> </w:t>
      </w:r>
      <w:r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table</w:t>
      </w:r>
      <w:r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>(</w:t>
      </w:r>
      <w:proofErr w:type="spellStart"/>
      <w:r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function</w:t>
      </w:r>
      <w:proofErr w:type="spellEnd"/>
      <w:r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>(</w:t>
      </w:r>
      <w:r w:rsidRPr="006B5744">
        <w:rPr>
          <w:rFonts w:ascii="Courier New" w:hAnsi="Courier New" w:cs="Courier New"/>
          <w:color w:val="A626A4"/>
          <w:sz w:val="10"/>
          <w:szCs w:val="10"/>
          <w:lang w:val="fr-CH"/>
        </w:rPr>
        <w:t>col</w:t>
      </w:r>
      <w:r w:rsidRPr="006B5744">
        <w:rPr>
          <w:rFonts w:ascii="Courier New" w:hAnsi="Courier New" w:cs="Courier New"/>
          <w:color w:val="383A42"/>
          <w:sz w:val="10"/>
          <w:szCs w:val="10"/>
          <w:lang w:val="fr-CH"/>
        </w:rPr>
        <w:t>));</w:t>
      </w:r>
    </w:p>
    <w:p w14:paraId="506F5E32" w14:textId="435FFFC5" w:rsidR="00F90DC4" w:rsidRDefault="00F90DC4" w:rsidP="00406FC0">
      <w:pPr>
        <w:pStyle w:val="TitelZusammenfassung"/>
        <w:spacing w:after="0"/>
        <w:rPr>
          <w:lang w:val="fr-CH"/>
        </w:rPr>
      </w:pPr>
      <w:proofErr w:type="spellStart"/>
      <w:r>
        <w:rPr>
          <w:lang w:val="fr-CH"/>
        </w:rPr>
        <w:t>Optimierungen</w:t>
      </w:r>
      <w:proofErr w:type="spellEnd"/>
      <w:r w:rsidR="00406FC0">
        <w:rPr>
          <w:lang w:val="fr-CH"/>
        </w:rPr>
        <w:t xml:space="preserve"> (=&gt; EXPLAIN ANALYZE)</w:t>
      </w:r>
    </w:p>
    <w:p w14:paraId="2EA7BA16" w14:textId="6AE240CA" w:rsidR="00406FC0" w:rsidRDefault="00E93A23" w:rsidP="001868AA">
      <w:pPr>
        <w:spacing w:after="0"/>
      </w:pPr>
      <w:r>
        <w:t xml:space="preserve">Ist Query </w:t>
      </w:r>
      <w:proofErr w:type="spellStart"/>
      <w:r>
        <w:t>i.O</w:t>
      </w:r>
      <w:proofErr w:type="spellEnd"/>
      <w:r>
        <w:t xml:space="preserve">.? / ist Schema </w:t>
      </w:r>
      <w:proofErr w:type="spellStart"/>
      <w:r>
        <w:t>i.O</w:t>
      </w:r>
      <w:proofErr w:type="spellEnd"/>
      <w:r>
        <w:t>?. / DB-Konfiguration HW angepasst? / DB-Statistik nachgeführt? / richtige Indexe vorhanden? / Index geclustert? / DB-Architektur adäquat?</w:t>
      </w:r>
    </w:p>
    <w:p w14:paraId="04DC72B5" w14:textId="0D83F699" w:rsidR="007B1522" w:rsidRPr="00E93A23" w:rsidRDefault="00A25CD4" w:rsidP="00E93A23">
      <w:r w:rsidRPr="00A25CD4">
        <w:rPr>
          <w:i/>
          <w:iCs/>
        </w:rPr>
        <w:t>Logisch</w:t>
      </w:r>
      <w:r>
        <w:t xml:space="preserve">: Abfrage umformulieren, </w:t>
      </w:r>
      <w:r w:rsidRPr="00A25CD4">
        <w:rPr>
          <w:i/>
          <w:iCs/>
        </w:rPr>
        <w:t>Physisch</w:t>
      </w:r>
      <w:r>
        <w:t>: Algorithmus ändern</w:t>
      </w:r>
    </w:p>
    <w:sectPr w:rsidR="007B1522" w:rsidRPr="00E93A23" w:rsidSect="00B059B9">
      <w:pgSz w:w="16838" w:h="11906" w:orient="landscape"/>
      <w:pgMar w:top="284" w:right="284" w:bottom="284" w:left="284" w:header="709" w:footer="709" w:gutter="0"/>
      <w:cols w:num="5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C6FF4"/>
    <w:multiLevelType w:val="hybridMultilevel"/>
    <w:tmpl w:val="3F063AF0"/>
    <w:lvl w:ilvl="0" w:tplc="D61C66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2" w:hanging="360"/>
      </w:pPr>
    </w:lvl>
    <w:lvl w:ilvl="2" w:tplc="0807001B" w:tentative="1">
      <w:start w:val="1"/>
      <w:numFmt w:val="lowerRoman"/>
      <w:lvlText w:val="%3."/>
      <w:lvlJc w:val="right"/>
      <w:pPr>
        <w:ind w:left="1942" w:hanging="180"/>
      </w:pPr>
    </w:lvl>
    <w:lvl w:ilvl="3" w:tplc="0807000F" w:tentative="1">
      <w:start w:val="1"/>
      <w:numFmt w:val="decimal"/>
      <w:lvlText w:val="%4."/>
      <w:lvlJc w:val="left"/>
      <w:pPr>
        <w:ind w:left="2662" w:hanging="360"/>
      </w:pPr>
    </w:lvl>
    <w:lvl w:ilvl="4" w:tplc="08070019" w:tentative="1">
      <w:start w:val="1"/>
      <w:numFmt w:val="lowerLetter"/>
      <w:lvlText w:val="%5."/>
      <w:lvlJc w:val="left"/>
      <w:pPr>
        <w:ind w:left="3382" w:hanging="360"/>
      </w:pPr>
    </w:lvl>
    <w:lvl w:ilvl="5" w:tplc="0807001B" w:tentative="1">
      <w:start w:val="1"/>
      <w:numFmt w:val="lowerRoman"/>
      <w:lvlText w:val="%6."/>
      <w:lvlJc w:val="right"/>
      <w:pPr>
        <w:ind w:left="4102" w:hanging="180"/>
      </w:pPr>
    </w:lvl>
    <w:lvl w:ilvl="6" w:tplc="0807000F" w:tentative="1">
      <w:start w:val="1"/>
      <w:numFmt w:val="decimal"/>
      <w:lvlText w:val="%7."/>
      <w:lvlJc w:val="left"/>
      <w:pPr>
        <w:ind w:left="4822" w:hanging="360"/>
      </w:pPr>
    </w:lvl>
    <w:lvl w:ilvl="7" w:tplc="08070019" w:tentative="1">
      <w:start w:val="1"/>
      <w:numFmt w:val="lowerLetter"/>
      <w:lvlText w:val="%8."/>
      <w:lvlJc w:val="left"/>
      <w:pPr>
        <w:ind w:left="5542" w:hanging="360"/>
      </w:pPr>
    </w:lvl>
    <w:lvl w:ilvl="8" w:tplc="08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E7D0063"/>
    <w:multiLevelType w:val="hybridMultilevel"/>
    <w:tmpl w:val="D12288E6"/>
    <w:lvl w:ilvl="0" w:tplc="880EFA24">
      <w:numFmt w:val="bullet"/>
      <w:pStyle w:val="SchmaleListeEben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9384176">
      <w:start w:val="1"/>
      <w:numFmt w:val="bullet"/>
      <w:pStyle w:val="SchmaleListeEbene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964A4CC">
      <w:start w:val="1"/>
      <w:numFmt w:val="bullet"/>
      <w:pStyle w:val="SchmaleListeEbene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0B69"/>
    <w:multiLevelType w:val="hybridMultilevel"/>
    <w:tmpl w:val="7BBE9EE6"/>
    <w:lvl w:ilvl="0" w:tplc="9934E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8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5A"/>
    <w:rsid w:val="0001093C"/>
    <w:rsid w:val="00010966"/>
    <w:rsid w:val="000141E3"/>
    <w:rsid w:val="00014316"/>
    <w:rsid w:val="0002105B"/>
    <w:rsid w:val="00025DEC"/>
    <w:rsid w:val="00051E37"/>
    <w:rsid w:val="00052D59"/>
    <w:rsid w:val="00054FCA"/>
    <w:rsid w:val="000554C3"/>
    <w:rsid w:val="000555D7"/>
    <w:rsid w:val="00083A82"/>
    <w:rsid w:val="00086366"/>
    <w:rsid w:val="000903D0"/>
    <w:rsid w:val="00096C94"/>
    <w:rsid w:val="000A0A1C"/>
    <w:rsid w:val="000B2C36"/>
    <w:rsid w:val="000C2CE0"/>
    <w:rsid w:val="000C5E8A"/>
    <w:rsid w:val="000D0F7E"/>
    <w:rsid w:val="000D27F8"/>
    <w:rsid w:val="000E11B1"/>
    <w:rsid w:val="000E238C"/>
    <w:rsid w:val="000E3420"/>
    <w:rsid w:val="000F6E1A"/>
    <w:rsid w:val="000F7E94"/>
    <w:rsid w:val="00111088"/>
    <w:rsid w:val="00114E01"/>
    <w:rsid w:val="00136751"/>
    <w:rsid w:val="00157275"/>
    <w:rsid w:val="00157663"/>
    <w:rsid w:val="00161389"/>
    <w:rsid w:val="001662EB"/>
    <w:rsid w:val="00173283"/>
    <w:rsid w:val="001779D1"/>
    <w:rsid w:val="00185343"/>
    <w:rsid w:val="001856E7"/>
    <w:rsid w:val="00185CE7"/>
    <w:rsid w:val="001868AA"/>
    <w:rsid w:val="001917E4"/>
    <w:rsid w:val="001944D7"/>
    <w:rsid w:val="001A0AA3"/>
    <w:rsid w:val="001A267C"/>
    <w:rsid w:val="001A5600"/>
    <w:rsid w:val="001B3580"/>
    <w:rsid w:val="001C6827"/>
    <w:rsid w:val="001D08F5"/>
    <w:rsid w:val="001D23C9"/>
    <w:rsid w:val="001E0916"/>
    <w:rsid w:val="001E40CE"/>
    <w:rsid w:val="001E4245"/>
    <w:rsid w:val="001F3CDB"/>
    <w:rsid w:val="001F5547"/>
    <w:rsid w:val="001F605E"/>
    <w:rsid w:val="00214D70"/>
    <w:rsid w:val="00214E2E"/>
    <w:rsid w:val="00216E37"/>
    <w:rsid w:val="002243D2"/>
    <w:rsid w:val="00234F83"/>
    <w:rsid w:val="002371A3"/>
    <w:rsid w:val="002537AB"/>
    <w:rsid w:val="0025574A"/>
    <w:rsid w:val="00264D3B"/>
    <w:rsid w:val="002709EB"/>
    <w:rsid w:val="00272762"/>
    <w:rsid w:val="002751E9"/>
    <w:rsid w:val="00277660"/>
    <w:rsid w:val="002805CD"/>
    <w:rsid w:val="00281CD1"/>
    <w:rsid w:val="0028263C"/>
    <w:rsid w:val="002957EF"/>
    <w:rsid w:val="002B0C00"/>
    <w:rsid w:val="002B4542"/>
    <w:rsid w:val="002C2A90"/>
    <w:rsid w:val="002C5E25"/>
    <w:rsid w:val="002C634D"/>
    <w:rsid w:val="002E0BD8"/>
    <w:rsid w:val="002E2B0A"/>
    <w:rsid w:val="002F257B"/>
    <w:rsid w:val="002F3380"/>
    <w:rsid w:val="0030074B"/>
    <w:rsid w:val="003007EC"/>
    <w:rsid w:val="00301DEE"/>
    <w:rsid w:val="003040A9"/>
    <w:rsid w:val="00333639"/>
    <w:rsid w:val="0034133D"/>
    <w:rsid w:val="00354575"/>
    <w:rsid w:val="00374EBD"/>
    <w:rsid w:val="003A7B62"/>
    <w:rsid w:val="003B5696"/>
    <w:rsid w:val="003C4DAF"/>
    <w:rsid w:val="003D339C"/>
    <w:rsid w:val="003E301D"/>
    <w:rsid w:val="003E48C9"/>
    <w:rsid w:val="003E49BB"/>
    <w:rsid w:val="003F0742"/>
    <w:rsid w:val="003F1108"/>
    <w:rsid w:val="003F21F0"/>
    <w:rsid w:val="00401B06"/>
    <w:rsid w:val="00403A42"/>
    <w:rsid w:val="00406FC0"/>
    <w:rsid w:val="00411029"/>
    <w:rsid w:val="00413C51"/>
    <w:rsid w:val="0042643E"/>
    <w:rsid w:val="004273E6"/>
    <w:rsid w:val="00430FDC"/>
    <w:rsid w:val="00434206"/>
    <w:rsid w:val="00451788"/>
    <w:rsid w:val="004533CC"/>
    <w:rsid w:val="00454FE7"/>
    <w:rsid w:val="00456D00"/>
    <w:rsid w:val="00457B57"/>
    <w:rsid w:val="00467AC4"/>
    <w:rsid w:val="004717E6"/>
    <w:rsid w:val="00475898"/>
    <w:rsid w:val="00481831"/>
    <w:rsid w:val="004857FE"/>
    <w:rsid w:val="004A41B4"/>
    <w:rsid w:val="004C1525"/>
    <w:rsid w:val="004C5905"/>
    <w:rsid w:val="004D0D68"/>
    <w:rsid w:val="004D161D"/>
    <w:rsid w:val="004D7F8B"/>
    <w:rsid w:val="004E0066"/>
    <w:rsid w:val="004E206F"/>
    <w:rsid w:val="004E3EAC"/>
    <w:rsid w:val="004E4330"/>
    <w:rsid w:val="004F0172"/>
    <w:rsid w:val="004F3894"/>
    <w:rsid w:val="004F4D92"/>
    <w:rsid w:val="004F4E64"/>
    <w:rsid w:val="004F5528"/>
    <w:rsid w:val="004F626C"/>
    <w:rsid w:val="004F6D72"/>
    <w:rsid w:val="0050772D"/>
    <w:rsid w:val="0051513F"/>
    <w:rsid w:val="00526484"/>
    <w:rsid w:val="00526F9A"/>
    <w:rsid w:val="00536106"/>
    <w:rsid w:val="00540A98"/>
    <w:rsid w:val="00540E7F"/>
    <w:rsid w:val="005438B2"/>
    <w:rsid w:val="00552BF4"/>
    <w:rsid w:val="00564791"/>
    <w:rsid w:val="0057734A"/>
    <w:rsid w:val="00586FD8"/>
    <w:rsid w:val="00591BD7"/>
    <w:rsid w:val="00591EF3"/>
    <w:rsid w:val="005A12B7"/>
    <w:rsid w:val="005B45AA"/>
    <w:rsid w:val="005E33D3"/>
    <w:rsid w:val="005E4FAD"/>
    <w:rsid w:val="005E537D"/>
    <w:rsid w:val="005E5FF4"/>
    <w:rsid w:val="005F2E24"/>
    <w:rsid w:val="005F5D98"/>
    <w:rsid w:val="006073EF"/>
    <w:rsid w:val="006224BA"/>
    <w:rsid w:val="00627223"/>
    <w:rsid w:val="0063079C"/>
    <w:rsid w:val="00630B28"/>
    <w:rsid w:val="006313A3"/>
    <w:rsid w:val="00632D49"/>
    <w:rsid w:val="00633E70"/>
    <w:rsid w:val="006452BE"/>
    <w:rsid w:val="00662007"/>
    <w:rsid w:val="006644C5"/>
    <w:rsid w:val="00670B25"/>
    <w:rsid w:val="0068523B"/>
    <w:rsid w:val="006B5744"/>
    <w:rsid w:val="006B625E"/>
    <w:rsid w:val="006C0F82"/>
    <w:rsid w:val="006F36BB"/>
    <w:rsid w:val="00703464"/>
    <w:rsid w:val="00704C17"/>
    <w:rsid w:val="00720838"/>
    <w:rsid w:val="00723F9E"/>
    <w:rsid w:val="007262AD"/>
    <w:rsid w:val="0073632C"/>
    <w:rsid w:val="007535BA"/>
    <w:rsid w:val="007572DF"/>
    <w:rsid w:val="00765577"/>
    <w:rsid w:val="00767C80"/>
    <w:rsid w:val="00770939"/>
    <w:rsid w:val="007825D6"/>
    <w:rsid w:val="00797010"/>
    <w:rsid w:val="007A0059"/>
    <w:rsid w:val="007A6E76"/>
    <w:rsid w:val="007B1522"/>
    <w:rsid w:val="007B1552"/>
    <w:rsid w:val="007B292C"/>
    <w:rsid w:val="007B629B"/>
    <w:rsid w:val="007C1ED5"/>
    <w:rsid w:val="007C6DB4"/>
    <w:rsid w:val="007D2C29"/>
    <w:rsid w:val="007D539B"/>
    <w:rsid w:val="007D572E"/>
    <w:rsid w:val="007D5771"/>
    <w:rsid w:val="007E115E"/>
    <w:rsid w:val="007E5ABE"/>
    <w:rsid w:val="007F4F81"/>
    <w:rsid w:val="0080138F"/>
    <w:rsid w:val="00801522"/>
    <w:rsid w:val="00811967"/>
    <w:rsid w:val="008271BB"/>
    <w:rsid w:val="00830476"/>
    <w:rsid w:val="00831129"/>
    <w:rsid w:val="00831C55"/>
    <w:rsid w:val="008335B9"/>
    <w:rsid w:val="008610C5"/>
    <w:rsid w:val="00866936"/>
    <w:rsid w:val="008679B1"/>
    <w:rsid w:val="00871406"/>
    <w:rsid w:val="008760FA"/>
    <w:rsid w:val="0088080E"/>
    <w:rsid w:val="008823AF"/>
    <w:rsid w:val="00882718"/>
    <w:rsid w:val="00886555"/>
    <w:rsid w:val="00895347"/>
    <w:rsid w:val="008A2B88"/>
    <w:rsid w:val="008C0F46"/>
    <w:rsid w:val="008C2A70"/>
    <w:rsid w:val="008C6AD6"/>
    <w:rsid w:val="008D332D"/>
    <w:rsid w:val="008E1A4C"/>
    <w:rsid w:val="008E4BF0"/>
    <w:rsid w:val="008F0347"/>
    <w:rsid w:val="008F5455"/>
    <w:rsid w:val="00902238"/>
    <w:rsid w:val="0090754B"/>
    <w:rsid w:val="00914ECC"/>
    <w:rsid w:val="0092375A"/>
    <w:rsid w:val="00932AEA"/>
    <w:rsid w:val="00936EFA"/>
    <w:rsid w:val="00943825"/>
    <w:rsid w:val="00951AC4"/>
    <w:rsid w:val="0095229C"/>
    <w:rsid w:val="00954976"/>
    <w:rsid w:val="0095546C"/>
    <w:rsid w:val="0096575F"/>
    <w:rsid w:val="00970938"/>
    <w:rsid w:val="009A1369"/>
    <w:rsid w:val="009B5E48"/>
    <w:rsid w:val="009C5A19"/>
    <w:rsid w:val="009D2F9F"/>
    <w:rsid w:val="00A05738"/>
    <w:rsid w:val="00A05750"/>
    <w:rsid w:val="00A128AF"/>
    <w:rsid w:val="00A14280"/>
    <w:rsid w:val="00A15EED"/>
    <w:rsid w:val="00A1643F"/>
    <w:rsid w:val="00A25A98"/>
    <w:rsid w:val="00A25CD4"/>
    <w:rsid w:val="00A3157F"/>
    <w:rsid w:val="00A4211E"/>
    <w:rsid w:val="00A46205"/>
    <w:rsid w:val="00A464C6"/>
    <w:rsid w:val="00A53372"/>
    <w:rsid w:val="00A551C5"/>
    <w:rsid w:val="00A569B5"/>
    <w:rsid w:val="00A5751E"/>
    <w:rsid w:val="00A577CD"/>
    <w:rsid w:val="00A60959"/>
    <w:rsid w:val="00A64653"/>
    <w:rsid w:val="00A7279F"/>
    <w:rsid w:val="00A76011"/>
    <w:rsid w:val="00A95FB5"/>
    <w:rsid w:val="00AA207E"/>
    <w:rsid w:val="00AA3A5E"/>
    <w:rsid w:val="00AA7336"/>
    <w:rsid w:val="00AB1039"/>
    <w:rsid w:val="00AB3A40"/>
    <w:rsid w:val="00AB6D81"/>
    <w:rsid w:val="00AD56E7"/>
    <w:rsid w:val="00AE0BCC"/>
    <w:rsid w:val="00B059B9"/>
    <w:rsid w:val="00B13543"/>
    <w:rsid w:val="00B20252"/>
    <w:rsid w:val="00B24744"/>
    <w:rsid w:val="00B30AEF"/>
    <w:rsid w:val="00B31537"/>
    <w:rsid w:val="00B342A6"/>
    <w:rsid w:val="00B401B6"/>
    <w:rsid w:val="00B43914"/>
    <w:rsid w:val="00B529D0"/>
    <w:rsid w:val="00B55372"/>
    <w:rsid w:val="00B572D9"/>
    <w:rsid w:val="00B641FC"/>
    <w:rsid w:val="00B66D83"/>
    <w:rsid w:val="00B67ADC"/>
    <w:rsid w:val="00B8643C"/>
    <w:rsid w:val="00BA0481"/>
    <w:rsid w:val="00BA2724"/>
    <w:rsid w:val="00BA2A1B"/>
    <w:rsid w:val="00BA2FD9"/>
    <w:rsid w:val="00BA4821"/>
    <w:rsid w:val="00BC6092"/>
    <w:rsid w:val="00BC7836"/>
    <w:rsid w:val="00BC7FF6"/>
    <w:rsid w:val="00BE0873"/>
    <w:rsid w:val="00BF67BF"/>
    <w:rsid w:val="00C02517"/>
    <w:rsid w:val="00C127D8"/>
    <w:rsid w:val="00C21C43"/>
    <w:rsid w:val="00C2302B"/>
    <w:rsid w:val="00C35827"/>
    <w:rsid w:val="00C365B0"/>
    <w:rsid w:val="00C50BC8"/>
    <w:rsid w:val="00C61FDD"/>
    <w:rsid w:val="00C627F9"/>
    <w:rsid w:val="00C643DD"/>
    <w:rsid w:val="00C67C71"/>
    <w:rsid w:val="00C733CC"/>
    <w:rsid w:val="00C858EC"/>
    <w:rsid w:val="00CA6340"/>
    <w:rsid w:val="00CC3696"/>
    <w:rsid w:val="00CE38B5"/>
    <w:rsid w:val="00CF014F"/>
    <w:rsid w:val="00CF49C4"/>
    <w:rsid w:val="00CF4F4D"/>
    <w:rsid w:val="00CF7371"/>
    <w:rsid w:val="00D041C1"/>
    <w:rsid w:val="00D06418"/>
    <w:rsid w:val="00D12EB0"/>
    <w:rsid w:val="00D25204"/>
    <w:rsid w:val="00D26E92"/>
    <w:rsid w:val="00D3641C"/>
    <w:rsid w:val="00D40C8D"/>
    <w:rsid w:val="00D41AE7"/>
    <w:rsid w:val="00D5095E"/>
    <w:rsid w:val="00D56825"/>
    <w:rsid w:val="00D82BC4"/>
    <w:rsid w:val="00D82E75"/>
    <w:rsid w:val="00D8506D"/>
    <w:rsid w:val="00D85B0E"/>
    <w:rsid w:val="00D94FA1"/>
    <w:rsid w:val="00DA0D95"/>
    <w:rsid w:val="00DA4F8E"/>
    <w:rsid w:val="00DA7BC6"/>
    <w:rsid w:val="00DA7CC6"/>
    <w:rsid w:val="00DB2A99"/>
    <w:rsid w:val="00DB4552"/>
    <w:rsid w:val="00DC1760"/>
    <w:rsid w:val="00DC17E2"/>
    <w:rsid w:val="00DC2D7A"/>
    <w:rsid w:val="00DC3173"/>
    <w:rsid w:val="00DC62E5"/>
    <w:rsid w:val="00DC6F4B"/>
    <w:rsid w:val="00DD3B15"/>
    <w:rsid w:val="00DD6D53"/>
    <w:rsid w:val="00DE2D42"/>
    <w:rsid w:val="00E23BCE"/>
    <w:rsid w:val="00E25430"/>
    <w:rsid w:val="00E25B7A"/>
    <w:rsid w:val="00E2646C"/>
    <w:rsid w:val="00E270DD"/>
    <w:rsid w:val="00E46E68"/>
    <w:rsid w:val="00E479EA"/>
    <w:rsid w:val="00E541BB"/>
    <w:rsid w:val="00E55D3F"/>
    <w:rsid w:val="00E64D01"/>
    <w:rsid w:val="00E73398"/>
    <w:rsid w:val="00E76A7B"/>
    <w:rsid w:val="00E819CC"/>
    <w:rsid w:val="00E8336E"/>
    <w:rsid w:val="00E8396F"/>
    <w:rsid w:val="00E8620C"/>
    <w:rsid w:val="00E934BD"/>
    <w:rsid w:val="00E93A23"/>
    <w:rsid w:val="00E94477"/>
    <w:rsid w:val="00EA28AE"/>
    <w:rsid w:val="00EA77E8"/>
    <w:rsid w:val="00EB1264"/>
    <w:rsid w:val="00EB37E8"/>
    <w:rsid w:val="00EB72CE"/>
    <w:rsid w:val="00EB75AB"/>
    <w:rsid w:val="00ED3B83"/>
    <w:rsid w:val="00ED56ED"/>
    <w:rsid w:val="00ED6730"/>
    <w:rsid w:val="00ED67C6"/>
    <w:rsid w:val="00EE15B2"/>
    <w:rsid w:val="00EE698B"/>
    <w:rsid w:val="00EE7216"/>
    <w:rsid w:val="00EF65B1"/>
    <w:rsid w:val="00EF71FC"/>
    <w:rsid w:val="00EF7E96"/>
    <w:rsid w:val="00EF7FB0"/>
    <w:rsid w:val="00F02541"/>
    <w:rsid w:val="00F0715D"/>
    <w:rsid w:val="00F17A39"/>
    <w:rsid w:val="00F22B99"/>
    <w:rsid w:val="00F271DC"/>
    <w:rsid w:val="00F34864"/>
    <w:rsid w:val="00F37CCE"/>
    <w:rsid w:val="00F44A0F"/>
    <w:rsid w:val="00F50768"/>
    <w:rsid w:val="00F539CD"/>
    <w:rsid w:val="00F54A3D"/>
    <w:rsid w:val="00F57A33"/>
    <w:rsid w:val="00F669A8"/>
    <w:rsid w:val="00F823EF"/>
    <w:rsid w:val="00F90DC4"/>
    <w:rsid w:val="00FA333F"/>
    <w:rsid w:val="00FA525F"/>
    <w:rsid w:val="00FB1934"/>
    <w:rsid w:val="00FB4910"/>
    <w:rsid w:val="00FB5809"/>
    <w:rsid w:val="00FB6984"/>
    <w:rsid w:val="00FB7A72"/>
    <w:rsid w:val="00FC1ACE"/>
    <w:rsid w:val="00FC3E45"/>
    <w:rsid w:val="00FC7CAD"/>
    <w:rsid w:val="00FD4F68"/>
    <w:rsid w:val="00F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239D71"/>
  <w14:defaultImageDpi w14:val="32767"/>
  <w15:chartTrackingRefBased/>
  <w15:docId w15:val="{F4A00C1D-4615-4BD3-B6DD-8D98A767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03D0"/>
    <w:pPr>
      <w:spacing w:line="254" w:lineRule="auto"/>
    </w:pPr>
    <w:rPr>
      <w:sz w:val="12"/>
      <w:szCs w:val="1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Zusammenfassung">
    <w:name w:val="Titel Zusammenfassung"/>
    <w:basedOn w:val="Standard"/>
    <w:link w:val="TitelZusammenfassungZchn"/>
    <w:qFormat/>
    <w:rsid w:val="00EF7FB0"/>
    <w:pPr>
      <w:pBdr>
        <w:top w:val="single" w:sz="4" w:space="0" w:color="auto"/>
      </w:pBdr>
      <w:spacing w:line="256" w:lineRule="auto"/>
    </w:pPr>
    <w:rPr>
      <w:b/>
      <w:bCs/>
    </w:rPr>
  </w:style>
  <w:style w:type="character" w:styleId="Hervorhebung">
    <w:name w:val="Emphasis"/>
    <w:basedOn w:val="Absatz-Standardschriftart"/>
    <w:uiPriority w:val="20"/>
    <w:qFormat/>
    <w:rsid w:val="000E11B1"/>
    <w:rPr>
      <w:i/>
      <w:iCs/>
    </w:rPr>
  </w:style>
  <w:style w:type="character" w:customStyle="1" w:styleId="TitelZusammenfassungZchn">
    <w:name w:val="Titel Zusammenfassung Zchn"/>
    <w:basedOn w:val="Absatz-Standardschriftart"/>
    <w:link w:val="TitelZusammenfassung"/>
    <w:rsid w:val="00EF7FB0"/>
    <w:rPr>
      <w:b/>
      <w:bCs/>
      <w:sz w:val="14"/>
      <w:szCs w:val="14"/>
    </w:rPr>
  </w:style>
  <w:style w:type="paragraph" w:styleId="KeinLeerraum">
    <w:name w:val="No Spacing"/>
    <w:uiPriority w:val="1"/>
    <w:qFormat/>
    <w:rsid w:val="000E11B1"/>
    <w:pPr>
      <w:spacing w:after="0" w:line="240" w:lineRule="auto"/>
    </w:pPr>
    <w:rPr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sid w:val="000E11B1"/>
    <w:rPr>
      <w:i/>
      <w:iCs/>
      <w:color w:val="4472C4" w:themeColor="accent1"/>
    </w:rPr>
  </w:style>
  <w:style w:type="paragraph" w:styleId="Listenabsatz">
    <w:name w:val="List Paragraph"/>
    <w:basedOn w:val="Standard"/>
    <w:link w:val="ListenabsatzZchn"/>
    <w:uiPriority w:val="34"/>
    <w:rsid w:val="002709EB"/>
    <w:pPr>
      <w:spacing w:line="256" w:lineRule="auto"/>
      <w:ind w:left="720"/>
      <w:contextualSpacing/>
    </w:pPr>
  </w:style>
  <w:style w:type="paragraph" w:customStyle="1" w:styleId="SchmaleListeEbene1">
    <w:name w:val="Schmale Liste: Ebene 1"/>
    <w:basedOn w:val="Listenabsatz"/>
    <w:link w:val="SchmaleListeEbene1Zchn"/>
    <w:qFormat/>
    <w:rsid w:val="001A5600"/>
    <w:pPr>
      <w:numPr>
        <w:numId w:val="3"/>
      </w:numPr>
      <w:spacing w:after="0"/>
      <w:ind w:left="284" w:hanging="141"/>
    </w:pPr>
  </w:style>
  <w:style w:type="paragraph" w:customStyle="1" w:styleId="SchmaleListeEbene2">
    <w:name w:val="Schmale Liste: Ebene 2"/>
    <w:basedOn w:val="SchmaleListeEbene1"/>
    <w:link w:val="SchmaleListeEbene2Zchn"/>
    <w:qFormat/>
    <w:rsid w:val="00CC3696"/>
    <w:pPr>
      <w:numPr>
        <w:ilvl w:val="1"/>
      </w:numPr>
      <w:ind w:left="426" w:hanging="142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2709EB"/>
    <w:rPr>
      <w:sz w:val="18"/>
      <w:szCs w:val="18"/>
    </w:rPr>
  </w:style>
  <w:style w:type="character" w:customStyle="1" w:styleId="SchmaleListeEbene1Zchn">
    <w:name w:val="Schmale Liste: Ebene 1 Zchn"/>
    <w:basedOn w:val="ListenabsatzZchn"/>
    <w:link w:val="SchmaleListeEbene1"/>
    <w:rsid w:val="001A5600"/>
    <w:rPr>
      <w:sz w:val="14"/>
      <w:szCs w:val="14"/>
    </w:rPr>
  </w:style>
  <w:style w:type="paragraph" w:customStyle="1" w:styleId="SchmaleListeEbene3">
    <w:name w:val="Schmale Liste: Ebene 3"/>
    <w:basedOn w:val="SchmaleListeEbene2"/>
    <w:link w:val="SchmaleListeEbene3Zchn"/>
    <w:qFormat/>
    <w:rsid w:val="00797010"/>
    <w:pPr>
      <w:numPr>
        <w:ilvl w:val="2"/>
      </w:numPr>
      <w:ind w:left="567" w:hanging="141"/>
    </w:pPr>
    <w:rPr>
      <w:sz w:val="10"/>
      <w:szCs w:val="10"/>
    </w:rPr>
  </w:style>
  <w:style w:type="character" w:customStyle="1" w:styleId="SchmaleListeEbene2Zchn">
    <w:name w:val="Schmale Liste: Ebene 2 Zchn"/>
    <w:basedOn w:val="SchmaleListeEbene1Zchn"/>
    <w:link w:val="SchmaleListeEbene2"/>
    <w:rsid w:val="00CC3696"/>
    <w:rPr>
      <w:sz w:val="12"/>
      <w:szCs w:val="12"/>
    </w:rPr>
  </w:style>
  <w:style w:type="character" w:customStyle="1" w:styleId="SchmaleListeEbene3Zchn">
    <w:name w:val="Schmale Liste: Ebene 3 Zchn"/>
    <w:basedOn w:val="SchmaleListeEbene2Zchn"/>
    <w:link w:val="SchmaleListeEbene3"/>
    <w:rsid w:val="00797010"/>
    <w:rPr>
      <w:sz w:val="10"/>
      <w:szCs w:val="10"/>
    </w:rPr>
  </w:style>
  <w:style w:type="character" w:styleId="Fett">
    <w:name w:val="Strong"/>
    <w:basedOn w:val="Absatz-Standardschriftart"/>
    <w:uiPriority w:val="22"/>
    <w:qFormat/>
    <w:rsid w:val="004A41B4"/>
    <w:rPr>
      <w:b/>
      <w:bCs/>
    </w:rPr>
  </w:style>
  <w:style w:type="table" w:styleId="Tabellenraster">
    <w:name w:val="Table Grid"/>
    <w:basedOn w:val="NormaleTabelle"/>
    <w:uiPriority w:val="39"/>
    <w:rsid w:val="00C12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865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OneDrive\Dokumente\Studium%20OST%20(HSR)\Zusammenfassung_pr&#252;fung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278897-755D-47E5-ABD4-4EB5B8FAAC03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Sql&quot;"/>
    <we:property name="theme" value="&quot;Atom One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Zusammenfassung_prüfung_vorlage.dotx</Template>
  <TotalTime>0</TotalTime>
  <Pages>2</Pages>
  <Words>3231</Words>
  <Characters>20359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Hürzeler</dc:creator>
  <cp:keywords/>
  <dc:description/>
  <cp:lastModifiedBy>Joshua Hürzeler</cp:lastModifiedBy>
  <cp:revision>400</cp:revision>
  <cp:lastPrinted>2021-01-31T14:27:00Z</cp:lastPrinted>
  <dcterms:created xsi:type="dcterms:W3CDTF">2020-12-16T09:20:00Z</dcterms:created>
  <dcterms:modified xsi:type="dcterms:W3CDTF">2021-01-31T14:29:00Z</dcterms:modified>
</cp:coreProperties>
</file>