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EAB05" w14:textId="019168DB" w:rsidR="00A50307" w:rsidRDefault="002D43CA" w:rsidP="002D43CA">
      <w:pPr>
        <w:pStyle w:val="TitelZusammenfassung"/>
        <w:spacing w:after="0"/>
        <w:rPr>
          <w:lang w:val="en-GB"/>
        </w:rPr>
      </w:pPr>
      <w:r>
        <w:rPr>
          <w:lang w:val="en-GB"/>
        </w:rPr>
        <w:t>Deep Learning</w:t>
      </w:r>
    </w:p>
    <w:p w14:paraId="6B61ABC2" w14:textId="0256A492" w:rsidR="002D43CA" w:rsidRDefault="00073369" w:rsidP="00FE1151">
      <w:r>
        <w:rPr>
          <w:noProof/>
        </w:rPr>
        <w:drawing>
          <wp:inline distT="0" distB="0" distL="0" distR="0" wp14:anchorId="50F41841" wp14:editId="648FAF7E">
            <wp:extent cx="3363402" cy="170200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1931" cy="172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85E3" w14:textId="1DBC4BB2" w:rsidR="00F85461" w:rsidRPr="00762B1E" w:rsidRDefault="00F85461" w:rsidP="002D43CA">
      <w:r w:rsidRPr="00F85461">
        <w:rPr>
          <w:lang w:val="en-GB"/>
        </w:rPr>
        <w:t xml:space="preserve">Artificial Neural Network (ANN) </w:t>
      </w:r>
      <w:proofErr w:type="spellStart"/>
      <w:r>
        <w:rPr>
          <w:lang w:val="en-GB"/>
        </w:rPr>
        <w:t>impl</w:t>
      </w:r>
      <w:proofErr w:type="spellEnd"/>
      <w:r>
        <w:rPr>
          <w:lang w:val="en-GB"/>
        </w:rPr>
        <w:t>.</w:t>
      </w:r>
      <w:r w:rsidRPr="00F85461">
        <w:rPr>
          <w:lang w:val="en-GB"/>
        </w:rPr>
        <w:t xml:space="preserve"> </w:t>
      </w:r>
      <w:r w:rsidRPr="00762B1E">
        <w:t xml:space="preserve">Hypothesis </w:t>
      </w:r>
      <w:proofErr w:type="spellStart"/>
      <w:r w:rsidRPr="00762B1E">
        <w:t>set</w:t>
      </w:r>
      <w:proofErr w:type="spellEnd"/>
      <w:r w:rsidRPr="00762B1E">
        <w:t xml:space="preserve"> (Model Family)</w:t>
      </w:r>
    </w:p>
    <w:p w14:paraId="1C1B64FF" w14:textId="4EECA799" w:rsidR="00787F51" w:rsidRPr="009A6720" w:rsidRDefault="008606EC" w:rsidP="009A6720">
      <w:pPr>
        <w:spacing w:after="0"/>
        <w:jc w:val="center"/>
        <w:rPr>
          <w:rFonts w:ascii="Cambria Math" w:eastAsia="Cambria Math" w:hAnsi="Cambria Math" w:cs="Cambria Math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3F2BA1F0" wp14:editId="3DFF42C5">
            <wp:extent cx="3430988" cy="1656559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9993" cy="16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90" w:rsidRPr="009A6720">
        <w:rPr>
          <w:i/>
          <w:iCs/>
        </w:rPr>
        <w:t>Formel Neuron Berechnung</w:t>
      </w:r>
      <w:r w:rsidR="009A6720" w:rsidRPr="009A6720">
        <w:t xml:space="preserve"> </w:t>
      </w:r>
      <w:r w:rsidR="009A6720" w:rsidRPr="009A6720">
        <w:rPr>
          <w:sz w:val="14"/>
          <w:szCs w:val="14"/>
        </w:rPr>
        <w:t>(</w:t>
      </w:r>
      <w:r w:rsidR="009A6720" w:rsidRPr="009A6720">
        <w:rPr>
          <w:i/>
          <w:iCs/>
          <w:sz w:val="14"/>
          <w:szCs w:val="14"/>
        </w:rPr>
        <w:t>φ = Aktivierungsfunktion)</w:t>
      </w:r>
      <w:r w:rsidR="00243990" w:rsidRPr="009A6720">
        <w:rPr>
          <w:i/>
          <w:iCs/>
          <w:sz w:val="14"/>
          <w:szCs w:val="14"/>
        </w:rPr>
        <w:t>:</w:t>
      </w:r>
      <w:r w:rsidR="00243990" w:rsidRPr="009A6720">
        <w:rPr>
          <w:sz w:val="14"/>
          <w:szCs w:val="14"/>
        </w:rPr>
        <w:t xml:space="preserve"> </w:t>
      </w:r>
      <w:r w:rsidR="00243990" w:rsidRPr="00243990">
        <w:rPr>
          <w:rFonts w:ascii="Cambria Math" w:eastAsia="Cambria Math" w:hAnsi="Cambria Math" w:cs="Cambria Math"/>
          <w:color w:val="000000"/>
          <w:sz w:val="16"/>
          <w:szCs w:val="16"/>
        </w:rPr>
        <w:br/>
      </w: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  <m:t>AN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  <m:t>Output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16"/>
              <w:szCs w:val="16"/>
            </w:rPr>
            <m:t>=</m:t>
          </m:r>
          <w:bookmarkStart w:id="0" w:name="_Hlk108086322"/>
          <m:r>
            <w:rPr>
              <w:rFonts w:ascii="Cambria Math" w:eastAsia="Cambria Math" w:hAnsi="Cambria Math" w:cs="Cambria Math"/>
              <w:color w:val="000000"/>
              <w:sz w:val="16"/>
              <w:szCs w:val="16"/>
            </w:rPr>
            <m:t>φ</m:t>
          </m:r>
          <w:bookmarkEnd w:id="0"/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="Cambria Math" w:hAnsi="Cambria Math" w:cs="Cambria Math"/>
                      <w:color w:val="000000"/>
                      <w:sz w:val="16"/>
                      <w:szCs w:val="16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16"/>
                      <w:szCs w:val="16"/>
                    </w:rPr>
                    <m:t>x</m:t>
                  </m:r>
                </m:e>
              </m:acc>
              <m: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eastAsia="Cambria Math" w:hAnsi="Cambria Math" w:cs="Cambria Math"/>
                      <w:color w:val="000000"/>
                      <w:sz w:val="16"/>
                      <w:szCs w:val="16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16"/>
                      <w:szCs w:val="16"/>
                    </w:rPr>
                    <m:t>w</m:t>
                  </m:r>
                </m:e>
              </m:acc>
              <m:r>
                <w:rPr>
                  <w:rFonts w:ascii="Cambria Math" w:eastAsia="Cambria Math" w:hAnsi="Cambria Math" w:cs="Cambria Math"/>
                  <w:color w:val="000000"/>
                  <w:sz w:val="16"/>
                  <w:szCs w:val="16"/>
                </w:rPr>
                <m:t>+b</m:t>
              </m:r>
            </m:e>
          </m:d>
        </m:oMath>
      </m:oMathPara>
    </w:p>
    <w:p w14:paraId="3409004F" w14:textId="77777777" w:rsidR="009A6720" w:rsidRPr="009A6720" w:rsidRDefault="009A6720" w:rsidP="009A6720">
      <w:pPr>
        <w:spacing w:after="0"/>
      </w:pPr>
    </w:p>
    <w:p w14:paraId="5C430C03" w14:textId="709B97CC" w:rsidR="00283997" w:rsidRPr="00283997" w:rsidRDefault="00283997" w:rsidP="002D43CA">
      <w:proofErr w:type="spellStart"/>
      <w:r w:rsidRPr="00FA2025">
        <w:rPr>
          <w:b/>
          <w:bCs/>
        </w:rPr>
        <w:t>Decision</w:t>
      </w:r>
      <w:proofErr w:type="spellEnd"/>
      <w:r w:rsidRPr="00FA2025">
        <w:rPr>
          <w:b/>
          <w:bCs/>
        </w:rPr>
        <w:t xml:space="preserve"> </w:t>
      </w:r>
      <w:proofErr w:type="spellStart"/>
      <w:r w:rsidRPr="00FA2025">
        <w:rPr>
          <w:b/>
          <w:bCs/>
        </w:rPr>
        <w:t>boundary</w:t>
      </w:r>
      <w:proofErr w:type="spellEnd"/>
      <w:r w:rsidRPr="00283997">
        <w:t>: Trennt zwei Klasse</w:t>
      </w:r>
      <w:r>
        <w:t>n</w:t>
      </w:r>
      <w:r w:rsidR="00092F53">
        <w:t xml:space="preserve">. </w:t>
      </w:r>
      <w:r w:rsidR="00DF1BA0">
        <w:t>Auf Grenze unklar wo zuweisen.</w:t>
      </w:r>
    </w:p>
    <w:p w14:paraId="20E5A164" w14:textId="646EC05C" w:rsidR="008606EC" w:rsidRPr="00CB5B8E" w:rsidRDefault="008606EC" w:rsidP="00CB5B8E">
      <w:pPr>
        <w:spacing w:after="0"/>
        <w:rPr>
          <w:u w:val="single"/>
        </w:rPr>
      </w:pPr>
      <w:r w:rsidRPr="00CB5B8E">
        <w:rPr>
          <w:u w:val="single"/>
        </w:rPr>
        <w:t xml:space="preserve">Single </w:t>
      </w:r>
      <w:proofErr w:type="spellStart"/>
      <w:r w:rsidRPr="00CB5B8E">
        <w:rPr>
          <w:u w:val="single"/>
        </w:rPr>
        <w:t>layer</w:t>
      </w:r>
      <w:proofErr w:type="spellEnd"/>
      <w:r w:rsidRPr="00CB5B8E">
        <w:rPr>
          <w:u w:val="single"/>
        </w:rPr>
        <w:t xml:space="preserve"> </w:t>
      </w:r>
      <w:proofErr w:type="spellStart"/>
      <w:r w:rsidRPr="00CB5B8E">
        <w:rPr>
          <w:u w:val="single"/>
        </w:rPr>
        <w:t>perceptron</w:t>
      </w:r>
      <w:proofErr w:type="spellEnd"/>
      <w:r w:rsidRPr="00CB5B8E">
        <w:rPr>
          <w:u w:val="single"/>
        </w:rPr>
        <w:t>:</w:t>
      </w:r>
    </w:p>
    <w:p w14:paraId="668F18C7" w14:textId="493F911A" w:rsidR="008606EC" w:rsidRDefault="008606EC" w:rsidP="008606EC">
      <w:pPr>
        <w:pStyle w:val="SchmaleListeEbene1"/>
      </w:pPr>
      <w:r>
        <w:t xml:space="preserve">Kann linear </w:t>
      </w:r>
      <w:r w:rsidR="00600FF5">
        <w:t xml:space="preserve">separierte </w:t>
      </w:r>
      <w:r w:rsidR="00092F53">
        <w:t>Patterns</w:t>
      </w:r>
      <w:r w:rsidR="00600FF5">
        <w:t xml:space="preserve"> lernen</w:t>
      </w:r>
    </w:p>
    <w:p w14:paraId="45E4E029" w14:textId="18F1D5A3" w:rsidR="00600FF5" w:rsidRDefault="00600FF5" w:rsidP="008606EC">
      <w:pPr>
        <w:pStyle w:val="SchmaleListeEbene1"/>
      </w:pPr>
      <w:r>
        <w:t>Mehr Dimensionierter Input: Immernoch linear, aber 3D (Fläche)</w:t>
      </w:r>
    </w:p>
    <w:p w14:paraId="04F29B92" w14:textId="5FE8E55B" w:rsidR="00600FF5" w:rsidRDefault="00FB26F4" w:rsidP="00CB5B8E">
      <w:pPr>
        <w:pStyle w:val="SchmaleListeEbene1"/>
        <w:spacing w:after="0"/>
      </w:pPr>
      <w:r>
        <w:t>«</w:t>
      </w:r>
      <w:proofErr w:type="spellStart"/>
      <w:r>
        <w:t>Perceptron</w:t>
      </w:r>
      <w:proofErr w:type="spellEnd"/>
      <w:r>
        <w:t>» steht für</w:t>
      </w:r>
    </w:p>
    <w:p w14:paraId="7D599442" w14:textId="1C67E5B5" w:rsidR="00FB26F4" w:rsidRDefault="00FB26F4" w:rsidP="00FB26F4">
      <w:pPr>
        <w:pStyle w:val="SchmaleListeEbene2"/>
      </w:pPr>
      <w:r>
        <w:t>Einzelnes Neuron</w:t>
      </w:r>
    </w:p>
    <w:p w14:paraId="4162FC00" w14:textId="0D970F11" w:rsidR="00FB26F4" w:rsidRDefault="00FB26F4" w:rsidP="00FB26F4">
      <w:pPr>
        <w:pStyle w:val="SchmaleListeEbene2"/>
      </w:pPr>
      <w:r>
        <w:t>Algorithmus für das lernen von binärer Klassifizierung</w:t>
      </w:r>
    </w:p>
    <w:p w14:paraId="03BA7441" w14:textId="4C713F08" w:rsidR="00527019" w:rsidRDefault="00F7681D" w:rsidP="00F7681D">
      <w:pPr>
        <w:pStyle w:val="SchmaleListeEbene1"/>
      </w:pPr>
      <w:r>
        <w:t>Kann XOR-Problem nicht lösen</w:t>
      </w:r>
      <w:r w:rsidR="00DF1BA0">
        <w:t>.</w:t>
      </w:r>
    </w:p>
    <w:p w14:paraId="26178875" w14:textId="1BC1C17F" w:rsidR="00DF1BA0" w:rsidRDefault="001E5134" w:rsidP="00DF1BA0">
      <w:pPr>
        <w:pStyle w:val="SchmaleListeEbene1"/>
        <w:numPr>
          <w:ilvl w:val="0"/>
          <w:numId w:val="0"/>
        </w:numPr>
        <w:ind w:left="142" w:hanging="142"/>
        <w:rPr>
          <w:noProof/>
        </w:rPr>
      </w:pPr>
      <w:r w:rsidRPr="001E5134">
        <w:t>Desto mehr Hidden Layers</w:t>
      </w:r>
      <w:r w:rsidR="00856DD0">
        <w:t xml:space="preserve">, </w:t>
      </w:r>
      <w:r w:rsidRPr="001E5134">
        <w:t>desto tiefer ist</w:t>
      </w:r>
      <w:r>
        <w:t xml:space="preserve"> ANN</w:t>
      </w:r>
      <w:r w:rsidR="00E350BA">
        <w:t>.</w:t>
      </w:r>
      <w:r w:rsidR="00E350BA" w:rsidRPr="00E350BA">
        <w:rPr>
          <w:noProof/>
        </w:rPr>
        <w:t xml:space="preserve"> </w:t>
      </w:r>
      <w:r w:rsidR="00856DD0">
        <w:rPr>
          <w:noProof/>
        </w:rPr>
        <w:sym w:font="Wingdings" w:char="F0E8"/>
      </w:r>
      <w:r w:rsidR="00856DD0">
        <w:rPr>
          <w:noProof/>
        </w:rPr>
        <w:t xml:space="preserve"> </w:t>
      </w:r>
      <w:r w:rsidR="00856DD0" w:rsidRPr="009E4A1C">
        <w:rPr>
          <w:b/>
          <w:bCs/>
          <w:noProof/>
        </w:rPr>
        <w:t>Deep Neural Network</w:t>
      </w:r>
    </w:p>
    <w:p w14:paraId="497B8026" w14:textId="77777777" w:rsidR="007B5DFD" w:rsidRDefault="00FE1151" w:rsidP="00FE1151">
      <w:pPr>
        <w:pStyle w:val="SchmaleListeEbene1"/>
        <w:numPr>
          <w:ilvl w:val="0"/>
          <w:numId w:val="0"/>
        </w:numPr>
        <w:ind w:left="142" w:hanging="142"/>
        <w:jc w:val="center"/>
      </w:pPr>
      <w:r>
        <w:rPr>
          <w:noProof/>
        </w:rPr>
        <w:drawing>
          <wp:inline distT="0" distB="0" distL="0" distR="0" wp14:anchorId="57EBF0AB" wp14:editId="1087C64C">
            <wp:extent cx="2956560" cy="1476188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3846" cy="153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9B75" w14:textId="774C6995" w:rsidR="00FE1151" w:rsidRDefault="00980D3C" w:rsidP="00EE702F">
      <w:pPr>
        <w:pStyle w:val="SchmaleListeEbene1"/>
        <w:numPr>
          <w:ilvl w:val="0"/>
          <w:numId w:val="0"/>
        </w:numPr>
        <w:spacing w:after="0"/>
        <w:ind w:left="142" w:hanging="142"/>
        <w:jc w:val="center"/>
      </w:pPr>
      <w:r>
        <w:rPr>
          <w:noProof/>
        </w:rPr>
        <w:drawing>
          <wp:inline distT="0" distB="0" distL="0" distR="0" wp14:anchorId="7D0FAA5C" wp14:editId="4C22D03F">
            <wp:extent cx="3432133" cy="1789043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084" cy="182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64AA" w14:textId="5EAC778E" w:rsidR="003F0264" w:rsidRDefault="003F0264" w:rsidP="00EE702F">
      <w:pPr>
        <w:pStyle w:val="SchmaleListeEbene1"/>
        <w:numPr>
          <w:ilvl w:val="0"/>
          <w:numId w:val="0"/>
        </w:numPr>
        <w:spacing w:after="0"/>
        <w:ind w:left="142" w:hanging="142"/>
        <w:jc w:val="center"/>
      </w:pPr>
    </w:p>
    <w:p w14:paraId="0FC32B5A" w14:textId="58AF693C" w:rsidR="00406443" w:rsidRPr="009F20E4" w:rsidRDefault="00406443" w:rsidP="003965D7">
      <w:pPr>
        <w:pStyle w:val="TitelZusammenfassung"/>
        <w:spacing w:after="0"/>
      </w:pPr>
      <w:r w:rsidRPr="009F20E4">
        <w:t>Akt</w:t>
      </w:r>
      <w:r w:rsidR="009F20E4" w:rsidRPr="009F20E4">
        <w:t>ivierungsfunktion</w:t>
      </w:r>
      <w:r w:rsidR="009860EC">
        <w:t>en</w:t>
      </w:r>
    </w:p>
    <w:p w14:paraId="5FB42867" w14:textId="77777777" w:rsidR="00980552" w:rsidRDefault="003965D7" w:rsidP="003965D7">
      <w:pPr>
        <w:pStyle w:val="SchmaleListeEbene1"/>
        <w:numPr>
          <w:ilvl w:val="0"/>
          <w:numId w:val="0"/>
        </w:numPr>
        <w:spacing w:after="0"/>
        <w:ind w:left="142" w:hanging="142"/>
      </w:pPr>
      <w:r>
        <w:rPr>
          <w:noProof/>
        </w:rPr>
        <w:drawing>
          <wp:inline distT="0" distB="0" distL="0" distR="0" wp14:anchorId="1D8A4F8C" wp14:editId="55523727">
            <wp:extent cx="2926080" cy="1314970"/>
            <wp:effectExtent l="0" t="0" r="7620" b="0"/>
            <wp:docPr id="384" name="Grafik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6836" cy="13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2C6A" w14:textId="022A1AE0" w:rsidR="009F20E4" w:rsidRDefault="00980552" w:rsidP="00C45AEA">
      <w:pPr>
        <w:spacing w:after="0"/>
      </w:pPr>
      <w:r w:rsidRPr="00991418">
        <w:t>Sieht man sich die Aktivierungsfunktionen genauer an, so fällt auf, dass ein einzelnes Neuron nur linear separierbare</w:t>
      </w:r>
      <w:r>
        <w:t xml:space="preserve"> (</w:t>
      </w:r>
      <w:r w:rsidRPr="006C51FE">
        <w:t>binäre</w:t>
      </w:r>
      <w:r>
        <w:t xml:space="preserve">) </w:t>
      </w:r>
      <w:r w:rsidRPr="00991418">
        <w:t>Muster</w:t>
      </w:r>
      <w:r>
        <w:t xml:space="preserve"> </w:t>
      </w:r>
      <w:r w:rsidRPr="00991418">
        <w:t>erkennen kann</w:t>
      </w:r>
      <w:r w:rsidR="00C45AEA">
        <w:t>. Gilt auch bei höheren Dimensionen (X-OR Problem)</w:t>
      </w:r>
      <w:r>
        <w:br/>
      </w:r>
      <w:r w:rsidRPr="00991418">
        <w:t xml:space="preserve"> </w:t>
      </w:r>
      <w:r w:rsidRPr="00991418">
        <w:rPr>
          <w:noProof/>
        </w:rPr>
        <w:drawing>
          <wp:inline distT="0" distB="0" distL="0" distR="0" wp14:anchorId="4EDDEA40" wp14:editId="12EAAA78">
            <wp:extent cx="1849120" cy="816475"/>
            <wp:effectExtent l="0" t="0" r="0" b="3175"/>
            <wp:docPr id="388" name="Grafik 388" descr="Solving XOR Problem using neural network – C# – Tech-Quan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olving XOR Problem using neural network – C# – Tech-Quant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2" b="8471"/>
                    <a:stretch/>
                  </pic:blipFill>
                  <pic:spPr bwMode="auto">
                    <a:xfrm>
                      <a:off x="0" y="0"/>
                      <a:ext cx="1867377" cy="8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8359" w14:textId="7E252397" w:rsidR="00980D3C" w:rsidRDefault="002B5FE1" w:rsidP="00E839AA">
      <w:pPr>
        <w:pStyle w:val="TitelZusammenfassung"/>
        <w:spacing w:after="0"/>
      </w:pPr>
      <w:r>
        <w:t xml:space="preserve">Expression </w:t>
      </w:r>
      <w:proofErr w:type="spellStart"/>
      <w:r>
        <w:t>Trees</w:t>
      </w:r>
      <w:proofErr w:type="spellEnd"/>
    </w:p>
    <w:p w14:paraId="55EB71EB" w14:textId="5C6664D3" w:rsidR="002B5FE1" w:rsidRDefault="00E839AA" w:rsidP="00F75BF8">
      <w:pPr>
        <w:spacing w:after="0"/>
      </w:pPr>
      <w:r>
        <w:rPr>
          <w:noProof/>
        </w:rPr>
        <w:drawing>
          <wp:inline distT="0" distB="0" distL="0" distR="0" wp14:anchorId="5F36EBE2" wp14:editId="6BDE037B">
            <wp:extent cx="3318193" cy="1747520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445" cy="17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06D1" w14:textId="32CBA210" w:rsidR="00FE1151" w:rsidRDefault="00F75BF8" w:rsidP="004F3BE3">
      <w:pPr>
        <w:pStyle w:val="TitelZusammenfassung"/>
        <w:spacing w:after="0"/>
      </w:pPr>
      <w:r>
        <w:t>Backpropagation</w:t>
      </w:r>
    </w:p>
    <w:p w14:paraId="319EE997" w14:textId="709131EB" w:rsidR="004C50C5" w:rsidRPr="00174BD4" w:rsidRDefault="004C50C5" w:rsidP="00174BD4">
      <w:pPr>
        <w:pStyle w:val="SchmaleListeEbene1"/>
        <w:rPr>
          <w:lang w:val="en-GB"/>
        </w:rPr>
      </w:pPr>
      <w:r w:rsidRPr="00174BD4">
        <w:rPr>
          <w:lang w:val="en-GB"/>
        </w:rPr>
        <w:t>Symbolic Differentiation</w:t>
      </w:r>
      <w:r w:rsidR="00174BD4" w:rsidRPr="00174BD4">
        <w:rPr>
          <w:lang w:val="en-GB"/>
        </w:rPr>
        <w:t xml:space="preserve">, </w:t>
      </w:r>
      <w:r w:rsidRPr="00174BD4">
        <w:rPr>
          <w:lang w:val="en-GB"/>
        </w:rPr>
        <w:t>Chain Rule</w:t>
      </w:r>
      <w:r w:rsidR="00174BD4" w:rsidRPr="00174BD4">
        <w:rPr>
          <w:lang w:val="en-GB"/>
        </w:rPr>
        <w:t xml:space="preserve">, </w:t>
      </w:r>
      <w:r w:rsidRPr="00174BD4">
        <w:rPr>
          <w:lang w:val="en-GB"/>
        </w:rPr>
        <w:t>Dynamic Programming</w:t>
      </w:r>
      <w:r w:rsidR="00174BD4">
        <w:rPr>
          <w:lang w:val="en-GB"/>
        </w:rPr>
        <w:t xml:space="preserve">, </w:t>
      </w:r>
      <w:r w:rsidRPr="00174BD4">
        <w:rPr>
          <w:lang w:val="en-GB"/>
        </w:rPr>
        <w:t>Forward pass, backward pass</w:t>
      </w:r>
    </w:p>
    <w:p w14:paraId="18E67E60" w14:textId="37EA7102" w:rsidR="004C50C5" w:rsidRDefault="004F3BE3" w:rsidP="00174BD4">
      <w:pPr>
        <w:pStyle w:val="SchmaleListeEbene1"/>
        <w:numPr>
          <w:ilvl w:val="0"/>
          <w:numId w:val="0"/>
        </w:numPr>
        <w:spacing w:after="0"/>
      </w:pPr>
      <w:r w:rsidRPr="004F3BE3">
        <w:rPr>
          <w:noProof/>
        </w:rPr>
        <w:drawing>
          <wp:inline distT="0" distB="0" distL="0" distR="0" wp14:anchorId="1F3F4CC9" wp14:editId="1402C7DE">
            <wp:extent cx="3426488" cy="1476221"/>
            <wp:effectExtent l="0" t="0" r="254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6812" cy="14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33F4" w14:textId="6F1C5114" w:rsidR="00174BD4" w:rsidRDefault="008119C0" w:rsidP="00174BD4">
      <w:pPr>
        <w:pStyle w:val="TitelZusammenfassung"/>
      </w:pP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 (CNN)</w:t>
      </w:r>
    </w:p>
    <w:p w14:paraId="1A03EE35" w14:textId="73BA03B6" w:rsidR="005A36D6" w:rsidRDefault="00F168A0" w:rsidP="005A36D6">
      <w:pPr>
        <w:spacing w:after="0"/>
      </w:pPr>
      <w:r>
        <w:t xml:space="preserve">Dient der Bildklassifizierung. </w:t>
      </w:r>
      <w:r w:rsidR="00217AED">
        <w:t xml:space="preserve">Geht auch </w:t>
      </w:r>
      <w:r w:rsidR="00C47AFB">
        <w:t xml:space="preserve">mit </w:t>
      </w:r>
      <w:r w:rsidR="00BD038E">
        <w:t>klassischen</w:t>
      </w:r>
      <w:r w:rsidR="00C47AFB">
        <w:t xml:space="preserve"> Deep </w:t>
      </w:r>
      <w:proofErr w:type="spellStart"/>
      <w:r w:rsidR="00C47AFB">
        <w:t>Neural</w:t>
      </w:r>
      <w:proofErr w:type="spellEnd"/>
      <w:r w:rsidR="00C47AFB">
        <w:t xml:space="preserve"> Network. Problem da: Gelernte Features fix an Ort gebunden. Bei CNN </w:t>
      </w:r>
      <w:r w:rsidR="001B1638">
        <w:t xml:space="preserve">werden </w:t>
      </w:r>
      <w:r w:rsidR="00BD038E">
        <w:t>Features</w:t>
      </w:r>
      <w:r w:rsidR="001B1638">
        <w:t xml:space="preserve"> und nicht </w:t>
      </w:r>
      <w:r w:rsidR="00CD3E9F">
        <w:t>Positionen</w:t>
      </w:r>
      <w:r w:rsidR="001B1638">
        <w:t xml:space="preserve"> der Features gelernt.</w:t>
      </w:r>
      <w:r w:rsidR="00BD038E">
        <w:t xml:space="preserve"> </w:t>
      </w:r>
      <w:r w:rsidR="00F96835">
        <w:t xml:space="preserve">Durch </w:t>
      </w:r>
      <w:proofErr w:type="spellStart"/>
      <w:r w:rsidR="00F96835">
        <w:t>flatten</w:t>
      </w:r>
      <w:proofErr w:type="spellEnd"/>
      <w:r w:rsidR="00F96835">
        <w:t xml:space="preserve">() geht Dimension verloren. </w:t>
      </w:r>
      <w:r w:rsidR="00BD038E">
        <w:t xml:space="preserve">Wichtig bei beiden Varianten: </w:t>
      </w:r>
      <w:proofErr w:type="spellStart"/>
      <w:r w:rsidR="00BD038E">
        <w:t>Pre</w:t>
      </w:r>
      <w:r w:rsidR="00CD3E9F">
        <w:t>p</w:t>
      </w:r>
      <w:r w:rsidR="00BD038E">
        <w:t>rocessing</w:t>
      </w:r>
      <w:proofErr w:type="spellEnd"/>
      <w:r w:rsidR="00BD038E">
        <w:t xml:space="preserve"> und Normalisierung der Daten.</w:t>
      </w:r>
    </w:p>
    <w:p w14:paraId="1BF59EE7" w14:textId="11DD72E9" w:rsidR="001B1638" w:rsidRPr="00C1787A" w:rsidRDefault="001B1638" w:rsidP="00F168A0">
      <w:pPr>
        <w:rPr>
          <w:b/>
          <w:bCs/>
          <w:lang w:val="en-GB"/>
        </w:rPr>
      </w:pPr>
      <w:proofErr w:type="spellStart"/>
      <w:r w:rsidRPr="00C1787A">
        <w:rPr>
          <w:b/>
          <w:bCs/>
          <w:lang w:val="en-GB"/>
        </w:rPr>
        <w:t>Keras</w:t>
      </w:r>
      <w:proofErr w:type="spellEnd"/>
      <w:r w:rsidRPr="00C1787A">
        <w:rPr>
          <w:b/>
          <w:bCs/>
          <w:lang w:val="en-GB"/>
        </w:rPr>
        <w:t xml:space="preserve"> Multilayer-</w:t>
      </w:r>
      <w:proofErr w:type="spellStart"/>
      <w:r w:rsidRPr="00C1787A">
        <w:rPr>
          <w:b/>
          <w:bCs/>
          <w:lang w:val="en-GB"/>
        </w:rPr>
        <w:t>Netzwerk</w:t>
      </w:r>
      <w:proofErr w:type="spellEnd"/>
      <w:r w:rsidRPr="00C1787A">
        <w:rPr>
          <w:b/>
          <w:bCs/>
          <w:lang w:val="en-GB"/>
        </w:rPr>
        <w:t>:</w:t>
      </w:r>
    </w:p>
    <w:p w14:paraId="5DA2B671" w14:textId="77777777" w:rsidR="00ED3F0D" w:rsidRDefault="001A53AC" w:rsidP="001A53AC">
      <w:pPr>
        <w:rPr>
          <w:rStyle w:val="CodeBlockZchn"/>
          <w:lang w:val="en-GB"/>
        </w:rPr>
      </w:pPr>
      <w:r w:rsidRPr="00ED3F0D">
        <w:rPr>
          <w:rStyle w:val="CodeBlockZchn"/>
          <w:lang w:val="en-GB"/>
        </w:rPr>
        <w:t xml:space="preserve">model = </w:t>
      </w:r>
      <w:proofErr w:type="spellStart"/>
      <w:r w:rsidRPr="00ED3F0D">
        <w:rPr>
          <w:rStyle w:val="CodeBlockZchn"/>
          <w:lang w:val="en-GB"/>
        </w:rPr>
        <w:t>tf.keras.Sequential</w:t>
      </w:r>
      <w:proofErr w:type="spellEnd"/>
      <w:r w:rsidRPr="00ED3F0D">
        <w:rPr>
          <w:rStyle w:val="CodeBlockZchn"/>
          <w:lang w:val="en-GB"/>
        </w:rPr>
        <w:t>([</w:t>
      </w:r>
    </w:p>
    <w:p w14:paraId="1874E4D6" w14:textId="3E18EF57" w:rsidR="00ED3F0D" w:rsidRPr="00ED3F0D" w:rsidRDefault="001A53AC" w:rsidP="001A53AC">
      <w:pPr>
        <w:rPr>
          <w:rStyle w:val="CodeBlockZchn"/>
          <w:lang w:val="en-GB"/>
        </w:rPr>
      </w:pPr>
      <w:r w:rsidRPr="00ED3F0D">
        <w:rPr>
          <w:rStyle w:val="CodeBlockZchn"/>
          <w:lang w:val="en-GB"/>
        </w:rPr>
        <w:t xml:space="preserve">  </w:t>
      </w:r>
      <w:proofErr w:type="spellStart"/>
      <w:r w:rsidRPr="00ED3F0D">
        <w:rPr>
          <w:rStyle w:val="CodeBlockZchn"/>
          <w:lang w:val="en-GB"/>
        </w:rPr>
        <w:t>tf.keras.layers.Flatten</w:t>
      </w:r>
      <w:proofErr w:type="spellEnd"/>
      <w:r w:rsidRPr="00ED3F0D">
        <w:rPr>
          <w:rStyle w:val="CodeBlockZchn"/>
          <w:lang w:val="en-GB"/>
        </w:rPr>
        <w:t>(</w:t>
      </w:r>
      <w:proofErr w:type="spellStart"/>
      <w:r w:rsidRPr="00ED3F0D">
        <w:rPr>
          <w:rStyle w:val="CodeBlockZchn"/>
          <w:lang w:val="en-GB"/>
        </w:rPr>
        <w:t>input_shape</w:t>
      </w:r>
      <w:proofErr w:type="spellEnd"/>
      <w:r w:rsidRPr="00ED3F0D">
        <w:rPr>
          <w:rStyle w:val="CodeBlockZchn"/>
          <w:lang w:val="en-GB"/>
        </w:rPr>
        <w:t>=(28, 28)),</w:t>
      </w:r>
    </w:p>
    <w:p w14:paraId="5CDE53C3" w14:textId="3738C89C" w:rsidR="00ED3F0D" w:rsidRPr="00C1787A" w:rsidRDefault="001A53AC" w:rsidP="001A53AC">
      <w:pPr>
        <w:rPr>
          <w:rStyle w:val="CodeBlockZchn"/>
          <w:lang w:val="en-GB"/>
        </w:rPr>
      </w:pPr>
      <w:r w:rsidRPr="00ED3F0D">
        <w:rPr>
          <w:rStyle w:val="CodeBlockZchn"/>
          <w:lang w:val="en-GB"/>
        </w:rPr>
        <w:t xml:space="preserve">  </w:t>
      </w:r>
      <w:proofErr w:type="spellStart"/>
      <w:r w:rsidRPr="00C1787A">
        <w:rPr>
          <w:rStyle w:val="CodeBlockZchn"/>
          <w:lang w:val="en-GB"/>
        </w:rPr>
        <w:t>tf.keras.layers.Dense</w:t>
      </w:r>
      <w:proofErr w:type="spellEnd"/>
      <w:r w:rsidRPr="00C1787A">
        <w:rPr>
          <w:rStyle w:val="CodeBlockZchn"/>
          <w:lang w:val="en-GB"/>
        </w:rPr>
        <w:t>(128, activation='</w:t>
      </w:r>
      <w:proofErr w:type="spellStart"/>
      <w:r w:rsidRPr="00C1787A">
        <w:rPr>
          <w:rStyle w:val="CodeBlockZchn"/>
          <w:lang w:val="en-GB"/>
        </w:rPr>
        <w:t>relu</w:t>
      </w:r>
      <w:proofErr w:type="spellEnd"/>
      <w:r w:rsidRPr="00C1787A">
        <w:rPr>
          <w:rStyle w:val="CodeBlockZchn"/>
          <w:lang w:val="en-GB"/>
        </w:rPr>
        <w:t>')</w:t>
      </w:r>
    </w:p>
    <w:p w14:paraId="4553B2D1" w14:textId="4E6D9447" w:rsidR="00ED3F0D" w:rsidRPr="00762B1E" w:rsidRDefault="001A53AC" w:rsidP="001A53AC">
      <w:pPr>
        <w:rPr>
          <w:rStyle w:val="CodeBlockZchn"/>
        </w:rPr>
      </w:pPr>
      <w:r w:rsidRPr="00C1787A">
        <w:rPr>
          <w:rStyle w:val="CodeBlockZchn"/>
          <w:lang w:val="en-GB"/>
        </w:rPr>
        <w:t xml:space="preserve">  </w:t>
      </w:r>
      <w:proofErr w:type="spellStart"/>
      <w:r w:rsidRPr="00762B1E">
        <w:rPr>
          <w:rStyle w:val="CodeBlockZchn"/>
        </w:rPr>
        <w:t>tf.keras.layers.Dense</w:t>
      </w:r>
      <w:proofErr w:type="spellEnd"/>
      <w:r w:rsidRPr="00762B1E">
        <w:rPr>
          <w:rStyle w:val="CodeBlockZchn"/>
        </w:rPr>
        <w:t>(10)</w:t>
      </w:r>
    </w:p>
    <w:p w14:paraId="777063F9" w14:textId="464337C7" w:rsidR="00FC6D12" w:rsidRPr="00762B1E" w:rsidRDefault="001A53AC" w:rsidP="001A53AC">
      <w:pPr>
        <w:rPr>
          <w:rFonts w:ascii="Consolas" w:hAnsi="Consolas"/>
          <w:sz w:val="14"/>
          <w:szCs w:val="14"/>
          <w:shd w:val="clear" w:color="auto" w:fill="F2F2F2" w:themeFill="background1" w:themeFillShade="F2"/>
        </w:rPr>
      </w:pPr>
      <w:r w:rsidRPr="00762B1E">
        <w:rPr>
          <w:rStyle w:val="CodeBlockZchn"/>
        </w:rPr>
        <w:t xml:space="preserve">]) </w:t>
      </w:r>
      <w:r w:rsidR="005A36D6" w:rsidRPr="00762B1E">
        <w:rPr>
          <w:rStyle w:val="CodeBlockZchn"/>
        </w:rPr>
        <w:br/>
      </w:r>
      <w:r w:rsidR="00F813FD">
        <w:rPr>
          <w:noProof/>
        </w:rPr>
        <w:drawing>
          <wp:inline distT="0" distB="0" distL="0" distR="0" wp14:anchorId="03615D71" wp14:editId="63E4B666">
            <wp:extent cx="2418080" cy="1188607"/>
            <wp:effectExtent l="0" t="0" r="127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2507" cy="122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1713" w14:textId="77777777" w:rsidR="006D5F7B" w:rsidRDefault="00CC6E8E" w:rsidP="00CC6E8E">
      <w:pPr>
        <w:rPr>
          <w:noProof/>
        </w:rPr>
      </w:pPr>
      <w:proofErr w:type="spellStart"/>
      <w:r w:rsidRPr="00FC6D12">
        <w:rPr>
          <w:u w:val="single"/>
        </w:rPr>
        <w:t>Convolution</w:t>
      </w:r>
      <w:proofErr w:type="spellEnd"/>
      <w:r w:rsidRPr="00FC6D12">
        <w:t xml:space="preserve">: Bild </w:t>
      </w:r>
      <w:r w:rsidR="009F6869" w:rsidRPr="00FC6D12">
        <w:t>“falten” mit Kernel (Filter)</w:t>
      </w:r>
      <w:r w:rsidR="00C802DB" w:rsidRPr="00FC6D12">
        <w:rPr>
          <w:noProof/>
        </w:rPr>
        <w:t xml:space="preserve"> </w:t>
      </w:r>
    </w:p>
    <w:p w14:paraId="0B0D318B" w14:textId="470B579E" w:rsidR="001E2FDE" w:rsidRDefault="00FC6D12" w:rsidP="00CC6E8E">
      <w:pPr>
        <w:rPr>
          <w:noProof/>
        </w:rPr>
      </w:pPr>
      <w:r>
        <w:rPr>
          <w:noProof/>
        </w:rPr>
        <w:drawing>
          <wp:inline distT="114300" distB="114300" distL="114300" distR="114300" wp14:anchorId="2CA61A19" wp14:editId="7B43FB42">
            <wp:extent cx="1828800" cy="292100"/>
            <wp:effectExtent l="0" t="0" r="0" b="0"/>
            <wp:docPr id="41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A3FD0" w14:textId="317C43D3" w:rsidR="00CC6E8E" w:rsidRDefault="006D5F7B" w:rsidP="0043527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ED8BD64" wp14:editId="63B3E986">
            <wp:extent cx="2157031" cy="1223319"/>
            <wp:effectExtent l="0" t="0" r="0" b="0"/>
            <wp:docPr id="385" name="Grafik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9022" cy="12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5FD">
        <w:rPr>
          <w:noProof/>
        </w:rPr>
        <w:drawing>
          <wp:inline distT="0" distB="0" distL="0" distR="0" wp14:anchorId="1D77A10A" wp14:editId="1169C877">
            <wp:extent cx="1217141" cy="930090"/>
            <wp:effectExtent l="0" t="0" r="2540" b="3810"/>
            <wp:docPr id="386" name="Grafik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4384" cy="9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D35C" w14:textId="434C7C78" w:rsidR="008A71A2" w:rsidRDefault="008A71A2" w:rsidP="0043527F">
      <w:pPr>
        <w:pStyle w:val="SchmaleListeEbene1"/>
        <w:rPr>
          <w:noProof/>
        </w:rPr>
      </w:pPr>
      <w:r>
        <w:rPr>
          <w:noProof/>
        </w:rPr>
        <w:t xml:space="preserve">Wenn ein Kernel über die gesamte Eingabe gleitet, entsteht eine </w:t>
      </w:r>
      <w:r w:rsidR="0043527F">
        <w:rPr>
          <w:noProof/>
        </w:rPr>
        <w:t>Feature Map</w:t>
      </w:r>
      <w:r>
        <w:rPr>
          <w:noProof/>
        </w:rPr>
        <w:t>.</w:t>
      </w:r>
    </w:p>
    <w:p w14:paraId="06F944CC" w14:textId="16B624BE" w:rsidR="008A71A2" w:rsidRDefault="008A71A2" w:rsidP="0043527F">
      <w:pPr>
        <w:pStyle w:val="SchmaleListeEbene1"/>
        <w:rPr>
          <w:noProof/>
        </w:rPr>
      </w:pPr>
      <w:r>
        <w:rPr>
          <w:noProof/>
        </w:rPr>
        <w:t xml:space="preserve">Auf jeder Schicht werden mehrere Kernel trainiert. Alle </w:t>
      </w:r>
      <w:r w:rsidR="0043527F">
        <w:rPr>
          <w:noProof/>
        </w:rPr>
        <w:t>Feature Maps</w:t>
      </w:r>
      <w:r>
        <w:rPr>
          <w:noProof/>
        </w:rPr>
        <w:t xml:space="preserve"> (Ausgaben) werden gestapelt</w:t>
      </w:r>
    </w:p>
    <w:p w14:paraId="23D0E774" w14:textId="77777777" w:rsidR="008A71A2" w:rsidRDefault="008A71A2" w:rsidP="0043527F">
      <w:pPr>
        <w:pStyle w:val="SchmaleListeEbene1"/>
        <w:rPr>
          <w:noProof/>
        </w:rPr>
      </w:pPr>
      <w:r>
        <w:rPr>
          <w:noProof/>
        </w:rPr>
        <w:t>(wie ein RGB-Bild, das ein Stapel von 3 Farbkarten ist)</w:t>
      </w:r>
    </w:p>
    <w:p w14:paraId="3024CF3D" w14:textId="6449DB9F" w:rsidR="008A71A2" w:rsidRDefault="008A71A2" w:rsidP="0043527F">
      <w:pPr>
        <w:pStyle w:val="SchmaleListeEbene1"/>
        <w:rPr>
          <w:noProof/>
        </w:rPr>
      </w:pPr>
      <w:r>
        <w:rPr>
          <w:noProof/>
        </w:rPr>
        <w:t xml:space="preserve">ein Kernel kann mehrere Eingangskanäle kombinieren (z. B. ein 3-Farben-Bild, ein Stapel von 96 </w:t>
      </w:r>
      <w:r w:rsidR="0043527F">
        <w:rPr>
          <w:noProof/>
        </w:rPr>
        <w:t>Feature Maps</w:t>
      </w:r>
      <w:r>
        <w:rPr>
          <w:noProof/>
        </w:rPr>
        <w:t>)</w:t>
      </w:r>
    </w:p>
    <w:p w14:paraId="53DF2FB4" w14:textId="31AF60E4" w:rsidR="00244AD3" w:rsidRPr="0043527F" w:rsidRDefault="00244AD3" w:rsidP="008A71A2">
      <w:pPr>
        <w:spacing w:after="0"/>
        <w:rPr>
          <w:i/>
          <w:iCs/>
          <w:noProof/>
        </w:rPr>
      </w:pPr>
      <w:r w:rsidRPr="0043527F">
        <w:rPr>
          <w:i/>
          <w:iCs/>
          <w:noProof/>
        </w:rPr>
        <w:lastRenderedPageBreak/>
        <w:t>Vorteile:</w:t>
      </w:r>
    </w:p>
    <w:p w14:paraId="04824C4C" w14:textId="3E69FFCC" w:rsidR="00244AD3" w:rsidRDefault="00244AD3" w:rsidP="00244AD3">
      <w:pPr>
        <w:pStyle w:val="SchmaleListeEbene1"/>
      </w:pPr>
      <w:r>
        <w:t>Wiederverwendung von Merkmalen: Unabhängig von Standort</w:t>
      </w:r>
    </w:p>
    <w:p w14:paraId="4771A0C5" w14:textId="7F53D043" w:rsidR="000A238F" w:rsidRDefault="000A238F" w:rsidP="00244AD3">
      <w:pPr>
        <w:pStyle w:val="SchmaleListeEbene1"/>
      </w:pPr>
      <w:r>
        <w:t xml:space="preserve">Geteilte </w:t>
      </w:r>
      <w:r w:rsidR="0043527F">
        <w:t>G</w:t>
      </w:r>
      <w:r>
        <w:t>ewichte</w:t>
      </w:r>
    </w:p>
    <w:p w14:paraId="42B857A5" w14:textId="5A7DA0F4" w:rsidR="000A238F" w:rsidRDefault="00CD3E9F" w:rsidP="00244AD3">
      <w:pPr>
        <w:pStyle w:val="SchmaleListeEbene1"/>
      </w:pPr>
      <w:r>
        <w:t>parallele</w:t>
      </w:r>
      <w:r w:rsidR="000A238F">
        <w:t xml:space="preserve"> Ausführung möglich</w:t>
      </w:r>
    </w:p>
    <w:p w14:paraId="297F7D9E" w14:textId="45267156" w:rsidR="00175FA2" w:rsidRPr="00607C9F" w:rsidRDefault="00607C9F" w:rsidP="00175FA2">
      <w:pPr>
        <w:pStyle w:val="SchmaleListeEbene1"/>
        <w:numPr>
          <w:ilvl w:val="0"/>
          <w:numId w:val="0"/>
        </w:numPr>
        <w:rPr>
          <w:u w:val="single"/>
        </w:rPr>
      </w:pPr>
      <w:proofErr w:type="spellStart"/>
      <w:r w:rsidRPr="00607C9F">
        <w:rPr>
          <w:u w:val="single"/>
        </w:rPr>
        <w:t>Stride</w:t>
      </w:r>
      <w:proofErr w:type="spellEnd"/>
      <w:r w:rsidRPr="00607C9F">
        <w:rPr>
          <w:u w:val="single"/>
        </w:rPr>
        <w:t>:</w:t>
      </w:r>
    </w:p>
    <w:p w14:paraId="40FF3A35" w14:textId="3D47E37C" w:rsidR="00607C9F" w:rsidRDefault="00607C9F" w:rsidP="00175FA2">
      <w:pPr>
        <w:pStyle w:val="SchmaleListeEben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9EED1F5" wp14:editId="612A492E">
            <wp:extent cx="3391535" cy="767110"/>
            <wp:effectExtent l="0" t="0" r="0" b="0"/>
            <wp:docPr id="7" name="Grafik 7" descr="Ein Bild, das Text, Kreuzworträtse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, Kreuzworträtsel, Screensho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898" cy="7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19F6" w14:textId="52831BC4" w:rsidR="00607C9F" w:rsidRDefault="00607C9F" w:rsidP="00175FA2">
      <w:pPr>
        <w:pStyle w:val="SchmaleListeEbene1"/>
        <w:numPr>
          <w:ilvl w:val="0"/>
          <w:numId w:val="0"/>
        </w:numPr>
        <w:rPr>
          <w:u w:val="single"/>
        </w:rPr>
      </w:pPr>
      <w:r w:rsidRPr="00607C9F">
        <w:rPr>
          <w:u w:val="single"/>
        </w:rPr>
        <w:t>Pooling</w:t>
      </w:r>
    </w:p>
    <w:p w14:paraId="05525929" w14:textId="57F2F9A4" w:rsidR="002C1361" w:rsidRDefault="0062686D" w:rsidP="00175FA2">
      <w:pPr>
        <w:pStyle w:val="SchmaleListeEbene1"/>
        <w:numPr>
          <w:ilvl w:val="0"/>
          <w:numId w:val="0"/>
        </w:numPr>
        <w:rPr>
          <w:u w:val="single"/>
        </w:rPr>
      </w:pPr>
      <w:r>
        <w:rPr>
          <w:noProof/>
        </w:rPr>
        <w:drawing>
          <wp:inline distT="0" distB="0" distL="0" distR="0" wp14:anchorId="1F5FE15F" wp14:editId="055B2913">
            <wp:extent cx="3391606" cy="3048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6692" cy="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E90A" w14:textId="7DB9A08B" w:rsidR="00607C9F" w:rsidRDefault="0062686D" w:rsidP="00B11410">
      <w:pPr>
        <w:pStyle w:val="SchmaleListeEbene1"/>
        <w:numPr>
          <w:ilvl w:val="0"/>
          <w:numId w:val="0"/>
        </w:numPr>
        <w:spacing w:after="0"/>
      </w:pPr>
      <w:r w:rsidRPr="0062686D">
        <w:t>Fasst daten zusammen</w:t>
      </w:r>
      <w:r>
        <w:t xml:space="preserve">. 2x2 = höchster wert von 2x2 </w:t>
      </w:r>
      <w:r w:rsidR="00CD3E9F">
        <w:t>Matrix</w:t>
      </w:r>
      <w:r>
        <w:t xml:space="preserve"> verwenden</w:t>
      </w:r>
      <w:r w:rsidR="00B11410">
        <w:rPr>
          <w:noProof/>
        </w:rPr>
        <w:drawing>
          <wp:inline distT="0" distB="0" distL="0" distR="0" wp14:anchorId="7CCEB0E9" wp14:editId="5E587820">
            <wp:extent cx="1978908" cy="741680"/>
            <wp:effectExtent l="0" t="0" r="2540" b="127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2837" cy="7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0231" w14:textId="0D6BD80D" w:rsidR="00ED3F0D" w:rsidRPr="0095418E" w:rsidRDefault="00ED3F0D" w:rsidP="00BD09ED">
      <w:pPr>
        <w:pStyle w:val="SchmaleListeEbene1"/>
        <w:numPr>
          <w:ilvl w:val="0"/>
          <w:numId w:val="0"/>
        </w:numPr>
        <w:spacing w:after="0"/>
        <w:rPr>
          <w:b/>
          <w:bCs/>
        </w:rPr>
      </w:pPr>
      <w:r w:rsidRPr="0095418E">
        <w:rPr>
          <w:b/>
          <w:bCs/>
        </w:rPr>
        <w:t>Keras CNN layers</w:t>
      </w:r>
    </w:p>
    <w:p w14:paraId="625F9982" w14:textId="77777777" w:rsidR="001135AE" w:rsidRDefault="001135AE">
      <w:pPr>
        <w:shd w:val="clear" w:color="auto" w:fill="F8F8F8"/>
        <w:rPr>
          <w:rFonts w:ascii="Courier New" w:hAnsi="Courier New" w:cs="Courier New"/>
          <w:color w:val="333333"/>
          <w:sz w:val="14"/>
          <w:szCs w:val="14"/>
        </w:rPr>
      </w:pP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 =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keras.models.Sequential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()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(keras.layers.Conv2D(</w:t>
      </w:r>
      <w:r w:rsidRPr="001D7AE8">
        <w:rPr>
          <w:rFonts w:ascii="Courier New" w:hAnsi="Courier New" w:cs="Courier New"/>
          <w:color w:val="008080"/>
          <w:sz w:val="14"/>
          <w:szCs w:val="14"/>
          <w:highlight w:val="cyan"/>
        </w:rPr>
        <w:t>3</w:t>
      </w:r>
      <w:r w:rsidRPr="00522B27">
        <w:rPr>
          <w:rFonts w:ascii="Courier New" w:hAnsi="Courier New" w:cs="Courier New"/>
          <w:color w:val="008080"/>
          <w:sz w:val="14"/>
          <w:szCs w:val="14"/>
          <w:highlight w:val="blue"/>
        </w:rPr>
        <w:t>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>, (</w:t>
      </w:r>
      <w:r w:rsidRPr="001D7AE8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1D7AE8">
        <w:rPr>
          <w:rFonts w:ascii="Courier New" w:hAnsi="Courier New" w:cs="Courier New"/>
          <w:color w:val="333333"/>
          <w:sz w:val="14"/>
          <w:szCs w:val="14"/>
          <w:highlight w:val="yellow"/>
        </w:rPr>
        <w:t xml:space="preserve">, </w:t>
      </w:r>
      <w:r w:rsidRPr="001D7AE8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),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activation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=</w:t>
      </w:r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proofErr w:type="spellStart"/>
      <w:r w:rsidRPr="0095418E">
        <w:rPr>
          <w:rFonts w:ascii="Courier New" w:hAnsi="Courier New" w:cs="Courier New"/>
          <w:color w:val="DD1144"/>
          <w:sz w:val="14"/>
          <w:szCs w:val="14"/>
        </w:rPr>
        <w:t>relu</w:t>
      </w:r>
      <w:proofErr w:type="spellEnd"/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input_shape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=(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32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32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r w:rsidRPr="001D7AE8">
        <w:rPr>
          <w:rFonts w:ascii="Courier New" w:hAnsi="Courier New" w:cs="Courier New"/>
          <w:color w:val="008080"/>
          <w:sz w:val="14"/>
          <w:szCs w:val="14"/>
          <w:highlight w:val="green"/>
        </w:rPr>
        <w:t>3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(keras.layers.MaxPooling2D((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(keras.layers.Conv2D(</w:t>
      </w:r>
      <w:r w:rsidRPr="00522B27">
        <w:rPr>
          <w:rFonts w:ascii="Courier New" w:hAnsi="Courier New" w:cs="Courier New"/>
          <w:color w:val="008080"/>
          <w:sz w:val="14"/>
          <w:szCs w:val="14"/>
          <w:highlight w:val="cyan"/>
        </w:rPr>
        <w:t>6</w:t>
      </w:r>
      <w:r w:rsidRPr="00522B27">
        <w:rPr>
          <w:rFonts w:ascii="Courier New" w:hAnsi="Courier New" w:cs="Courier New"/>
          <w:color w:val="008080"/>
          <w:sz w:val="14"/>
          <w:szCs w:val="14"/>
          <w:highlight w:val="blue"/>
        </w:rPr>
        <w:t>4</w:t>
      </w:r>
      <w:r w:rsidRPr="0095418E">
        <w:rPr>
          <w:rFonts w:ascii="Courier New" w:hAnsi="Courier New" w:cs="Courier New"/>
          <w:color w:val="333333"/>
          <w:sz w:val="14"/>
          <w:szCs w:val="14"/>
        </w:rPr>
        <w:t>, (</w:t>
      </w:r>
      <w:r w:rsidRPr="00522B27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522B27">
        <w:rPr>
          <w:rFonts w:ascii="Courier New" w:hAnsi="Courier New" w:cs="Courier New"/>
          <w:color w:val="333333"/>
          <w:sz w:val="14"/>
          <w:szCs w:val="14"/>
          <w:highlight w:val="yellow"/>
        </w:rPr>
        <w:t xml:space="preserve">, </w:t>
      </w:r>
      <w:r w:rsidRPr="00522B27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),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activation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=</w:t>
      </w:r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proofErr w:type="spellStart"/>
      <w:r w:rsidRPr="0095418E">
        <w:rPr>
          <w:rFonts w:ascii="Courier New" w:hAnsi="Courier New" w:cs="Courier New"/>
          <w:color w:val="DD1144"/>
          <w:sz w:val="14"/>
          <w:szCs w:val="14"/>
        </w:rPr>
        <w:t>relu</w:t>
      </w:r>
      <w:proofErr w:type="spellEnd"/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(keras.layers.MaxPooling2D((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r w:rsidRPr="0095418E">
        <w:rPr>
          <w:rFonts w:ascii="Courier New" w:hAnsi="Courier New" w:cs="Courier New"/>
          <w:color w:val="008080"/>
          <w:sz w:val="14"/>
          <w:szCs w:val="14"/>
        </w:rPr>
        <w:t>2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(keras.layers.Conv2D(</w:t>
      </w:r>
      <w:r w:rsidRPr="008974DB">
        <w:rPr>
          <w:rFonts w:ascii="Courier New" w:hAnsi="Courier New" w:cs="Courier New"/>
          <w:color w:val="008080"/>
          <w:sz w:val="14"/>
          <w:szCs w:val="14"/>
          <w:highlight w:val="cyan"/>
        </w:rPr>
        <w:t>64</w:t>
      </w:r>
      <w:r w:rsidRPr="0095418E">
        <w:rPr>
          <w:rFonts w:ascii="Courier New" w:hAnsi="Courier New" w:cs="Courier New"/>
          <w:color w:val="333333"/>
          <w:sz w:val="14"/>
          <w:szCs w:val="14"/>
        </w:rPr>
        <w:t>, (</w:t>
      </w:r>
      <w:r w:rsidRPr="008974DB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8974DB">
        <w:rPr>
          <w:rFonts w:ascii="Courier New" w:hAnsi="Courier New" w:cs="Courier New"/>
          <w:color w:val="333333"/>
          <w:sz w:val="14"/>
          <w:szCs w:val="14"/>
          <w:highlight w:val="yellow"/>
        </w:rPr>
        <w:t xml:space="preserve">, </w:t>
      </w:r>
      <w:r w:rsidRPr="008974DB">
        <w:rPr>
          <w:rFonts w:ascii="Courier New" w:hAnsi="Courier New" w:cs="Courier New"/>
          <w:color w:val="008080"/>
          <w:sz w:val="14"/>
          <w:szCs w:val="14"/>
          <w:highlight w:val="yellow"/>
        </w:rPr>
        <w:t>3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),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activation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=</w:t>
      </w:r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proofErr w:type="spellStart"/>
      <w:r w:rsidRPr="0095418E">
        <w:rPr>
          <w:rFonts w:ascii="Courier New" w:hAnsi="Courier New" w:cs="Courier New"/>
          <w:color w:val="DD1144"/>
          <w:sz w:val="14"/>
          <w:szCs w:val="14"/>
        </w:rPr>
        <w:t>relu</w:t>
      </w:r>
      <w:proofErr w:type="spellEnd"/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keras.layers.Flatten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())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keras.layers.Dense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</w:t>
      </w:r>
      <w:r w:rsidRPr="007621AA">
        <w:rPr>
          <w:rFonts w:ascii="Courier New" w:hAnsi="Courier New" w:cs="Courier New"/>
          <w:color w:val="008080"/>
          <w:sz w:val="14"/>
          <w:szCs w:val="14"/>
          <w:highlight w:val="cyan"/>
        </w:rPr>
        <w:t>64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,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activation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=</w:t>
      </w:r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proofErr w:type="spellStart"/>
      <w:r w:rsidRPr="0095418E">
        <w:rPr>
          <w:rFonts w:ascii="Courier New" w:hAnsi="Courier New" w:cs="Courier New"/>
          <w:color w:val="DD1144"/>
          <w:sz w:val="14"/>
          <w:szCs w:val="14"/>
        </w:rPr>
        <w:t>relu</w:t>
      </w:r>
      <w:proofErr w:type="spellEnd"/>
      <w:r w:rsidRPr="0095418E">
        <w:rPr>
          <w:rFonts w:ascii="Courier New" w:hAnsi="Courier New" w:cs="Courier New"/>
          <w:color w:val="DD1144"/>
          <w:sz w:val="14"/>
          <w:szCs w:val="14"/>
        </w:rPr>
        <w:t>'</w:t>
      </w:r>
      <w:r w:rsidRPr="0095418E">
        <w:rPr>
          <w:rFonts w:ascii="Courier New" w:hAnsi="Courier New" w:cs="Courier New"/>
          <w:color w:val="333333"/>
          <w:sz w:val="14"/>
          <w:szCs w:val="14"/>
        </w:rPr>
        <w:t xml:space="preserve">)) 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model.add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</w:t>
      </w:r>
      <w:proofErr w:type="spellStart"/>
      <w:r w:rsidRPr="0095418E">
        <w:rPr>
          <w:rFonts w:ascii="Courier New" w:hAnsi="Courier New" w:cs="Courier New"/>
          <w:color w:val="333333"/>
          <w:sz w:val="14"/>
          <w:szCs w:val="14"/>
        </w:rPr>
        <w:t>keras.layers.Dense</w:t>
      </w:r>
      <w:proofErr w:type="spellEnd"/>
      <w:r w:rsidRPr="0095418E">
        <w:rPr>
          <w:rFonts w:ascii="Courier New" w:hAnsi="Courier New" w:cs="Courier New"/>
          <w:color w:val="333333"/>
          <w:sz w:val="14"/>
          <w:szCs w:val="14"/>
        </w:rPr>
        <w:t>(</w:t>
      </w:r>
      <w:r w:rsidRPr="006571D1">
        <w:rPr>
          <w:rFonts w:ascii="Courier New" w:hAnsi="Courier New" w:cs="Courier New"/>
          <w:color w:val="008080"/>
          <w:sz w:val="14"/>
          <w:szCs w:val="14"/>
          <w:highlight w:val="cyan"/>
        </w:rPr>
        <w:t>10</w:t>
      </w:r>
      <w:r w:rsidRPr="0095418E">
        <w:rPr>
          <w:rFonts w:ascii="Courier New" w:hAnsi="Courier New" w:cs="Courier New"/>
          <w:color w:val="333333"/>
          <w:sz w:val="14"/>
          <w:szCs w:val="14"/>
        </w:rPr>
        <w:t>))</w:t>
      </w:r>
    </w:p>
    <w:p w14:paraId="5D66EC88" w14:textId="6F9929D7" w:rsidR="0099055C" w:rsidRDefault="0099055C" w:rsidP="00696831">
      <w:pPr>
        <w:spacing w:after="0"/>
        <w:rPr>
          <w:u w:val="single"/>
        </w:rPr>
      </w:pPr>
      <w:r w:rsidRPr="007C7E10">
        <w:rPr>
          <w:u w:val="single"/>
        </w:rPr>
        <w:t xml:space="preserve">Berechnung der </w:t>
      </w:r>
      <w:proofErr w:type="spellStart"/>
      <w:r w:rsidR="007C7E10" w:rsidRPr="000879EF">
        <w:rPr>
          <w:i/>
          <w:iCs/>
          <w:u w:val="single"/>
        </w:rPr>
        <w:t>tranierbaren</w:t>
      </w:r>
      <w:proofErr w:type="spellEnd"/>
      <w:r w:rsidR="007C7E10" w:rsidRPr="000879EF">
        <w:rPr>
          <w:i/>
          <w:iCs/>
          <w:u w:val="single"/>
        </w:rPr>
        <w:t xml:space="preserve"> Parameter</w:t>
      </w:r>
      <w:r w:rsidR="000879EF">
        <w:rPr>
          <w:i/>
          <w:iCs/>
          <w:u w:val="single"/>
        </w:rPr>
        <w:t xml:space="preserve"> und </w:t>
      </w:r>
      <w:r w:rsidR="000879EF" w:rsidRPr="000879EF">
        <w:rPr>
          <w:i/>
          <w:iCs/>
          <w:highlight w:val="red"/>
          <w:u w:val="single"/>
        </w:rPr>
        <w:t>Image Size</w:t>
      </w:r>
    </w:p>
    <w:p w14:paraId="6E6176D5" w14:textId="26E009DF" w:rsidR="007C7E10" w:rsidRPr="00C11BB6" w:rsidRDefault="007C7E10" w:rsidP="007C7E10">
      <w:pPr>
        <w:pStyle w:val="SchmaleListeEbene1"/>
        <w:rPr>
          <w:lang w:val="en-GB"/>
        </w:rPr>
      </w:pPr>
      <w:r w:rsidRPr="00C11BB6">
        <w:rPr>
          <w:lang w:val="en-GB"/>
        </w:rPr>
        <w:t>conv2D: (</w:t>
      </w:r>
      <w:r w:rsidRPr="00C11BB6">
        <w:rPr>
          <w:highlight w:val="yellow"/>
          <w:lang w:val="en-GB"/>
        </w:rPr>
        <w:t>3x3</w:t>
      </w:r>
      <w:r w:rsidRPr="00C11BB6">
        <w:rPr>
          <w:lang w:val="en-GB"/>
        </w:rPr>
        <w:t>)</w:t>
      </w:r>
      <w:r w:rsidR="00434810" w:rsidRPr="00C11BB6">
        <w:rPr>
          <w:lang w:val="en-GB"/>
        </w:rPr>
        <w:t xml:space="preserve"> </w:t>
      </w:r>
      <w:r w:rsidR="00C11BB6" w:rsidRPr="00C11BB6">
        <w:rPr>
          <w:sz w:val="14"/>
          <w:szCs w:val="14"/>
          <w:lang w:val="en-GB"/>
        </w:rPr>
        <w:t>(</w:t>
      </w:r>
      <w:r w:rsidR="00DD3B9B" w:rsidRPr="00C11BB6">
        <w:rPr>
          <w:sz w:val="14"/>
          <w:szCs w:val="14"/>
          <w:lang w:val="en-GB"/>
        </w:rPr>
        <w:t>k</w:t>
      </w:r>
      <w:r w:rsidR="00C11BB6" w:rsidRPr="00C11BB6">
        <w:rPr>
          <w:sz w:val="14"/>
          <w:szCs w:val="14"/>
          <w:lang w:val="en-GB"/>
        </w:rPr>
        <w:t>ernel size)</w:t>
      </w:r>
      <w:r w:rsidRPr="00C11BB6">
        <w:rPr>
          <w:sz w:val="14"/>
          <w:szCs w:val="14"/>
          <w:lang w:val="en-GB"/>
        </w:rPr>
        <w:t xml:space="preserve"> </w:t>
      </w:r>
      <w:r w:rsidRPr="00C11BB6">
        <w:rPr>
          <w:lang w:val="en-GB"/>
        </w:rPr>
        <w:t xml:space="preserve">x </w:t>
      </w:r>
      <w:r w:rsidR="001D7AE8" w:rsidRPr="00C11BB6">
        <w:rPr>
          <w:highlight w:val="cyan"/>
          <w:lang w:val="en-GB"/>
        </w:rPr>
        <w:t>32</w:t>
      </w:r>
      <w:r w:rsidR="00C11BB6" w:rsidRPr="00C11BB6">
        <w:rPr>
          <w:lang w:val="en-GB"/>
        </w:rPr>
        <w:t xml:space="preserve"> </w:t>
      </w:r>
      <w:r w:rsidR="00C11BB6" w:rsidRPr="00F41F10">
        <w:rPr>
          <w:sz w:val="12"/>
          <w:szCs w:val="12"/>
          <w:lang w:val="en-GB"/>
        </w:rPr>
        <w:t>(</w:t>
      </w:r>
      <w:r w:rsidR="00C11BB6" w:rsidRPr="00802C80">
        <w:rPr>
          <w:sz w:val="14"/>
          <w:szCs w:val="14"/>
          <w:lang w:val="en-GB"/>
        </w:rPr>
        <w:t>layers</w:t>
      </w:r>
      <w:r w:rsidR="00C11BB6" w:rsidRPr="00F41F10">
        <w:rPr>
          <w:sz w:val="12"/>
          <w:szCs w:val="12"/>
          <w:lang w:val="en-GB"/>
        </w:rPr>
        <w:t>)</w:t>
      </w:r>
      <w:r w:rsidR="001D7AE8" w:rsidRPr="00F41F10">
        <w:rPr>
          <w:sz w:val="12"/>
          <w:szCs w:val="12"/>
          <w:lang w:val="en-GB"/>
        </w:rPr>
        <w:t xml:space="preserve"> </w:t>
      </w:r>
      <w:r w:rsidR="001D7AE8" w:rsidRPr="00C11BB6">
        <w:rPr>
          <w:lang w:val="en-GB"/>
        </w:rPr>
        <w:t>x</w:t>
      </w:r>
      <w:r w:rsidR="001D7AE8" w:rsidRPr="00C11BB6">
        <w:rPr>
          <w:highlight w:val="green"/>
          <w:lang w:val="en-GB"/>
        </w:rPr>
        <w:t>3</w:t>
      </w:r>
      <w:r w:rsidR="001D7AE8" w:rsidRPr="00C11BB6">
        <w:rPr>
          <w:lang w:val="en-GB"/>
        </w:rPr>
        <w:t xml:space="preserve"> + </w:t>
      </w:r>
      <w:r w:rsidR="001D7AE8" w:rsidRPr="00C11BB6">
        <w:rPr>
          <w:highlight w:val="cyan"/>
          <w:lang w:val="en-GB"/>
        </w:rPr>
        <w:t>32</w:t>
      </w:r>
      <w:r w:rsidR="00953EF7" w:rsidRPr="00C11BB6">
        <w:rPr>
          <w:lang w:val="en-GB"/>
        </w:rPr>
        <w:t xml:space="preserve"> </w:t>
      </w:r>
      <w:r w:rsidR="00953EF7" w:rsidRPr="00C11BB6">
        <w:rPr>
          <w:sz w:val="14"/>
          <w:szCs w:val="14"/>
          <w:lang w:val="en-GB"/>
        </w:rPr>
        <w:t>(BIAS)</w:t>
      </w:r>
      <w:r w:rsidR="001D7AE8" w:rsidRPr="00C11BB6">
        <w:rPr>
          <w:sz w:val="14"/>
          <w:szCs w:val="14"/>
          <w:lang w:val="en-GB"/>
        </w:rPr>
        <w:t xml:space="preserve"> </w:t>
      </w:r>
      <w:r w:rsidR="001D7AE8" w:rsidRPr="00C11BB6">
        <w:rPr>
          <w:lang w:val="en-GB"/>
        </w:rPr>
        <w:t xml:space="preserve">= </w:t>
      </w:r>
      <w:r w:rsidR="001D7AE8" w:rsidRPr="00C11BB6">
        <w:rPr>
          <w:i/>
          <w:iCs/>
          <w:lang w:val="en-GB"/>
        </w:rPr>
        <w:t>896</w:t>
      </w:r>
      <w:r w:rsidR="000879EF" w:rsidRPr="00C11BB6">
        <w:rPr>
          <w:i/>
          <w:iCs/>
          <w:lang w:val="en-GB"/>
        </w:rPr>
        <w:tab/>
      </w:r>
      <w:r w:rsidR="000879EF" w:rsidRPr="00C11BB6">
        <w:rPr>
          <w:highlight w:val="red"/>
          <w:lang w:val="en-GB"/>
        </w:rPr>
        <w:t>30x30</w:t>
      </w:r>
    </w:p>
    <w:p w14:paraId="6F6E3E8C" w14:textId="7099773F" w:rsidR="00953EF7" w:rsidRDefault="00953EF7" w:rsidP="007C7E10">
      <w:pPr>
        <w:pStyle w:val="SchmaleListeEbene1"/>
        <w:rPr>
          <w:lang w:val="fr-CH"/>
        </w:rPr>
      </w:pPr>
      <w:proofErr w:type="spellStart"/>
      <w:r>
        <w:rPr>
          <w:lang w:val="fr-CH"/>
        </w:rPr>
        <w:t>maxPooling</w:t>
      </w:r>
      <w:proofErr w:type="spellEnd"/>
      <w:r>
        <w:rPr>
          <w:lang w:val="fr-CH"/>
        </w:rPr>
        <w:t xml:space="preserve"> = </w:t>
      </w:r>
      <w:r w:rsidRPr="000879EF">
        <w:rPr>
          <w:i/>
          <w:iCs/>
          <w:lang w:val="fr-CH"/>
        </w:rPr>
        <w:t>0</w:t>
      </w:r>
      <w:r w:rsidR="00155AC6">
        <w:rPr>
          <w:i/>
          <w:iCs/>
          <w:lang w:val="fr-CH"/>
        </w:rPr>
        <w:tab/>
      </w:r>
      <w:r w:rsidR="00155AC6">
        <w:rPr>
          <w:i/>
          <w:iCs/>
          <w:lang w:val="fr-CH"/>
        </w:rPr>
        <w:tab/>
      </w:r>
      <w:r w:rsidR="00155AC6">
        <w:rPr>
          <w:i/>
          <w:iCs/>
          <w:lang w:val="fr-CH"/>
        </w:rPr>
        <w:tab/>
      </w:r>
      <w:r w:rsidR="00155AC6">
        <w:rPr>
          <w:i/>
          <w:iCs/>
          <w:lang w:val="fr-CH"/>
        </w:rPr>
        <w:tab/>
      </w:r>
      <w:r w:rsidR="00155AC6">
        <w:rPr>
          <w:i/>
          <w:iCs/>
          <w:lang w:val="fr-CH"/>
        </w:rPr>
        <w:tab/>
      </w:r>
      <w:r w:rsidR="00155AC6" w:rsidRPr="00AF4865">
        <w:rPr>
          <w:highlight w:val="red"/>
          <w:lang w:val="fr-CH"/>
        </w:rPr>
        <w:t>15x15</w:t>
      </w:r>
    </w:p>
    <w:p w14:paraId="4A2D318F" w14:textId="2D046824" w:rsidR="0022598A" w:rsidRDefault="0022598A" w:rsidP="007C7E10">
      <w:pPr>
        <w:pStyle w:val="SchmaleListeEbene1"/>
        <w:rPr>
          <w:lang w:val="en-GB"/>
        </w:rPr>
      </w:pPr>
      <w:r w:rsidRPr="00DF00A4">
        <w:rPr>
          <w:lang w:val="en-GB"/>
        </w:rPr>
        <w:t>conv2D : (</w:t>
      </w:r>
      <w:r w:rsidRPr="00522B27">
        <w:rPr>
          <w:highlight w:val="yellow"/>
          <w:lang w:val="en-GB"/>
        </w:rPr>
        <w:t>3x3</w:t>
      </w:r>
      <w:r w:rsidRPr="00DF00A4">
        <w:rPr>
          <w:lang w:val="en-GB"/>
        </w:rPr>
        <w:t xml:space="preserve">) x </w:t>
      </w:r>
      <w:r w:rsidRPr="00522B27">
        <w:rPr>
          <w:highlight w:val="cyan"/>
          <w:lang w:val="en-GB"/>
        </w:rPr>
        <w:t>64</w:t>
      </w:r>
      <w:r w:rsidRPr="00DF00A4">
        <w:rPr>
          <w:lang w:val="en-GB"/>
        </w:rPr>
        <w:t xml:space="preserve"> x </w:t>
      </w:r>
      <w:r w:rsidR="00DF00A4" w:rsidRPr="00522B27">
        <w:rPr>
          <w:highlight w:val="blue"/>
          <w:lang w:val="en-GB"/>
        </w:rPr>
        <w:t>32</w:t>
      </w:r>
      <w:r w:rsidR="00DF00A4" w:rsidRPr="00DF00A4">
        <w:rPr>
          <w:lang w:val="en-GB"/>
        </w:rPr>
        <w:t xml:space="preserve"> </w:t>
      </w:r>
      <w:r w:rsidR="00DF00A4" w:rsidRPr="00DF00A4">
        <w:rPr>
          <w:sz w:val="14"/>
          <w:szCs w:val="14"/>
          <w:lang w:val="en-GB"/>
        </w:rPr>
        <w:t xml:space="preserve">(from </w:t>
      </w:r>
      <w:proofErr w:type="spellStart"/>
      <w:r w:rsidR="00DF00A4" w:rsidRPr="00DF00A4">
        <w:rPr>
          <w:sz w:val="14"/>
          <w:szCs w:val="14"/>
          <w:lang w:val="en-GB"/>
        </w:rPr>
        <w:t>prev</w:t>
      </w:r>
      <w:proofErr w:type="spellEnd"/>
      <w:r w:rsidR="00DF00A4" w:rsidRPr="00DF00A4">
        <w:rPr>
          <w:sz w:val="14"/>
          <w:szCs w:val="14"/>
          <w:lang w:val="en-GB"/>
        </w:rPr>
        <w:t xml:space="preserve">) </w:t>
      </w:r>
      <w:r w:rsidR="00DF00A4" w:rsidRPr="00DF00A4">
        <w:rPr>
          <w:lang w:val="en-GB"/>
        </w:rPr>
        <w:t xml:space="preserve">+ </w:t>
      </w:r>
      <w:r w:rsidR="00DF00A4" w:rsidRPr="00522B27">
        <w:rPr>
          <w:highlight w:val="cyan"/>
          <w:lang w:val="en-GB"/>
        </w:rPr>
        <w:t>64</w:t>
      </w:r>
      <w:r w:rsidR="00DF00A4" w:rsidRPr="00DF00A4">
        <w:rPr>
          <w:lang w:val="en-GB"/>
        </w:rPr>
        <w:t xml:space="preserve"> </w:t>
      </w:r>
      <w:r w:rsidR="00522B27" w:rsidRPr="00522B27">
        <w:rPr>
          <w:sz w:val="14"/>
          <w:szCs w:val="14"/>
          <w:lang w:val="en-GB"/>
        </w:rPr>
        <w:t xml:space="preserve">(BIAS) </w:t>
      </w:r>
      <w:r w:rsidR="00DF00A4" w:rsidRPr="00DF00A4">
        <w:rPr>
          <w:lang w:val="en-GB"/>
        </w:rPr>
        <w:t xml:space="preserve">= </w:t>
      </w:r>
      <w:r w:rsidR="00DF00A4" w:rsidRPr="000879EF">
        <w:rPr>
          <w:i/>
          <w:iCs/>
          <w:lang w:val="en-GB"/>
        </w:rPr>
        <w:t>18’496</w:t>
      </w:r>
      <w:r w:rsidR="000879EF">
        <w:rPr>
          <w:i/>
          <w:iCs/>
          <w:lang w:val="en-GB"/>
        </w:rPr>
        <w:tab/>
      </w:r>
      <w:r w:rsidR="00155AC6" w:rsidRPr="00AF4865">
        <w:rPr>
          <w:highlight w:val="red"/>
          <w:lang w:val="en-GB"/>
        </w:rPr>
        <w:t>13x13</w:t>
      </w:r>
    </w:p>
    <w:p w14:paraId="752567D4" w14:textId="4AA31784" w:rsidR="008974DB" w:rsidRDefault="008974DB" w:rsidP="008974DB">
      <w:pPr>
        <w:pStyle w:val="SchmaleListeEbene1"/>
        <w:rPr>
          <w:lang w:val="fr-CH"/>
        </w:rPr>
      </w:pPr>
      <w:proofErr w:type="spellStart"/>
      <w:r>
        <w:rPr>
          <w:lang w:val="fr-CH"/>
        </w:rPr>
        <w:t>maxPooling</w:t>
      </w:r>
      <w:proofErr w:type="spellEnd"/>
      <w:r>
        <w:rPr>
          <w:lang w:val="fr-CH"/>
        </w:rPr>
        <w:t xml:space="preserve"> = 0</w:t>
      </w:r>
      <w:r w:rsidR="00155AC6">
        <w:rPr>
          <w:lang w:val="fr-CH"/>
        </w:rPr>
        <w:tab/>
      </w:r>
      <w:r w:rsidR="00155AC6">
        <w:rPr>
          <w:lang w:val="fr-CH"/>
        </w:rPr>
        <w:tab/>
      </w:r>
      <w:r w:rsidR="00155AC6">
        <w:rPr>
          <w:lang w:val="fr-CH"/>
        </w:rPr>
        <w:tab/>
      </w:r>
      <w:r w:rsidR="00155AC6">
        <w:rPr>
          <w:lang w:val="fr-CH"/>
        </w:rPr>
        <w:tab/>
      </w:r>
      <w:r w:rsidR="00155AC6">
        <w:rPr>
          <w:lang w:val="fr-CH"/>
        </w:rPr>
        <w:tab/>
      </w:r>
      <w:r w:rsidR="00155AC6" w:rsidRPr="00AF4865">
        <w:rPr>
          <w:highlight w:val="red"/>
          <w:lang w:val="fr-CH"/>
        </w:rPr>
        <w:t>6x6</w:t>
      </w:r>
    </w:p>
    <w:p w14:paraId="3873BD82" w14:textId="1CD919A5" w:rsidR="008974DB" w:rsidRDefault="008974DB" w:rsidP="007C7E10">
      <w:pPr>
        <w:pStyle w:val="SchmaleListeEbene1"/>
        <w:rPr>
          <w:lang w:val="en-GB"/>
        </w:rPr>
      </w:pPr>
      <w:r>
        <w:rPr>
          <w:lang w:val="en-GB"/>
        </w:rPr>
        <w:t xml:space="preserve">conv2d: </w:t>
      </w:r>
      <w:r w:rsidRPr="00DF00A4">
        <w:rPr>
          <w:lang w:val="en-GB"/>
        </w:rPr>
        <w:t>(</w:t>
      </w:r>
      <w:r w:rsidRPr="00522B27">
        <w:rPr>
          <w:highlight w:val="yellow"/>
          <w:lang w:val="en-GB"/>
        </w:rPr>
        <w:t>3x3</w:t>
      </w:r>
      <w:r w:rsidRPr="00DF00A4">
        <w:rPr>
          <w:lang w:val="en-GB"/>
        </w:rPr>
        <w:t xml:space="preserve">) x </w:t>
      </w:r>
      <w:r w:rsidRPr="00522B27">
        <w:rPr>
          <w:highlight w:val="cyan"/>
          <w:lang w:val="en-GB"/>
        </w:rPr>
        <w:t>64</w:t>
      </w:r>
      <w:r w:rsidRPr="00DF00A4">
        <w:rPr>
          <w:lang w:val="en-GB"/>
        </w:rPr>
        <w:t xml:space="preserve"> x </w:t>
      </w:r>
      <w:r w:rsidRPr="008974DB">
        <w:rPr>
          <w:highlight w:val="blue"/>
          <w:lang w:val="en-GB"/>
        </w:rPr>
        <w:t>64</w:t>
      </w:r>
      <w:r w:rsidRPr="00DF00A4">
        <w:rPr>
          <w:lang w:val="en-GB"/>
        </w:rPr>
        <w:t xml:space="preserve"> </w:t>
      </w:r>
      <w:r w:rsidRPr="00DF00A4">
        <w:rPr>
          <w:sz w:val="14"/>
          <w:szCs w:val="14"/>
          <w:lang w:val="en-GB"/>
        </w:rPr>
        <w:t xml:space="preserve">(from </w:t>
      </w:r>
      <w:proofErr w:type="spellStart"/>
      <w:r w:rsidRPr="00DF00A4">
        <w:rPr>
          <w:sz w:val="14"/>
          <w:szCs w:val="14"/>
          <w:lang w:val="en-GB"/>
        </w:rPr>
        <w:t>prev</w:t>
      </w:r>
      <w:proofErr w:type="spellEnd"/>
      <w:r w:rsidRPr="00DF00A4">
        <w:rPr>
          <w:sz w:val="14"/>
          <w:szCs w:val="14"/>
          <w:lang w:val="en-GB"/>
        </w:rPr>
        <w:t xml:space="preserve">) </w:t>
      </w:r>
      <w:r w:rsidRPr="00DF00A4">
        <w:rPr>
          <w:lang w:val="en-GB"/>
        </w:rPr>
        <w:t xml:space="preserve">+ </w:t>
      </w:r>
      <w:r w:rsidRPr="00522B27">
        <w:rPr>
          <w:highlight w:val="cyan"/>
          <w:lang w:val="en-GB"/>
        </w:rPr>
        <w:t>64</w:t>
      </w:r>
      <w:r w:rsidRPr="00DF00A4">
        <w:rPr>
          <w:lang w:val="en-GB"/>
        </w:rPr>
        <w:t xml:space="preserve"> </w:t>
      </w:r>
      <w:r w:rsidRPr="00522B27">
        <w:rPr>
          <w:sz w:val="14"/>
          <w:szCs w:val="14"/>
          <w:lang w:val="en-GB"/>
        </w:rPr>
        <w:t>(BIAS)</w:t>
      </w:r>
      <w:r w:rsidR="004965AE">
        <w:rPr>
          <w:sz w:val="14"/>
          <w:szCs w:val="14"/>
          <w:lang w:val="en-GB"/>
        </w:rPr>
        <w:t xml:space="preserve"> </w:t>
      </w:r>
      <w:r w:rsidR="004965AE" w:rsidRPr="004965AE">
        <w:rPr>
          <w:lang w:val="en-GB"/>
        </w:rPr>
        <w:t xml:space="preserve">= </w:t>
      </w:r>
      <w:r w:rsidR="004965AE" w:rsidRPr="000879EF">
        <w:rPr>
          <w:i/>
          <w:iCs/>
          <w:lang w:val="en-GB"/>
        </w:rPr>
        <w:t>36’928</w:t>
      </w:r>
      <w:r w:rsidR="000879EF">
        <w:rPr>
          <w:i/>
          <w:iCs/>
          <w:lang w:val="en-GB"/>
        </w:rPr>
        <w:tab/>
      </w:r>
      <w:r w:rsidR="00AF4865" w:rsidRPr="00AF4865">
        <w:rPr>
          <w:highlight w:val="red"/>
          <w:lang w:val="en-GB"/>
        </w:rPr>
        <w:t>4x4</w:t>
      </w:r>
    </w:p>
    <w:p w14:paraId="0F490654" w14:textId="7D9E5041" w:rsidR="00CA70EA" w:rsidRDefault="00CA70EA" w:rsidP="007C7E10">
      <w:pPr>
        <w:pStyle w:val="SchmaleListeEbene1"/>
        <w:rPr>
          <w:lang w:val="en-GB"/>
        </w:rPr>
      </w:pPr>
      <w:r>
        <w:rPr>
          <w:lang w:val="en-GB"/>
        </w:rPr>
        <w:t xml:space="preserve">Flatten = </w:t>
      </w:r>
      <w:r w:rsidRPr="000879EF">
        <w:rPr>
          <w:i/>
          <w:iCs/>
          <w:lang w:val="en-GB"/>
        </w:rPr>
        <w:t>0</w:t>
      </w:r>
    </w:p>
    <w:p w14:paraId="0646AC54" w14:textId="70DAA327" w:rsidR="00CA70EA" w:rsidRDefault="00CA70EA" w:rsidP="007C7E10">
      <w:pPr>
        <w:pStyle w:val="SchmaleListeEbene1"/>
        <w:rPr>
          <w:lang w:val="en-GB"/>
        </w:rPr>
      </w:pPr>
      <w:r>
        <w:rPr>
          <w:lang w:val="en-GB"/>
        </w:rPr>
        <w:t xml:space="preserve">Dense = </w:t>
      </w:r>
      <w:r w:rsidRPr="007621AA">
        <w:rPr>
          <w:highlight w:val="cyan"/>
          <w:lang w:val="en-GB"/>
        </w:rPr>
        <w:t>64</w:t>
      </w:r>
      <w:r>
        <w:rPr>
          <w:lang w:val="en-GB"/>
        </w:rPr>
        <w:t xml:space="preserve"> * </w:t>
      </w:r>
      <w:r w:rsidRPr="006571D1">
        <w:rPr>
          <w:highlight w:val="magenta"/>
          <w:lang w:val="en-GB"/>
        </w:rPr>
        <w:t>1024</w:t>
      </w:r>
      <w:r w:rsidR="007621AA">
        <w:rPr>
          <w:lang w:val="en-GB"/>
        </w:rPr>
        <w:t xml:space="preserve"> </w:t>
      </w:r>
      <w:r w:rsidR="007621AA" w:rsidRPr="007621AA">
        <w:rPr>
          <w:sz w:val="14"/>
          <w:szCs w:val="14"/>
          <w:lang w:val="en-GB"/>
        </w:rPr>
        <w:t>(</w:t>
      </w:r>
      <w:r w:rsidR="00002BB9">
        <w:rPr>
          <w:sz w:val="14"/>
          <w:szCs w:val="14"/>
          <w:lang w:val="en-GB"/>
        </w:rPr>
        <w:t xml:space="preserve">output </w:t>
      </w:r>
      <w:r w:rsidR="007621AA" w:rsidRPr="007621AA">
        <w:rPr>
          <w:sz w:val="14"/>
          <w:szCs w:val="14"/>
          <w:lang w:val="en-GB"/>
        </w:rPr>
        <w:t>from flatten)</w:t>
      </w:r>
      <w:r w:rsidRPr="007621AA">
        <w:rPr>
          <w:sz w:val="14"/>
          <w:szCs w:val="14"/>
          <w:lang w:val="en-GB"/>
        </w:rPr>
        <w:t xml:space="preserve"> </w:t>
      </w:r>
      <w:r>
        <w:rPr>
          <w:lang w:val="en-GB"/>
        </w:rPr>
        <w:t xml:space="preserve">+ </w:t>
      </w:r>
      <w:r w:rsidRPr="007621AA">
        <w:rPr>
          <w:highlight w:val="cyan"/>
          <w:lang w:val="en-GB"/>
        </w:rPr>
        <w:t>64</w:t>
      </w:r>
      <w:r>
        <w:rPr>
          <w:lang w:val="en-GB"/>
        </w:rPr>
        <w:t xml:space="preserve"> </w:t>
      </w:r>
      <w:r w:rsidR="007621AA" w:rsidRPr="00522B27">
        <w:rPr>
          <w:sz w:val="14"/>
          <w:szCs w:val="14"/>
          <w:lang w:val="en-GB"/>
        </w:rPr>
        <w:t>(BIAS)</w:t>
      </w:r>
      <w:r w:rsidR="007621AA">
        <w:rPr>
          <w:sz w:val="14"/>
          <w:szCs w:val="14"/>
          <w:lang w:val="en-GB"/>
        </w:rPr>
        <w:t xml:space="preserve"> </w:t>
      </w:r>
      <w:r>
        <w:rPr>
          <w:lang w:val="en-GB"/>
        </w:rPr>
        <w:t xml:space="preserve">= </w:t>
      </w:r>
      <w:r w:rsidR="007621AA" w:rsidRPr="000879EF">
        <w:rPr>
          <w:i/>
          <w:iCs/>
          <w:lang w:val="en-GB"/>
        </w:rPr>
        <w:t>65’600</w:t>
      </w:r>
    </w:p>
    <w:p w14:paraId="0DE069E0" w14:textId="3948A293" w:rsidR="007621AA" w:rsidRDefault="006571D1" w:rsidP="007C7E10">
      <w:pPr>
        <w:pStyle w:val="SchmaleListeEbene1"/>
        <w:rPr>
          <w:lang w:val="en-GB"/>
        </w:rPr>
      </w:pPr>
      <w:r>
        <w:rPr>
          <w:lang w:val="en-GB"/>
        </w:rPr>
        <w:t xml:space="preserve">Dense = </w:t>
      </w:r>
      <w:r w:rsidRPr="006571D1">
        <w:rPr>
          <w:highlight w:val="cyan"/>
          <w:lang w:val="en-GB"/>
        </w:rPr>
        <w:t>10</w:t>
      </w:r>
      <w:r>
        <w:rPr>
          <w:lang w:val="en-GB"/>
        </w:rPr>
        <w:t xml:space="preserve"> * </w:t>
      </w:r>
      <w:r w:rsidRPr="006571D1">
        <w:rPr>
          <w:highlight w:val="magenta"/>
          <w:lang w:val="en-GB"/>
        </w:rPr>
        <w:t>64</w:t>
      </w:r>
      <w:r>
        <w:rPr>
          <w:lang w:val="en-GB"/>
        </w:rPr>
        <w:t xml:space="preserve"> </w:t>
      </w:r>
      <w:r w:rsidRPr="007621AA">
        <w:rPr>
          <w:sz w:val="14"/>
          <w:szCs w:val="14"/>
          <w:lang w:val="en-GB"/>
        </w:rPr>
        <w:t>(</w:t>
      </w:r>
      <w:r w:rsidR="00002BB9">
        <w:rPr>
          <w:sz w:val="14"/>
          <w:szCs w:val="14"/>
          <w:lang w:val="en-GB"/>
        </w:rPr>
        <w:t>output</w:t>
      </w:r>
      <w:r w:rsidRPr="007621AA">
        <w:rPr>
          <w:sz w:val="14"/>
          <w:szCs w:val="14"/>
          <w:lang w:val="en-GB"/>
        </w:rPr>
        <w:t xml:space="preserve"> </w:t>
      </w:r>
      <w:proofErr w:type="spellStart"/>
      <w:r>
        <w:rPr>
          <w:sz w:val="14"/>
          <w:szCs w:val="14"/>
          <w:lang w:val="en-GB"/>
        </w:rPr>
        <w:t>prev</w:t>
      </w:r>
      <w:proofErr w:type="spellEnd"/>
      <w:r>
        <w:rPr>
          <w:sz w:val="14"/>
          <w:szCs w:val="14"/>
          <w:lang w:val="en-GB"/>
        </w:rPr>
        <w:t xml:space="preserve"> dense</w:t>
      </w:r>
      <w:r w:rsidRPr="007621AA">
        <w:rPr>
          <w:sz w:val="14"/>
          <w:szCs w:val="14"/>
          <w:lang w:val="en-GB"/>
        </w:rPr>
        <w:t xml:space="preserve">) </w:t>
      </w:r>
      <w:r>
        <w:rPr>
          <w:lang w:val="en-GB"/>
        </w:rPr>
        <w:t xml:space="preserve">+ </w:t>
      </w:r>
      <w:r w:rsidRPr="006571D1">
        <w:rPr>
          <w:highlight w:val="cyan"/>
          <w:lang w:val="en-GB"/>
        </w:rPr>
        <w:t>10</w:t>
      </w:r>
      <w:r w:rsidRPr="00522B27">
        <w:rPr>
          <w:sz w:val="14"/>
          <w:szCs w:val="14"/>
          <w:lang w:val="en-GB"/>
        </w:rPr>
        <w:t>(BIAS)</w:t>
      </w:r>
      <w:r>
        <w:rPr>
          <w:sz w:val="14"/>
          <w:szCs w:val="14"/>
          <w:lang w:val="en-GB"/>
        </w:rPr>
        <w:t xml:space="preserve"> </w:t>
      </w:r>
      <w:r>
        <w:rPr>
          <w:lang w:val="en-GB"/>
        </w:rPr>
        <w:t xml:space="preserve"> = </w:t>
      </w:r>
      <w:r w:rsidRPr="000879EF">
        <w:rPr>
          <w:i/>
          <w:iCs/>
          <w:lang w:val="en-GB"/>
        </w:rPr>
        <w:t>650</w:t>
      </w:r>
    </w:p>
    <w:p w14:paraId="4345C672" w14:textId="32ED61B7" w:rsidR="000879EF" w:rsidRDefault="000879EF" w:rsidP="007C7E10">
      <w:pPr>
        <w:pStyle w:val="SchmaleListeEbene1"/>
        <w:rPr>
          <w:lang w:val="en-GB"/>
        </w:rPr>
      </w:pPr>
      <w:r>
        <w:rPr>
          <w:lang w:val="en-GB"/>
        </w:rPr>
        <w:t xml:space="preserve">Total </w:t>
      </w:r>
      <w:r w:rsidRPr="000879EF">
        <w:rPr>
          <w:i/>
          <w:iCs/>
          <w:lang w:val="en-GB"/>
        </w:rPr>
        <w:t>122’570</w:t>
      </w:r>
      <w:r>
        <w:rPr>
          <w:lang w:val="en-GB"/>
        </w:rPr>
        <w:t xml:space="preserve"> Params</w:t>
      </w:r>
    </w:p>
    <w:p w14:paraId="5DC2BB54" w14:textId="6C4157B0" w:rsidR="00002BB9" w:rsidRDefault="00002BB9" w:rsidP="006668BB">
      <w:pPr>
        <w:pStyle w:val="SchmaleListeEbene1"/>
      </w:pPr>
      <w:r w:rsidRPr="00002BB9">
        <w:t xml:space="preserve">Berechnung </w:t>
      </w:r>
      <w:r w:rsidRPr="0025134C">
        <w:rPr>
          <w:highlight w:val="magenta"/>
        </w:rPr>
        <w:t>1024</w:t>
      </w:r>
      <w:r w:rsidRPr="00002BB9">
        <w:t xml:space="preserve"> vom F</w:t>
      </w:r>
      <w:r>
        <w:t>latten</w:t>
      </w:r>
      <w:r w:rsidR="00632A45">
        <w:t xml:space="preserve">: </w:t>
      </w:r>
      <w:r w:rsidR="00AF4865">
        <w:rPr>
          <w:highlight w:val="red"/>
        </w:rPr>
        <w:t>4</w:t>
      </w:r>
      <w:r w:rsidR="00632A45" w:rsidRPr="000879EF">
        <w:rPr>
          <w:highlight w:val="red"/>
        </w:rPr>
        <w:t>x</w:t>
      </w:r>
      <w:r w:rsidR="00AF4865" w:rsidRPr="00696831">
        <w:rPr>
          <w:highlight w:val="red"/>
        </w:rPr>
        <w:t>4</w:t>
      </w:r>
      <w:r w:rsidR="00632A45">
        <w:t xml:space="preserve"> </w:t>
      </w:r>
      <w:r w:rsidR="000879EF" w:rsidRPr="000879EF">
        <w:rPr>
          <w:sz w:val="14"/>
          <w:szCs w:val="14"/>
        </w:rPr>
        <w:t xml:space="preserve">(Image </w:t>
      </w:r>
      <w:proofErr w:type="spellStart"/>
      <w:r w:rsidR="000879EF" w:rsidRPr="000879EF">
        <w:rPr>
          <w:sz w:val="14"/>
          <w:szCs w:val="14"/>
        </w:rPr>
        <w:t>size</w:t>
      </w:r>
      <w:proofErr w:type="spellEnd"/>
      <w:r w:rsidR="000879EF" w:rsidRPr="000879EF">
        <w:rPr>
          <w:sz w:val="14"/>
          <w:szCs w:val="14"/>
        </w:rPr>
        <w:t xml:space="preserve">) </w:t>
      </w:r>
      <w:r w:rsidR="00632A45">
        <w:t>x</w:t>
      </w:r>
      <w:r w:rsidR="000879EF">
        <w:t xml:space="preserve"> </w:t>
      </w:r>
      <w:r w:rsidR="00632A45" w:rsidRPr="000879EF">
        <w:rPr>
          <w:highlight w:val="cyan"/>
        </w:rPr>
        <w:t>64</w:t>
      </w:r>
      <w:r w:rsidR="000879EF">
        <w:t xml:space="preserve"> </w:t>
      </w:r>
      <w:r w:rsidR="000879EF" w:rsidRPr="000879EF">
        <w:rPr>
          <w:sz w:val="14"/>
          <w:szCs w:val="14"/>
        </w:rPr>
        <w:t xml:space="preserve">(layers) </w:t>
      </w:r>
      <w:r w:rsidR="000879EF">
        <w:t xml:space="preserve">= 1024 </w:t>
      </w:r>
    </w:p>
    <w:p w14:paraId="6308E7F5" w14:textId="728DEAB8" w:rsidR="006668BB" w:rsidRDefault="00B740F0" w:rsidP="006668BB">
      <w:pPr>
        <w:pStyle w:val="SchmaleListeEbene1"/>
      </w:pPr>
      <w:r w:rsidRPr="00F56C5C">
        <w:t xml:space="preserve">Berechnung </w:t>
      </w:r>
      <w:proofErr w:type="spellStart"/>
      <w:r w:rsidR="001A1AB9" w:rsidRPr="00F56C5C">
        <w:t>ImageSize</w:t>
      </w:r>
      <w:proofErr w:type="spellEnd"/>
      <w:r w:rsidR="00570A1B" w:rsidRPr="00F56C5C">
        <w:t xml:space="preserve"> </w:t>
      </w:r>
      <w:proofErr w:type="spellStart"/>
      <w:r w:rsidR="00570A1B" w:rsidRPr="00F56C5C">
        <w:t>Convolutional</w:t>
      </w:r>
      <w:proofErr w:type="spellEnd"/>
      <w:r w:rsidR="00F56C5C">
        <w:t xml:space="preserve"> (Beispiel erstes Conv2D)</w:t>
      </w:r>
      <w:r w:rsidRPr="00F56C5C">
        <w:t xml:space="preserve">: </w:t>
      </w:r>
      <w:r w:rsidR="00F56C5C">
        <w:br/>
      </w:r>
      <w:r w:rsidR="00D57C34" w:rsidRPr="00F56C5C">
        <w:rPr>
          <w:i/>
          <w:iCs/>
        </w:rPr>
        <w:t>[(W</w:t>
      </w:r>
      <w:r w:rsidR="00F56C5C" w:rsidRPr="00F56C5C">
        <w:rPr>
          <w:i/>
          <w:iCs/>
        </w:rPr>
        <w:t xml:space="preserve"> </w:t>
      </w:r>
      <w:r w:rsidR="00F56C5C" w:rsidRPr="00F56C5C">
        <w:rPr>
          <w:i/>
          <w:iCs/>
          <w:sz w:val="14"/>
          <w:szCs w:val="14"/>
        </w:rPr>
        <w:t>(</w:t>
      </w:r>
      <w:proofErr w:type="spellStart"/>
      <w:r w:rsidR="00F56C5C" w:rsidRPr="00F56C5C">
        <w:rPr>
          <w:i/>
          <w:iCs/>
          <w:sz w:val="14"/>
          <w:szCs w:val="14"/>
        </w:rPr>
        <w:t>input</w:t>
      </w:r>
      <w:proofErr w:type="spellEnd"/>
      <w:r w:rsidR="00F56C5C" w:rsidRPr="00F56C5C">
        <w:rPr>
          <w:i/>
          <w:iCs/>
          <w:sz w:val="14"/>
          <w:szCs w:val="14"/>
        </w:rPr>
        <w:t xml:space="preserve"> </w:t>
      </w:r>
      <w:proofErr w:type="spellStart"/>
      <w:r w:rsidR="000D0E18">
        <w:rPr>
          <w:i/>
          <w:iCs/>
          <w:sz w:val="14"/>
          <w:szCs w:val="14"/>
        </w:rPr>
        <w:t>size</w:t>
      </w:r>
      <w:proofErr w:type="spellEnd"/>
      <w:r w:rsidR="00F56C5C" w:rsidRPr="00F56C5C">
        <w:rPr>
          <w:i/>
          <w:iCs/>
          <w:sz w:val="14"/>
          <w:szCs w:val="14"/>
        </w:rPr>
        <w:t>)</w:t>
      </w:r>
      <w:r w:rsidR="00D57C34" w:rsidRPr="00F56C5C">
        <w:rPr>
          <w:i/>
          <w:iCs/>
        </w:rPr>
        <w:t>−K</w:t>
      </w:r>
      <w:r w:rsidR="00F56C5C" w:rsidRPr="00F56C5C">
        <w:rPr>
          <w:i/>
          <w:iCs/>
        </w:rPr>
        <w:t xml:space="preserve"> </w:t>
      </w:r>
      <w:r w:rsidR="00F56C5C" w:rsidRPr="00F56C5C">
        <w:rPr>
          <w:i/>
          <w:iCs/>
          <w:sz w:val="14"/>
          <w:szCs w:val="14"/>
        </w:rPr>
        <w:t>(</w:t>
      </w:r>
      <w:proofErr w:type="spellStart"/>
      <w:r w:rsidR="00F56C5C" w:rsidRPr="00F56C5C">
        <w:rPr>
          <w:i/>
          <w:iCs/>
          <w:sz w:val="14"/>
          <w:szCs w:val="14"/>
        </w:rPr>
        <w:t>kernel</w:t>
      </w:r>
      <w:proofErr w:type="spellEnd"/>
      <w:r w:rsidR="00F56C5C" w:rsidRPr="00F56C5C">
        <w:rPr>
          <w:i/>
          <w:iCs/>
          <w:sz w:val="14"/>
          <w:szCs w:val="14"/>
        </w:rPr>
        <w:t>)</w:t>
      </w:r>
      <w:r w:rsidR="00D57C34" w:rsidRPr="00F56C5C">
        <w:rPr>
          <w:i/>
          <w:iCs/>
        </w:rPr>
        <w:t>+2P</w:t>
      </w:r>
      <w:r w:rsidR="00F56C5C" w:rsidRPr="00F56C5C">
        <w:rPr>
          <w:i/>
          <w:iCs/>
          <w:sz w:val="14"/>
          <w:szCs w:val="14"/>
        </w:rPr>
        <w:t>(</w:t>
      </w:r>
      <w:proofErr w:type="spellStart"/>
      <w:r w:rsidR="00F56C5C" w:rsidRPr="00F56C5C">
        <w:rPr>
          <w:i/>
          <w:iCs/>
          <w:sz w:val="14"/>
          <w:szCs w:val="14"/>
        </w:rPr>
        <w:t>padding</w:t>
      </w:r>
      <w:proofErr w:type="spellEnd"/>
      <w:r w:rsidR="00D57C34" w:rsidRPr="00F56C5C">
        <w:rPr>
          <w:i/>
          <w:iCs/>
          <w:sz w:val="14"/>
          <w:szCs w:val="14"/>
        </w:rPr>
        <w:t>)</w:t>
      </w:r>
      <w:r w:rsidR="00D57C34" w:rsidRPr="00F56C5C">
        <w:rPr>
          <w:i/>
          <w:iCs/>
        </w:rPr>
        <w:t>/S</w:t>
      </w:r>
      <w:r w:rsidR="00F56C5C" w:rsidRPr="00F56C5C">
        <w:rPr>
          <w:i/>
          <w:iCs/>
        </w:rPr>
        <w:t xml:space="preserve"> </w:t>
      </w:r>
      <w:r w:rsidR="00F56C5C" w:rsidRPr="00F56C5C">
        <w:rPr>
          <w:i/>
          <w:iCs/>
          <w:sz w:val="14"/>
          <w:szCs w:val="14"/>
        </w:rPr>
        <w:t>(</w:t>
      </w:r>
      <w:proofErr w:type="spellStart"/>
      <w:r w:rsidR="00F56C5C" w:rsidRPr="00F56C5C">
        <w:rPr>
          <w:i/>
          <w:iCs/>
          <w:sz w:val="14"/>
          <w:szCs w:val="14"/>
        </w:rPr>
        <w:t>stride</w:t>
      </w:r>
      <w:proofErr w:type="spellEnd"/>
      <w:r w:rsidR="00F56C5C">
        <w:rPr>
          <w:i/>
          <w:iCs/>
        </w:rPr>
        <w:t>)</w:t>
      </w:r>
      <w:r w:rsidR="00D57C34" w:rsidRPr="00F56C5C">
        <w:rPr>
          <w:i/>
          <w:iCs/>
        </w:rPr>
        <w:t>]+1</w:t>
      </w:r>
      <w:r w:rsidR="00B92841" w:rsidRPr="00F56C5C">
        <w:t xml:space="preserve">= </w:t>
      </w:r>
      <w:r w:rsidR="007B6605" w:rsidRPr="00F56C5C">
        <w:t>((32-</w:t>
      </w:r>
      <w:r w:rsidR="00E01D93" w:rsidRPr="00E01D93">
        <w:rPr>
          <w:highlight w:val="yellow"/>
        </w:rPr>
        <w:t>3</w:t>
      </w:r>
      <w:r w:rsidR="007B6605" w:rsidRPr="00F56C5C">
        <w:t>+2*0)/1)</w:t>
      </w:r>
      <w:r w:rsidR="00B92841" w:rsidRPr="00F56C5C">
        <w:t xml:space="preserve"> </w:t>
      </w:r>
      <w:r w:rsidR="007B6605" w:rsidRPr="00F56C5C">
        <w:t xml:space="preserve">+ 1 = 30 </w:t>
      </w:r>
    </w:p>
    <w:p w14:paraId="5D88B8CD" w14:textId="0F538DB3" w:rsidR="00B740F0" w:rsidRPr="00225CE2" w:rsidRDefault="001A1AB9" w:rsidP="006668BB">
      <w:pPr>
        <w:pStyle w:val="SchmaleListeEbene1"/>
      </w:pPr>
      <w:r w:rsidRPr="00225CE2">
        <w:t xml:space="preserve">Berechnung Image Size Max </w:t>
      </w:r>
      <w:r w:rsidR="000D0E18" w:rsidRPr="00225CE2">
        <w:t>Pooling</w:t>
      </w:r>
      <w:r w:rsidRPr="00225CE2">
        <w:t xml:space="preserve"> </w:t>
      </w:r>
      <w:r w:rsidR="00225CE2" w:rsidRPr="00225CE2">
        <w:br/>
      </w:r>
      <w:r w:rsidRPr="00225CE2">
        <w:t>(</w:t>
      </w:r>
      <w:r w:rsidR="00617EEF" w:rsidRPr="00225CE2">
        <w:rPr>
          <w:highlight w:val="red"/>
        </w:rPr>
        <w:t>30</w:t>
      </w:r>
      <w:r w:rsidR="00617EEF" w:rsidRPr="00225CE2">
        <w:t xml:space="preserve"> </w:t>
      </w:r>
      <w:r w:rsidR="00617EEF" w:rsidRPr="00225CE2">
        <w:rPr>
          <w:sz w:val="14"/>
          <w:szCs w:val="14"/>
        </w:rPr>
        <w:t>(</w:t>
      </w:r>
      <w:proofErr w:type="spellStart"/>
      <w:r w:rsidR="00617EEF" w:rsidRPr="00225CE2">
        <w:rPr>
          <w:sz w:val="14"/>
          <w:szCs w:val="14"/>
        </w:rPr>
        <w:t>prev</w:t>
      </w:r>
      <w:proofErr w:type="spellEnd"/>
      <w:r w:rsidR="00617EEF" w:rsidRPr="00225CE2">
        <w:rPr>
          <w:sz w:val="14"/>
          <w:szCs w:val="14"/>
        </w:rPr>
        <w:t xml:space="preserve">) </w:t>
      </w:r>
      <w:r w:rsidR="00617EEF" w:rsidRPr="00225CE2">
        <w:t xml:space="preserve">/ 2 </w:t>
      </w:r>
      <w:r w:rsidR="00617EEF" w:rsidRPr="00225CE2">
        <w:rPr>
          <w:sz w:val="14"/>
          <w:szCs w:val="14"/>
        </w:rPr>
        <w:t>(</w:t>
      </w:r>
      <w:proofErr w:type="spellStart"/>
      <w:r w:rsidR="00617EEF" w:rsidRPr="00225CE2">
        <w:rPr>
          <w:sz w:val="14"/>
          <w:szCs w:val="14"/>
        </w:rPr>
        <w:t>value</w:t>
      </w:r>
      <w:proofErr w:type="spellEnd"/>
      <w:r w:rsidR="00617EEF" w:rsidRPr="00225CE2">
        <w:rPr>
          <w:sz w:val="14"/>
          <w:szCs w:val="14"/>
        </w:rPr>
        <w:t xml:space="preserve"> 2, 2) </w:t>
      </w:r>
      <w:r w:rsidR="00617EEF" w:rsidRPr="00225CE2">
        <w:t>= 15</w:t>
      </w:r>
      <w:r w:rsidR="000D0E18" w:rsidRPr="00225CE2">
        <w:t xml:space="preserve"> </w:t>
      </w:r>
      <w:r w:rsidR="00225CE2" w:rsidRPr="00225CE2">
        <w:rPr>
          <w:sz w:val="14"/>
          <w:szCs w:val="14"/>
        </w:rPr>
        <w:t>(auf ganze Zahl abgerundet)</w:t>
      </w:r>
      <w:r w:rsidR="00617EEF" w:rsidRPr="00225CE2">
        <w:rPr>
          <w:sz w:val="14"/>
          <w:szCs w:val="14"/>
        </w:rPr>
        <w:t xml:space="preserve"> </w:t>
      </w:r>
      <w:r w:rsidR="00617EEF">
        <w:sym w:font="Wingdings" w:char="F0E8"/>
      </w:r>
      <w:r w:rsidR="00617EEF" w:rsidRPr="00225CE2">
        <w:t xml:space="preserve"> 15x15</w:t>
      </w:r>
    </w:p>
    <w:p w14:paraId="285AB5E1" w14:textId="4824FF87" w:rsidR="002E4DA2" w:rsidRPr="003051B5" w:rsidRDefault="002E4DA2" w:rsidP="007D015A">
      <w:pPr>
        <w:spacing w:after="0"/>
        <w:rPr>
          <w:u w:val="single"/>
        </w:rPr>
      </w:pPr>
      <w:proofErr w:type="spellStart"/>
      <w:r w:rsidRPr="003051B5">
        <w:rPr>
          <w:u w:val="single"/>
        </w:rPr>
        <w:t>Softmax</w:t>
      </w:r>
      <w:proofErr w:type="spellEnd"/>
      <w:r w:rsidRPr="003051B5">
        <w:rPr>
          <w:u w:val="single"/>
        </w:rPr>
        <w:t xml:space="preserve"> function</w:t>
      </w:r>
      <w:r w:rsidR="00204C14">
        <w:rPr>
          <w:noProof/>
        </w:rPr>
        <w:drawing>
          <wp:inline distT="0" distB="0" distL="0" distR="0" wp14:anchorId="0B4B2DB5" wp14:editId="00BCB2E8">
            <wp:extent cx="3290651" cy="1653687"/>
            <wp:effectExtent l="0" t="0" r="508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404"/>
                    <a:stretch/>
                  </pic:blipFill>
                  <pic:spPr bwMode="auto">
                    <a:xfrm>
                      <a:off x="0" y="0"/>
                      <a:ext cx="3306317" cy="166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4329" w14:textId="58975ACC" w:rsidR="00BF682F" w:rsidRPr="004A7DF6" w:rsidRDefault="00BF682F" w:rsidP="00BF682F">
      <w:pPr>
        <w:pStyle w:val="TitelZusammenfassung"/>
      </w:pPr>
      <w:r w:rsidRPr="004A7DF6">
        <w:t>Tensor, Rank, Dimension, Size</w:t>
      </w:r>
    </w:p>
    <w:p w14:paraId="5E9F3F42" w14:textId="073C4BF5" w:rsidR="00BF682F" w:rsidRPr="004A7DF6" w:rsidRDefault="00BF682F" w:rsidP="00BF682F">
      <w:r w:rsidRPr="004A7DF6">
        <w:t>Tensor = Multi-</w:t>
      </w:r>
      <w:r w:rsidR="00BD3AE1" w:rsidRPr="004A7DF6">
        <w:t>Dimensional</w:t>
      </w:r>
      <w:r w:rsidRPr="004A7DF6">
        <w:t xml:space="preserve"> Array </w:t>
      </w:r>
      <w:proofErr w:type="spellStart"/>
      <w:r w:rsidRPr="004A7DF6">
        <w:t>with</w:t>
      </w:r>
      <w:proofErr w:type="spellEnd"/>
      <w:r w:rsidRPr="004A7DF6">
        <w:t xml:space="preserve"> uniform type </w:t>
      </w:r>
      <w:r w:rsidR="00C1787A" w:rsidRPr="004A7DF6">
        <w:br/>
      </w:r>
      <w:r w:rsidRPr="004A7DF6">
        <w:t xml:space="preserve">(Vergleichbar </w:t>
      </w:r>
      <w:proofErr w:type="spellStart"/>
      <w:r w:rsidRPr="004A7DF6">
        <w:t>np.array</w:t>
      </w:r>
      <w:proofErr w:type="spellEnd"/>
      <w:r w:rsidRPr="004A7DF6">
        <w:t>)</w:t>
      </w:r>
    </w:p>
    <w:p w14:paraId="78AB536C" w14:textId="5BF51D5D" w:rsidR="00BF682F" w:rsidRPr="00F26229" w:rsidRDefault="00BF682F" w:rsidP="00BF682F">
      <w:r w:rsidRPr="004A7DF6">
        <w:t xml:space="preserve">Rank = Nummer von </w:t>
      </w:r>
      <w:proofErr w:type="spellStart"/>
      <w:r w:rsidRPr="004A7DF6">
        <w:t>axis</w:t>
      </w:r>
      <w:proofErr w:type="spellEnd"/>
      <w:r w:rsidRPr="004A7DF6">
        <w:t xml:space="preserve">. </w:t>
      </w:r>
      <w:r w:rsidR="00F26229">
        <w:t>(</w:t>
      </w:r>
      <w:r w:rsidR="00F26229" w:rsidRPr="00F26229">
        <w:t>0 = S</w:t>
      </w:r>
      <w:r w:rsidR="00F26229">
        <w:t>calar, 1 = Vektor, 2 = Matrix)</w:t>
      </w:r>
    </w:p>
    <w:p w14:paraId="1D00EC85" w14:textId="65ADC0C3" w:rsidR="00BD3AE1" w:rsidRDefault="00F26229" w:rsidP="00BF682F">
      <w:r w:rsidRPr="00F26229">
        <w:t xml:space="preserve">Shape = Definiert </w:t>
      </w:r>
      <w:proofErr w:type="spellStart"/>
      <w:r w:rsidRPr="00F26229">
        <w:t>Vektoranzaul</w:t>
      </w:r>
      <w:proofErr w:type="spellEnd"/>
      <w:r w:rsidRPr="00F26229">
        <w:t xml:space="preserve"> oder Matrix D</w:t>
      </w:r>
      <w:r>
        <w:t xml:space="preserve">imensionen. </w:t>
      </w:r>
    </w:p>
    <w:p w14:paraId="11F8CC93" w14:textId="2C16A213" w:rsidR="00F26229" w:rsidRDefault="00BD3AE1" w:rsidP="00C1787A">
      <w:pPr>
        <w:spacing w:after="0"/>
      </w:pPr>
      <w:r>
        <w:rPr>
          <w:noProof/>
        </w:rPr>
        <w:drawing>
          <wp:inline distT="0" distB="0" distL="0" distR="0" wp14:anchorId="7B548B8A" wp14:editId="1FE0A4BE">
            <wp:extent cx="2528789" cy="1008229"/>
            <wp:effectExtent l="0" t="0" r="5080" b="190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0207" cy="10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BF09" w14:textId="6421B4DA" w:rsidR="00BD3AE1" w:rsidRPr="0095418E" w:rsidRDefault="00BD3AE1" w:rsidP="007D015A">
      <w:pPr>
        <w:spacing w:after="0"/>
        <w:rPr>
          <w:lang w:val="en-GB"/>
        </w:rPr>
      </w:pPr>
      <w:r w:rsidRPr="0095418E">
        <w:rPr>
          <w:lang w:val="en-GB"/>
        </w:rPr>
        <w:t xml:space="preserve">Size = </w:t>
      </w:r>
      <w:proofErr w:type="spellStart"/>
      <w:r w:rsidRPr="0095418E">
        <w:rPr>
          <w:lang w:val="en-GB"/>
        </w:rPr>
        <w:t>Anzahl</w:t>
      </w:r>
      <w:proofErr w:type="spellEnd"/>
      <w:r w:rsidRPr="0095418E">
        <w:rPr>
          <w:lang w:val="en-GB"/>
        </w:rPr>
        <w:t xml:space="preserve"> </w:t>
      </w:r>
      <w:proofErr w:type="spellStart"/>
      <w:r w:rsidRPr="0095418E">
        <w:rPr>
          <w:lang w:val="en-GB"/>
        </w:rPr>
        <w:t>Elemente</w:t>
      </w:r>
      <w:proofErr w:type="spellEnd"/>
      <w:r w:rsidRPr="0095418E">
        <w:rPr>
          <w:lang w:val="en-GB"/>
        </w:rPr>
        <w:t>.</w:t>
      </w:r>
    </w:p>
    <w:p w14:paraId="1F76ACA2" w14:textId="77777777" w:rsidR="00C102BE" w:rsidRDefault="006A0B0F" w:rsidP="00C102BE">
      <w:pPr>
        <w:pStyle w:val="TitelZusammenfassung"/>
        <w:spacing w:after="0"/>
        <w:rPr>
          <w:lang w:val="en-GB"/>
        </w:rPr>
      </w:pPr>
      <w:r w:rsidRPr="00BD0B5F">
        <w:rPr>
          <w:lang w:val="en-GB"/>
        </w:rPr>
        <w:t>Alex NET</w:t>
      </w:r>
      <w:r w:rsidR="00BD0B5F" w:rsidRPr="00BD0B5F">
        <w:rPr>
          <w:lang w:val="en-GB"/>
        </w:rPr>
        <w:t xml:space="preserve"> </w:t>
      </w:r>
    </w:p>
    <w:p w14:paraId="0CA6824B" w14:textId="7A07FCB5" w:rsidR="00BD3AE1" w:rsidRPr="00C102BE" w:rsidRDefault="00BD0B5F" w:rsidP="00C102BE">
      <w:pPr>
        <w:pStyle w:val="TitelZusammenfassung"/>
        <w:spacing w:after="0"/>
        <w:rPr>
          <w:b w:val="0"/>
          <w:bCs w:val="0"/>
          <w:lang w:val="en-GB"/>
        </w:rPr>
      </w:pPr>
      <w:r w:rsidRPr="00C102BE">
        <w:rPr>
          <w:b w:val="0"/>
          <w:bCs w:val="0"/>
          <w:sz w:val="16"/>
          <w:szCs w:val="16"/>
          <w:lang w:val="en-GB"/>
        </w:rPr>
        <w:t xml:space="preserve">(Published 2012 </w:t>
      </w:r>
      <w:proofErr w:type="spellStart"/>
      <w:r w:rsidRPr="00C102BE">
        <w:rPr>
          <w:b w:val="0"/>
          <w:bCs w:val="0"/>
          <w:sz w:val="16"/>
          <w:szCs w:val="16"/>
          <w:lang w:val="en-GB"/>
        </w:rPr>
        <w:t>Krizhevsky</w:t>
      </w:r>
      <w:proofErr w:type="spellEnd"/>
      <w:r w:rsidRPr="00C102BE">
        <w:rPr>
          <w:b w:val="0"/>
          <w:bCs w:val="0"/>
          <w:sz w:val="16"/>
          <w:szCs w:val="16"/>
          <w:lang w:val="en-GB"/>
        </w:rPr>
        <w:t xml:space="preserve"> Alex, Ilya </w:t>
      </w:r>
      <w:proofErr w:type="spellStart"/>
      <w:r w:rsidRPr="00C102BE">
        <w:rPr>
          <w:b w:val="0"/>
          <w:bCs w:val="0"/>
          <w:sz w:val="16"/>
          <w:szCs w:val="16"/>
          <w:lang w:val="en-GB"/>
        </w:rPr>
        <w:t>Sutskever</w:t>
      </w:r>
      <w:proofErr w:type="spellEnd"/>
      <w:r w:rsidRPr="00C102BE">
        <w:rPr>
          <w:b w:val="0"/>
          <w:bCs w:val="0"/>
          <w:sz w:val="16"/>
          <w:szCs w:val="16"/>
          <w:lang w:val="en-GB"/>
        </w:rPr>
        <w:t xml:space="preserve"> and Geoffrey E- Hinton)</w:t>
      </w:r>
    </w:p>
    <w:p w14:paraId="54B420D2" w14:textId="598A3E3F" w:rsidR="002B44FD" w:rsidRDefault="006F4A85" w:rsidP="00C0620D">
      <w:pPr>
        <w:pStyle w:val="SchmaleListeEbene1"/>
      </w:pPr>
      <w:r w:rsidRPr="000145A8">
        <w:rPr>
          <w:lang w:val="en-GB"/>
        </w:rPr>
        <w:t>compete</w:t>
      </w:r>
      <w:r w:rsidR="000145A8" w:rsidRPr="000145A8">
        <w:rPr>
          <w:lang w:val="en-GB"/>
        </w:rPr>
        <w:t>d</w:t>
      </w:r>
      <w:r w:rsidRPr="000145A8">
        <w:rPr>
          <w:lang w:val="en-GB"/>
        </w:rPr>
        <w:t xml:space="preserve"> ImageNet Large Scale Visual Reco</w:t>
      </w:r>
      <w:r w:rsidR="000145A8" w:rsidRPr="000145A8">
        <w:rPr>
          <w:lang w:val="en-GB"/>
        </w:rPr>
        <w:t xml:space="preserve">gnition Challenge. </w:t>
      </w:r>
      <w:r w:rsidR="000145A8" w:rsidRPr="002B44FD">
        <w:t>Top-</w:t>
      </w:r>
      <w:r w:rsidR="00E31D1F">
        <w:t>1-</w:t>
      </w:r>
      <w:r w:rsidR="000145A8" w:rsidRPr="002B44FD">
        <w:t xml:space="preserve">Error war  </w:t>
      </w:r>
      <w:r w:rsidR="002B44FD" w:rsidRPr="002B44FD">
        <w:t>1</w:t>
      </w:r>
      <w:r w:rsidR="00EB3B3A">
        <w:t>7</w:t>
      </w:r>
      <w:r w:rsidR="002B44FD" w:rsidRPr="002B44FD">
        <w:t xml:space="preserve">%, So ca. 11% besser als </w:t>
      </w:r>
      <w:r w:rsidR="002B44FD">
        <w:t>zweitplatzierter</w:t>
      </w:r>
      <w:r w:rsidR="00E31D1F">
        <w:t>. Top-5-Error: 37.5%</w:t>
      </w:r>
    </w:p>
    <w:p w14:paraId="483C57F5" w14:textId="24E2E8E1" w:rsidR="002B44FD" w:rsidRDefault="00B04546" w:rsidP="00C0620D">
      <w:pPr>
        <w:pStyle w:val="SchmaleListeEbene1"/>
        <w:rPr>
          <w:lang w:val="en-GB"/>
        </w:rPr>
      </w:pPr>
      <w:r w:rsidRPr="00B04546">
        <w:rPr>
          <w:lang w:val="en-GB"/>
        </w:rPr>
        <w:t xml:space="preserve">Most Influential Paper in </w:t>
      </w:r>
      <w:proofErr w:type="spellStart"/>
      <w:r w:rsidRPr="00B04546">
        <w:rPr>
          <w:lang w:val="en-GB"/>
        </w:rPr>
        <w:t>C</w:t>
      </w:r>
      <w:r>
        <w:rPr>
          <w:lang w:val="en-GB"/>
        </w:rPr>
        <w:t>omputerVision</w:t>
      </w:r>
      <w:proofErr w:type="spellEnd"/>
    </w:p>
    <w:p w14:paraId="5404216B" w14:textId="45E1D548" w:rsidR="00BD0B5F" w:rsidRDefault="00C102BE" w:rsidP="002A225C">
      <w:pPr>
        <w:pStyle w:val="SchmaleListeEbene1"/>
        <w:spacing w:after="0"/>
      </w:pPr>
      <w:r w:rsidRPr="00C102BE">
        <w:t>Konnte</w:t>
      </w:r>
      <w:r w:rsidR="002A225C" w:rsidRPr="00C102BE">
        <w:t xml:space="preserve"> 1.2 </w:t>
      </w:r>
      <w:proofErr w:type="spellStart"/>
      <w:r w:rsidR="002A225C" w:rsidRPr="00C102BE">
        <w:t>million</w:t>
      </w:r>
      <w:proofErr w:type="spellEnd"/>
      <w:r w:rsidR="002A225C" w:rsidRPr="00C102BE">
        <w:t xml:space="preserve"> high-resolution </w:t>
      </w:r>
      <w:r w:rsidRPr="00C102BE">
        <w:t>Bild</w:t>
      </w:r>
      <w:r>
        <w:t>er klassifizieren</w:t>
      </w:r>
    </w:p>
    <w:p w14:paraId="6FA10B94" w14:textId="55E9845A" w:rsidR="00E31D1F" w:rsidRPr="00C102BE" w:rsidRDefault="00E31D1F" w:rsidP="002A225C">
      <w:pPr>
        <w:pStyle w:val="SchmaleListeEbene1"/>
        <w:spacing w:after="0"/>
      </w:pPr>
      <w:r>
        <w:t xml:space="preserve">1000 Klassen, 60 </w:t>
      </w:r>
      <w:proofErr w:type="spellStart"/>
      <w:r>
        <w:t>Milionen</w:t>
      </w:r>
      <w:proofErr w:type="spellEnd"/>
      <w:r>
        <w:t xml:space="preserve"> Parameter</w:t>
      </w:r>
    </w:p>
    <w:p w14:paraId="7D08FC34" w14:textId="14A9A3D6" w:rsidR="00A2366F" w:rsidRDefault="004F6015" w:rsidP="00E3728C">
      <w:r>
        <w:rPr>
          <w:noProof/>
        </w:rPr>
        <w:drawing>
          <wp:inline distT="0" distB="0" distL="0" distR="0" wp14:anchorId="7C398DA6" wp14:editId="2E5C4192">
            <wp:extent cx="3090041" cy="1472527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9564" cy="15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30CE" w14:textId="5B838CEB" w:rsidR="00C5056F" w:rsidRDefault="00C5056F" w:rsidP="002A225C">
      <w:pPr>
        <w:rPr>
          <w:u w:val="single"/>
        </w:rPr>
      </w:pPr>
      <w:r w:rsidRPr="00C5056F">
        <w:rPr>
          <w:u w:val="single"/>
        </w:rPr>
        <w:t>Drop-Out</w:t>
      </w:r>
    </w:p>
    <w:p w14:paraId="1C5337AA" w14:textId="379C317D" w:rsidR="00684CA7" w:rsidRPr="00946A6F" w:rsidRDefault="00476276" w:rsidP="00476276">
      <w:r>
        <w:t>Keine Ensemble-Methode, aber ähnliche Ideen. Verschiedene Modelle parallel Trainieren</w:t>
      </w:r>
      <w:r w:rsidR="00684CA7">
        <w:t xml:space="preserve">. </w:t>
      </w:r>
      <w:r w:rsidR="00684CA7" w:rsidRPr="00946A6F">
        <w:t xml:space="preserve">Dropout-Rate p ist Hyperparameter. </w:t>
      </w:r>
      <w:r w:rsidR="00946A6F">
        <w:br/>
      </w:r>
      <w:r w:rsidR="00684CA7" w:rsidRPr="00946A6F">
        <w:t xml:space="preserve">(Genutzt während Training, NICHT </w:t>
      </w:r>
      <w:r w:rsidR="00946A6F" w:rsidRPr="00946A6F">
        <w:t>I</w:t>
      </w:r>
      <w:r w:rsidR="00946A6F">
        <w:t>nferenz)</w:t>
      </w:r>
    </w:p>
    <w:p w14:paraId="792AB472" w14:textId="7EB09F80" w:rsidR="002A225C" w:rsidRDefault="008C7B26" w:rsidP="0067031B">
      <w:pPr>
        <w:spacing w:after="0"/>
        <w:jc w:val="center"/>
      </w:pPr>
      <w:r w:rsidRPr="008C7B26">
        <w:rPr>
          <w:noProof/>
        </w:rPr>
        <w:drawing>
          <wp:inline distT="0" distB="0" distL="0" distR="0" wp14:anchorId="58E3E9E9" wp14:editId="6C4105C1">
            <wp:extent cx="3463586" cy="931985"/>
            <wp:effectExtent l="0" t="0" r="3810" b="190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8202" cy="9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30A3" w14:textId="40628D9B" w:rsidR="0095418E" w:rsidRDefault="00576F56" w:rsidP="0095418E">
      <w:pPr>
        <w:pStyle w:val="TitelZusammenfassung"/>
      </w:pPr>
      <w:r>
        <w:t>Data Argumentation</w:t>
      </w:r>
    </w:p>
    <w:p w14:paraId="5596B15A" w14:textId="0092721A" w:rsidR="00576F56" w:rsidRDefault="000F0545" w:rsidP="000F0545">
      <w:r>
        <w:t xml:space="preserve">Bilder im </w:t>
      </w:r>
      <w:proofErr w:type="spellStart"/>
      <w:r>
        <w:t>Preprocessing</w:t>
      </w:r>
      <w:proofErr w:type="spellEnd"/>
      <w:r>
        <w:t xml:space="preserve"> a</w:t>
      </w:r>
      <w:r w:rsidR="00C971F1">
        <w:t>nreichern mit weiteren Bilden (gedreht, Farbe angepasst, etc.). Dient der besseren Generalisierung.</w:t>
      </w:r>
    </w:p>
    <w:p w14:paraId="6517EAB8" w14:textId="5B3A3226" w:rsidR="00C971F1" w:rsidRDefault="00C971F1" w:rsidP="000F0545">
      <w:r>
        <w:rPr>
          <w:noProof/>
        </w:rPr>
        <w:drawing>
          <wp:inline distT="0" distB="0" distL="0" distR="0" wp14:anchorId="62A2C41A" wp14:editId="0F2F10D0">
            <wp:extent cx="2473569" cy="958651"/>
            <wp:effectExtent l="0" t="0" r="317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6428" cy="9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F665" w14:textId="112F9D21" w:rsidR="005A4EA5" w:rsidRPr="005A4EA5" w:rsidRDefault="005A4EA5" w:rsidP="00E614B3">
      <w:pPr>
        <w:shd w:val="clear" w:color="auto" w:fill="F8F8F8"/>
        <w:spacing w:after="0"/>
        <w:rPr>
          <w:sz w:val="14"/>
          <w:szCs w:val="14"/>
          <w:lang w:val="en-GB"/>
        </w:rPr>
      </w:pP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IMG_SIZE = 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180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resize_and_rescale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 =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tf.keras.Sequential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([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layers.Resizing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(IMG_SIZE, IMG_SIZE),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layers.Rescaling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1.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/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255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)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])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data_augmentation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 =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tf.keras.Sequential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([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layers.RandomFlip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"</w:t>
      </w:r>
      <w:proofErr w:type="spellStart"/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horizontal_and_vertical</w:t>
      </w:r>
      <w:proofErr w:type="spellEnd"/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"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),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layers.RandomRotation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0.2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),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])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model =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tf.keras.Sequential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([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r w:rsidRPr="005A4EA5">
        <w:rPr>
          <w:rFonts w:ascii="Courier New" w:hAnsi="Courier New" w:cs="Courier New"/>
          <w:i/>
          <w:color w:val="999988"/>
          <w:sz w:val="14"/>
          <w:szCs w:val="14"/>
          <w:lang w:val="en-GB"/>
        </w:rPr>
        <w:t xml:space="preserve"># Add the </w:t>
      </w:r>
      <w:proofErr w:type="spellStart"/>
      <w:r w:rsidRPr="005A4EA5">
        <w:rPr>
          <w:rFonts w:ascii="Courier New" w:hAnsi="Courier New" w:cs="Courier New"/>
          <w:i/>
          <w:color w:val="999988"/>
          <w:sz w:val="14"/>
          <w:szCs w:val="14"/>
          <w:lang w:val="en-GB"/>
        </w:rPr>
        <w:t>preprocessing</w:t>
      </w:r>
      <w:proofErr w:type="spellEnd"/>
      <w:r w:rsidRPr="005A4EA5">
        <w:rPr>
          <w:rFonts w:ascii="Courier New" w:hAnsi="Courier New" w:cs="Courier New"/>
          <w:i/>
          <w:color w:val="999988"/>
          <w:sz w:val="14"/>
          <w:szCs w:val="14"/>
          <w:lang w:val="en-GB"/>
        </w:rPr>
        <w:t xml:space="preserve"> layers you created earlier.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resize_and_rescale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proofErr w:type="spellStart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data_augmentation</w:t>
      </w:r>
      <w:proofErr w:type="spellEnd"/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  layers.Conv2D(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16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r w:rsidRPr="005A4EA5">
        <w:rPr>
          <w:rFonts w:ascii="Courier New" w:hAnsi="Courier New" w:cs="Courier New"/>
          <w:color w:val="008080"/>
          <w:sz w:val="14"/>
          <w:szCs w:val="14"/>
          <w:lang w:val="en-GB"/>
        </w:rPr>
        <w:t>3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, padding=</w:t>
      </w:r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'same'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, activation=</w:t>
      </w:r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'</w:t>
      </w:r>
      <w:proofErr w:type="spellStart"/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relu</w:t>
      </w:r>
      <w:proofErr w:type="spellEnd"/>
      <w:r w:rsidRPr="005A4EA5">
        <w:rPr>
          <w:rFonts w:ascii="Courier New" w:hAnsi="Courier New" w:cs="Courier New"/>
          <w:color w:val="DD1144"/>
          <w:sz w:val="14"/>
          <w:szCs w:val="14"/>
          <w:lang w:val="en-GB"/>
        </w:rPr>
        <w:t>'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t>),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  layers.MaxPooling2D(),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 xml:space="preserve">  </w:t>
      </w:r>
      <w:r w:rsidRPr="005A4EA5">
        <w:rPr>
          <w:rFonts w:ascii="Courier New" w:hAnsi="Courier New" w:cs="Courier New"/>
          <w:i/>
          <w:color w:val="999988"/>
          <w:sz w:val="14"/>
          <w:szCs w:val="14"/>
          <w:lang w:val="en-GB"/>
        </w:rPr>
        <w:t># Rest of your model.</w:t>
      </w:r>
      <w:r w:rsidRPr="005A4EA5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])</w:t>
      </w:r>
    </w:p>
    <w:p w14:paraId="2F0104E8" w14:textId="77777777" w:rsidR="00C73CCC" w:rsidRDefault="00C73CCC" w:rsidP="00C73CCC">
      <w:pPr>
        <w:pStyle w:val="TitelZusammenfassung"/>
        <w:rPr>
          <w:lang w:val="en-GB"/>
        </w:rPr>
      </w:pPr>
      <w:r>
        <w:rPr>
          <w:lang w:val="en-GB"/>
        </w:rPr>
        <w:t>Autoencoder</w:t>
      </w:r>
    </w:p>
    <w:p w14:paraId="085FC142" w14:textId="77777777" w:rsidR="001C6DBC" w:rsidRPr="0067031B" w:rsidRDefault="00C73CCC" w:rsidP="00452B90">
      <w:pPr>
        <w:rPr>
          <w:lang w:val="en-GB"/>
        </w:rPr>
      </w:pPr>
      <w:proofErr w:type="spellStart"/>
      <w:r w:rsidRPr="0067031B">
        <w:rPr>
          <w:lang w:val="en-GB"/>
        </w:rPr>
        <w:t>Ziel</w:t>
      </w:r>
      <w:proofErr w:type="spellEnd"/>
      <w:r w:rsidRPr="0067031B">
        <w:rPr>
          <w:lang w:val="en-GB"/>
        </w:rPr>
        <w:t>: Input = Ou</w:t>
      </w:r>
      <w:r w:rsidR="001C6DBC" w:rsidRPr="0067031B">
        <w:rPr>
          <w:lang w:val="en-GB"/>
        </w:rPr>
        <w:t xml:space="preserve">tput </w:t>
      </w:r>
      <w:r w:rsidR="001C6DBC" w:rsidRPr="00452B90">
        <w:sym w:font="Wingdings" w:char="F0E8"/>
      </w:r>
      <w:r w:rsidR="001C6DBC" w:rsidRPr="0067031B">
        <w:rPr>
          <w:lang w:val="en-GB"/>
        </w:rPr>
        <w:t xml:space="preserve"> Input ≈ Decode(Encode(Input))</w:t>
      </w:r>
    </w:p>
    <w:p w14:paraId="393850DD" w14:textId="77777777" w:rsidR="00E655D0" w:rsidRPr="00452B90" w:rsidRDefault="00E655D0" w:rsidP="0067031B">
      <w:pPr>
        <w:spacing w:after="0"/>
        <w:jc w:val="center"/>
      </w:pPr>
      <w:r w:rsidRPr="00452B90">
        <w:rPr>
          <w:noProof/>
        </w:rPr>
        <w:drawing>
          <wp:inline distT="0" distB="0" distL="0" distR="0" wp14:anchorId="7B05446F" wp14:editId="3406F45E">
            <wp:extent cx="3430490" cy="104921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3167" cy="10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B319" w14:textId="77777777" w:rsidR="00452B90" w:rsidRPr="00452B90" w:rsidRDefault="00452B90" w:rsidP="00452B90">
      <w:pPr>
        <w:pStyle w:val="SchmaleListeEbene1"/>
        <w:rPr>
          <w:lang w:val="en-GB"/>
        </w:rPr>
      </w:pPr>
      <w:proofErr w:type="spellStart"/>
      <w:r w:rsidRPr="004A7DF6">
        <w:rPr>
          <w:lang w:val="en-GB"/>
        </w:rPr>
        <w:t>ohne</w:t>
      </w:r>
      <w:proofErr w:type="spellEnd"/>
      <w:r w:rsidRPr="004A7DF6">
        <w:rPr>
          <w:lang w:val="en-GB"/>
        </w:rPr>
        <w:t xml:space="preserve"> Labels: </w:t>
      </w:r>
      <w:r w:rsidRPr="004A7DF6">
        <w:rPr>
          <w:b/>
          <w:bCs/>
          <w:lang w:val="en-GB"/>
        </w:rPr>
        <w:t>Unsupervised, self-supervised Learning</w:t>
      </w:r>
    </w:p>
    <w:p w14:paraId="4AE1D5C0" w14:textId="6D1E071F" w:rsidR="00452B90" w:rsidRPr="00452B90" w:rsidRDefault="00452B90" w:rsidP="00452B90">
      <w:pPr>
        <w:pStyle w:val="SchmaleListeEbene1"/>
        <w:rPr>
          <w:lang w:val="en-GB"/>
        </w:rPr>
      </w:pPr>
      <w:r w:rsidRPr="00452B90">
        <w:t>Re</w:t>
      </w:r>
      <w:r>
        <w:t xml:space="preserve">use in anderen Modellen: </w:t>
      </w:r>
      <w:r w:rsidR="00E614B3">
        <w:t>Transfer</w:t>
      </w:r>
      <w:r>
        <w:t xml:space="preserve"> </w:t>
      </w:r>
      <w:r w:rsidR="00E614B3">
        <w:t>L</w:t>
      </w:r>
      <w:r>
        <w:t>earning</w:t>
      </w:r>
    </w:p>
    <w:p w14:paraId="6D42A8C0" w14:textId="77777777" w:rsidR="00B26D47" w:rsidRPr="004A7DF6" w:rsidRDefault="00E655D0" w:rsidP="00457CB1">
      <w:pPr>
        <w:pStyle w:val="SchmaleListeEbene1"/>
        <w:spacing w:after="0"/>
      </w:pPr>
      <w:r w:rsidRPr="00452B90">
        <w:t xml:space="preserve">Komprimierung: </w:t>
      </w:r>
      <w:r w:rsidR="00452B90">
        <w:t>Bottle-Neck Layer das möglichst viele Infos benötigt.</w:t>
      </w:r>
    </w:p>
    <w:p w14:paraId="69C3805A" w14:textId="6A083DAC" w:rsidR="00B26D47" w:rsidRPr="00B26D47" w:rsidRDefault="00B26D47" w:rsidP="00B26D47">
      <w:pPr>
        <w:pStyle w:val="SchmaleListeEbene2"/>
        <w:rPr>
          <w:lang w:val="en-GB"/>
        </w:rPr>
      </w:pPr>
      <w:r>
        <w:t xml:space="preserve">Code: </w:t>
      </w:r>
      <w:r w:rsidR="00E614B3">
        <w:t>Kompakte</w:t>
      </w:r>
      <w:r>
        <w:t xml:space="preserve"> Version des Bildes</w:t>
      </w:r>
    </w:p>
    <w:p w14:paraId="07920241" w14:textId="77777777" w:rsidR="00B26D47" w:rsidRPr="00B26D47" w:rsidRDefault="00B26D47" w:rsidP="00B26D47">
      <w:pPr>
        <w:pStyle w:val="SchmaleListeEbene3"/>
        <w:rPr>
          <w:lang w:val="en-GB"/>
        </w:rPr>
      </w:pPr>
      <w:r>
        <w:t>Feature-Vektor</w:t>
      </w:r>
    </w:p>
    <w:p w14:paraId="12D6B68E" w14:textId="77777777" w:rsidR="00B26D47" w:rsidRPr="00B26D47" w:rsidRDefault="00B26D47" w:rsidP="00B26D47">
      <w:pPr>
        <w:pStyle w:val="SchmaleListeEbene3"/>
        <w:rPr>
          <w:lang w:val="en-GB"/>
        </w:rPr>
      </w:pPr>
      <w:r w:rsidRPr="00B26D47">
        <w:t>In einem L</w:t>
      </w:r>
      <w:r>
        <w:t>ow-Dimension Space namens Latent Space</w:t>
      </w:r>
    </w:p>
    <w:p w14:paraId="7D57440D" w14:textId="77777777" w:rsidR="00B26D47" w:rsidRPr="00B26D47" w:rsidRDefault="00B26D47" w:rsidP="00B26D47">
      <w:pPr>
        <w:pStyle w:val="SchmaleListeEbene3"/>
        <w:rPr>
          <w:lang w:val="en-GB"/>
        </w:rPr>
      </w:pPr>
      <w:r w:rsidRPr="00B26D47">
        <w:t>Struktur g</w:t>
      </w:r>
      <w:r>
        <w:t>enügt</w:t>
      </w:r>
    </w:p>
    <w:p w14:paraId="5F39C035" w14:textId="527674B1" w:rsidR="00452B90" w:rsidRDefault="00452B90" w:rsidP="0099055C">
      <w:pPr>
        <w:pStyle w:val="SchmaleListeEbene1"/>
        <w:spacing w:after="0"/>
      </w:pPr>
      <w:proofErr w:type="spellStart"/>
      <w:r w:rsidRPr="00452B90">
        <w:lastRenderedPageBreak/>
        <w:t>Denosing</w:t>
      </w:r>
      <w:proofErr w:type="spellEnd"/>
      <w:r w:rsidRPr="00452B90">
        <w:t xml:space="preserve">: </w:t>
      </w:r>
      <w:r w:rsidR="00B26D47">
        <w:t xml:space="preserve">Random, Pixel und </w:t>
      </w:r>
      <w:proofErr w:type="spellStart"/>
      <w:r w:rsidR="00B26D47">
        <w:t>Nosie</w:t>
      </w:r>
      <w:proofErr w:type="spellEnd"/>
      <w:r w:rsidR="00B26D47">
        <w:t xml:space="preserve"> wird meist entfernt, da als Unwichtig angesehen.</w:t>
      </w:r>
      <w:r w:rsidR="00457CB1">
        <w:br/>
      </w:r>
      <w:r w:rsidR="00B26D47">
        <w:t xml:space="preserve"> </w:t>
      </w:r>
      <w:r w:rsidR="00457CB1">
        <w:rPr>
          <w:noProof/>
        </w:rPr>
        <w:drawing>
          <wp:inline distT="0" distB="0" distL="0" distR="0" wp14:anchorId="527B5FBC" wp14:editId="3CB6CDC9">
            <wp:extent cx="3027097" cy="644769"/>
            <wp:effectExtent l="0" t="0" r="1905" b="317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4037" cy="68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A7AF" w14:textId="39495A09" w:rsidR="00B1215F" w:rsidRDefault="00B1215F" w:rsidP="007D015A">
      <w:pPr>
        <w:spacing w:after="0"/>
      </w:pPr>
      <w:r>
        <w:rPr>
          <w:noProof/>
        </w:rPr>
        <w:drawing>
          <wp:inline distT="0" distB="0" distL="0" distR="0" wp14:anchorId="69968A5B" wp14:editId="249DE593">
            <wp:extent cx="3581849" cy="1913645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7467" cy="192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C1" w:rsidRPr="003F69C1">
        <w:rPr>
          <w:noProof/>
        </w:rPr>
        <w:t xml:space="preserve"> </w:t>
      </w:r>
      <w:r w:rsidR="003F69C1">
        <w:rPr>
          <w:noProof/>
        </w:rPr>
        <w:drawing>
          <wp:inline distT="0" distB="0" distL="0" distR="0" wp14:anchorId="76ACBAC4" wp14:editId="11EB6272">
            <wp:extent cx="2872946" cy="842944"/>
            <wp:effectExtent l="0" t="0" r="381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7453" cy="8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2893" w14:textId="347B9C80" w:rsidR="004A7DF6" w:rsidRDefault="004A7DF6" w:rsidP="00FD5E0E">
      <w:pPr>
        <w:pStyle w:val="TitelZusammenfassung"/>
        <w:spacing w:after="0"/>
      </w:pPr>
      <w:r>
        <w:t>RNN</w:t>
      </w:r>
    </w:p>
    <w:p w14:paraId="0EF02445" w14:textId="1C54D9BB" w:rsidR="004A7DF6" w:rsidRDefault="00855BF6" w:rsidP="00855BF6">
      <w:pPr>
        <w:pStyle w:val="SchmaleListeEbene1"/>
      </w:pPr>
      <w:r>
        <w:t xml:space="preserve">Beispiel AI Valet: Basierend auf </w:t>
      </w:r>
      <w:proofErr w:type="spellStart"/>
      <w:r>
        <w:t>sequence</w:t>
      </w:r>
      <w:proofErr w:type="spellEnd"/>
      <w:r>
        <w:t xml:space="preserve">/time-Series </w:t>
      </w:r>
      <w:proofErr w:type="spellStart"/>
      <w:r>
        <w:t>History</w:t>
      </w:r>
      <w:proofErr w:type="spellEnd"/>
      <w:r>
        <w:t xml:space="preserve">, was wird in Zukunft getragen? Oder </w:t>
      </w:r>
      <w:r w:rsidR="0067031B">
        <w:t>wird was</w:t>
      </w:r>
      <w:r>
        <w:t xml:space="preserve"> bestimmtes getragen</w:t>
      </w:r>
      <w:r w:rsidR="0067031B">
        <w:t>?</w:t>
      </w:r>
    </w:p>
    <w:p w14:paraId="3ABCF43C" w14:textId="6696E493" w:rsidR="00855BF6" w:rsidRDefault="00B9468F" w:rsidP="00855BF6">
      <w:pPr>
        <w:pStyle w:val="SchmaleListeEbene1"/>
        <w:rPr>
          <w:lang w:val="en-GB"/>
        </w:rPr>
      </w:pPr>
      <w:r w:rsidRPr="00B9468F">
        <w:rPr>
          <w:b/>
          <w:bCs/>
          <w:lang w:val="en-GB"/>
        </w:rPr>
        <w:t>Sequential Data</w:t>
      </w:r>
      <w:r w:rsidRPr="00B9468F">
        <w:rPr>
          <w:lang w:val="en-GB"/>
        </w:rPr>
        <w:t>: Stream of T</w:t>
      </w:r>
      <w:r>
        <w:rPr>
          <w:lang w:val="en-GB"/>
        </w:rPr>
        <w:t>ext, Word, Time-Series Data</w:t>
      </w:r>
    </w:p>
    <w:p w14:paraId="354AC24C" w14:textId="426ED370" w:rsidR="00B9468F" w:rsidRDefault="000C0E7A" w:rsidP="00614B00">
      <w:pPr>
        <w:pStyle w:val="SchmaleListeEbene1"/>
        <w:numPr>
          <w:ilvl w:val="0"/>
          <w:numId w:val="0"/>
        </w:numPr>
        <w:rPr>
          <w:lang w:val="en-GB"/>
        </w:rPr>
      </w:pPr>
      <w:r>
        <w:rPr>
          <w:noProof/>
        </w:rPr>
        <w:drawing>
          <wp:inline distT="0" distB="0" distL="0" distR="0" wp14:anchorId="30B241CF" wp14:editId="2C8887D3">
            <wp:extent cx="520664" cy="835394"/>
            <wp:effectExtent l="0" t="0" r="0" b="3175"/>
            <wp:docPr id="320" name="Grafi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473" cy="8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F0">
        <w:rPr>
          <w:noProof/>
        </w:rPr>
        <w:drawing>
          <wp:inline distT="0" distB="0" distL="0" distR="0" wp14:anchorId="761936E5" wp14:editId="73A4BBD7">
            <wp:extent cx="2539313" cy="1087873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4962" cy="10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F0" w:rsidRPr="00614B00">
        <w:rPr>
          <w:noProof/>
          <w:lang w:val="en-GB"/>
        </w:rPr>
        <w:t xml:space="preserve"> </w:t>
      </w:r>
      <w:r w:rsidR="006A1C41">
        <w:rPr>
          <w:noProof/>
        </w:rPr>
        <w:drawing>
          <wp:inline distT="0" distB="0" distL="0" distR="0" wp14:anchorId="17545976" wp14:editId="22C3A015">
            <wp:extent cx="2491154" cy="1046886"/>
            <wp:effectExtent l="0" t="0" r="4445" b="127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3906" cy="10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7CF2" w14:textId="77777777" w:rsidR="007877AA" w:rsidRDefault="00AD70C9" w:rsidP="00614B00">
      <w:pPr>
        <w:pStyle w:val="SchmaleListeEbene1"/>
        <w:numPr>
          <w:ilvl w:val="0"/>
          <w:numId w:val="0"/>
        </w:numPr>
        <w:rPr>
          <w:lang w:val="en-GB"/>
        </w:rPr>
      </w:pPr>
      <w:r>
        <w:rPr>
          <w:noProof/>
        </w:rPr>
        <w:drawing>
          <wp:inline distT="0" distB="0" distL="0" distR="0" wp14:anchorId="655772C1" wp14:editId="30A95A1E">
            <wp:extent cx="3146946" cy="1547446"/>
            <wp:effectExtent l="0" t="0" r="0" b="0"/>
            <wp:docPr id="57" name="Grafik 5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 descr="Ein Bild, das Tisch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511" cy="155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52E3" w14:textId="1E50CAC3" w:rsidR="000243BE" w:rsidRDefault="000243BE" w:rsidP="000243BE">
      <w:pPr>
        <w:pStyle w:val="SchmaleListeEbene1"/>
        <w:numPr>
          <w:ilvl w:val="0"/>
          <w:numId w:val="15"/>
        </w:numPr>
        <w:rPr>
          <w:lang w:val="en-GB"/>
        </w:rPr>
      </w:pPr>
      <w:r>
        <w:rPr>
          <w:lang w:val="en-GB"/>
        </w:rPr>
        <w:t>Answer: Many to Many if predict multiple days in future</w:t>
      </w:r>
    </w:p>
    <w:p w14:paraId="287A8928" w14:textId="73EFDDC3" w:rsidR="00AD70C9" w:rsidRPr="00B9468F" w:rsidRDefault="003E04A2" w:rsidP="00614B00">
      <w:pPr>
        <w:pStyle w:val="SchmaleListeEbene1"/>
        <w:numPr>
          <w:ilvl w:val="0"/>
          <w:numId w:val="0"/>
        </w:numPr>
        <w:rPr>
          <w:lang w:val="en-GB"/>
        </w:rPr>
      </w:pPr>
      <w:r>
        <w:rPr>
          <w:noProof/>
        </w:rPr>
        <w:drawing>
          <wp:inline distT="0" distB="0" distL="0" distR="0" wp14:anchorId="15B60A9D" wp14:editId="11BE42D7">
            <wp:extent cx="3076664" cy="1524000"/>
            <wp:effectExtent l="0" t="0" r="9525" b="0"/>
            <wp:docPr id="58" name="Grafik 5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 descr="Ein Bild, das Tisch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6307" cy="15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393F" w14:textId="11504727" w:rsidR="00C971F1" w:rsidRDefault="00D56FBF" w:rsidP="00D56FBF">
      <w:pPr>
        <w:pStyle w:val="SchmaleListeEbene1"/>
      </w:pPr>
      <w:r w:rsidRPr="00D56FBF">
        <w:t xml:space="preserve">FFNN kann nicht temporal Order </w:t>
      </w:r>
      <w:r>
        <w:t>erfassen, da jeder Input unabhängig</w:t>
      </w:r>
    </w:p>
    <w:p w14:paraId="1CB260F0" w14:textId="4493A97E" w:rsidR="00D56FBF" w:rsidRDefault="004563E6" w:rsidP="00D56FBF">
      <w:pPr>
        <w:pStyle w:val="SchmaleListeEbene1"/>
      </w:pPr>
      <w:r>
        <w:t>CNN ist für Patterns und lokale, positions-Irrelevante Daten gut</w:t>
      </w:r>
    </w:p>
    <w:p w14:paraId="2B162CA1" w14:textId="1D3EB2D6" w:rsidR="006823F2" w:rsidRDefault="006823F2" w:rsidP="00D56FBF">
      <w:pPr>
        <w:pStyle w:val="SchmaleListeEbene1"/>
      </w:pPr>
      <w:r>
        <w:t xml:space="preserve">Aber die Position und </w:t>
      </w:r>
      <w:r w:rsidR="00753AAE">
        <w:t>Reihenfolge</w:t>
      </w:r>
      <w:r>
        <w:t xml:space="preserve"> geht </w:t>
      </w:r>
      <w:r w:rsidR="004137FC">
        <w:t>verloren</w:t>
      </w:r>
      <w:r>
        <w:t>, darum RNN</w:t>
      </w:r>
    </w:p>
    <w:p w14:paraId="22DD6982" w14:textId="5201AD4A" w:rsidR="0049206A" w:rsidRDefault="0049206A" w:rsidP="00B45DA5">
      <w:pPr>
        <w:pStyle w:val="SchmaleListeEbene1"/>
        <w:numPr>
          <w:ilvl w:val="0"/>
          <w:numId w:val="0"/>
        </w:numPr>
        <w:spacing w:after="0"/>
      </w:pPr>
      <w:r>
        <w:rPr>
          <w:noProof/>
        </w:rPr>
        <w:drawing>
          <wp:inline distT="0" distB="0" distL="0" distR="0" wp14:anchorId="3223CD4E" wp14:editId="3D33821F">
            <wp:extent cx="2558642" cy="915124"/>
            <wp:effectExtent l="0" t="0" r="0" b="0"/>
            <wp:docPr id="61" name="Grafik 6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fik 61" descr="Ein Bild, das Tex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5227" cy="9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B5F">
        <w:rPr>
          <w:noProof/>
        </w:rPr>
        <w:drawing>
          <wp:inline distT="114300" distB="114300" distL="114300" distR="114300" wp14:anchorId="2561D1E4" wp14:editId="3A6F063B">
            <wp:extent cx="1717040" cy="853440"/>
            <wp:effectExtent l="0" t="0" r="0" b="3810"/>
            <wp:docPr id="41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504" cy="884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98B8B" w14:textId="5333AA32" w:rsidR="006823F2" w:rsidRDefault="00EE6EFD" w:rsidP="004137FC">
      <w:pPr>
        <w:pStyle w:val="SchmaleListeEben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CD22E2C" wp14:editId="72EBBFEB">
            <wp:extent cx="2988065" cy="1607507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2820" cy="16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7FC">
        <w:rPr>
          <w:noProof/>
        </w:rPr>
        <w:t xml:space="preserve"> </w:t>
      </w:r>
    </w:p>
    <w:p w14:paraId="71F0F235" w14:textId="542B1975" w:rsidR="00B31AE8" w:rsidRDefault="00B31AE8" w:rsidP="00D75F21">
      <w:pPr>
        <w:pStyle w:val="SchmaleListeEbene1"/>
        <w:spacing w:after="0"/>
      </w:pP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Backpropagate</w:t>
      </w:r>
      <w:r w:rsidR="00FD5E0E">
        <w:t>?</w:t>
      </w:r>
    </w:p>
    <w:p w14:paraId="628CEE74" w14:textId="091CB3CC" w:rsidR="00B31AE8" w:rsidRDefault="00B31AE8" w:rsidP="00D75F21">
      <w:pPr>
        <w:pStyle w:val="SchmaleListeEbene2"/>
      </w:pPr>
      <w:r>
        <w:t>Gewicht initialisieren</w:t>
      </w:r>
    </w:p>
    <w:p w14:paraId="4CF3AF34" w14:textId="428C2873" w:rsidR="00B31AE8" w:rsidRDefault="00B31AE8" w:rsidP="00D75F21">
      <w:pPr>
        <w:pStyle w:val="SchmaleListeEbene2"/>
      </w:pPr>
      <w:r>
        <w:t xml:space="preserve">Bis </w:t>
      </w:r>
      <w:r w:rsidR="00FE1D46">
        <w:t>zur Konvergenz</w:t>
      </w:r>
      <w:r w:rsidR="00B74D80">
        <w:t xml:space="preserve"> folgendes tun:</w:t>
      </w:r>
    </w:p>
    <w:p w14:paraId="29DE69AE" w14:textId="697CB3CE" w:rsidR="00FE1D46" w:rsidRDefault="00FE1D46" w:rsidP="00D75F21">
      <w:pPr>
        <w:pStyle w:val="SchmaleListeEbene3"/>
      </w:pPr>
      <w:r>
        <w:t>Forward-Pass durch Netzwerk für Input-Set</w:t>
      </w:r>
    </w:p>
    <w:p w14:paraId="477CA7E4" w14:textId="3E248A2B" w:rsidR="00FE1D46" w:rsidRDefault="00FE1D46" w:rsidP="00D75F21">
      <w:pPr>
        <w:pStyle w:val="SchmaleListeEbene3"/>
      </w:pPr>
      <w:r>
        <w:t>Loss berechnen, Gradient berechnen, Gewichte Updaten</w:t>
      </w:r>
    </w:p>
    <w:p w14:paraId="05710099" w14:textId="496637DE" w:rsidR="00FE1D46" w:rsidRDefault="00D75F21" w:rsidP="00D75F21">
      <w:pPr>
        <w:pStyle w:val="SchmaleListeEbene1"/>
        <w:spacing w:after="0"/>
      </w:pPr>
      <w:r>
        <w:t>Loss:</w:t>
      </w:r>
    </w:p>
    <w:p w14:paraId="72BDD2C3" w14:textId="0B333960" w:rsidR="00D75F21" w:rsidRDefault="00D75F21" w:rsidP="00D75F21">
      <w:pPr>
        <w:pStyle w:val="SchmaleListeEbene2"/>
      </w:pPr>
      <w:r>
        <w:t xml:space="preserve">Binary Cross </w:t>
      </w:r>
      <w:proofErr w:type="spellStart"/>
      <w:r>
        <w:t>Entropy</w:t>
      </w:r>
      <w:proofErr w:type="spellEnd"/>
      <w:r>
        <w:t>: Binäre Klassifikation</w:t>
      </w:r>
    </w:p>
    <w:p w14:paraId="59B33E72" w14:textId="1E507756" w:rsidR="00D75F21" w:rsidRDefault="00D75F21" w:rsidP="00D75F21">
      <w:pPr>
        <w:pStyle w:val="SchmaleListeEbene2"/>
        <w:rPr>
          <w:lang w:val="en-GB"/>
        </w:rPr>
      </w:pPr>
      <w:r w:rsidRPr="00D75F21">
        <w:rPr>
          <w:lang w:val="en-GB"/>
        </w:rPr>
        <w:t>Categorical Cross Entropy: Multi-Class C</w:t>
      </w:r>
      <w:r>
        <w:rPr>
          <w:lang w:val="en-GB"/>
        </w:rPr>
        <w:t>lassification</w:t>
      </w:r>
    </w:p>
    <w:p w14:paraId="76E7AD9B" w14:textId="451E1D6F" w:rsidR="00D75F21" w:rsidRDefault="00D75F21" w:rsidP="00D75F21">
      <w:pPr>
        <w:pStyle w:val="SchmaleListeEbene2"/>
        <w:rPr>
          <w:lang w:val="en-GB"/>
        </w:rPr>
      </w:pPr>
      <w:r>
        <w:rPr>
          <w:lang w:val="en-GB"/>
        </w:rPr>
        <w:t>RMSE für Regression</w:t>
      </w:r>
    </w:p>
    <w:p w14:paraId="6E4DAA7E" w14:textId="4507D851" w:rsidR="00131216" w:rsidRDefault="00131216" w:rsidP="00D260AA">
      <w:pPr>
        <w:pStyle w:val="SchmaleListeEbene2"/>
        <w:numPr>
          <w:ilvl w:val="0"/>
          <w:numId w:val="0"/>
        </w:numPr>
        <w:ind w:left="142"/>
        <w:rPr>
          <w:lang w:val="en-GB"/>
        </w:rPr>
      </w:pPr>
      <w:r>
        <w:rPr>
          <w:noProof/>
        </w:rPr>
        <w:drawing>
          <wp:inline distT="0" distB="0" distL="0" distR="0" wp14:anchorId="59027FE7" wp14:editId="44F71299">
            <wp:extent cx="3403744" cy="1423442"/>
            <wp:effectExtent l="0" t="0" r="6350" b="571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8934" cy="14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15B8" w14:textId="033C6D2D" w:rsidR="000C2025" w:rsidRPr="00DE7A6C" w:rsidRDefault="000C2025" w:rsidP="00FD5E0E">
      <w:pPr>
        <w:pStyle w:val="SchmaleListeEbene1"/>
        <w:spacing w:after="0"/>
        <w:rPr>
          <w:i/>
          <w:iCs/>
          <w:lang w:val="en-GB"/>
        </w:rPr>
      </w:pPr>
      <w:r w:rsidRPr="00DE7A6C">
        <w:rPr>
          <w:i/>
          <w:iCs/>
          <w:lang w:val="en-GB"/>
        </w:rPr>
        <w:t>Exploding Gradient Problem</w:t>
      </w:r>
    </w:p>
    <w:p w14:paraId="50097A03" w14:textId="391231E9" w:rsidR="000C2025" w:rsidRDefault="000C2025" w:rsidP="000C2025">
      <w:pPr>
        <w:pStyle w:val="SchmaleListeEbene2"/>
      </w:pPr>
      <w:r w:rsidRPr="000C2025">
        <w:t xml:space="preserve">Gradient kann immer </w:t>
      </w:r>
      <w:proofErr w:type="spellStart"/>
      <w:r w:rsidRPr="000C2025">
        <w:t>grössen</w:t>
      </w:r>
      <w:proofErr w:type="spellEnd"/>
      <w:r w:rsidRPr="000C2025">
        <w:t xml:space="preserve"> w</w:t>
      </w:r>
      <w:r>
        <w:t>erden (* &gt; 1)</w:t>
      </w:r>
    </w:p>
    <w:p w14:paraId="6C4FA102" w14:textId="6541B1E7" w:rsidR="000C2025" w:rsidRDefault="007E0987" w:rsidP="000C2025">
      <w:pPr>
        <w:pStyle w:val="SchmaleListeEbene2"/>
      </w:pPr>
      <w:r>
        <w:t xml:space="preserve">Descent zum </w:t>
      </w:r>
      <w:r w:rsidR="0040572D">
        <w:t>Optimum</w:t>
      </w:r>
      <w:r>
        <w:t xml:space="preserve"> klappt nicht</w:t>
      </w:r>
    </w:p>
    <w:p w14:paraId="35100F92" w14:textId="2E013408" w:rsidR="007E0987" w:rsidRDefault="007E0987" w:rsidP="000C2025">
      <w:pPr>
        <w:pStyle w:val="SchmaleListeEbene2"/>
      </w:pPr>
      <w:r>
        <w:t xml:space="preserve">Wichtig Gewichte richtig </w:t>
      </w:r>
      <w:r w:rsidR="0040572D">
        <w:t>Initialisieren</w:t>
      </w:r>
      <w:r w:rsidR="00B83240">
        <w:t xml:space="preserve"> (</w:t>
      </w:r>
      <w:proofErr w:type="spellStart"/>
      <w:r w:rsidR="00B83240">
        <w:t>kernel_initalizer</w:t>
      </w:r>
      <w:proofErr w:type="spellEnd"/>
      <w:r w:rsidR="00B83240">
        <w:t>)</w:t>
      </w:r>
      <w:r>
        <w:t>, Gradient-Clipping einführen</w:t>
      </w:r>
      <w:r w:rsidR="00B83240">
        <w:t xml:space="preserve"> (</w:t>
      </w:r>
      <w:proofErr w:type="spellStart"/>
      <w:r w:rsidR="00B83240">
        <w:t>clipvalue</w:t>
      </w:r>
      <w:proofErr w:type="spellEnd"/>
      <w:r w:rsidR="00B83240">
        <w:t xml:space="preserve">, </w:t>
      </w:r>
      <w:proofErr w:type="spellStart"/>
      <w:r w:rsidR="00B83240">
        <w:t>clipnorm</w:t>
      </w:r>
      <w:proofErr w:type="spellEnd"/>
      <w:r w:rsidR="00B83240">
        <w:t>)</w:t>
      </w:r>
    </w:p>
    <w:p w14:paraId="2431EA90" w14:textId="0BC3A4E8" w:rsidR="007E0987" w:rsidRPr="00DE7A6C" w:rsidRDefault="00B83240" w:rsidP="00B966F8">
      <w:pPr>
        <w:pStyle w:val="SchmaleListeEbene1"/>
        <w:spacing w:after="0"/>
        <w:rPr>
          <w:i/>
          <w:iCs/>
        </w:rPr>
      </w:pPr>
      <w:proofErr w:type="spellStart"/>
      <w:r w:rsidRPr="00DE7A6C">
        <w:rPr>
          <w:i/>
          <w:iCs/>
        </w:rPr>
        <w:t>Vanishing</w:t>
      </w:r>
      <w:proofErr w:type="spellEnd"/>
      <w:r w:rsidRPr="00DE7A6C">
        <w:rPr>
          <w:i/>
          <w:iCs/>
        </w:rPr>
        <w:t xml:space="preserve"> Gradient Problem</w:t>
      </w:r>
    </w:p>
    <w:p w14:paraId="122347BC" w14:textId="5C9A87EB" w:rsidR="00B83240" w:rsidRDefault="00B83240" w:rsidP="00B966F8">
      <w:pPr>
        <w:pStyle w:val="SchmaleListeEbene2"/>
      </w:pPr>
      <w:r>
        <w:t>Gradien</w:t>
      </w:r>
      <w:r w:rsidR="00D65F93">
        <w:t>t</w:t>
      </w:r>
      <w:r>
        <w:t xml:space="preserve"> kann auch immer kleiner werden (* 0-1)</w:t>
      </w:r>
    </w:p>
    <w:p w14:paraId="08CB0A6B" w14:textId="57422D1D" w:rsidR="00B83240" w:rsidRDefault="00D65F93" w:rsidP="00B83240">
      <w:pPr>
        <w:pStyle w:val="SchmaleListeEbene2"/>
      </w:pPr>
      <w:r>
        <w:t>Könnte so 0 werden, Optimum wird so nicht erreicht</w:t>
      </w:r>
    </w:p>
    <w:p w14:paraId="26016A08" w14:textId="5F420B45" w:rsidR="00D65F93" w:rsidRDefault="00D65F93" w:rsidP="00B83240">
      <w:pPr>
        <w:pStyle w:val="SchmaleListeEbene2"/>
        <w:rPr>
          <w:lang w:val="en-GB"/>
        </w:rPr>
      </w:pPr>
      <w:r w:rsidRPr="00D65F93">
        <w:rPr>
          <w:lang w:val="en-GB"/>
        </w:rPr>
        <w:t xml:space="preserve">So </w:t>
      </w:r>
      <w:r w:rsidR="005D4694" w:rsidRPr="00D65F93">
        <w:rPr>
          <w:lang w:val="en-GB"/>
        </w:rPr>
        <w:t>Nur</w:t>
      </w:r>
      <w:r w:rsidRPr="00D65F93">
        <w:rPr>
          <w:lang w:val="en-GB"/>
        </w:rPr>
        <w:t xml:space="preserve"> short-Term-D</w:t>
      </w:r>
      <w:r>
        <w:rPr>
          <w:lang w:val="en-GB"/>
        </w:rPr>
        <w:t>ependencies</w:t>
      </w:r>
    </w:p>
    <w:p w14:paraId="333A531F" w14:textId="77777777" w:rsidR="00F225A9" w:rsidRDefault="00A86E42" w:rsidP="00B83240">
      <w:pPr>
        <w:pStyle w:val="SchmaleListeEbene2"/>
        <w:rPr>
          <w:lang w:val="en-GB"/>
        </w:rPr>
      </w:pPr>
      <w:proofErr w:type="spellStart"/>
      <w:r>
        <w:rPr>
          <w:lang w:val="en-GB"/>
        </w:rPr>
        <w:t>Lösung</w:t>
      </w:r>
      <w:proofErr w:type="spellEnd"/>
      <w:r>
        <w:rPr>
          <w:lang w:val="en-GB"/>
        </w:rPr>
        <w:t xml:space="preserve">: </w:t>
      </w:r>
    </w:p>
    <w:p w14:paraId="16F3ADF6" w14:textId="77777777" w:rsidR="003E04A2" w:rsidRPr="003E04A2" w:rsidRDefault="00A86E42" w:rsidP="00F225A9">
      <w:pPr>
        <w:pStyle w:val="SchmaleListeEbene3"/>
        <w:rPr>
          <w:lang w:val="en-GB"/>
        </w:rPr>
      </w:pPr>
      <w:proofErr w:type="spellStart"/>
      <w:r w:rsidRPr="004A2252">
        <w:rPr>
          <w:i/>
          <w:iCs/>
          <w:lang w:val="en-GB"/>
        </w:rPr>
        <w:t>Andere</w:t>
      </w:r>
      <w:proofErr w:type="spellEnd"/>
      <w:r w:rsidRPr="004A2252">
        <w:rPr>
          <w:i/>
          <w:iCs/>
          <w:lang w:val="en-GB"/>
        </w:rPr>
        <w:t xml:space="preserve"> </w:t>
      </w:r>
      <w:proofErr w:type="spellStart"/>
      <w:r w:rsidRPr="004A2252">
        <w:rPr>
          <w:i/>
          <w:iCs/>
          <w:lang w:val="en-GB"/>
        </w:rPr>
        <w:t>Aktivierungsfunktionen</w:t>
      </w:r>
      <w:proofErr w:type="spellEnd"/>
      <w:r w:rsidR="00320B51">
        <w:rPr>
          <w:i/>
          <w:iCs/>
          <w:lang w:val="en-GB"/>
        </w:rPr>
        <w:t>:</w:t>
      </w:r>
    </w:p>
    <w:p w14:paraId="4EEC4FC5" w14:textId="7E803163" w:rsidR="00A86E42" w:rsidRDefault="00FD5E0E" w:rsidP="003E04A2">
      <w:pPr>
        <w:pStyle w:val="SchmaleListeEbene1"/>
        <w:numPr>
          <w:ilvl w:val="0"/>
          <w:numId w:val="0"/>
        </w:numPr>
        <w:spacing w:after="0"/>
        <w:ind w:left="284" w:hanging="142"/>
        <w:rPr>
          <w:lang w:val="en-GB"/>
        </w:rPr>
      </w:pPr>
      <w:r>
        <w:rPr>
          <w:noProof/>
        </w:rPr>
        <w:drawing>
          <wp:inline distT="0" distB="0" distL="0" distR="0" wp14:anchorId="40B9E4A4" wp14:editId="75001FBF">
            <wp:extent cx="3482430" cy="1346992"/>
            <wp:effectExtent l="0" t="0" r="381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597" b="5449"/>
                    <a:stretch/>
                  </pic:blipFill>
                  <pic:spPr bwMode="auto">
                    <a:xfrm>
                      <a:off x="0" y="0"/>
                      <a:ext cx="3720180" cy="143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13DBF" w14:textId="74DA6377" w:rsidR="00F225A9" w:rsidRDefault="00F225A9" w:rsidP="00F225A9">
      <w:pPr>
        <w:pStyle w:val="SchmaleListeEbene3"/>
      </w:pPr>
      <w:r w:rsidRPr="004A2252">
        <w:rPr>
          <w:i/>
          <w:iCs/>
        </w:rPr>
        <w:t>Skip-connections</w:t>
      </w:r>
      <w:r w:rsidR="00320B51">
        <w:rPr>
          <w:i/>
          <w:iCs/>
        </w:rPr>
        <w:t>:</w:t>
      </w:r>
      <w:r w:rsidRPr="00A60EAB">
        <w:t xml:space="preserve"> Einige </w:t>
      </w:r>
      <w:r w:rsidR="00320B51">
        <w:t>Zeitschritte</w:t>
      </w:r>
      <w:r w:rsidR="00A60EAB" w:rsidRPr="00A60EAB">
        <w:t xml:space="preserve"> w</w:t>
      </w:r>
      <w:r w:rsidR="00A60EAB">
        <w:t>erden von zeit zu Zeit übersprungen. (Einführung von Delays)</w:t>
      </w:r>
      <w:r w:rsidR="004A2252">
        <w:t xml:space="preserve">. Somit kann eine Unit lernen von einem Wert d Zeitschritte früher. </w:t>
      </w:r>
    </w:p>
    <w:p w14:paraId="5D09C9E9" w14:textId="18669FE1" w:rsidR="004A2252" w:rsidRPr="00723427" w:rsidRDefault="00320B51" w:rsidP="00F225A9">
      <w:pPr>
        <w:pStyle w:val="SchmaleListeEbene3"/>
        <w:rPr>
          <w:i/>
          <w:iCs/>
        </w:rPr>
      </w:pPr>
      <w:proofErr w:type="spellStart"/>
      <w:r w:rsidRPr="00320B51">
        <w:rPr>
          <w:i/>
          <w:iCs/>
        </w:rPr>
        <w:t>Leaky</w:t>
      </w:r>
      <w:proofErr w:type="spellEnd"/>
      <w:r w:rsidRPr="00320B51">
        <w:rPr>
          <w:i/>
          <w:iCs/>
        </w:rPr>
        <w:t xml:space="preserve"> Units</w:t>
      </w:r>
      <w:r>
        <w:rPr>
          <w:i/>
          <w:iCs/>
        </w:rPr>
        <w:t xml:space="preserve">: </w:t>
      </w:r>
      <w:r w:rsidR="00512C5E">
        <w:t>Hinzufügen eines Alpha. Nicht so hart wie Skip-Connections. Stattdessen smoother und flexibler</w:t>
      </w:r>
      <w:r w:rsidR="00FA0626">
        <w:t xml:space="preserve">. Infos können über längere Zeit akkumuliert werden: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=α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1-α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6C278666" w14:textId="773317B1" w:rsidR="00723427" w:rsidRPr="00320B51" w:rsidRDefault="00723427" w:rsidP="00F225A9">
      <w:pPr>
        <w:pStyle w:val="SchmaleListeEbene3"/>
        <w:rPr>
          <w:i/>
          <w:iCs/>
        </w:rPr>
      </w:pPr>
      <w:r>
        <w:rPr>
          <w:i/>
          <w:iCs/>
        </w:rPr>
        <w:t xml:space="preserve">Gated RNNs: </w:t>
      </w:r>
      <w:r>
        <w:t xml:space="preserve">Die effektivste </w:t>
      </w:r>
      <w:proofErr w:type="spellStart"/>
      <w:r>
        <w:t>Mehtode</w:t>
      </w:r>
      <w:proofErr w:type="spellEnd"/>
      <w:r>
        <w:t>. Es gibt LSTM und GRU</w:t>
      </w:r>
      <w:r w:rsidR="005B740B">
        <w:t xml:space="preserve"> Modelle. Generalisierung von </w:t>
      </w:r>
      <w:proofErr w:type="spellStart"/>
      <w:r w:rsidR="005B740B">
        <w:t>Leaky</w:t>
      </w:r>
      <w:proofErr w:type="spellEnd"/>
      <w:r w:rsidR="005B740B">
        <w:t xml:space="preserve"> Units. </w:t>
      </w:r>
    </w:p>
    <w:p w14:paraId="1321F088" w14:textId="7CCE994B" w:rsidR="00B966F8" w:rsidRDefault="006C7AAB" w:rsidP="000C3B3F">
      <w:pPr>
        <w:pStyle w:val="SchmaleListeEbene2"/>
        <w:numPr>
          <w:ilvl w:val="0"/>
          <w:numId w:val="0"/>
        </w:numPr>
        <w:ind w:left="142" w:hanging="142"/>
        <w:rPr>
          <w:u w:val="single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5CD43C1" wp14:editId="2DBA3C79">
            <wp:simplePos x="0" y="0"/>
            <wp:positionH relativeFrom="column">
              <wp:posOffset>2000250</wp:posOffset>
            </wp:positionH>
            <wp:positionV relativeFrom="paragraph">
              <wp:posOffset>0</wp:posOffset>
            </wp:positionV>
            <wp:extent cx="1378585" cy="1594485"/>
            <wp:effectExtent l="0" t="0" r="0" b="5715"/>
            <wp:wrapThrough wrapText="bothSides">
              <wp:wrapPolygon edited="0">
                <wp:start x="0" y="0"/>
                <wp:lineTo x="0" y="21419"/>
                <wp:lineTo x="21192" y="21419"/>
                <wp:lineTo x="21192" y="0"/>
                <wp:lineTo x="0" y="0"/>
              </wp:wrapPolygon>
            </wp:wrapThrough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B3F" w:rsidRPr="000C3B3F">
        <w:rPr>
          <w:u w:val="single"/>
          <w:lang w:val="en-GB"/>
        </w:rPr>
        <w:t>Stacked RNNs</w:t>
      </w:r>
      <w:r w:rsidR="000C3B3F">
        <w:rPr>
          <w:u w:val="single"/>
          <w:lang w:val="en-GB"/>
        </w:rPr>
        <w:t xml:space="preserve"> (Deep RNNs)</w:t>
      </w:r>
    </w:p>
    <w:p w14:paraId="07D42D94" w14:textId="63FDE2C2" w:rsidR="000C3B3F" w:rsidRDefault="008C1A83" w:rsidP="000C3B3F">
      <w:pPr>
        <w:pStyle w:val="SchmaleListeEbene1"/>
      </w:pPr>
      <w:r w:rsidRPr="008C1A83">
        <w:t>Zwei oder mehr Layers ü</w:t>
      </w:r>
      <w:r>
        <w:t>bereinander</w:t>
      </w:r>
    </w:p>
    <w:p w14:paraId="5C15063A" w14:textId="45C71453" w:rsidR="00714487" w:rsidRDefault="00714487" w:rsidP="00714487">
      <w:pPr>
        <w:pStyle w:val="SchmaleListeEbene1"/>
        <w:spacing w:after="0"/>
      </w:pPr>
      <w:r>
        <w:t>Drei «Building Blocks»</w:t>
      </w:r>
    </w:p>
    <w:p w14:paraId="00206C88" w14:textId="0C06DA81" w:rsidR="00714487" w:rsidRDefault="00714487" w:rsidP="00714487">
      <w:pPr>
        <w:pStyle w:val="SchmaleListeEbene2"/>
        <w:rPr>
          <w:lang w:val="en-GB"/>
        </w:rPr>
      </w:pPr>
      <w:r>
        <w:rPr>
          <w:lang w:val="en-GB"/>
        </w:rPr>
        <w:t>From input to the other hidden state</w:t>
      </w:r>
    </w:p>
    <w:p w14:paraId="41B2D0F4" w14:textId="636B75EA" w:rsidR="00714487" w:rsidRDefault="00714487" w:rsidP="00714487">
      <w:pPr>
        <w:pStyle w:val="SchmaleListeEbene2"/>
        <w:rPr>
          <w:lang w:val="en-GB"/>
        </w:rPr>
      </w:pPr>
      <w:r>
        <w:rPr>
          <w:lang w:val="en-GB"/>
        </w:rPr>
        <w:t xml:space="preserve">From previous </w:t>
      </w:r>
      <w:r w:rsidR="002329B5">
        <w:rPr>
          <w:lang w:val="en-GB"/>
        </w:rPr>
        <w:t>hidden to next hidden</w:t>
      </w:r>
      <w:r>
        <w:rPr>
          <w:lang w:val="en-GB"/>
        </w:rPr>
        <w:t xml:space="preserve"> state</w:t>
      </w:r>
    </w:p>
    <w:p w14:paraId="7D312AAD" w14:textId="1E79C1A5" w:rsidR="002329B5" w:rsidRDefault="00714487" w:rsidP="00714487">
      <w:pPr>
        <w:pStyle w:val="SchmaleListeEbene2"/>
        <w:rPr>
          <w:lang w:val="en-GB"/>
        </w:rPr>
      </w:pPr>
      <w:r>
        <w:rPr>
          <w:lang w:val="en-GB"/>
        </w:rPr>
        <w:t>From hidden</w:t>
      </w:r>
      <w:r w:rsidR="002329B5">
        <w:rPr>
          <w:lang w:val="en-GB"/>
        </w:rPr>
        <w:t xml:space="preserve"> to</w:t>
      </w:r>
      <w:r>
        <w:rPr>
          <w:lang w:val="en-GB"/>
        </w:rPr>
        <w:t xml:space="preserve"> o</w:t>
      </w:r>
      <w:r w:rsidR="002329B5">
        <w:rPr>
          <w:lang w:val="en-GB"/>
        </w:rPr>
        <w:t>utput</w:t>
      </w:r>
    </w:p>
    <w:p w14:paraId="02626AC9" w14:textId="601A4253" w:rsidR="002329B5" w:rsidRDefault="003C07E6" w:rsidP="005B740B">
      <w:pPr>
        <w:pStyle w:val="SchmaleListeEbene1"/>
        <w:spacing w:after="0"/>
      </w:pPr>
      <w:r w:rsidRPr="003C07E6">
        <w:t>Jeder Block zu einer e</w:t>
      </w:r>
      <w:r>
        <w:t xml:space="preserve">inzelnen </w:t>
      </w:r>
      <w:proofErr w:type="spellStart"/>
      <w:r>
        <w:t>Weight</w:t>
      </w:r>
      <w:proofErr w:type="spellEnd"/>
      <w:r>
        <w:t>-Matrix (</w:t>
      </w:r>
      <w:proofErr w:type="spellStart"/>
      <w:r>
        <w:t>Shallow</w:t>
      </w:r>
      <w:proofErr w:type="spellEnd"/>
      <w:r>
        <w:t xml:space="preserve"> Transformation)</w:t>
      </w:r>
    </w:p>
    <w:p w14:paraId="7F08DED5" w14:textId="40949E39" w:rsidR="000C3B3F" w:rsidRDefault="006C7AAB" w:rsidP="00517F04">
      <w:pPr>
        <w:pStyle w:val="SchmaleListeEbene2"/>
        <w:numPr>
          <w:ilvl w:val="0"/>
          <w:numId w:val="0"/>
        </w:numPr>
        <w:ind w:left="142" w:hanging="142"/>
        <w:rPr>
          <w:u w:val="single"/>
          <w:lang w:val="en-GB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09EAF2A6" wp14:editId="5CAEA9C0">
            <wp:simplePos x="0" y="0"/>
            <wp:positionH relativeFrom="column">
              <wp:posOffset>2083435</wp:posOffset>
            </wp:positionH>
            <wp:positionV relativeFrom="paragraph">
              <wp:posOffset>6985</wp:posOffset>
            </wp:positionV>
            <wp:extent cx="1259205" cy="1193165"/>
            <wp:effectExtent l="0" t="0" r="0" b="6985"/>
            <wp:wrapTight wrapText="bothSides">
              <wp:wrapPolygon edited="0">
                <wp:start x="0" y="0"/>
                <wp:lineTo x="0" y="21382"/>
                <wp:lineTo x="21241" y="21382"/>
                <wp:lineTo x="2124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B3F" w:rsidRPr="000C3B3F">
        <w:rPr>
          <w:u w:val="single"/>
          <w:lang w:val="en-GB"/>
        </w:rPr>
        <w:t>Bi-directions RNNs</w:t>
      </w:r>
      <w:r w:rsidR="00517F04" w:rsidRPr="00517F04">
        <w:rPr>
          <w:noProof/>
        </w:rPr>
        <w:t xml:space="preserve"> </w:t>
      </w:r>
      <w:r w:rsidR="00517F04">
        <w:rPr>
          <w:noProof/>
        </w:rPr>
        <w:drawing>
          <wp:inline distT="0" distB="0" distL="0" distR="0" wp14:anchorId="48086488" wp14:editId="22907B91">
            <wp:extent cx="1499824" cy="221403"/>
            <wp:effectExtent l="0" t="0" r="5715" b="7620"/>
            <wp:docPr id="321" name="Grafik 321" descr="Ein Bild, das Text, Schraubenschlüssel, Werkzeu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Grafik 321" descr="Ein Bild, das Text, Schraubenschlüssel, Werkzeug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4589" cy="2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163F" w14:textId="5405063F" w:rsidR="00065C29" w:rsidRDefault="00065C29" w:rsidP="00065C29">
      <w:pPr>
        <w:pStyle w:val="SchmaleListeEbene1"/>
      </w:pPr>
      <w:r w:rsidRPr="00065C29">
        <w:t xml:space="preserve">Wenn </w:t>
      </w:r>
      <w:proofErr w:type="spellStart"/>
      <w:r w:rsidRPr="00065C29">
        <w:t>Prediction</w:t>
      </w:r>
      <w:proofErr w:type="spellEnd"/>
      <w:r w:rsidRPr="00065C29">
        <w:t xml:space="preserve"> basierend auf g</w:t>
      </w:r>
      <w:r>
        <w:t>anzer Input (Spracherkennung</w:t>
      </w:r>
      <w:r w:rsidR="00900F8C">
        <w:t>, Korrekte Interpretierung von aktuellem Sound eines Phoneme</w:t>
      </w:r>
      <w:r>
        <w:t>)</w:t>
      </w:r>
    </w:p>
    <w:p w14:paraId="539C52A4" w14:textId="0524B0EB" w:rsidR="005B740B" w:rsidRDefault="00AF257D" w:rsidP="005B740B">
      <w:pPr>
        <w:pStyle w:val="SchmaleListeEbene1"/>
      </w:pPr>
      <w:r>
        <w:t>RNN geht vorwärts und zusätzlich auch Rückwärts fast zeitgleich.</w:t>
      </w:r>
    </w:p>
    <w:p w14:paraId="4C5170E0" w14:textId="5797F6A0" w:rsidR="005B740B" w:rsidRPr="005B740B" w:rsidRDefault="005B740B" w:rsidP="005B740B">
      <w:pPr>
        <w:pStyle w:val="SchmaleListeEbene1"/>
        <w:numPr>
          <w:ilvl w:val="0"/>
          <w:numId w:val="0"/>
        </w:numPr>
        <w:ind w:left="142" w:hanging="142"/>
        <w:rPr>
          <w:u w:val="single"/>
        </w:rPr>
      </w:pPr>
      <w:r w:rsidRPr="005B740B">
        <w:rPr>
          <w:u w:val="single"/>
        </w:rPr>
        <w:t>LSTM</w:t>
      </w:r>
    </w:p>
    <w:p w14:paraId="3BFC3E7F" w14:textId="4153BAF6" w:rsidR="00D75F21" w:rsidRDefault="00F62BCC" w:rsidP="00F62BCC">
      <w:pPr>
        <w:pStyle w:val="SchmaleListeEbene1"/>
      </w:pPr>
      <w:r>
        <w:t>Blöcke kontrollieren Informationsfluss</w:t>
      </w:r>
    </w:p>
    <w:p w14:paraId="3BFBE358" w14:textId="57913A3D" w:rsidR="00F62BCC" w:rsidRDefault="00F62BCC" w:rsidP="00F62BCC">
      <w:pPr>
        <w:pStyle w:val="SchmaleListeEbene1"/>
      </w:pPr>
      <w:r>
        <w:t xml:space="preserve">Tracken </w:t>
      </w:r>
      <w:proofErr w:type="spellStart"/>
      <w:r>
        <w:t>History</w:t>
      </w:r>
      <w:proofErr w:type="spellEnd"/>
      <w:r>
        <w:t xml:space="preserve"> (Memory)</w:t>
      </w:r>
    </w:p>
    <w:p w14:paraId="77CCBCAE" w14:textId="360A3719" w:rsidR="00F62BCC" w:rsidRDefault="00F62BCC" w:rsidP="00F62BCC">
      <w:pPr>
        <w:pStyle w:val="SchmaleListeEbene1"/>
      </w:pPr>
      <w:r>
        <w:t>Gates haben Sigmoid-Aktivierungsfunktion</w:t>
      </w:r>
    </w:p>
    <w:p w14:paraId="6D554F1F" w14:textId="4C04AAD4" w:rsidR="00DF74FE" w:rsidRDefault="00DF74FE" w:rsidP="00F62BCC">
      <w:pPr>
        <w:pStyle w:val="SchmaleListeEbene1"/>
      </w:pPr>
      <w:r>
        <w:t>Netzwerk lernt was wichtig ist und was zu vergessen.</w:t>
      </w:r>
    </w:p>
    <w:p w14:paraId="69E280BA" w14:textId="7F36FA9A" w:rsidR="00DF74FE" w:rsidRDefault="00DF74FE" w:rsidP="00F04325">
      <w:pPr>
        <w:pStyle w:val="SchmaleListeEbene1"/>
        <w:spacing w:after="0"/>
      </w:pPr>
      <w:r>
        <w:t xml:space="preserve">Vier </w:t>
      </w:r>
      <w:proofErr w:type="spellStart"/>
      <w:r>
        <w:t>steps</w:t>
      </w:r>
      <w:proofErr w:type="spellEnd"/>
      <w:r w:rsidR="00F04325">
        <w:t>. Jeder</w:t>
      </w:r>
      <w:r w:rsidR="007A23F3">
        <w:t xml:space="preserve"> </w:t>
      </w:r>
      <w:r w:rsidR="00F04325">
        <w:t>hat ein eigenes Gate</w:t>
      </w:r>
      <w:r>
        <w:t>:</w:t>
      </w:r>
    </w:p>
    <w:p w14:paraId="1C9E63E0" w14:textId="32D749F4" w:rsidR="00DF74FE" w:rsidRDefault="001442B5" w:rsidP="00DF74FE">
      <w:pPr>
        <w:pStyle w:val="SchmaleListeEbene2"/>
      </w:pPr>
      <w:r>
        <w:t xml:space="preserve">1. </w:t>
      </w:r>
      <w:r w:rsidR="00DF74FE">
        <w:t>Forg</w:t>
      </w:r>
      <w:r w:rsidR="00F04325">
        <w:t>et</w:t>
      </w:r>
    </w:p>
    <w:p w14:paraId="5C0DC681" w14:textId="3C7BB0BA" w:rsidR="00F04325" w:rsidRDefault="00F04325" w:rsidP="00F04325">
      <w:pPr>
        <w:pStyle w:val="SchmaleListeEbene3"/>
      </w:pPr>
      <w:r>
        <w:t>Unrelevantes wird vergessen. Mittels Sigmoid</w:t>
      </w:r>
      <w:r w:rsidR="006936B4">
        <w:t xml:space="preserve"> zwischen 0 und 1. Werte nahe bei 0 gehen vergessen</w:t>
      </w:r>
    </w:p>
    <w:p w14:paraId="5E377934" w14:textId="30A9437F" w:rsidR="00DF74FE" w:rsidRDefault="00591860" w:rsidP="00DF74FE">
      <w:pPr>
        <w:pStyle w:val="SchmaleListeEbene2"/>
      </w:pPr>
      <w:r>
        <w:t>2.</w:t>
      </w:r>
      <w:r w:rsidR="00DF74FE">
        <w:t>Store/</w:t>
      </w:r>
      <w:proofErr w:type="spellStart"/>
      <w:r w:rsidR="00DF74FE">
        <w:t>Compute</w:t>
      </w:r>
      <w:proofErr w:type="spellEnd"/>
      <w:r w:rsidR="00DF74FE">
        <w:t>/Input</w:t>
      </w:r>
    </w:p>
    <w:p w14:paraId="1F5D15FF" w14:textId="052B212E" w:rsidR="006936B4" w:rsidRDefault="006936B4" w:rsidP="006936B4">
      <w:pPr>
        <w:pStyle w:val="SchmaleListeEbene3"/>
      </w:pPr>
      <w:r>
        <w:t xml:space="preserve">Neuer Zellstatus wird berechnet mittels </w:t>
      </w:r>
      <w:proofErr w:type="spellStart"/>
      <w:r>
        <w:t>Tanh</w:t>
      </w:r>
      <w:proofErr w:type="spellEnd"/>
      <w:r>
        <w:t>. Zusätzlich Sigmoid als Selektor</w:t>
      </w:r>
    </w:p>
    <w:p w14:paraId="2AEBCFCF" w14:textId="5760C522" w:rsidR="00DF74FE" w:rsidRDefault="00591860" w:rsidP="00DF74FE">
      <w:pPr>
        <w:pStyle w:val="SchmaleListeEbene2"/>
      </w:pPr>
      <w:r>
        <w:t xml:space="preserve">3. </w:t>
      </w:r>
      <w:proofErr w:type="spellStart"/>
      <w:r w:rsidR="00DF74FE">
        <w:t>Cell</w:t>
      </w:r>
      <w:proofErr w:type="spellEnd"/>
      <w:r w:rsidR="00DF74FE">
        <w:t>/Update</w:t>
      </w:r>
    </w:p>
    <w:p w14:paraId="11E93189" w14:textId="1C250EBB" w:rsidR="00086570" w:rsidRDefault="00086570" w:rsidP="00086570">
      <w:pPr>
        <w:pStyle w:val="SchmaleListeEbene3"/>
      </w:pPr>
      <w:r>
        <w:t>Vorheriger Status wird multipliziert mit dem Forget-Gate</w:t>
      </w:r>
    </w:p>
    <w:p w14:paraId="6E4F85DF" w14:textId="1F019B52" w:rsidR="00652172" w:rsidRDefault="00814835" w:rsidP="00086570">
      <w:pPr>
        <w:pStyle w:val="SchmaleListeEbene3"/>
      </w:pPr>
      <w:r>
        <w:t>Nachher</w:t>
      </w:r>
      <w:r w:rsidR="00652172">
        <w:t xml:space="preserve"> Addition mit dem Resultat</w:t>
      </w:r>
    </w:p>
    <w:p w14:paraId="6C433D7C" w14:textId="0ACDB582" w:rsidR="00DF74FE" w:rsidRDefault="00591860" w:rsidP="00DF74FE">
      <w:pPr>
        <w:pStyle w:val="SchmaleListeEbene2"/>
      </w:pPr>
      <w:r>
        <w:t xml:space="preserve">4. </w:t>
      </w:r>
      <w:r w:rsidR="00DF74FE">
        <w:t>Output</w:t>
      </w:r>
    </w:p>
    <w:p w14:paraId="4C3830FC" w14:textId="3FACCDF7" w:rsidR="00652172" w:rsidRDefault="00652172" w:rsidP="00652172">
      <w:pPr>
        <w:pStyle w:val="SchmaleListeEbene3"/>
      </w:pPr>
      <w:r>
        <w:t xml:space="preserve">Output ist neue </w:t>
      </w:r>
      <w:proofErr w:type="spellStart"/>
      <w:r>
        <w:t>Cel</w:t>
      </w:r>
      <w:r w:rsidR="00E12206">
        <w:t>l</w:t>
      </w:r>
      <w:proofErr w:type="spellEnd"/>
      <w:r w:rsidR="00E12206">
        <w:t>-State</w:t>
      </w:r>
      <w:r w:rsidR="00B863CC">
        <w:t xml:space="preserve"> (c</w:t>
      </w:r>
      <w:r w:rsidR="00B863CC" w:rsidRPr="00B863CC">
        <w:rPr>
          <w:vertAlign w:val="subscript"/>
        </w:rPr>
        <w:t>t</w:t>
      </w:r>
      <w:r w:rsidR="00B863CC">
        <w:t>)</w:t>
      </w:r>
      <w:r>
        <w:t xml:space="preserve"> und auch </w:t>
      </w:r>
      <w:proofErr w:type="spellStart"/>
      <w:r w:rsidR="00E12206">
        <w:t>h</w:t>
      </w:r>
      <w:r w:rsidR="00E12206" w:rsidRPr="00E12206">
        <w:rPr>
          <w:vertAlign w:val="subscript"/>
        </w:rPr>
        <w:t>t</w:t>
      </w:r>
      <w:proofErr w:type="spellEnd"/>
      <w:r>
        <w:t xml:space="preserve">. </w:t>
      </w:r>
    </w:p>
    <w:p w14:paraId="2C5FD005" w14:textId="5634FCB4" w:rsidR="00D811FF" w:rsidRPr="00B863CC" w:rsidRDefault="00B863CC" w:rsidP="00652172">
      <w:pPr>
        <w:pStyle w:val="SchmaleListeEbene3"/>
      </w:pPr>
      <w:proofErr w:type="spellStart"/>
      <w:r w:rsidRPr="00B863CC">
        <w:t>h</w:t>
      </w:r>
      <w:r w:rsidRPr="00B863CC">
        <w:rPr>
          <w:vertAlign w:val="subscript"/>
        </w:rPr>
        <w:t>t</w:t>
      </w:r>
      <w:proofErr w:type="spellEnd"/>
      <w:r w:rsidRPr="00B863CC">
        <w:t xml:space="preserve"> = </w:t>
      </w:r>
      <w:proofErr w:type="spellStart"/>
      <w:r w:rsidRPr="00B863CC">
        <w:t>tanh</w:t>
      </w:r>
      <w:proofErr w:type="spellEnd"/>
      <w:r w:rsidRPr="00B863CC">
        <w:t>(c</w:t>
      </w:r>
      <w:r w:rsidRPr="00B863CC">
        <w:rPr>
          <w:vertAlign w:val="subscript"/>
        </w:rPr>
        <w:t>t</w:t>
      </w:r>
      <w:r w:rsidRPr="00B863CC">
        <w:t xml:space="preserve">) und </w:t>
      </w:r>
      <w:proofErr w:type="spellStart"/>
      <w:r w:rsidRPr="00B863CC">
        <w:t>sigmoid</w:t>
      </w:r>
      <w:proofErr w:type="spellEnd"/>
      <w:r w:rsidRPr="00B863CC">
        <w:t>(h</w:t>
      </w:r>
      <w:r w:rsidRPr="00B863CC">
        <w:rPr>
          <w:vertAlign w:val="subscript"/>
        </w:rPr>
        <w:t>t</w:t>
      </w:r>
      <w:r w:rsidRPr="00B863CC">
        <w:t>-1:x</w:t>
      </w:r>
      <w:r w:rsidRPr="00B863CC">
        <w:rPr>
          <w:vertAlign w:val="subscript"/>
        </w:rPr>
        <w:t>t</w:t>
      </w:r>
      <w:r w:rsidRPr="00B863CC">
        <w:t xml:space="preserve">) </w:t>
      </w:r>
      <w:proofErr w:type="spellStart"/>
      <w:r w:rsidRPr="00B863CC">
        <w:t>pointwei</w:t>
      </w:r>
      <w:r>
        <w:t>se</w:t>
      </w:r>
      <w:proofErr w:type="spellEnd"/>
      <w:r>
        <w:t xml:space="preserve"> multipliziert</w:t>
      </w:r>
    </w:p>
    <w:p w14:paraId="50F4FD27" w14:textId="3406F642" w:rsidR="00814835" w:rsidRDefault="00814835" w:rsidP="00814835">
      <w:pPr>
        <w:pStyle w:val="SchmaleListeEbene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A220424" wp14:editId="33B302A4">
            <wp:extent cx="3587421" cy="97887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9127" cy="9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04E6" w14:textId="09C00E70" w:rsidR="006E2E5D" w:rsidRDefault="006E2E5D" w:rsidP="00517F04">
      <w:pPr>
        <w:pStyle w:val="SchmaleListeEbene1"/>
        <w:spacing w:after="0"/>
      </w:pPr>
      <w:r>
        <w:t>Nachteil</w:t>
      </w:r>
      <w:r w:rsidR="00326496">
        <w:t xml:space="preserve">: </w:t>
      </w:r>
      <w:r>
        <w:t>Viele Parameter Notwendig</w:t>
      </w:r>
    </w:p>
    <w:p w14:paraId="77186D54" w14:textId="77777777" w:rsidR="00517F04" w:rsidRDefault="00517F04" w:rsidP="00517F04">
      <w:pPr>
        <w:pStyle w:val="SchmaleListeEbene1"/>
        <w:numPr>
          <w:ilvl w:val="0"/>
          <w:numId w:val="0"/>
        </w:numPr>
        <w:spacing w:after="0"/>
        <w:ind w:left="142"/>
      </w:pPr>
    </w:p>
    <w:p w14:paraId="37807BE2" w14:textId="06798755" w:rsidR="00326496" w:rsidRDefault="00326496" w:rsidP="00326496">
      <w:pPr>
        <w:pStyle w:val="SchmaleListeEbene1"/>
        <w:numPr>
          <w:ilvl w:val="0"/>
          <w:numId w:val="0"/>
        </w:numPr>
        <w:rPr>
          <w:u w:val="single"/>
        </w:rPr>
      </w:pPr>
      <w:r w:rsidRPr="00326496">
        <w:rPr>
          <w:u w:val="single"/>
        </w:rPr>
        <w:t xml:space="preserve">GRU (Gated </w:t>
      </w:r>
      <w:proofErr w:type="spellStart"/>
      <w:r w:rsidRPr="00326496">
        <w:rPr>
          <w:u w:val="single"/>
        </w:rPr>
        <w:t>Recurrent</w:t>
      </w:r>
      <w:proofErr w:type="spellEnd"/>
      <w:r w:rsidRPr="00326496">
        <w:rPr>
          <w:u w:val="single"/>
        </w:rPr>
        <w:t xml:space="preserve"> Units)</w:t>
      </w:r>
    </w:p>
    <w:p w14:paraId="425E7499" w14:textId="70A75F2E" w:rsidR="00326496" w:rsidRDefault="00326496" w:rsidP="00326496">
      <w:pPr>
        <w:pStyle w:val="SchmaleListeEbene1"/>
      </w:pPr>
      <w:r>
        <w:t>Nimmt nur das wirklich notwendige von LSTM</w:t>
      </w:r>
    </w:p>
    <w:p w14:paraId="73B570B4" w14:textId="568FE7B3" w:rsidR="00432112" w:rsidRDefault="00432112" w:rsidP="00326496">
      <w:pPr>
        <w:pStyle w:val="SchmaleListeEbene1"/>
      </w:pPr>
      <w:r>
        <w:t xml:space="preserve">Hat keinen </w:t>
      </w:r>
      <w:proofErr w:type="spellStart"/>
      <w:r>
        <w:t>Cell</w:t>
      </w:r>
      <w:proofErr w:type="spellEnd"/>
      <w:r>
        <w:t xml:space="preserve">-State. </w:t>
      </w:r>
    </w:p>
    <w:p w14:paraId="585D00B5" w14:textId="77777777" w:rsidR="00432112" w:rsidRDefault="00432112" w:rsidP="008B1E2E">
      <w:pPr>
        <w:pStyle w:val="SchmaleListeEbene1"/>
        <w:spacing w:after="0"/>
      </w:pPr>
      <w:r>
        <w:t>Hat zwei Gates</w:t>
      </w:r>
    </w:p>
    <w:p w14:paraId="3DA2547B" w14:textId="7BF8D82C" w:rsidR="00432112" w:rsidRDefault="00623C67" w:rsidP="00432112">
      <w:pPr>
        <w:pStyle w:val="SchmaleListeEbene2"/>
        <w:rPr>
          <w:lang w:val="en-GB"/>
        </w:rPr>
      </w:pPr>
      <w:r>
        <w:rPr>
          <w:lang w:val="en-GB"/>
        </w:rPr>
        <w:t xml:space="preserve">1. </w:t>
      </w:r>
      <w:r w:rsidR="00432112" w:rsidRPr="00432112">
        <w:rPr>
          <w:lang w:val="en-GB"/>
        </w:rPr>
        <w:t>Reset Gate</w:t>
      </w:r>
      <w:r w:rsidR="008B1E2E">
        <w:rPr>
          <w:lang w:val="en-GB"/>
        </w:rPr>
        <w:t xml:space="preserve"> </w:t>
      </w:r>
      <w:r w:rsidR="00682873">
        <w:rPr>
          <w:lang w:val="en-GB"/>
        </w:rPr>
        <w:t xml:space="preserve"> </w:t>
      </w:r>
      <w:r w:rsidR="00682873" w:rsidRPr="00682873">
        <w:rPr>
          <w:b/>
          <w:bCs/>
          <w:color w:val="0070C0"/>
          <w:lang w:val="en-GB"/>
        </w:rPr>
        <w:t>r</w:t>
      </w:r>
      <w:r w:rsidR="00682873" w:rsidRPr="00682873">
        <w:rPr>
          <w:b/>
          <w:bCs/>
          <w:color w:val="0070C0"/>
          <w:vertAlign w:val="subscript"/>
          <w:lang w:val="en-GB"/>
        </w:rPr>
        <w:t>t</w:t>
      </w:r>
      <w:r w:rsidR="00682873" w:rsidRPr="00682873">
        <w:rPr>
          <w:b/>
          <w:bCs/>
          <w:color w:val="0070C0"/>
          <w:lang w:val="en-GB"/>
        </w:rPr>
        <w:t xml:space="preserve"> </w:t>
      </w:r>
      <w:r w:rsidR="008B1E2E" w:rsidRPr="00682873">
        <w:rPr>
          <w:b/>
          <w:bCs/>
          <w:color w:val="0070C0"/>
          <w:lang w:val="en-GB"/>
        </w:rPr>
        <w:t>(1)</w:t>
      </w:r>
    </w:p>
    <w:p w14:paraId="5110379F" w14:textId="16721764" w:rsidR="00432112" w:rsidRDefault="00F0661F" w:rsidP="00432112">
      <w:pPr>
        <w:pStyle w:val="SchmaleListeEbene3"/>
      </w:pPr>
      <w:r w:rsidRPr="00F0661F">
        <w:t xml:space="preserve">Hilft </w:t>
      </w:r>
      <w:proofErr w:type="spellStart"/>
      <w:r w:rsidRPr="00F0661F">
        <w:t>short</w:t>
      </w:r>
      <w:proofErr w:type="spellEnd"/>
      <w:r w:rsidRPr="00F0661F">
        <w:t xml:space="preserve">-term </w:t>
      </w:r>
      <w:proofErr w:type="spellStart"/>
      <w:r w:rsidRPr="00F0661F">
        <w:t>Dependencies</w:t>
      </w:r>
      <w:proofErr w:type="spellEnd"/>
      <w:r w:rsidRPr="00F0661F">
        <w:t xml:space="preserve"> zu erfasse</w:t>
      </w:r>
      <w:r>
        <w:t>n</w:t>
      </w:r>
    </w:p>
    <w:p w14:paraId="12CC1DA2" w14:textId="3CBD4049" w:rsidR="00F0661F" w:rsidRPr="00F0661F" w:rsidRDefault="00F0661F" w:rsidP="00432112">
      <w:pPr>
        <w:pStyle w:val="SchmaleListeEbene3"/>
      </w:pPr>
      <w:r>
        <w:t xml:space="preserve">Entscheidet wie viel von der </w:t>
      </w:r>
      <w:r w:rsidR="00AD60D5">
        <w:t>Vergangenheit</w:t>
      </w:r>
      <w:r>
        <w:t xml:space="preserve"> vergessen wird</w:t>
      </w:r>
    </w:p>
    <w:p w14:paraId="6B3C3F15" w14:textId="4EED8627" w:rsidR="00432112" w:rsidRDefault="00623C67" w:rsidP="00432112">
      <w:pPr>
        <w:pStyle w:val="SchmaleListeEbene2"/>
        <w:rPr>
          <w:lang w:val="en-GB"/>
        </w:rPr>
      </w:pPr>
      <w:r>
        <w:rPr>
          <w:lang w:val="en-GB"/>
        </w:rPr>
        <w:t xml:space="preserve">2. </w:t>
      </w:r>
      <w:r w:rsidR="00432112" w:rsidRPr="00432112">
        <w:rPr>
          <w:lang w:val="en-GB"/>
        </w:rPr>
        <w:t>Update Gate</w:t>
      </w:r>
      <w:r w:rsidR="008B1E2E">
        <w:rPr>
          <w:lang w:val="en-GB"/>
        </w:rPr>
        <w:t xml:space="preserve"> </w:t>
      </w:r>
      <w:proofErr w:type="spellStart"/>
      <w:r w:rsidR="00682873" w:rsidRPr="00682873">
        <w:rPr>
          <w:b/>
          <w:bCs/>
          <w:color w:val="FF0000"/>
          <w:lang w:val="en-GB"/>
        </w:rPr>
        <w:t>z</w:t>
      </w:r>
      <w:r w:rsidR="00682873" w:rsidRPr="00682873">
        <w:rPr>
          <w:b/>
          <w:bCs/>
          <w:color w:val="FF0000"/>
          <w:vertAlign w:val="subscript"/>
          <w:lang w:val="en-GB"/>
        </w:rPr>
        <w:t>t</w:t>
      </w:r>
      <w:proofErr w:type="spellEnd"/>
      <w:r w:rsidR="00682873" w:rsidRPr="00682873">
        <w:rPr>
          <w:b/>
          <w:bCs/>
          <w:color w:val="FF0000"/>
          <w:lang w:val="en-GB"/>
        </w:rPr>
        <w:t xml:space="preserve"> </w:t>
      </w:r>
      <w:r w:rsidR="008B1E2E" w:rsidRPr="00682873">
        <w:rPr>
          <w:b/>
          <w:bCs/>
          <w:color w:val="FF0000"/>
          <w:lang w:val="en-GB"/>
        </w:rPr>
        <w:t>(2)</w:t>
      </w:r>
    </w:p>
    <w:p w14:paraId="63CAF42C" w14:textId="694A3AFB" w:rsidR="00F0661F" w:rsidRDefault="00F0661F" w:rsidP="00F0661F">
      <w:pPr>
        <w:pStyle w:val="SchmaleListeEbene3"/>
        <w:rPr>
          <w:lang w:val="en-GB"/>
        </w:rPr>
      </w:pPr>
      <w:r>
        <w:rPr>
          <w:lang w:val="en-GB"/>
        </w:rPr>
        <w:t>Capture von Long-Term Dependencies</w:t>
      </w:r>
    </w:p>
    <w:p w14:paraId="2CEB3F41" w14:textId="45F52534" w:rsidR="00F340DA" w:rsidRDefault="00F340DA" w:rsidP="00F0661F">
      <w:pPr>
        <w:pStyle w:val="SchmaleListeEbene3"/>
      </w:pPr>
      <w:r w:rsidRPr="00F340DA">
        <w:t>Entscheidet ebenso was von der V</w:t>
      </w:r>
      <w:r>
        <w:t>ergangenheit vergessen geht.</w:t>
      </w:r>
    </w:p>
    <w:p w14:paraId="675253D0" w14:textId="6F0D82C6" w:rsidR="00682873" w:rsidRDefault="00682873" w:rsidP="00EF1E24">
      <w:pPr>
        <w:pStyle w:val="SchmaleListeEbene1"/>
        <w:spacing w:after="0"/>
      </w:pPr>
      <w:r>
        <w:t xml:space="preserve">Output </w:t>
      </w:r>
      <w:r w:rsidR="00EF1E24">
        <w:t xml:space="preserve"> </w:t>
      </w:r>
      <w:proofErr w:type="spellStart"/>
      <w:r w:rsidR="00EF1E24" w:rsidRPr="00491A9D">
        <w:rPr>
          <w:b/>
          <w:bCs/>
          <w:color w:val="7030A0"/>
        </w:rPr>
        <w:t>n</w:t>
      </w:r>
      <w:r w:rsidR="00EF1E24" w:rsidRPr="00491A9D">
        <w:rPr>
          <w:b/>
          <w:bCs/>
          <w:color w:val="7030A0"/>
          <w:vertAlign w:val="subscript"/>
        </w:rPr>
        <w:t>t</w:t>
      </w:r>
      <w:proofErr w:type="spellEnd"/>
      <w:r w:rsidR="00EF1E24" w:rsidRPr="00491A9D">
        <w:rPr>
          <w:b/>
          <w:bCs/>
          <w:color w:val="7030A0"/>
          <w:vertAlign w:val="subscript"/>
        </w:rPr>
        <w:t xml:space="preserve"> </w:t>
      </w:r>
      <w:r w:rsidR="00EF1E24" w:rsidRPr="00491A9D">
        <w:rPr>
          <w:b/>
          <w:bCs/>
          <w:color w:val="7030A0"/>
        </w:rPr>
        <w:t>(3)</w:t>
      </w:r>
    </w:p>
    <w:p w14:paraId="13FB0EAB" w14:textId="51ACA00B" w:rsidR="00682873" w:rsidRDefault="00682873" w:rsidP="00682873">
      <w:pPr>
        <w:pStyle w:val="SchmaleListeEbene2"/>
      </w:pPr>
      <w:r w:rsidRPr="004A6127">
        <w:rPr>
          <w:color w:val="FF00FF"/>
        </w:rPr>
        <w:t xml:space="preserve">Besteht aus </w:t>
      </w:r>
      <w:r w:rsidRPr="00491A9D">
        <w:rPr>
          <w:color w:val="FF00FF"/>
        </w:rPr>
        <w:t>Linear Layer angewendet zum Input</w:t>
      </w:r>
    </w:p>
    <w:p w14:paraId="0BA68761" w14:textId="1AC1F4D0" w:rsidR="00682873" w:rsidRPr="004A6127" w:rsidRDefault="0088643B" w:rsidP="00682873">
      <w:pPr>
        <w:pStyle w:val="SchmaleListeEbene2"/>
        <w:rPr>
          <w:color w:val="00B050"/>
        </w:rPr>
      </w:pPr>
      <w:proofErr w:type="spellStart"/>
      <w:r w:rsidRPr="004A6127">
        <w:rPr>
          <w:color w:val="00B050"/>
        </w:rPr>
        <w:t>Reset</w:t>
      </w:r>
      <w:proofErr w:type="spellEnd"/>
      <w:r w:rsidRPr="004A6127">
        <w:rPr>
          <w:color w:val="00B050"/>
        </w:rPr>
        <w:t xml:space="preserve"> von vorh. State wird direkt zum Hidden State angewendet.</w:t>
      </w:r>
    </w:p>
    <w:p w14:paraId="20FAED37" w14:textId="104F81B2" w:rsidR="004A6127" w:rsidRPr="00347F8C" w:rsidRDefault="00EF1E24" w:rsidP="00347F8C">
      <w:pPr>
        <w:pStyle w:val="SchmaleListeEbene1"/>
        <w:rPr>
          <w:color w:val="FFC000"/>
        </w:rPr>
      </w:pPr>
      <w:r>
        <w:t xml:space="preserve">Hidden State </w:t>
      </w:r>
      <w:proofErr w:type="spellStart"/>
      <w:r w:rsidRPr="00491A9D">
        <w:rPr>
          <w:b/>
          <w:bCs/>
          <w:color w:val="FFC000"/>
        </w:rPr>
        <w:t>h</w:t>
      </w:r>
      <w:r w:rsidRPr="00491A9D">
        <w:rPr>
          <w:b/>
          <w:bCs/>
          <w:color w:val="FFC000"/>
          <w:vertAlign w:val="subscript"/>
        </w:rPr>
        <w:t>t</w:t>
      </w:r>
      <w:proofErr w:type="spellEnd"/>
      <w:r w:rsidRPr="00491A9D">
        <w:rPr>
          <w:b/>
          <w:bCs/>
          <w:color w:val="FFC000"/>
          <w:vertAlign w:val="subscript"/>
        </w:rPr>
        <w:t xml:space="preserve"> </w:t>
      </w:r>
      <w:r w:rsidRPr="00491A9D">
        <w:rPr>
          <w:b/>
          <w:bCs/>
          <w:color w:val="FFC000"/>
        </w:rPr>
        <w:t>(4)</w:t>
      </w:r>
      <w:r w:rsidR="004A6127" w:rsidRPr="004A6127">
        <w:rPr>
          <w:noProof/>
        </w:rPr>
        <w:t xml:space="preserve"> </w:t>
      </w:r>
    </w:p>
    <w:p w14:paraId="5E4FBAE0" w14:textId="2D94E9D4" w:rsidR="0088643B" w:rsidRPr="00491A9D" w:rsidRDefault="00347F8C" w:rsidP="004A6127">
      <w:pPr>
        <w:pStyle w:val="SchmaleListeEbene1"/>
        <w:numPr>
          <w:ilvl w:val="0"/>
          <w:numId w:val="0"/>
        </w:numPr>
        <w:rPr>
          <w:color w:val="FFC000"/>
        </w:rPr>
      </w:pPr>
      <w:r>
        <w:rPr>
          <w:noProof/>
        </w:rPr>
        <w:drawing>
          <wp:inline distT="0" distB="0" distL="0" distR="0" wp14:anchorId="078EC84C" wp14:editId="3E251195">
            <wp:extent cx="3230880" cy="824949"/>
            <wp:effectExtent l="0" t="0" r="762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2068"/>
                    <a:stretch/>
                  </pic:blipFill>
                  <pic:spPr bwMode="auto">
                    <a:xfrm>
                      <a:off x="0" y="0"/>
                      <a:ext cx="3278043" cy="8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DC19" w14:textId="1CBB5D4E" w:rsidR="00EF1E24" w:rsidRDefault="007311A3" w:rsidP="007311A3">
      <w:pPr>
        <w:pStyle w:val="SchmaleListeEbene1"/>
        <w:numPr>
          <w:ilvl w:val="0"/>
          <w:numId w:val="0"/>
        </w:numPr>
        <w:ind w:left="142" w:hanging="142"/>
        <w:rPr>
          <w:u w:val="single"/>
        </w:rPr>
      </w:pPr>
      <w:r w:rsidRPr="007311A3">
        <w:rPr>
          <w:u w:val="single"/>
        </w:rPr>
        <w:t>LSTM oder GRU?</w:t>
      </w:r>
    </w:p>
    <w:p w14:paraId="509BB426" w14:textId="5D6D25A4" w:rsidR="007311A3" w:rsidRDefault="00EC4BA5" w:rsidP="007311A3">
      <w:pPr>
        <w:pStyle w:val="SchmaleListeEbene1"/>
      </w:pPr>
      <w:r>
        <w:t xml:space="preserve">GRU sind schneller und kompakter (Weniger </w:t>
      </w:r>
      <w:proofErr w:type="spellStart"/>
      <w:r>
        <w:t>Params</w:t>
      </w:r>
      <w:proofErr w:type="spellEnd"/>
      <w:r>
        <w:t>)</w:t>
      </w:r>
    </w:p>
    <w:p w14:paraId="10DDB56D" w14:textId="43D63538" w:rsidR="00EC4BA5" w:rsidRDefault="00EC4BA5" w:rsidP="007311A3">
      <w:pPr>
        <w:pStyle w:val="SchmaleListeEbene1"/>
      </w:pPr>
      <w:r>
        <w:t xml:space="preserve">Kleinere Daten: GRU </w:t>
      </w:r>
      <w:proofErr w:type="spellStart"/>
      <w:r>
        <w:t>bevozugen</w:t>
      </w:r>
      <w:proofErr w:type="spellEnd"/>
      <w:r>
        <w:t>, Grosse Daten: LSTM</w:t>
      </w:r>
    </w:p>
    <w:p w14:paraId="55EB5675" w14:textId="05DBA2CE" w:rsidR="006075A0" w:rsidRDefault="006075A0" w:rsidP="007311A3">
      <w:pPr>
        <w:pStyle w:val="SchmaleListeEbene1"/>
      </w:pPr>
      <w:r>
        <w:t>GRU hat ein Gate weniger</w:t>
      </w:r>
    </w:p>
    <w:p w14:paraId="37F43220" w14:textId="3936DB9F" w:rsidR="006075A0" w:rsidRDefault="006075A0" w:rsidP="007311A3">
      <w:pPr>
        <w:pStyle w:val="SchmaleListeEbene1"/>
      </w:pPr>
      <w:r>
        <w:t xml:space="preserve">GRU braucht kein </w:t>
      </w:r>
      <w:proofErr w:type="spellStart"/>
      <w:r>
        <w:t>Cell</w:t>
      </w:r>
      <w:proofErr w:type="spellEnd"/>
      <w:r>
        <w:t>-Speicher</w:t>
      </w:r>
    </w:p>
    <w:p w14:paraId="0248E88C" w14:textId="5BBB2669" w:rsidR="006075A0" w:rsidRDefault="006075A0" w:rsidP="007311A3">
      <w:pPr>
        <w:pStyle w:val="SchmaleListeEbene1"/>
      </w:pPr>
      <w:r>
        <w:t xml:space="preserve">GRU and RNN </w:t>
      </w:r>
      <w:proofErr w:type="spellStart"/>
      <w:r>
        <w:t>exposen</w:t>
      </w:r>
      <w:proofErr w:type="spellEnd"/>
      <w:r>
        <w:t xml:space="preserve"> komplettes Memory</w:t>
      </w:r>
    </w:p>
    <w:p w14:paraId="38590377" w14:textId="7CE973E6" w:rsidR="006075A0" w:rsidRDefault="006075A0" w:rsidP="007311A3">
      <w:pPr>
        <w:pStyle w:val="SchmaleListeEbene1"/>
      </w:pPr>
      <w:r>
        <w:t>Es kommt auf Applikation und Daten an was nutzen: TESTEN</w:t>
      </w:r>
    </w:p>
    <w:p w14:paraId="43E59BB6" w14:textId="73B11387" w:rsidR="00EB703F" w:rsidRDefault="00EB703F" w:rsidP="005A048E">
      <w:pPr>
        <w:pStyle w:val="SchmaleListeEbene1"/>
        <w:numPr>
          <w:ilvl w:val="0"/>
          <w:numId w:val="0"/>
        </w:numPr>
        <w:spacing w:after="0"/>
        <w:rPr>
          <w:u w:val="single"/>
        </w:rPr>
      </w:pPr>
      <w:r w:rsidRPr="00EB703F">
        <w:rPr>
          <w:u w:val="single"/>
        </w:rPr>
        <w:t xml:space="preserve">Python Code und Berechnung von </w:t>
      </w:r>
      <w:proofErr w:type="spellStart"/>
      <w:r w:rsidRPr="00EB703F">
        <w:rPr>
          <w:u w:val="single"/>
        </w:rPr>
        <w:t>Params</w:t>
      </w:r>
      <w:proofErr w:type="spellEnd"/>
    </w:p>
    <w:p w14:paraId="0AF85EE4" w14:textId="22F86FA3" w:rsidR="000A40BE" w:rsidRDefault="000A40BE">
      <w:pPr>
        <w:shd w:val="clear" w:color="auto" w:fill="F8F8F8"/>
        <w:rPr>
          <w:rFonts w:ascii="Courier New" w:hAnsi="Courier New" w:cs="Courier New"/>
          <w:color w:val="333333"/>
          <w:sz w:val="14"/>
          <w:szCs w:val="14"/>
          <w:lang w:val="en-GB"/>
        </w:rPr>
      </w:pPr>
      <w:proofErr w:type="spellStart"/>
      <w:r>
        <w:rPr>
          <w:rFonts w:ascii="Courier New" w:hAnsi="Courier New" w:cs="Courier New"/>
          <w:color w:val="333333"/>
          <w:sz w:val="14"/>
          <w:szCs w:val="14"/>
          <w:lang w:val="en-GB"/>
        </w:rPr>
        <w:t>n_timesteps</w:t>
      </w:r>
      <w:proofErr w:type="spellEnd"/>
      <w:r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 = 6</w:t>
      </w:r>
    </w:p>
    <w:p w14:paraId="018ED145" w14:textId="2BDEEE78" w:rsidR="000A40BE" w:rsidRDefault="000A40BE">
      <w:pPr>
        <w:shd w:val="clear" w:color="auto" w:fill="F8F8F8"/>
        <w:rPr>
          <w:rFonts w:ascii="Courier New" w:hAnsi="Courier New" w:cs="Courier New"/>
          <w:color w:val="333333"/>
          <w:sz w:val="14"/>
          <w:szCs w:val="14"/>
          <w:lang w:val="en-GB"/>
        </w:rPr>
      </w:pPr>
      <w:proofErr w:type="spellStart"/>
      <w:r>
        <w:rPr>
          <w:rFonts w:ascii="Courier New" w:hAnsi="Courier New" w:cs="Courier New"/>
          <w:color w:val="333333"/>
          <w:sz w:val="14"/>
          <w:szCs w:val="14"/>
          <w:lang w:val="en-GB"/>
        </w:rPr>
        <w:t>n_features</w:t>
      </w:r>
      <w:proofErr w:type="spellEnd"/>
      <w:r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 = 1</w:t>
      </w:r>
    </w:p>
    <w:p w14:paraId="78F665DB" w14:textId="77777777" w:rsidR="004B47AB" w:rsidRDefault="005A048E" w:rsidP="004C02D1">
      <w:pPr>
        <w:shd w:val="clear" w:color="auto" w:fill="F8F8F8"/>
        <w:rPr>
          <w:sz w:val="14"/>
          <w:szCs w:val="14"/>
          <w:lang w:val="en-GB"/>
        </w:rPr>
      </w:pP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model = Sequential()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br/>
        <w:t>model.add(SimpleRNN(units=</w:t>
      </w:r>
      <w:r w:rsidRPr="006E196A">
        <w:rPr>
          <w:rFonts w:ascii="Courier New" w:hAnsi="Courier New" w:cs="Courier New"/>
          <w:color w:val="008080"/>
          <w:sz w:val="14"/>
          <w:szCs w:val="14"/>
          <w:highlight w:val="cyan"/>
          <w:lang w:val="en-GB"/>
        </w:rPr>
        <w:t>32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,input_shape=(n_timesteps,</w:t>
      </w:r>
      <w:r w:rsidRPr="006E196A">
        <w:rPr>
          <w:rFonts w:ascii="Courier New" w:hAnsi="Courier New" w:cs="Courier New"/>
          <w:color w:val="333333"/>
          <w:sz w:val="14"/>
          <w:szCs w:val="14"/>
          <w:highlight w:val="yellow"/>
          <w:lang w:val="en-GB"/>
        </w:rPr>
        <w:t>n_features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), activation = </w:t>
      </w:r>
      <w:r w:rsidRPr="005A048E">
        <w:rPr>
          <w:rFonts w:ascii="Courier New" w:hAnsi="Courier New" w:cs="Courier New"/>
          <w:color w:val="DD1144"/>
          <w:sz w:val="14"/>
          <w:szCs w:val="14"/>
          <w:lang w:val="en-GB"/>
        </w:rPr>
        <w:t>"tanh"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proofErr w:type="spellStart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return_sequences</w:t>
      </w:r>
      <w:proofErr w:type="spellEnd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=</w:t>
      </w:r>
      <w:r w:rsidRPr="005A048E">
        <w:rPr>
          <w:rFonts w:ascii="Courier New" w:hAnsi="Courier New" w:cs="Courier New"/>
          <w:color w:val="008080"/>
          <w:sz w:val="14"/>
          <w:szCs w:val="14"/>
          <w:lang w:val="en-GB"/>
        </w:rPr>
        <w:t>False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(Dense(</w:t>
      </w:r>
      <w:r w:rsidRPr="005A048E">
        <w:rPr>
          <w:rFonts w:ascii="Courier New" w:hAnsi="Courier New" w:cs="Courier New"/>
          <w:color w:val="008080"/>
          <w:sz w:val="14"/>
          <w:szCs w:val="14"/>
          <w:lang w:val="en-GB"/>
        </w:rPr>
        <w:t>8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activation = </w:t>
      </w:r>
      <w:r w:rsidRPr="005A048E">
        <w:rPr>
          <w:rFonts w:ascii="Courier New" w:hAnsi="Courier New" w:cs="Courier New"/>
          <w:color w:val="DD1144"/>
          <w:sz w:val="14"/>
          <w:szCs w:val="14"/>
          <w:lang w:val="en-GB"/>
        </w:rPr>
        <w:t>"</w:t>
      </w:r>
      <w:proofErr w:type="spellStart"/>
      <w:r w:rsidRPr="005A048E">
        <w:rPr>
          <w:rFonts w:ascii="Courier New" w:hAnsi="Courier New" w:cs="Courier New"/>
          <w:color w:val="DD1144"/>
          <w:sz w:val="14"/>
          <w:szCs w:val="14"/>
          <w:lang w:val="en-GB"/>
        </w:rPr>
        <w:t>relu</w:t>
      </w:r>
      <w:proofErr w:type="spellEnd"/>
      <w:r w:rsidRPr="005A048E">
        <w:rPr>
          <w:rFonts w:ascii="Courier New" w:hAnsi="Courier New" w:cs="Courier New"/>
          <w:color w:val="DD1144"/>
          <w:sz w:val="14"/>
          <w:szCs w:val="14"/>
          <w:lang w:val="en-GB"/>
        </w:rPr>
        <w:t>"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(Dense(</w:t>
      </w:r>
      <w:r w:rsidRPr="005A048E">
        <w:rPr>
          <w:rFonts w:ascii="Courier New" w:hAnsi="Courier New" w:cs="Courier New"/>
          <w:color w:val="008080"/>
          <w:sz w:val="14"/>
          <w:szCs w:val="14"/>
          <w:lang w:val="en-GB"/>
        </w:rPr>
        <w:t>1</w:t>
      </w:r>
      <w:r w:rsidRPr="005A048E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</w:p>
    <w:p w14:paraId="344F554E" w14:textId="77777777" w:rsidR="004B47AB" w:rsidRDefault="004B47AB" w:rsidP="004B47AB">
      <w:pPr>
        <w:spacing w:before="240"/>
        <w:rPr>
          <w:lang w:val="en-GB"/>
        </w:rPr>
      </w:pPr>
      <w:r w:rsidRPr="001C40B4">
        <w:rPr>
          <w:b/>
          <w:bCs/>
          <w:lang w:val="en-GB"/>
        </w:rPr>
        <w:t>Simple-RNN Params</w:t>
      </w:r>
      <w:r w:rsidRPr="004C02D1">
        <w:rPr>
          <w:lang w:val="en-GB"/>
        </w:rPr>
        <w:t xml:space="preserve">: </w:t>
      </w:r>
      <w:r w:rsidRPr="004C02D1">
        <w:rPr>
          <w:highlight w:val="yellow"/>
          <w:lang w:val="en-GB"/>
        </w:rPr>
        <w:t>1</w:t>
      </w:r>
      <w:r w:rsidRPr="004C02D1">
        <w:rPr>
          <w:lang w:val="en-GB"/>
        </w:rPr>
        <w:t>x</w:t>
      </w:r>
      <w:r w:rsidRPr="004C02D1">
        <w:rPr>
          <w:highlight w:val="cyan"/>
          <w:lang w:val="en-GB"/>
        </w:rPr>
        <w:t>32</w:t>
      </w:r>
      <w:r w:rsidRPr="004C02D1">
        <w:rPr>
          <w:lang w:val="en-GB"/>
        </w:rPr>
        <w:t xml:space="preserve">(input) + </w:t>
      </w:r>
      <w:r w:rsidRPr="004C02D1">
        <w:rPr>
          <w:highlight w:val="cyan"/>
          <w:lang w:val="en-GB"/>
        </w:rPr>
        <w:t>32</w:t>
      </w:r>
      <w:r w:rsidRPr="004C02D1">
        <w:rPr>
          <w:lang w:val="en-GB"/>
        </w:rPr>
        <w:t>x</w:t>
      </w:r>
      <w:r w:rsidRPr="004C02D1">
        <w:rPr>
          <w:highlight w:val="cyan"/>
          <w:lang w:val="en-GB"/>
        </w:rPr>
        <w:t>32</w:t>
      </w:r>
      <w:r w:rsidRPr="004C02D1">
        <w:rPr>
          <w:lang w:val="en-GB"/>
        </w:rPr>
        <w:t xml:space="preserve">(hidden) + </w:t>
      </w:r>
      <w:r w:rsidRPr="004C02D1">
        <w:rPr>
          <w:highlight w:val="cyan"/>
          <w:lang w:val="en-GB"/>
        </w:rPr>
        <w:t>32</w:t>
      </w:r>
      <w:r w:rsidRPr="004C02D1">
        <w:rPr>
          <w:lang w:val="en-GB"/>
        </w:rPr>
        <w:t>(bias) = 1088</w:t>
      </w:r>
    </w:p>
    <w:p w14:paraId="49149495" w14:textId="77777777" w:rsidR="004B47AB" w:rsidRPr="004B47AB" w:rsidRDefault="004B47AB" w:rsidP="004B47AB">
      <w:pPr>
        <w:spacing w:before="240"/>
        <w:rPr>
          <w:sz w:val="4"/>
          <w:szCs w:val="4"/>
          <w:lang w:val="en-GB"/>
        </w:rPr>
      </w:pPr>
    </w:p>
    <w:p w14:paraId="27D79FC3" w14:textId="2D5B9C4D" w:rsidR="004B47AB" w:rsidRPr="004B47AB" w:rsidRDefault="004B47AB" w:rsidP="004B47AB">
      <w:pPr>
        <w:shd w:val="clear" w:color="auto" w:fill="F8F8F8"/>
        <w:rPr>
          <w:sz w:val="14"/>
          <w:szCs w:val="14"/>
          <w:lang w:val="en-GB"/>
        </w:rPr>
      </w:pP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model.add(SimpleRNN(units=</w:t>
      </w:r>
      <w:r w:rsidRPr="00862EE0">
        <w:rPr>
          <w:rFonts w:ascii="Courier New" w:hAnsi="Courier New" w:cs="Courier New"/>
          <w:color w:val="008080"/>
          <w:sz w:val="14"/>
          <w:szCs w:val="14"/>
          <w:highlight w:val="cyan"/>
          <w:lang w:val="en-GB"/>
        </w:rPr>
        <w:t>32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,input_shape=(n_timesteps,n_features), activation = </w:t>
      </w:r>
      <w:r w:rsidRPr="004B47AB">
        <w:rPr>
          <w:rFonts w:ascii="Courier New" w:hAnsi="Courier New" w:cs="Courier New"/>
          <w:color w:val="DD1144"/>
          <w:sz w:val="14"/>
          <w:szCs w:val="14"/>
          <w:lang w:val="en-GB"/>
        </w:rPr>
        <w:t>"tanh"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return_sequences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=</w:t>
      </w:r>
      <w:r w:rsidRPr="004B47AB">
        <w:rPr>
          <w:rFonts w:ascii="Courier New" w:hAnsi="Courier New" w:cs="Courier New"/>
          <w:color w:val="008080"/>
          <w:sz w:val="14"/>
          <w:szCs w:val="14"/>
          <w:lang w:val="en-GB"/>
        </w:rPr>
        <w:t>True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SimpleRNN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(units=</w:t>
      </w:r>
      <w:r w:rsidRPr="00862EE0">
        <w:rPr>
          <w:rFonts w:ascii="Courier New" w:hAnsi="Courier New" w:cs="Courier New"/>
          <w:color w:val="008080"/>
          <w:sz w:val="14"/>
          <w:szCs w:val="14"/>
          <w:highlight w:val="green"/>
          <w:lang w:val="en-GB"/>
        </w:rPr>
        <w:t>32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,activation = </w:t>
      </w:r>
      <w:r w:rsidRPr="004B47AB">
        <w:rPr>
          <w:rFonts w:ascii="Courier New" w:hAnsi="Courier New" w:cs="Courier New"/>
          <w:color w:val="DD1144"/>
          <w:sz w:val="14"/>
          <w:szCs w:val="14"/>
          <w:lang w:val="en-GB"/>
        </w:rPr>
        <w:t>"tanh"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return_sequences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=</w:t>
      </w:r>
      <w:r w:rsidRPr="004B47AB">
        <w:rPr>
          <w:rFonts w:ascii="Courier New" w:hAnsi="Courier New" w:cs="Courier New"/>
          <w:color w:val="008080"/>
          <w:sz w:val="14"/>
          <w:szCs w:val="14"/>
          <w:lang w:val="en-GB"/>
        </w:rPr>
        <w:t>True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</w:p>
    <w:p w14:paraId="55FE4D97" w14:textId="5AC47DC8" w:rsidR="001228E5" w:rsidRDefault="001228E5" w:rsidP="001228E5">
      <w:pPr>
        <w:rPr>
          <w:lang w:val="en-GB"/>
        </w:rPr>
      </w:pPr>
      <w:r w:rsidRPr="001C40B4">
        <w:rPr>
          <w:b/>
          <w:bCs/>
          <w:lang w:val="en-GB"/>
        </w:rPr>
        <w:t>Deep-RNN Params 2nd Layer</w:t>
      </w:r>
      <w:r>
        <w:rPr>
          <w:lang w:val="en-GB"/>
        </w:rPr>
        <w:t xml:space="preserve"> (</w:t>
      </w:r>
      <w:r w:rsidRPr="00DC62A8">
        <w:rPr>
          <w:sz w:val="14"/>
          <w:szCs w:val="14"/>
          <w:lang w:val="en-GB"/>
        </w:rPr>
        <w:t>1</w:t>
      </w:r>
      <w:r w:rsidRPr="00DC62A8">
        <w:rPr>
          <w:sz w:val="14"/>
          <w:szCs w:val="14"/>
          <w:vertAlign w:val="superscript"/>
          <w:lang w:val="en-GB"/>
        </w:rPr>
        <w:t>st</w:t>
      </w:r>
      <w:r w:rsidRPr="00DC62A8">
        <w:rPr>
          <w:sz w:val="14"/>
          <w:szCs w:val="14"/>
          <w:lang w:val="en-GB"/>
        </w:rPr>
        <w:t xml:space="preserve"> = Previous</w:t>
      </w:r>
      <w:r>
        <w:rPr>
          <w:lang w:val="en-GB"/>
        </w:rPr>
        <w:t xml:space="preserve">): </w:t>
      </w:r>
      <w:r w:rsidR="00DC62A8">
        <w:rPr>
          <w:lang w:val="en-GB"/>
        </w:rPr>
        <w:t xml:space="preserve"> </w:t>
      </w:r>
      <w:r w:rsidR="00DC62A8" w:rsidRPr="00DC62A8">
        <w:rPr>
          <w:highlight w:val="cyan"/>
          <w:lang w:val="en-GB"/>
        </w:rPr>
        <w:t>32</w:t>
      </w:r>
      <w:r w:rsidR="00DC62A8" w:rsidRPr="00942322">
        <w:rPr>
          <w:lang w:val="en-GB"/>
        </w:rPr>
        <w:t>x</w:t>
      </w:r>
      <w:r w:rsidR="00DC62A8" w:rsidRPr="00DC62A8">
        <w:rPr>
          <w:highlight w:val="green"/>
          <w:lang w:val="en-GB"/>
        </w:rPr>
        <w:t>32</w:t>
      </w:r>
      <w:r w:rsidR="00DC62A8" w:rsidRPr="00942322">
        <w:rPr>
          <w:sz w:val="14"/>
          <w:szCs w:val="14"/>
          <w:lang w:val="en-GB"/>
        </w:rPr>
        <w:t xml:space="preserve"> </w:t>
      </w:r>
      <w:r w:rsidR="00DC62A8" w:rsidRPr="00942322">
        <w:rPr>
          <w:lang w:val="en-GB"/>
        </w:rPr>
        <w:t xml:space="preserve">+ </w:t>
      </w:r>
      <w:r w:rsidR="00DC62A8" w:rsidRPr="00DC62A8">
        <w:rPr>
          <w:highlight w:val="green"/>
          <w:lang w:val="en-GB"/>
        </w:rPr>
        <w:t>32</w:t>
      </w:r>
      <w:r w:rsidR="00DC62A8" w:rsidRPr="00942322">
        <w:rPr>
          <w:lang w:val="en-GB"/>
        </w:rPr>
        <w:t>x</w:t>
      </w:r>
      <w:r w:rsidR="00DC62A8" w:rsidRPr="00DC62A8">
        <w:rPr>
          <w:highlight w:val="green"/>
          <w:lang w:val="en-GB"/>
        </w:rPr>
        <w:t>32</w:t>
      </w:r>
      <w:r w:rsidR="00DC62A8" w:rsidRPr="00942322">
        <w:rPr>
          <w:lang w:val="en-GB"/>
        </w:rPr>
        <w:t xml:space="preserve">+ </w:t>
      </w:r>
      <w:r w:rsidR="00DC62A8" w:rsidRPr="00DC62A8">
        <w:rPr>
          <w:highlight w:val="green"/>
          <w:lang w:val="en-GB"/>
        </w:rPr>
        <w:t>32</w:t>
      </w:r>
      <w:r w:rsidR="00DC62A8">
        <w:rPr>
          <w:sz w:val="14"/>
          <w:szCs w:val="14"/>
          <w:lang w:val="en-GB"/>
        </w:rPr>
        <w:t xml:space="preserve"> </w:t>
      </w:r>
      <w:r w:rsidR="00DC62A8" w:rsidRPr="00942322">
        <w:rPr>
          <w:lang w:val="en-GB"/>
        </w:rPr>
        <w:t xml:space="preserve">= </w:t>
      </w:r>
      <w:r w:rsidR="00DC62A8">
        <w:rPr>
          <w:lang w:val="en-GB"/>
        </w:rPr>
        <w:t>2080</w:t>
      </w:r>
    </w:p>
    <w:p w14:paraId="6915FA61" w14:textId="77777777" w:rsidR="004B47AB" w:rsidRPr="004B47AB" w:rsidRDefault="004B47AB" w:rsidP="001228E5">
      <w:pPr>
        <w:rPr>
          <w:sz w:val="6"/>
          <w:szCs w:val="6"/>
          <w:lang w:val="en-GB"/>
        </w:rPr>
      </w:pPr>
    </w:p>
    <w:p w14:paraId="40854EB0" w14:textId="14D9E6C9" w:rsidR="00126E58" w:rsidRPr="00126E58" w:rsidRDefault="00126E58">
      <w:pPr>
        <w:shd w:val="clear" w:color="auto" w:fill="F8F8F8"/>
        <w:rPr>
          <w:sz w:val="14"/>
          <w:szCs w:val="14"/>
          <w:lang w:val="en-GB"/>
        </w:rPr>
      </w:pP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model = Sequential()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82552E">
        <w:rPr>
          <w:rFonts w:ascii="Courier New" w:hAnsi="Courier New" w:cs="Courier New"/>
          <w:color w:val="333333"/>
          <w:sz w:val="14"/>
          <w:szCs w:val="14"/>
          <w:highlight w:val="magenta"/>
          <w:lang w:val="en-GB"/>
        </w:rPr>
        <w:t>Bidirectional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SimpleRNN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82552E">
        <w:rPr>
          <w:rFonts w:ascii="Courier New" w:hAnsi="Courier New" w:cs="Courier New"/>
          <w:color w:val="008080"/>
          <w:sz w:val="14"/>
          <w:szCs w:val="14"/>
          <w:highlight w:val="cyan"/>
          <w:lang w:val="en-GB"/>
        </w:rPr>
        <w:t>10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return_sequences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=</w:t>
      </w:r>
      <w:r w:rsidRPr="00126E58">
        <w:rPr>
          <w:rFonts w:ascii="Courier New" w:hAnsi="Courier New" w:cs="Courier New"/>
          <w:color w:val="008080"/>
          <w:sz w:val="14"/>
          <w:szCs w:val="14"/>
          <w:lang w:val="en-GB"/>
        </w:rPr>
        <w:t>True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), </w:t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input_shape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=(</w:t>
      </w:r>
      <w:r w:rsidRPr="00126E58">
        <w:rPr>
          <w:rFonts w:ascii="Courier New" w:hAnsi="Courier New" w:cs="Courier New"/>
          <w:color w:val="008080"/>
          <w:sz w:val="14"/>
          <w:szCs w:val="14"/>
          <w:lang w:val="en-GB"/>
        </w:rPr>
        <w:t>5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</w:t>
      </w:r>
      <w:r w:rsidRPr="0082552E">
        <w:rPr>
          <w:rFonts w:ascii="Courier New" w:hAnsi="Courier New" w:cs="Courier New"/>
          <w:color w:val="008080"/>
          <w:sz w:val="14"/>
          <w:szCs w:val="14"/>
          <w:highlight w:val="yellow"/>
          <w:lang w:val="en-GB"/>
        </w:rPr>
        <w:t>10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)))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77637B">
        <w:rPr>
          <w:rFonts w:ascii="Courier New" w:hAnsi="Courier New" w:cs="Courier New"/>
          <w:color w:val="333333"/>
          <w:sz w:val="14"/>
          <w:szCs w:val="14"/>
          <w:highlight w:val="magenta"/>
          <w:lang w:val="en-GB"/>
        </w:rPr>
        <w:t>Bidirectional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SimpleRNN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77637B">
        <w:rPr>
          <w:rFonts w:ascii="Courier New" w:hAnsi="Courier New" w:cs="Courier New"/>
          <w:color w:val="008080"/>
          <w:sz w:val="14"/>
          <w:szCs w:val="14"/>
          <w:highlight w:val="green"/>
          <w:lang w:val="en-GB"/>
        </w:rPr>
        <w:t>10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)))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br/>
      </w:r>
      <w:proofErr w:type="spellStart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(Dense(</w:t>
      </w:r>
      <w:r w:rsidRPr="00126E58">
        <w:rPr>
          <w:rFonts w:ascii="Courier New" w:hAnsi="Courier New" w:cs="Courier New"/>
          <w:color w:val="008080"/>
          <w:sz w:val="14"/>
          <w:szCs w:val="14"/>
          <w:lang w:val="en-GB"/>
        </w:rPr>
        <w:t>5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 xml:space="preserve">, activation = </w:t>
      </w:r>
      <w:r w:rsidRPr="00126E58">
        <w:rPr>
          <w:rFonts w:ascii="Courier New" w:hAnsi="Courier New" w:cs="Courier New"/>
          <w:color w:val="DD1144"/>
          <w:sz w:val="14"/>
          <w:szCs w:val="14"/>
          <w:lang w:val="en-GB"/>
        </w:rPr>
        <w:t>'</w:t>
      </w:r>
      <w:proofErr w:type="spellStart"/>
      <w:r w:rsidRPr="00126E58">
        <w:rPr>
          <w:rFonts w:ascii="Courier New" w:hAnsi="Courier New" w:cs="Courier New"/>
          <w:color w:val="DD1144"/>
          <w:sz w:val="14"/>
          <w:szCs w:val="14"/>
          <w:lang w:val="en-GB"/>
        </w:rPr>
        <w:t>softmax</w:t>
      </w:r>
      <w:proofErr w:type="spellEnd"/>
      <w:r w:rsidRPr="00126E58">
        <w:rPr>
          <w:rFonts w:ascii="Courier New" w:hAnsi="Courier New" w:cs="Courier New"/>
          <w:color w:val="DD1144"/>
          <w:sz w:val="14"/>
          <w:szCs w:val="14"/>
          <w:lang w:val="en-GB"/>
        </w:rPr>
        <w:t>'</w:t>
      </w:r>
      <w:r w:rsidRPr="00126E58">
        <w:rPr>
          <w:rFonts w:ascii="Courier New" w:hAnsi="Courier New" w:cs="Courier New"/>
          <w:color w:val="333333"/>
          <w:sz w:val="14"/>
          <w:szCs w:val="14"/>
          <w:lang w:val="en-GB"/>
        </w:rPr>
        <w:t>))</w:t>
      </w:r>
    </w:p>
    <w:p w14:paraId="3B4BCADE" w14:textId="6134E6C2" w:rsidR="00126E58" w:rsidRDefault="00126E58" w:rsidP="00126E58">
      <w:pPr>
        <w:rPr>
          <w:lang w:val="en-GB"/>
        </w:rPr>
      </w:pPr>
      <w:r w:rsidRPr="001C40B4">
        <w:rPr>
          <w:b/>
          <w:bCs/>
          <w:lang w:val="en-GB"/>
        </w:rPr>
        <w:t>Bidirectional Layer 1</w:t>
      </w:r>
      <w:r w:rsidR="0082552E" w:rsidRPr="0082552E">
        <w:rPr>
          <w:lang w:val="en-GB"/>
        </w:rPr>
        <w:t>: (</w:t>
      </w:r>
      <w:r w:rsidR="0082552E" w:rsidRPr="0082552E">
        <w:rPr>
          <w:highlight w:val="yellow"/>
          <w:lang w:val="en-GB"/>
        </w:rPr>
        <w:t>10</w:t>
      </w:r>
      <w:r w:rsidR="0082552E" w:rsidRPr="0082552E">
        <w:rPr>
          <w:lang w:val="en-GB"/>
        </w:rPr>
        <w:t>x</w:t>
      </w:r>
      <w:r w:rsidR="0082552E" w:rsidRPr="0082552E">
        <w:rPr>
          <w:highlight w:val="cyan"/>
          <w:lang w:val="en-GB"/>
        </w:rPr>
        <w:t>10</w:t>
      </w:r>
      <w:r w:rsidR="0082552E" w:rsidRPr="0082552E">
        <w:rPr>
          <w:lang w:val="en-GB"/>
        </w:rPr>
        <w:t xml:space="preserve"> + </w:t>
      </w:r>
      <w:r w:rsidR="0082552E" w:rsidRPr="0082552E">
        <w:rPr>
          <w:highlight w:val="cyan"/>
          <w:lang w:val="en-GB"/>
        </w:rPr>
        <w:t>10</w:t>
      </w:r>
      <w:r w:rsidR="0082552E" w:rsidRPr="0082552E">
        <w:rPr>
          <w:lang w:val="en-GB"/>
        </w:rPr>
        <w:t>x</w:t>
      </w:r>
      <w:r w:rsidR="0082552E" w:rsidRPr="0082552E">
        <w:rPr>
          <w:highlight w:val="cyan"/>
          <w:lang w:val="en-GB"/>
        </w:rPr>
        <w:t>10</w:t>
      </w:r>
      <w:r w:rsidR="0082552E" w:rsidRPr="0082552E">
        <w:rPr>
          <w:lang w:val="en-GB"/>
        </w:rPr>
        <w:t xml:space="preserve"> + </w:t>
      </w:r>
      <w:r w:rsidR="0082552E" w:rsidRPr="0082552E">
        <w:rPr>
          <w:highlight w:val="cyan"/>
          <w:lang w:val="en-GB"/>
        </w:rPr>
        <w:t>10</w:t>
      </w:r>
      <w:r w:rsidR="0082552E" w:rsidRPr="0082552E">
        <w:rPr>
          <w:lang w:val="en-GB"/>
        </w:rPr>
        <w:t xml:space="preserve">) x </w:t>
      </w:r>
      <w:r w:rsidR="0082552E" w:rsidRPr="0082552E">
        <w:rPr>
          <w:highlight w:val="magenta"/>
          <w:lang w:val="en-GB"/>
        </w:rPr>
        <w:t>2</w:t>
      </w:r>
      <w:r w:rsidR="0082552E" w:rsidRPr="0082552E">
        <w:rPr>
          <w:lang w:val="en-GB"/>
        </w:rPr>
        <w:t xml:space="preserve"> = 420</w:t>
      </w:r>
    </w:p>
    <w:p w14:paraId="71CABF94" w14:textId="4154FC0F" w:rsidR="004B47AB" w:rsidRDefault="0082552E" w:rsidP="004B47AB">
      <w:pPr>
        <w:spacing w:after="0"/>
        <w:rPr>
          <w:lang w:val="en-GB"/>
        </w:rPr>
      </w:pPr>
      <w:r w:rsidRPr="001C40B4">
        <w:rPr>
          <w:b/>
          <w:bCs/>
          <w:lang w:val="en-GB"/>
        </w:rPr>
        <w:t>Bidirectional Layer 2</w:t>
      </w:r>
      <w:r>
        <w:rPr>
          <w:lang w:val="en-GB"/>
        </w:rPr>
        <w:t xml:space="preserve">: </w:t>
      </w:r>
      <w:r w:rsidR="00661A3D" w:rsidRPr="0082552E">
        <w:rPr>
          <w:lang w:val="en-GB"/>
        </w:rPr>
        <w:t>(</w:t>
      </w:r>
      <w:r w:rsidR="00661A3D" w:rsidRPr="002B791F">
        <w:rPr>
          <w:lang w:val="en-GB"/>
        </w:rPr>
        <w:t>20</w:t>
      </w:r>
      <w:r w:rsidR="002B791F" w:rsidRPr="002B791F">
        <w:rPr>
          <w:sz w:val="14"/>
          <w:szCs w:val="14"/>
          <w:lang w:val="en-GB"/>
        </w:rPr>
        <w:t xml:space="preserve">(output </w:t>
      </w:r>
      <w:proofErr w:type="spellStart"/>
      <w:r w:rsidR="002B791F" w:rsidRPr="002B791F">
        <w:rPr>
          <w:sz w:val="14"/>
          <w:szCs w:val="14"/>
          <w:lang w:val="en-GB"/>
        </w:rPr>
        <w:t>prev</w:t>
      </w:r>
      <w:proofErr w:type="spellEnd"/>
      <w:r w:rsidR="002B791F" w:rsidRPr="002B791F">
        <w:rPr>
          <w:sz w:val="14"/>
          <w:szCs w:val="14"/>
          <w:lang w:val="en-GB"/>
        </w:rPr>
        <w:t>)</w:t>
      </w:r>
      <w:r w:rsidR="00661A3D" w:rsidRPr="0082552E">
        <w:rPr>
          <w:lang w:val="en-GB"/>
        </w:rPr>
        <w:t>x</w:t>
      </w:r>
      <w:r w:rsidR="00661A3D" w:rsidRPr="0077637B">
        <w:rPr>
          <w:highlight w:val="green"/>
          <w:lang w:val="en-GB"/>
        </w:rPr>
        <w:t>10</w:t>
      </w:r>
      <w:r w:rsidR="00661A3D" w:rsidRPr="0082552E">
        <w:rPr>
          <w:lang w:val="en-GB"/>
        </w:rPr>
        <w:t xml:space="preserve"> + </w:t>
      </w:r>
      <w:r w:rsidR="00661A3D" w:rsidRPr="0077637B">
        <w:rPr>
          <w:highlight w:val="green"/>
          <w:lang w:val="en-GB"/>
        </w:rPr>
        <w:t>10</w:t>
      </w:r>
      <w:r w:rsidR="00661A3D" w:rsidRPr="0082552E">
        <w:rPr>
          <w:lang w:val="en-GB"/>
        </w:rPr>
        <w:t>x</w:t>
      </w:r>
      <w:r w:rsidR="00661A3D" w:rsidRPr="0077637B">
        <w:rPr>
          <w:highlight w:val="green"/>
          <w:lang w:val="en-GB"/>
        </w:rPr>
        <w:t>10</w:t>
      </w:r>
      <w:r w:rsidR="00661A3D" w:rsidRPr="0082552E">
        <w:rPr>
          <w:lang w:val="en-GB"/>
        </w:rPr>
        <w:t xml:space="preserve"> + </w:t>
      </w:r>
      <w:r w:rsidR="00661A3D" w:rsidRPr="0077637B">
        <w:rPr>
          <w:highlight w:val="green"/>
          <w:lang w:val="en-GB"/>
        </w:rPr>
        <w:t>10</w:t>
      </w:r>
      <w:r w:rsidR="00661A3D" w:rsidRPr="0082552E">
        <w:rPr>
          <w:lang w:val="en-GB"/>
        </w:rPr>
        <w:t xml:space="preserve">) x </w:t>
      </w:r>
      <w:r w:rsidR="00661A3D" w:rsidRPr="0082552E">
        <w:rPr>
          <w:highlight w:val="magenta"/>
          <w:lang w:val="en-GB"/>
        </w:rPr>
        <w:t>2</w:t>
      </w:r>
      <w:r w:rsidR="00661A3D" w:rsidRPr="0082552E">
        <w:rPr>
          <w:lang w:val="en-GB"/>
        </w:rPr>
        <w:t xml:space="preserve"> = </w:t>
      </w:r>
      <w:r w:rsidR="00661A3D">
        <w:rPr>
          <w:lang w:val="en-GB"/>
        </w:rPr>
        <w:t>6</w:t>
      </w:r>
      <w:r w:rsidR="00661A3D" w:rsidRPr="0082552E">
        <w:rPr>
          <w:lang w:val="en-GB"/>
        </w:rPr>
        <w:t>20</w:t>
      </w:r>
    </w:p>
    <w:p w14:paraId="5A763567" w14:textId="45128205" w:rsidR="004B47AB" w:rsidRPr="004B47AB" w:rsidRDefault="004B47AB" w:rsidP="004B47AB">
      <w:pPr>
        <w:spacing w:after="0"/>
        <w:rPr>
          <w:sz w:val="4"/>
          <w:szCs w:val="4"/>
          <w:lang w:val="en-GB"/>
        </w:rPr>
      </w:pPr>
    </w:p>
    <w:p w14:paraId="070538BD" w14:textId="067F335C" w:rsidR="004C02D1" w:rsidRPr="004B47AB" w:rsidRDefault="004B47AB" w:rsidP="004B47AB">
      <w:pPr>
        <w:shd w:val="clear" w:color="auto" w:fill="F8F8F8"/>
        <w:spacing w:before="240"/>
        <w:rPr>
          <w:sz w:val="14"/>
          <w:szCs w:val="14"/>
          <w:lang w:val="en-GB"/>
        </w:rPr>
      </w:pP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E02328">
        <w:rPr>
          <w:rFonts w:ascii="Courier New" w:hAnsi="Courier New" w:cs="Courier New"/>
          <w:color w:val="333333"/>
          <w:sz w:val="14"/>
          <w:szCs w:val="14"/>
          <w:highlight w:val="magenta"/>
          <w:lang w:val="en-GB"/>
        </w:rPr>
        <w:t>LSTM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(units=</w:t>
      </w:r>
      <w:r w:rsidRPr="00E02328">
        <w:rPr>
          <w:rFonts w:ascii="Courier New" w:hAnsi="Courier New" w:cs="Courier New"/>
          <w:color w:val="008080"/>
          <w:sz w:val="14"/>
          <w:szCs w:val="14"/>
          <w:highlight w:val="cyan"/>
          <w:lang w:val="en-GB"/>
        </w:rPr>
        <w:t>32</w:t>
      </w:r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,input_shape=(</w:t>
      </w:r>
      <w:proofErr w:type="spellStart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n_timesteps,</w:t>
      </w:r>
      <w:r w:rsidRPr="00E02328">
        <w:rPr>
          <w:rFonts w:ascii="Courier New" w:hAnsi="Courier New" w:cs="Courier New"/>
          <w:color w:val="333333"/>
          <w:sz w:val="14"/>
          <w:szCs w:val="14"/>
          <w:highlight w:val="yellow"/>
          <w:lang w:val="en-GB"/>
        </w:rPr>
        <w:t>n_features</w:t>
      </w:r>
      <w:proofErr w:type="spellEnd"/>
      <w:r w:rsidRPr="004B47AB">
        <w:rPr>
          <w:rFonts w:ascii="Courier New" w:hAnsi="Courier New" w:cs="Courier New"/>
          <w:color w:val="333333"/>
          <w:sz w:val="14"/>
          <w:szCs w:val="14"/>
          <w:lang w:val="en-GB"/>
        </w:rPr>
        <w:t>)))</w:t>
      </w:r>
    </w:p>
    <w:p w14:paraId="66A71268" w14:textId="06723E05" w:rsidR="00BB587B" w:rsidRDefault="00BB587B" w:rsidP="00BB587B">
      <w:pPr>
        <w:rPr>
          <w:lang w:val="en-GB"/>
        </w:rPr>
      </w:pPr>
      <w:r w:rsidRPr="001C40B4">
        <w:rPr>
          <w:b/>
          <w:bCs/>
          <w:lang w:val="en-GB"/>
        </w:rPr>
        <w:t>LSTM Params</w:t>
      </w:r>
      <w:r w:rsidRPr="00B158D5">
        <w:rPr>
          <w:lang w:val="en-GB"/>
        </w:rPr>
        <w:t xml:space="preserve">: </w:t>
      </w:r>
      <w:r w:rsidR="00B158D5" w:rsidRPr="00B158D5">
        <w:rPr>
          <w:lang w:val="en-GB"/>
        </w:rPr>
        <w:t>(</w:t>
      </w:r>
      <w:r w:rsidRPr="00B158D5">
        <w:rPr>
          <w:highlight w:val="yellow"/>
          <w:lang w:val="en-GB"/>
        </w:rPr>
        <w:t>1</w:t>
      </w:r>
      <w:r w:rsidRPr="00B158D5">
        <w:rPr>
          <w:lang w:val="en-GB"/>
        </w:rPr>
        <w:t>x</w:t>
      </w:r>
      <w:r w:rsidRPr="00DE3AD6">
        <w:rPr>
          <w:highlight w:val="cyan"/>
          <w:lang w:val="en-GB"/>
        </w:rPr>
        <w:t>32</w:t>
      </w:r>
      <w:r w:rsidR="00B158D5" w:rsidRPr="00B158D5">
        <w:rPr>
          <w:lang w:val="en-GB"/>
        </w:rPr>
        <w:t xml:space="preserve"> + </w:t>
      </w:r>
      <w:r w:rsidR="00B158D5" w:rsidRPr="00DE3AD6">
        <w:rPr>
          <w:highlight w:val="cyan"/>
          <w:lang w:val="en-GB"/>
        </w:rPr>
        <w:t>32</w:t>
      </w:r>
      <w:r w:rsidR="00B158D5" w:rsidRPr="00B158D5">
        <w:rPr>
          <w:lang w:val="en-GB"/>
        </w:rPr>
        <w:t>x</w:t>
      </w:r>
      <w:r w:rsidR="00B158D5" w:rsidRPr="00DE3AD6">
        <w:rPr>
          <w:highlight w:val="cyan"/>
          <w:lang w:val="en-GB"/>
        </w:rPr>
        <w:t>32</w:t>
      </w:r>
      <w:r w:rsidR="00B158D5" w:rsidRPr="00B158D5">
        <w:rPr>
          <w:lang w:val="en-GB"/>
        </w:rPr>
        <w:t xml:space="preserve"> + </w:t>
      </w:r>
      <w:r w:rsidR="00B158D5" w:rsidRPr="00DE3AD6">
        <w:rPr>
          <w:highlight w:val="cyan"/>
          <w:lang w:val="en-GB"/>
        </w:rPr>
        <w:t>32</w:t>
      </w:r>
      <w:r w:rsidR="00B158D5" w:rsidRPr="00B158D5">
        <w:rPr>
          <w:lang w:val="en-GB"/>
        </w:rPr>
        <w:t>) x 4</w:t>
      </w:r>
      <w:r w:rsidR="00B158D5" w:rsidRPr="00B158D5">
        <w:rPr>
          <w:sz w:val="14"/>
          <w:szCs w:val="14"/>
          <w:lang w:val="en-GB"/>
        </w:rPr>
        <w:t>(see formulas)</w:t>
      </w:r>
      <w:r w:rsidR="00B158D5">
        <w:rPr>
          <w:sz w:val="14"/>
          <w:szCs w:val="14"/>
          <w:lang w:val="en-GB"/>
        </w:rPr>
        <w:t xml:space="preserve"> </w:t>
      </w:r>
      <w:r w:rsidR="00B158D5">
        <w:rPr>
          <w:lang w:val="en-GB"/>
        </w:rPr>
        <w:t xml:space="preserve">= </w:t>
      </w:r>
      <w:r w:rsidR="00DE3AD6">
        <w:rPr>
          <w:lang w:val="en-GB"/>
        </w:rPr>
        <w:t>4352</w:t>
      </w:r>
    </w:p>
    <w:p w14:paraId="67B11431" w14:textId="77777777" w:rsidR="00316A74" w:rsidRPr="00316A74" w:rsidRDefault="00316A74" w:rsidP="00BB587B">
      <w:pPr>
        <w:rPr>
          <w:sz w:val="4"/>
          <w:szCs w:val="4"/>
          <w:lang w:val="en-GB"/>
        </w:rPr>
      </w:pPr>
    </w:p>
    <w:p w14:paraId="16DD1761" w14:textId="77777777" w:rsidR="00316A74" w:rsidRPr="00316A74" w:rsidRDefault="00316A74">
      <w:pPr>
        <w:shd w:val="clear" w:color="auto" w:fill="F8F8F8"/>
        <w:rPr>
          <w:sz w:val="14"/>
          <w:szCs w:val="14"/>
          <w:lang w:val="en-GB"/>
        </w:rPr>
      </w:pPr>
      <w:proofErr w:type="spellStart"/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model.add</w:t>
      </w:r>
      <w:proofErr w:type="spellEnd"/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(</w:t>
      </w:r>
      <w:r w:rsidRPr="00E02328">
        <w:rPr>
          <w:rFonts w:ascii="Courier New" w:hAnsi="Courier New" w:cs="Courier New"/>
          <w:color w:val="333333"/>
          <w:sz w:val="14"/>
          <w:szCs w:val="14"/>
          <w:highlight w:val="magenta"/>
          <w:lang w:val="en-GB"/>
        </w:rPr>
        <w:t>GRU</w:t>
      </w:r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(units=</w:t>
      </w:r>
      <w:r w:rsidRPr="00E02328">
        <w:rPr>
          <w:rFonts w:ascii="Courier New" w:hAnsi="Courier New" w:cs="Courier New"/>
          <w:color w:val="008080"/>
          <w:sz w:val="14"/>
          <w:szCs w:val="14"/>
          <w:highlight w:val="cyan"/>
          <w:lang w:val="en-GB"/>
        </w:rPr>
        <w:t>32</w:t>
      </w:r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,input_shape=(</w:t>
      </w:r>
      <w:proofErr w:type="spellStart"/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n_timesteps,</w:t>
      </w:r>
      <w:r w:rsidRPr="00E02328">
        <w:rPr>
          <w:rFonts w:ascii="Courier New" w:hAnsi="Courier New" w:cs="Courier New"/>
          <w:color w:val="333333"/>
          <w:sz w:val="14"/>
          <w:szCs w:val="14"/>
          <w:highlight w:val="yellow"/>
          <w:lang w:val="en-GB"/>
        </w:rPr>
        <w:t>n_features</w:t>
      </w:r>
      <w:proofErr w:type="spellEnd"/>
      <w:r w:rsidRPr="00316A74">
        <w:rPr>
          <w:rFonts w:ascii="Courier New" w:hAnsi="Courier New" w:cs="Courier New"/>
          <w:color w:val="333333"/>
          <w:sz w:val="14"/>
          <w:szCs w:val="14"/>
          <w:lang w:val="en-GB"/>
        </w:rPr>
        <w:t>)))</w:t>
      </w:r>
    </w:p>
    <w:p w14:paraId="39735980" w14:textId="445CCD1E" w:rsidR="00316A74" w:rsidRDefault="00316A74" w:rsidP="00316A74">
      <w:pPr>
        <w:rPr>
          <w:lang w:val="en-GB" w:eastAsia="de-CH"/>
        </w:rPr>
      </w:pPr>
      <w:r w:rsidRPr="001C40B4">
        <w:rPr>
          <w:b/>
          <w:bCs/>
          <w:lang w:val="en-GB" w:eastAsia="de-CH"/>
        </w:rPr>
        <w:t>GRU Params</w:t>
      </w:r>
      <w:r w:rsidR="00E02328" w:rsidRPr="00E02328">
        <w:rPr>
          <w:lang w:val="en-GB" w:eastAsia="de-CH"/>
        </w:rPr>
        <w:t xml:space="preserve"> </w:t>
      </w:r>
      <w:r w:rsidR="00E02328" w:rsidRPr="00E02328">
        <w:rPr>
          <w:sz w:val="14"/>
          <w:szCs w:val="14"/>
          <w:lang w:val="en-GB" w:eastAsia="de-CH"/>
        </w:rPr>
        <w:t>(</w:t>
      </w:r>
      <w:r w:rsidR="00E02328" w:rsidRPr="00F56796">
        <w:rPr>
          <w:sz w:val="14"/>
          <w:szCs w:val="14"/>
          <w:highlight w:val="magenta"/>
          <w:lang w:val="en-GB" w:eastAsia="de-CH"/>
        </w:rPr>
        <w:t>Bias twice</w:t>
      </w:r>
      <w:r w:rsidR="00E02328" w:rsidRPr="00E02328">
        <w:rPr>
          <w:sz w:val="14"/>
          <w:szCs w:val="14"/>
          <w:lang w:val="en-GB" w:eastAsia="de-CH"/>
        </w:rPr>
        <w:t>, see formulas)</w:t>
      </w:r>
      <w:r w:rsidRPr="00E02328">
        <w:rPr>
          <w:sz w:val="14"/>
          <w:szCs w:val="14"/>
          <w:lang w:val="en-GB" w:eastAsia="de-CH"/>
        </w:rPr>
        <w:t xml:space="preserve">: </w:t>
      </w:r>
      <w:r w:rsidRPr="00E02328">
        <w:rPr>
          <w:lang w:val="en-GB" w:eastAsia="de-CH"/>
        </w:rPr>
        <w:t>(</w:t>
      </w:r>
      <w:r w:rsidR="00E02328" w:rsidRPr="00E02328">
        <w:rPr>
          <w:lang w:val="en-GB" w:eastAsia="de-CH"/>
        </w:rPr>
        <w:t>(</w:t>
      </w:r>
      <w:r w:rsidR="00E02328" w:rsidRPr="00E02328">
        <w:rPr>
          <w:highlight w:val="yellow"/>
          <w:lang w:val="en-GB" w:eastAsia="de-CH"/>
        </w:rPr>
        <w:t>1</w:t>
      </w:r>
      <w:r w:rsidR="00E02328" w:rsidRPr="00E02328">
        <w:rPr>
          <w:lang w:val="en-GB" w:eastAsia="de-CH"/>
        </w:rPr>
        <w:t>x</w:t>
      </w:r>
      <w:r w:rsidR="00E02328" w:rsidRPr="00E02328">
        <w:rPr>
          <w:highlight w:val="cyan"/>
          <w:lang w:val="en-GB" w:eastAsia="de-CH"/>
        </w:rPr>
        <w:t>32</w:t>
      </w:r>
      <w:r w:rsidR="00E02328" w:rsidRPr="00E02328">
        <w:rPr>
          <w:lang w:val="en-GB" w:eastAsia="de-CH"/>
        </w:rPr>
        <w:t xml:space="preserve">) + </w:t>
      </w:r>
      <w:r w:rsidR="00E02328" w:rsidRPr="00E02328">
        <w:rPr>
          <w:highlight w:val="cyan"/>
          <w:lang w:val="en-GB" w:eastAsia="de-CH"/>
        </w:rPr>
        <w:t>32</w:t>
      </w:r>
      <w:r w:rsidR="00E02328" w:rsidRPr="00E02328">
        <w:rPr>
          <w:lang w:val="en-GB" w:eastAsia="de-CH"/>
        </w:rPr>
        <w:t xml:space="preserve"> + (</w:t>
      </w:r>
      <w:r w:rsidR="00E02328" w:rsidRPr="00E02328">
        <w:rPr>
          <w:highlight w:val="cyan"/>
          <w:lang w:val="en-GB" w:eastAsia="de-CH"/>
        </w:rPr>
        <w:t>32</w:t>
      </w:r>
      <w:r w:rsidR="00E02328" w:rsidRPr="00E02328">
        <w:rPr>
          <w:lang w:val="en-GB" w:eastAsia="de-CH"/>
        </w:rPr>
        <w:t>x</w:t>
      </w:r>
      <w:r w:rsidR="00E02328" w:rsidRPr="00E02328">
        <w:rPr>
          <w:highlight w:val="cyan"/>
          <w:lang w:val="en-GB" w:eastAsia="de-CH"/>
        </w:rPr>
        <w:t>32</w:t>
      </w:r>
      <w:r w:rsidR="00E02328" w:rsidRPr="00E02328">
        <w:rPr>
          <w:lang w:val="en-GB" w:eastAsia="de-CH"/>
        </w:rPr>
        <w:t xml:space="preserve">) + </w:t>
      </w:r>
      <w:r w:rsidR="00E02328" w:rsidRPr="00E02328">
        <w:rPr>
          <w:highlight w:val="cyan"/>
          <w:lang w:val="en-GB" w:eastAsia="de-CH"/>
        </w:rPr>
        <w:t>32</w:t>
      </w:r>
      <w:r w:rsidR="00E02328" w:rsidRPr="00E02328">
        <w:rPr>
          <w:lang w:val="en-GB" w:eastAsia="de-CH"/>
        </w:rPr>
        <w:t xml:space="preserve">) x </w:t>
      </w:r>
      <w:r w:rsidR="00E02328" w:rsidRPr="00E02328">
        <w:rPr>
          <w:highlight w:val="magenta"/>
          <w:lang w:val="en-GB" w:eastAsia="de-CH"/>
        </w:rPr>
        <w:t>3</w:t>
      </w:r>
      <w:r w:rsidR="00E02328" w:rsidRPr="00E02328">
        <w:rPr>
          <w:lang w:val="en-GB" w:eastAsia="de-CH"/>
        </w:rPr>
        <w:t xml:space="preserve"> = 3360</w:t>
      </w:r>
    </w:p>
    <w:p w14:paraId="6F8864DA" w14:textId="1E50F391" w:rsidR="00DC62A8" w:rsidRDefault="00797BCD" w:rsidP="000905B7">
      <w:pPr>
        <w:pStyle w:val="TitelZusammenfassung"/>
        <w:spacing w:after="0"/>
        <w:rPr>
          <w:lang w:val="en-GB"/>
        </w:rPr>
      </w:pPr>
      <w:r>
        <w:rPr>
          <w:lang w:val="en-GB"/>
        </w:rPr>
        <w:t>A</w:t>
      </w:r>
      <w:r w:rsidR="005503C5">
        <w:rPr>
          <w:lang w:val="en-GB"/>
        </w:rPr>
        <w:t>ttention</w:t>
      </w:r>
    </w:p>
    <w:p w14:paraId="1959F6FD" w14:textId="514B808C" w:rsidR="003C339A" w:rsidRPr="003C339A" w:rsidRDefault="003C339A" w:rsidP="003C339A">
      <w:r>
        <w:rPr>
          <w:lang w:val="en-GB"/>
        </w:rPr>
        <w:t xml:space="preserve">Many-To-Many: Translation (Sequential) hat </w:t>
      </w:r>
      <w:proofErr w:type="spellStart"/>
      <w:r>
        <w:rPr>
          <w:lang w:val="en-GB"/>
        </w:rPr>
        <w:t>einige</w:t>
      </w:r>
      <w:proofErr w:type="spellEnd"/>
      <w:r>
        <w:rPr>
          <w:lang w:val="en-GB"/>
        </w:rPr>
        <w:t xml:space="preserve"> Challenges. </w:t>
      </w:r>
      <w:r w:rsidRPr="003C339A">
        <w:t>Lösungen dazu sind u</w:t>
      </w:r>
      <w:r>
        <w:t>nter anderem:</w:t>
      </w:r>
    </w:p>
    <w:p w14:paraId="3100F128" w14:textId="11FE9913" w:rsidR="00B94745" w:rsidRDefault="00B94745" w:rsidP="00B94745">
      <w:pPr>
        <w:rPr>
          <w:u w:val="single"/>
        </w:rPr>
      </w:pPr>
      <w:r w:rsidRPr="003C339A">
        <w:rPr>
          <w:u w:val="single"/>
        </w:rPr>
        <w:t>Cho’2014</w:t>
      </w:r>
      <w:r w:rsidR="00F34415">
        <w:rPr>
          <w:u w:val="single"/>
        </w:rPr>
        <w:t xml:space="preserve"> (Simple Seq2Seq)</w:t>
      </w:r>
    </w:p>
    <w:p w14:paraId="7F66E0C2" w14:textId="381A5E70" w:rsidR="00F34415" w:rsidRPr="00785B89" w:rsidRDefault="00F34415" w:rsidP="00902086">
      <w:pPr>
        <w:spacing w:after="0"/>
      </w:pPr>
      <w:r w:rsidRPr="00785B89">
        <w:t xml:space="preserve">Encodiert variable-lenght </w:t>
      </w:r>
      <w:proofErr w:type="spellStart"/>
      <w:r w:rsidRPr="00785B89">
        <w:t>sequence</w:t>
      </w:r>
      <w:proofErr w:type="spellEnd"/>
      <w:r w:rsidRPr="00785B89">
        <w:t xml:space="preserve"> zu </w:t>
      </w:r>
      <w:proofErr w:type="spellStart"/>
      <w:r w:rsidRPr="00785B89">
        <w:t>fixed</w:t>
      </w:r>
      <w:proofErr w:type="spellEnd"/>
      <w:r w:rsidRPr="00785B89">
        <w:t>-lenght-</w:t>
      </w:r>
      <w:proofErr w:type="spellStart"/>
      <w:r w:rsidRPr="00785B89">
        <w:t>vector</w:t>
      </w:r>
      <w:proofErr w:type="spellEnd"/>
      <w:r w:rsidR="007F7885" w:rsidRPr="00785B89">
        <w:t xml:space="preserve"> </w:t>
      </w:r>
      <w:r w:rsidR="00396B4B" w:rsidRPr="00785B89">
        <w:t>und</w:t>
      </w:r>
      <w:r w:rsidR="007F7885" w:rsidRPr="00785B89">
        <w:t xml:space="preserve"> dec</w:t>
      </w:r>
      <w:r w:rsidR="00396B4B" w:rsidRPr="00785B89">
        <w:t>odiert.</w:t>
      </w:r>
    </w:p>
    <w:p w14:paraId="5B1C6075" w14:textId="72E6FDD1" w:rsidR="00902086" w:rsidRDefault="0045700B" w:rsidP="005A048E">
      <w:r>
        <w:rPr>
          <w:noProof/>
        </w:rPr>
        <w:drawing>
          <wp:inline distT="0" distB="0" distL="0" distR="0" wp14:anchorId="1499FE18" wp14:editId="4448E146">
            <wp:extent cx="2978150" cy="1347772"/>
            <wp:effectExtent l="0" t="0" r="0" b="508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8267" cy="135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DA92" w14:textId="0D548F20" w:rsidR="00902086" w:rsidRDefault="00902086" w:rsidP="00902086">
      <w:pPr>
        <w:spacing w:after="0"/>
        <w:rPr>
          <w:rFonts w:eastAsiaTheme="minorEastAsia"/>
        </w:rPr>
      </w:pPr>
      <w:r>
        <w:t xml:space="preserve">Beide Komponenten (Encoder/Decoder) werden zusammen trainiert um die </w:t>
      </w:r>
      <w:proofErr w:type="spellStart"/>
      <w:r>
        <w:t>Conditional</w:t>
      </w:r>
      <w:proofErr w:type="spellEnd"/>
      <w:r>
        <w:t xml:space="preserve"> log-</w:t>
      </w:r>
      <w:proofErr w:type="spellStart"/>
      <w:r>
        <w:t>likelihood</w:t>
      </w:r>
      <w:proofErr w:type="spellEnd"/>
      <w:r>
        <w:t xml:space="preserve"> zu maximieren: </w:t>
      </w:r>
      <m:oMath>
        <m:r>
          <w:rPr>
            <w:rFonts w:ascii="Cambria Math" w:hAnsi="Cambria Math"/>
          </w:rPr>
          <m:t>ma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d>
              </m:e>
            </m:func>
          </m:e>
        </m:nary>
      </m:oMath>
    </w:p>
    <w:p w14:paraId="5E58D054" w14:textId="77777777" w:rsidR="00902086" w:rsidRPr="00B41910" w:rsidRDefault="00902086" w:rsidP="00902086">
      <w:pPr>
        <w:pStyle w:val="SchmaleListeEbene1"/>
        <w:numPr>
          <w:ilvl w:val="0"/>
          <w:numId w:val="2"/>
        </w:numPr>
        <w:ind w:left="284" w:hanging="142"/>
      </w:pP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= Modell-Parameter und jedes (x</w:t>
      </w:r>
      <w:r w:rsidRPr="00B41910">
        <w:rPr>
          <w:rFonts w:eastAsiaTheme="minorEastAsia"/>
          <w:vertAlign w:val="subscript"/>
        </w:rPr>
        <w:t>n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y</w:t>
      </w:r>
      <w:r w:rsidRPr="00B41910">
        <w:rPr>
          <w:rFonts w:eastAsiaTheme="minorEastAsia"/>
          <w:vertAlign w:val="subscript"/>
        </w:rPr>
        <w:t>n</w:t>
      </w:r>
      <w:proofErr w:type="spellEnd"/>
      <w:r>
        <w:rPr>
          <w:rFonts w:eastAsiaTheme="minorEastAsia"/>
        </w:rPr>
        <w:t>) (</w:t>
      </w:r>
      <w:proofErr w:type="spellStart"/>
      <w:r>
        <w:rPr>
          <w:rFonts w:eastAsiaTheme="minorEastAsia"/>
        </w:rPr>
        <w:t>input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sequence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output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sequence</w:t>
      </w:r>
      <w:proofErr w:type="spellEnd"/>
      <w:r>
        <w:rPr>
          <w:rFonts w:eastAsiaTheme="minorEastAsia"/>
        </w:rPr>
        <w:t>) ist Paar vom Training-Set</w:t>
      </w:r>
    </w:p>
    <w:p w14:paraId="103D16B0" w14:textId="77777777" w:rsidR="00902086" w:rsidRDefault="00902086" w:rsidP="00902086">
      <w:pPr>
        <w:pStyle w:val="SchmaleListeEbene1"/>
        <w:numPr>
          <w:ilvl w:val="0"/>
          <w:numId w:val="2"/>
        </w:numPr>
        <w:ind w:left="284" w:hanging="142"/>
      </w:pPr>
      <w:r>
        <w:t xml:space="preserve">Gradient-Basierter Algorithmus kann genutzt werden </w:t>
      </w:r>
    </w:p>
    <w:p w14:paraId="12E86661" w14:textId="26D186A3" w:rsidR="00902086" w:rsidRPr="00902086" w:rsidRDefault="00902086" w:rsidP="006C7AAB">
      <w:pPr>
        <w:pStyle w:val="SchmaleListeEbene1"/>
        <w:numPr>
          <w:ilvl w:val="0"/>
          <w:numId w:val="0"/>
        </w:numPr>
        <w:spacing w:after="0"/>
        <w:rPr>
          <w:lang w:val="en-GB"/>
        </w:rPr>
      </w:pPr>
      <w:proofErr w:type="spellStart"/>
      <w:r w:rsidRPr="00B41910">
        <w:rPr>
          <w:lang w:val="en-GB"/>
        </w:rPr>
        <w:t>Nachteile</w:t>
      </w:r>
      <w:proofErr w:type="spellEnd"/>
      <w:r w:rsidRPr="00B41910">
        <w:rPr>
          <w:lang w:val="en-GB"/>
        </w:rPr>
        <w:t xml:space="preserve"> </w:t>
      </w:r>
      <w:proofErr w:type="spellStart"/>
      <w:r w:rsidRPr="00B41910">
        <w:rPr>
          <w:lang w:val="en-GB"/>
        </w:rPr>
        <w:t>vom</w:t>
      </w:r>
      <w:proofErr w:type="spellEnd"/>
      <w:r w:rsidRPr="00B41910">
        <w:rPr>
          <w:lang w:val="en-GB"/>
        </w:rPr>
        <w:t xml:space="preserve"> single-encoding: Encoding Bottleneck, </w:t>
      </w:r>
      <w:proofErr w:type="spellStart"/>
      <w:r w:rsidRPr="00B41910">
        <w:rPr>
          <w:lang w:val="en-GB"/>
        </w:rPr>
        <w:t>Langsam</w:t>
      </w:r>
      <w:proofErr w:type="spellEnd"/>
      <w:r w:rsidRPr="00B41910">
        <w:rPr>
          <w:lang w:val="en-GB"/>
        </w:rPr>
        <w:t xml:space="preserve"> da sequential, Long Term Dependencie</w:t>
      </w:r>
      <w:r>
        <w:rPr>
          <w:lang w:val="en-GB"/>
        </w:rPr>
        <w:t xml:space="preserve">s, </w:t>
      </w:r>
      <w:proofErr w:type="spellStart"/>
      <w:r>
        <w:rPr>
          <w:lang w:val="en-GB"/>
        </w:rPr>
        <w:t>Informationen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gehen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verloren</w:t>
      </w:r>
      <w:proofErr w:type="spellEnd"/>
    </w:p>
    <w:p w14:paraId="6718B77F" w14:textId="6AAD3C1F" w:rsidR="00942322" w:rsidRDefault="00694D43" w:rsidP="00902086">
      <w:pPr>
        <w:spacing w:after="0"/>
      </w:pPr>
      <w:r>
        <w:rPr>
          <w:noProof/>
        </w:rPr>
        <w:drawing>
          <wp:inline distT="0" distB="0" distL="0" distR="0" wp14:anchorId="55BF0FB8" wp14:editId="5386D88E">
            <wp:extent cx="2895600" cy="1757793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8871" cy="18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FFC" w14:textId="75FB4017" w:rsidR="00B41910" w:rsidRDefault="00B41910" w:rsidP="00B41910">
      <w:pPr>
        <w:pStyle w:val="SchmaleListeEbene1"/>
        <w:numPr>
          <w:ilvl w:val="0"/>
          <w:numId w:val="0"/>
        </w:numPr>
        <w:rPr>
          <w:u w:val="single"/>
          <w:lang w:val="en-GB"/>
        </w:rPr>
      </w:pPr>
      <w:r w:rsidRPr="00B41910">
        <w:rPr>
          <w:u w:val="single"/>
          <w:lang w:val="en-GB"/>
        </w:rPr>
        <w:t>Attention</w:t>
      </w:r>
    </w:p>
    <w:p w14:paraId="42D69F74" w14:textId="263F32AE" w:rsidR="00B41910" w:rsidRDefault="00B41910" w:rsidP="00B41910">
      <w:pPr>
        <w:pStyle w:val="SchmaleListeEbene1"/>
        <w:rPr>
          <w:lang w:val="en-GB"/>
        </w:rPr>
      </w:pPr>
      <w:proofErr w:type="spellStart"/>
      <w:r>
        <w:rPr>
          <w:lang w:val="en-GB"/>
        </w:rPr>
        <w:t>Kontinuierlicher</w:t>
      </w:r>
      <w:proofErr w:type="spellEnd"/>
      <w:r>
        <w:rPr>
          <w:lang w:val="en-GB"/>
        </w:rPr>
        <w:t xml:space="preserve"> Stream </w:t>
      </w:r>
      <w:proofErr w:type="spellStart"/>
      <w:r>
        <w:rPr>
          <w:lang w:val="en-GB"/>
        </w:rPr>
        <w:t>zum</w:t>
      </w:r>
      <w:proofErr w:type="spellEnd"/>
      <w:r>
        <w:rPr>
          <w:lang w:val="en-GB"/>
        </w:rPr>
        <w:t xml:space="preserve"> Decoder</w:t>
      </w:r>
    </w:p>
    <w:p w14:paraId="6187FEC5" w14:textId="3D579A12" w:rsidR="00B41910" w:rsidRDefault="00B41910" w:rsidP="00B41910">
      <w:pPr>
        <w:pStyle w:val="SchmaleListeEbene1"/>
        <w:rPr>
          <w:lang w:val="en-GB"/>
        </w:rPr>
      </w:pPr>
      <w:proofErr w:type="spellStart"/>
      <w:r>
        <w:rPr>
          <w:lang w:val="en-GB"/>
        </w:rPr>
        <w:t>Parralelisierbar</w:t>
      </w:r>
      <w:proofErr w:type="spellEnd"/>
    </w:p>
    <w:p w14:paraId="64BE6AF8" w14:textId="7093DF22" w:rsidR="00B41910" w:rsidRDefault="00B41910" w:rsidP="00B41910">
      <w:pPr>
        <w:pStyle w:val="SchmaleListeEbene1"/>
      </w:pPr>
      <w:r w:rsidRPr="00B41910">
        <w:t xml:space="preserve">Lange Sequenzen </w:t>
      </w:r>
      <w:r>
        <w:t>und Memory möglich</w:t>
      </w:r>
    </w:p>
    <w:p w14:paraId="73E4109D" w14:textId="27C0326B" w:rsidR="00902086" w:rsidRDefault="00902086" w:rsidP="00B41910">
      <w:pPr>
        <w:pStyle w:val="SchmaleListeEbene1"/>
      </w:pPr>
      <w:proofErr w:type="spellStart"/>
      <w:r>
        <w:t>Attent</w:t>
      </w:r>
      <w:proofErr w:type="spellEnd"/>
      <w:r>
        <w:t xml:space="preserve"> (beachten) nur von relevante Teile für aktuellen Input</w:t>
      </w:r>
    </w:p>
    <w:p w14:paraId="135AEAEC" w14:textId="35D70965" w:rsidR="00902086" w:rsidRPr="00902086" w:rsidRDefault="00902086" w:rsidP="00902086">
      <w:pPr>
        <w:pStyle w:val="SchmaleListeEbene1"/>
        <w:numPr>
          <w:ilvl w:val="0"/>
          <w:numId w:val="0"/>
        </w:numPr>
        <w:spacing w:after="0"/>
        <w:rPr>
          <w:u w:val="single"/>
        </w:rPr>
      </w:pPr>
      <w:r w:rsidRPr="00902086">
        <w:rPr>
          <w:u w:val="single"/>
        </w:rPr>
        <w:t>Bahdanau2014</w:t>
      </w:r>
    </w:p>
    <w:p w14:paraId="7D9C1A17" w14:textId="3B422C3D" w:rsidR="00EB1894" w:rsidRDefault="00902086" w:rsidP="00F30531">
      <w:pPr>
        <w:spacing w:after="0"/>
      </w:pPr>
      <w:r w:rsidRPr="00902086">
        <w:rPr>
          <w:noProof/>
        </w:rPr>
        <w:drawing>
          <wp:inline distT="0" distB="0" distL="0" distR="0" wp14:anchorId="06E27983" wp14:editId="6FAFA098">
            <wp:extent cx="3219189" cy="1220122"/>
            <wp:effectExtent l="0" t="0" r="635" b="0"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862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E75" w14:textId="03E58934" w:rsidR="00902086" w:rsidRDefault="00902086" w:rsidP="00F30531">
      <w:pPr>
        <w:pStyle w:val="SchmaleListeEbene1"/>
      </w:pPr>
      <w:r>
        <w:rPr>
          <w:rFonts w:cstheme="minorHAnsi"/>
        </w:rPr>
        <w:lastRenderedPageBreak/>
        <w:t>α</w:t>
      </w:r>
      <w:proofErr w:type="spellStart"/>
      <w:r w:rsidRPr="00902086">
        <w:rPr>
          <w:vertAlign w:val="subscript"/>
        </w:rPr>
        <w:t>ij</w:t>
      </w:r>
      <w:proofErr w:type="spellEnd"/>
      <w:r>
        <w:t xml:space="preserve"> wird mit </w:t>
      </w:r>
      <w:proofErr w:type="spellStart"/>
      <w:r>
        <w:t>Softmax</w:t>
      </w:r>
      <w:proofErr w:type="spellEnd"/>
      <w:r>
        <w:t xml:space="preserve"> bestimmt. Bestimmt welche Teile relevant sind.</w:t>
      </w:r>
    </w:p>
    <w:p w14:paraId="17CD544E" w14:textId="2DAE4E7A" w:rsidR="00F30531" w:rsidRDefault="00F30531" w:rsidP="00902086">
      <w:pPr>
        <w:pStyle w:val="SchmaleListeEbene1"/>
        <w:spacing w:after="0"/>
      </w:pPr>
      <w:proofErr w:type="spellStart"/>
      <w:r w:rsidRPr="00F30531">
        <w:rPr>
          <w:i/>
          <w:iCs/>
        </w:rPr>
        <w:t>e</w:t>
      </w:r>
      <w:r w:rsidRPr="00F30531">
        <w:rPr>
          <w:i/>
          <w:iCs/>
          <w:vertAlign w:val="subscript"/>
        </w:rPr>
        <w:t>ij</w:t>
      </w:r>
      <w:proofErr w:type="spellEnd"/>
      <w:r w:rsidRPr="00F30531">
        <w:t xml:space="preserve"> ist der Output-Score e</w:t>
      </w:r>
      <w:r>
        <w:t xml:space="preserve">ines </w:t>
      </w:r>
      <w:proofErr w:type="spellStart"/>
      <w:r>
        <w:t>FeedForward</w:t>
      </w:r>
      <w:proofErr w:type="spellEnd"/>
      <w:r>
        <w:t xml:space="preserve"> NN beschrieben bei der </w:t>
      </w:r>
      <w:proofErr w:type="spellStart"/>
      <w:r>
        <w:t>funktion</w:t>
      </w:r>
      <w:proofErr w:type="spellEnd"/>
      <w:r>
        <w:t xml:space="preserve"> a, welche </w:t>
      </w:r>
      <w:proofErr w:type="spellStart"/>
      <w:r>
        <w:t>alignment</w:t>
      </w:r>
      <w:proofErr w:type="spellEnd"/>
      <w:r>
        <w:t xml:space="preserve"> zwischen i und j </w:t>
      </w:r>
      <w:proofErr w:type="spellStart"/>
      <w:r>
        <w:t>captured</w:t>
      </w:r>
      <w:proofErr w:type="spellEnd"/>
      <w:r>
        <w:t>.</w:t>
      </w:r>
    </w:p>
    <w:p w14:paraId="6B5454A4" w14:textId="7EE242CE" w:rsidR="00F30531" w:rsidRDefault="00F30531" w:rsidP="00F30531">
      <w:pPr>
        <w:spacing w:line="259" w:lineRule="auto"/>
        <w:contextualSpacing w:val="0"/>
      </w:pPr>
      <w:r>
        <w:rPr>
          <w:noProof/>
        </w:rPr>
        <w:drawing>
          <wp:inline distT="0" distB="0" distL="0" distR="0" wp14:anchorId="5D532354" wp14:editId="3AFBB71F">
            <wp:extent cx="3419475" cy="1174115"/>
            <wp:effectExtent l="0" t="0" r="9525" b="698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D1FF" w14:textId="6BF65992" w:rsidR="00310048" w:rsidRDefault="00310048" w:rsidP="00310048">
      <w:pPr>
        <w:pStyle w:val="SchmaleListeEbene1"/>
      </w:pPr>
      <w:r>
        <w:t>Global Attention: Schaut alle Ursprungswörter an</w:t>
      </w:r>
    </w:p>
    <w:p w14:paraId="10939AC0" w14:textId="058C327C" w:rsidR="00310048" w:rsidRDefault="00310048" w:rsidP="00310048">
      <w:pPr>
        <w:pStyle w:val="SchmaleListeEbene1"/>
      </w:pPr>
      <w:proofErr w:type="spellStart"/>
      <w:r>
        <w:t>Local</w:t>
      </w:r>
      <w:proofErr w:type="spellEnd"/>
      <w:r>
        <w:t xml:space="preserve"> Attention: Schaut sich nur ein </w:t>
      </w:r>
      <w:proofErr w:type="spellStart"/>
      <w:r>
        <w:t>Subset</w:t>
      </w:r>
      <w:proofErr w:type="spellEnd"/>
      <w:r>
        <w:t xml:space="preserve"> an zu einer Zeit</w:t>
      </w:r>
    </w:p>
    <w:p w14:paraId="57B73A28" w14:textId="61025ED0" w:rsidR="00310048" w:rsidRDefault="00310048" w:rsidP="00310048">
      <w:pPr>
        <w:pStyle w:val="SchmaleListeEbene1"/>
      </w:pPr>
      <w:r>
        <w:t>Soft Attention und Hard Attention</w:t>
      </w:r>
    </w:p>
    <w:p w14:paraId="4D4BDC40" w14:textId="3CEB4036" w:rsidR="002664D2" w:rsidRDefault="002664D2" w:rsidP="002664D2">
      <w:pPr>
        <w:pStyle w:val="TitelZusammenfassung"/>
      </w:pPr>
      <w:r>
        <w:t>Reinfor</w:t>
      </w:r>
      <w:r w:rsidR="004335C5">
        <w:t>cement Learning</w:t>
      </w:r>
    </w:p>
    <w:p w14:paraId="4D8F888B" w14:textId="3D4820BB" w:rsidR="004335C5" w:rsidRDefault="004335C5" w:rsidP="004335C5">
      <w:pPr>
        <w:pStyle w:val="SchmaleListeEbene1"/>
      </w:pPr>
      <w:r>
        <w:t xml:space="preserve">Agent interagiert mit Umgebung. Ziel ist </w:t>
      </w:r>
      <w:proofErr w:type="spellStart"/>
      <w:r>
        <w:t>Reward</w:t>
      </w:r>
      <w:proofErr w:type="spellEnd"/>
      <w:r>
        <w:t xml:space="preserve"> zu maximieren</w:t>
      </w:r>
    </w:p>
    <w:p w14:paraId="454238EA" w14:textId="5CF411EB" w:rsidR="004335C5" w:rsidRDefault="002C5C82" w:rsidP="004335C5">
      <w:pPr>
        <w:pStyle w:val="SchmaleListeEbene1"/>
      </w:pPr>
      <w:r>
        <w:t>Formalisierung von Trial and Error</w:t>
      </w:r>
    </w:p>
    <w:p w14:paraId="7CC326CF" w14:textId="4A770335" w:rsidR="002C5C82" w:rsidRDefault="002C5C82" w:rsidP="004335C5">
      <w:pPr>
        <w:pStyle w:val="SchmaleListeEbene1"/>
      </w:pPr>
      <w:r>
        <w:t>Z.B Roboter lernt fliegen mit Ziel: Zeit in Luft zu maximieren</w:t>
      </w:r>
    </w:p>
    <w:p w14:paraId="6697E9D4" w14:textId="382A407B" w:rsidR="004A01A3" w:rsidRDefault="004A01A3" w:rsidP="004335C5">
      <w:pPr>
        <w:pStyle w:val="SchmaleListeEbene1"/>
      </w:pPr>
      <w:r>
        <w:t xml:space="preserve">Es gibt keine </w:t>
      </w:r>
      <w:proofErr w:type="spellStart"/>
      <w:r>
        <w:t>precollected</w:t>
      </w:r>
      <w:proofErr w:type="spellEnd"/>
      <w:r>
        <w:t xml:space="preserve"> Daten. Gelernt wird mit Interaktionen in der Umgebung (Environment)</w:t>
      </w:r>
    </w:p>
    <w:p w14:paraId="5360C6A3" w14:textId="76DB63FF" w:rsidR="007773B7" w:rsidRDefault="007773B7" w:rsidP="004335C5">
      <w:pPr>
        <w:pStyle w:val="SchmaleListeEbene1"/>
        <w:rPr>
          <w:lang w:val="en-GB"/>
        </w:rPr>
      </w:pPr>
      <w:r w:rsidRPr="007773B7">
        <w:rPr>
          <w:lang w:val="en-GB"/>
        </w:rPr>
        <w:t xml:space="preserve">Deep RL </w:t>
      </w:r>
      <w:proofErr w:type="spellStart"/>
      <w:r w:rsidRPr="007773B7">
        <w:rPr>
          <w:lang w:val="en-GB"/>
        </w:rPr>
        <w:t>kombiniert</w:t>
      </w:r>
      <w:proofErr w:type="spellEnd"/>
      <w:r w:rsidRPr="007773B7">
        <w:rPr>
          <w:lang w:val="en-GB"/>
        </w:rPr>
        <w:t xml:space="preserve"> RL </w:t>
      </w:r>
      <w:proofErr w:type="spellStart"/>
      <w:r w:rsidRPr="007773B7">
        <w:rPr>
          <w:lang w:val="en-GB"/>
        </w:rPr>
        <w:t>mit</w:t>
      </w:r>
      <w:proofErr w:type="spellEnd"/>
      <w:r w:rsidRPr="007773B7">
        <w:rPr>
          <w:lang w:val="en-GB"/>
        </w:rPr>
        <w:t xml:space="preserve"> Deep Learning</w:t>
      </w:r>
    </w:p>
    <w:p w14:paraId="28AB77AF" w14:textId="035BD2FD" w:rsidR="009C57F0" w:rsidRDefault="009C57F0" w:rsidP="009C57F0">
      <w:pPr>
        <w:pStyle w:val="SchmaleListeEbene1"/>
        <w:numPr>
          <w:ilvl w:val="0"/>
          <w:numId w:val="0"/>
        </w:numPr>
        <w:rPr>
          <w:u w:val="single"/>
        </w:rPr>
      </w:pPr>
      <w:r w:rsidRPr="00540928">
        <w:rPr>
          <w:u w:val="single"/>
        </w:rPr>
        <w:t xml:space="preserve">MDP (Markov </w:t>
      </w:r>
      <w:proofErr w:type="spellStart"/>
      <w:r w:rsidRPr="00540928">
        <w:rPr>
          <w:u w:val="single"/>
        </w:rPr>
        <w:t>Decision</w:t>
      </w:r>
      <w:proofErr w:type="spellEnd"/>
      <w:r w:rsidRPr="00540928">
        <w:rPr>
          <w:u w:val="single"/>
        </w:rPr>
        <w:t xml:space="preserve"> </w:t>
      </w:r>
      <w:proofErr w:type="spellStart"/>
      <w:r w:rsidRPr="00540928">
        <w:rPr>
          <w:u w:val="single"/>
        </w:rPr>
        <w:t>Process</w:t>
      </w:r>
      <w:proofErr w:type="spellEnd"/>
      <w:r w:rsidRPr="00540928">
        <w:rPr>
          <w:u w:val="single"/>
        </w:rPr>
        <w:t>):</w:t>
      </w:r>
      <w:r w:rsidRPr="001674B2">
        <w:rPr>
          <w:noProof/>
        </w:rPr>
        <w:t xml:space="preserve"> </w:t>
      </w:r>
    </w:p>
    <w:p w14:paraId="551B492B" w14:textId="3CC33A02" w:rsidR="009C57F0" w:rsidRDefault="009C57F0" w:rsidP="009C57F0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 w:rsidRPr="001674B2">
        <w:rPr>
          <w:b/>
          <w:bCs/>
          <w:lang w:val="en-GB"/>
        </w:rPr>
        <w:t>S</w:t>
      </w:r>
      <w:r w:rsidRPr="00540928">
        <w:rPr>
          <w:lang w:val="en-GB"/>
        </w:rPr>
        <w:t xml:space="preserve">: set of states </w:t>
      </w:r>
      <w:r>
        <w:rPr>
          <w:lang w:val="en-GB"/>
        </w:rPr>
        <w:t>{</w:t>
      </w:r>
      <w:r w:rsidRPr="00540928">
        <w:rPr>
          <w:lang w:val="en-GB"/>
        </w:rPr>
        <w:t>S0,</w:t>
      </w:r>
      <w:r>
        <w:rPr>
          <w:lang w:val="en-GB"/>
        </w:rPr>
        <w:t xml:space="preserve"> S1, …, S7}</w:t>
      </w:r>
    </w:p>
    <w:p w14:paraId="12D2D33C" w14:textId="66A2D252" w:rsidR="009C57F0" w:rsidRDefault="009C57F0" w:rsidP="009C57F0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 w:rsidRPr="001674B2">
        <w:rPr>
          <w:b/>
          <w:bCs/>
          <w:lang w:val="en-GB"/>
        </w:rPr>
        <w:t>A</w:t>
      </w:r>
      <w:r>
        <w:rPr>
          <w:lang w:val="en-GB"/>
        </w:rPr>
        <w:t>: set of actions {a0, a1}</w:t>
      </w:r>
    </w:p>
    <w:p w14:paraId="3CFE6BC1" w14:textId="4C8F1F3A" w:rsidR="009C57F0" w:rsidRDefault="009C57F0" w:rsidP="009C57F0">
      <w:pPr>
        <w:pStyle w:val="SchmaleListeEbene1"/>
        <w:numPr>
          <w:ilvl w:val="0"/>
          <w:numId w:val="2"/>
        </w:numPr>
        <w:ind w:left="284" w:hanging="142"/>
      </w:pPr>
      <w:r w:rsidRPr="001674B2">
        <w:rPr>
          <w:b/>
          <w:bCs/>
        </w:rPr>
        <w:t>R</w:t>
      </w:r>
      <w:r w:rsidRPr="00287587">
        <w:t xml:space="preserve">: Die </w:t>
      </w:r>
      <w:proofErr w:type="spellStart"/>
      <w:r w:rsidRPr="00287587">
        <w:t>Rewards</w:t>
      </w:r>
      <w:proofErr w:type="spellEnd"/>
      <w:r w:rsidRPr="00287587">
        <w:t xml:space="preserve"> (positiv und n</w:t>
      </w:r>
      <w:r>
        <w:t>egativ)</w:t>
      </w:r>
    </w:p>
    <w:p w14:paraId="154C3C21" w14:textId="2FB32ADF" w:rsidR="009C57F0" w:rsidRPr="009C57F0" w:rsidRDefault="009C57F0" w:rsidP="009C57F0">
      <w:pPr>
        <w:pStyle w:val="SchmaleListeEbene1"/>
        <w:numPr>
          <w:ilvl w:val="0"/>
          <w:numId w:val="2"/>
        </w:numPr>
        <w:ind w:left="284" w:hanging="142"/>
      </w:pPr>
      <w:r w:rsidRPr="001674B2">
        <w:rPr>
          <w:b/>
          <w:bCs/>
        </w:rPr>
        <w:t>P</w:t>
      </w:r>
      <w:r>
        <w:t xml:space="preserve">: Die </w:t>
      </w:r>
      <w:proofErr w:type="spellStart"/>
      <w:r>
        <w:t>Transitions</w:t>
      </w:r>
      <w:proofErr w:type="spellEnd"/>
      <w:r>
        <w:t>. (Pfeile)</w:t>
      </w:r>
    </w:p>
    <w:p w14:paraId="1144B4D1" w14:textId="599824EC" w:rsidR="007773B7" w:rsidRPr="00207B18" w:rsidRDefault="00304ACA" w:rsidP="002228FD">
      <w:pPr>
        <w:pStyle w:val="SchmaleListeEbene1"/>
        <w:numPr>
          <w:ilvl w:val="0"/>
          <w:numId w:val="0"/>
        </w:numPr>
        <w:rPr>
          <w:u w:val="single"/>
          <w:lang w:val="en-GB"/>
        </w:rPr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3A711568" wp14:editId="65ACF72D">
            <wp:simplePos x="0" y="0"/>
            <wp:positionH relativeFrom="margin">
              <wp:posOffset>1840865</wp:posOffset>
            </wp:positionH>
            <wp:positionV relativeFrom="paragraph">
              <wp:posOffset>5715</wp:posOffset>
            </wp:positionV>
            <wp:extent cx="1551940" cy="994410"/>
            <wp:effectExtent l="0" t="0" r="0" b="0"/>
            <wp:wrapThrough wrapText="bothSides">
              <wp:wrapPolygon edited="0">
                <wp:start x="0" y="0"/>
                <wp:lineTo x="0" y="21103"/>
                <wp:lineTo x="21211" y="21103"/>
                <wp:lineTo x="21211" y="0"/>
                <wp:lineTo x="0" y="0"/>
              </wp:wrapPolygon>
            </wp:wrapThrough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B18" w:rsidRPr="00207B18">
        <w:rPr>
          <w:u w:val="single"/>
          <w:lang w:val="en-GB"/>
        </w:rPr>
        <w:t>Environment</w:t>
      </w:r>
      <w:r w:rsidR="009C57F0">
        <w:rPr>
          <w:u w:val="single"/>
          <w:lang w:val="en-GB"/>
        </w:rPr>
        <w:t xml:space="preserve"> &amp; Agent</w:t>
      </w:r>
      <w:r w:rsidR="002228FD" w:rsidRPr="00207B18">
        <w:rPr>
          <w:u w:val="single"/>
          <w:lang w:val="en-GB"/>
        </w:rPr>
        <w:t>:</w:t>
      </w:r>
    </w:p>
    <w:p w14:paraId="0277EBCE" w14:textId="2841FB61" w:rsidR="00207B18" w:rsidRDefault="00207B18" w:rsidP="002228FD">
      <w:pPr>
        <w:pStyle w:val="SchmaleListeEbene1"/>
        <w:rPr>
          <w:lang w:val="en-GB"/>
        </w:rPr>
      </w:pPr>
      <w:proofErr w:type="spellStart"/>
      <w:r>
        <w:rPr>
          <w:lang w:val="en-GB"/>
        </w:rPr>
        <w:t>Besteht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aus</w:t>
      </w:r>
      <w:proofErr w:type="spellEnd"/>
      <w:r>
        <w:rPr>
          <w:lang w:val="en-GB"/>
        </w:rPr>
        <w:t>: States, Actions, Rewards, Transitions</w:t>
      </w:r>
    </w:p>
    <w:p w14:paraId="5DFC3051" w14:textId="6BA7CAEA" w:rsidR="00207B18" w:rsidRDefault="00207B18" w:rsidP="002228FD">
      <w:pPr>
        <w:pStyle w:val="SchmaleListeEbene1"/>
      </w:pPr>
      <w:r w:rsidRPr="002823C0">
        <w:t xml:space="preserve">RL Agent versucht das Problem zu lösen indem </w:t>
      </w:r>
      <w:r w:rsidR="002823C0" w:rsidRPr="002823C0">
        <w:t>es die A</w:t>
      </w:r>
      <w:r w:rsidR="002823C0">
        <w:t xml:space="preserve">ktionen lernt, die den </w:t>
      </w:r>
      <w:proofErr w:type="spellStart"/>
      <w:r w:rsidR="002823C0">
        <w:t>Reward</w:t>
      </w:r>
      <w:proofErr w:type="spellEnd"/>
      <w:r w:rsidR="002823C0">
        <w:t xml:space="preserve"> maximieren. </w:t>
      </w:r>
      <w:r w:rsidR="00070F69">
        <w:t xml:space="preserve">Dazu führt er Aktionen aus, schaut welche States er erreicht und was für einen </w:t>
      </w:r>
      <w:proofErr w:type="spellStart"/>
      <w:r w:rsidR="00070F69">
        <w:t>Rewards</w:t>
      </w:r>
      <w:proofErr w:type="spellEnd"/>
      <w:r w:rsidR="00070F69">
        <w:t xml:space="preserve"> er macht. </w:t>
      </w:r>
    </w:p>
    <w:p w14:paraId="73E0B68A" w14:textId="2567E790" w:rsidR="001F3F14" w:rsidRDefault="001F3F14" w:rsidP="00DC7D66">
      <w:pPr>
        <w:pStyle w:val="SchmaleListeEbene1"/>
        <w:spacing w:after="0"/>
      </w:pPr>
      <w:r>
        <w:t xml:space="preserve">Agent verhält sich gemäss seiner Policy </w:t>
      </w:r>
      <w:r>
        <w:rPr>
          <w:rFonts w:cstheme="minorHAnsi"/>
        </w:rPr>
        <w:t>π</w:t>
      </w:r>
    </w:p>
    <w:p w14:paraId="3E7A30B0" w14:textId="12B102C7" w:rsidR="002D20ED" w:rsidRDefault="002D20ED" w:rsidP="002D20ED">
      <w:pPr>
        <w:pStyle w:val="SchmaleListeEbene2"/>
      </w:pPr>
      <w:r>
        <w:t xml:space="preserve">Policy ist eine Funktion die States mit Aktion-Selektion-Wahrscheinlichkeiten verbindet. </w:t>
      </w:r>
    </w:p>
    <w:p w14:paraId="23F18D2E" w14:textId="3BDADC27" w:rsidR="002D20ED" w:rsidRPr="0047134D" w:rsidRDefault="00FF011C" w:rsidP="002D20ED">
      <w:pPr>
        <w:pStyle w:val="SchmaleListeEbene2"/>
        <w:rPr>
          <w:lang w:val="en-GB"/>
        </w:rPr>
      </w:pPr>
      <w:r>
        <w:rPr>
          <w:lang w:val="en-GB"/>
        </w:rPr>
        <w:t>“</w:t>
      </w:r>
      <w:r w:rsidRPr="00FF011C">
        <w:rPr>
          <w:lang w:val="en-GB"/>
        </w:rPr>
        <w:t>At state S53, go l</w:t>
      </w:r>
      <w:r>
        <w:rPr>
          <w:lang w:val="en-GB"/>
        </w:rPr>
        <w:t xml:space="preserve">eft with probability 76%, go right with probability 24%” </w:t>
      </w:r>
      <w:r w:rsidRPr="00FF011C">
        <w:rPr>
          <w:lang w:val="en-GB"/>
        </w:rPr>
        <w:sym w:font="Wingdings" w:char="F0E8"/>
      </w:r>
      <w:r>
        <w:rPr>
          <w:lang w:val="en-GB"/>
        </w:rPr>
        <w:t xml:space="preserve"> </w:t>
      </w:r>
      <w:r>
        <w:rPr>
          <w:rFonts w:cstheme="minorHAnsi"/>
        </w:rPr>
        <w:t>π</w:t>
      </w:r>
      <w:r w:rsidRPr="00FF011C">
        <w:rPr>
          <w:rFonts w:cstheme="minorHAnsi"/>
          <w:lang w:val="en-GB"/>
        </w:rPr>
        <w:t>(</w:t>
      </w:r>
      <w:r>
        <w:rPr>
          <w:rFonts w:cstheme="minorHAnsi"/>
          <w:lang w:val="en-GB"/>
        </w:rPr>
        <w:t>s=53, a =left) = 0.76</w:t>
      </w:r>
    </w:p>
    <w:p w14:paraId="68BA3519" w14:textId="3FDBB7C9" w:rsidR="0047134D" w:rsidRPr="00D30642" w:rsidRDefault="0047134D" w:rsidP="002D20ED">
      <w:pPr>
        <w:pStyle w:val="SchmaleListeEbene2"/>
      </w:pPr>
      <w:r w:rsidRPr="0047134D">
        <w:rPr>
          <w:rFonts w:cstheme="minorHAnsi"/>
        </w:rPr>
        <w:t>Umgebung geht dan</w:t>
      </w:r>
      <w:r>
        <w:rPr>
          <w:rFonts w:cstheme="minorHAnsi"/>
        </w:rPr>
        <w:t>n in neuen State über nach einer Action</w:t>
      </w:r>
    </w:p>
    <w:p w14:paraId="02C82505" w14:textId="4FD838EA" w:rsidR="004C6E9A" w:rsidRPr="0047134D" w:rsidRDefault="004C6E9A" w:rsidP="004C6E9A">
      <w:pPr>
        <w:pStyle w:val="SchmaleListeEbene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50C5248" wp14:editId="7D3F8F32">
            <wp:extent cx="3322320" cy="1507846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8643" cy="15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6E96" w14:textId="2DD1D5A8" w:rsidR="001674B2" w:rsidRDefault="00592E4B" w:rsidP="001674B2">
      <w:pPr>
        <w:pStyle w:val="SchmaleListeEbene1"/>
        <w:numPr>
          <w:ilvl w:val="0"/>
          <w:numId w:val="0"/>
        </w:numPr>
        <w:rPr>
          <w:rFonts w:cstheme="minorHAnsi"/>
          <w:u w:val="single"/>
        </w:rPr>
      </w:pPr>
      <w:r w:rsidRPr="00592E4B">
        <w:rPr>
          <w:u w:val="single"/>
        </w:rPr>
        <w:t xml:space="preserve">Optimale Policy </w:t>
      </w:r>
      <w:r w:rsidRPr="00592E4B">
        <w:rPr>
          <w:rFonts w:cstheme="minorHAnsi"/>
          <w:u w:val="single"/>
        </w:rPr>
        <w:t>π*</w:t>
      </w:r>
    </w:p>
    <w:p w14:paraId="67601BAC" w14:textId="033D1BE8" w:rsidR="00592E4B" w:rsidRDefault="00592E4B" w:rsidP="00592E4B">
      <w:pPr>
        <w:pStyle w:val="SchmaleListeEbene1"/>
      </w:pPr>
      <w:r>
        <w:t xml:space="preserve">Wird </w:t>
      </w:r>
      <w:r w:rsidR="00446DB4">
        <w:t>angestrebt</w:t>
      </w:r>
      <w:r>
        <w:t xml:space="preserve">. </w:t>
      </w:r>
      <w:r w:rsidR="00C2486C">
        <w:t xml:space="preserve">Ziel ist an jedem Status entscheiden welche Aktion zu nehmen, dass man am den grössten gesamten </w:t>
      </w:r>
      <w:proofErr w:type="spellStart"/>
      <w:r w:rsidR="00C2486C">
        <w:t>Reward</w:t>
      </w:r>
      <w:proofErr w:type="spellEnd"/>
      <w:r w:rsidR="00C2486C">
        <w:t xml:space="preserve"> erhält. </w:t>
      </w:r>
    </w:p>
    <w:p w14:paraId="1851EE96" w14:textId="6991BEE9" w:rsidR="00C2486C" w:rsidRDefault="00C2486C" w:rsidP="00592E4B">
      <w:pPr>
        <w:pStyle w:val="SchmaleListeEbene1"/>
      </w:pPr>
      <w:r>
        <w:t xml:space="preserve">Wird gelernt durch </w:t>
      </w:r>
      <w:proofErr w:type="spellStart"/>
      <w:r>
        <w:t>try</w:t>
      </w:r>
      <w:proofErr w:type="spellEnd"/>
      <w:r>
        <w:t>-and-error</w:t>
      </w:r>
    </w:p>
    <w:p w14:paraId="5AD45707" w14:textId="0E5E587B" w:rsidR="00F63589" w:rsidRPr="000A31A1" w:rsidRDefault="00A838A2" w:rsidP="00F63589">
      <w:pPr>
        <w:pStyle w:val="SchmaleListeEbene1"/>
        <w:numPr>
          <w:ilvl w:val="0"/>
          <w:numId w:val="0"/>
        </w:numPr>
        <w:rPr>
          <w:rFonts w:eastAsiaTheme="minorEastAsia"/>
        </w:rPr>
      </w:pPr>
      <w:r>
        <w:t xml:space="preserve">Random ist meist nicht optional. </w:t>
      </w:r>
      <w:r w:rsidR="00DE626C">
        <w:t xml:space="preserve">Beispiel oben ist maximum </w:t>
      </w:r>
      <w:proofErr w:type="spellStart"/>
      <w:r w:rsidR="00DE626C">
        <w:t>Reward</w:t>
      </w:r>
      <w:proofErr w:type="spellEnd"/>
      <w:r w:rsidR="00DE626C">
        <w:t xml:space="preserve"> 9 und Random gibt im durchschnitt nur 1.75</w:t>
      </w:r>
      <w:r w:rsidR="006470A5">
        <w:rPr>
          <w:noProof/>
        </w:rPr>
        <w:drawing>
          <wp:inline distT="0" distB="0" distL="0" distR="0" wp14:anchorId="1914A363" wp14:editId="256A5BD0">
            <wp:extent cx="3078480" cy="3913924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766" cy="395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3589" w:rsidRPr="00F63589">
        <w:rPr>
          <w:rFonts w:eastAsiaTheme="minorEastAsia"/>
        </w:rPr>
        <w:t xml:space="preserve"> </w:t>
      </w:r>
      <w:r w:rsidR="00F63589" w:rsidRPr="000A31A1">
        <w:rPr>
          <w:rFonts w:eastAsiaTheme="minorEastAsia"/>
        </w:rPr>
        <w:t xml:space="preserve">Grundformel: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  <w:color w:val="4472C4" w:themeColor="accent1"/>
          </w:rPr>
          <m:t>γ</m:t>
        </m:r>
        <m:r>
          <w:rPr>
            <w:rFonts w:ascii="Cambria Math" w:hAnsi="Cambria Math"/>
          </w:rPr>
          <m:t>*V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</w:p>
    <w:p w14:paraId="1F1B81C3" w14:textId="532310B7" w:rsidR="00F63589" w:rsidRPr="000A31A1" w:rsidRDefault="00F63589" w:rsidP="00F63589">
      <w:pPr>
        <w:pStyle w:val="SchmaleListeEbene1"/>
      </w:pPr>
      <w:r w:rsidRPr="000A31A1">
        <w:t>Idee: Berechnung von «Hinten» nach «Vorne»</w:t>
      </w:r>
      <w:r w:rsidR="00A5210F">
        <w:t xml:space="preserve"> (Beispiel siehe links)</w:t>
      </w:r>
    </w:p>
    <w:p w14:paraId="7D4DC916" w14:textId="77777777" w:rsidR="00F63589" w:rsidRPr="00F63589" w:rsidRDefault="00F63589" w:rsidP="00F63589">
      <w:pPr>
        <w:pStyle w:val="SchmaleListeEbene1"/>
        <w:rPr>
          <w:rFonts w:eastAsiaTheme="minorEastAsia"/>
          <w:sz w:val="14"/>
          <w:szCs w:val="14"/>
        </w:rPr>
      </w:pPr>
      <m:oMath>
        <m:r>
          <w:rPr>
            <w:rFonts w:ascii="Cambria Math" w:hAnsi="Cambria Math"/>
            <w:sz w:val="14"/>
            <w:szCs w:val="14"/>
          </w:rPr>
          <m:t>V</m:t>
        </m:r>
        <m:d>
          <m:dPr>
            <m:ctrlPr>
              <w:rPr>
                <w:rFonts w:ascii="Cambria Math" w:hAnsi="Cambria Math"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7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14"/>
            <w:szCs w:val="14"/>
          </w:rPr>
          <m:t>=0</m:t>
        </m:r>
      </m:oMath>
    </w:p>
    <w:p w14:paraId="2C285A7D" w14:textId="77777777" w:rsidR="00F63589" w:rsidRPr="00F63589" w:rsidRDefault="00F63589" w:rsidP="00F63589">
      <w:pPr>
        <w:pStyle w:val="SchmaleListeEbene1"/>
        <w:rPr>
          <w:rFonts w:eastAsiaTheme="minorEastAsia"/>
          <w:sz w:val="14"/>
          <w:szCs w:val="14"/>
        </w:rPr>
      </w:pPr>
      <m:oMath>
        <m:r>
          <w:rPr>
            <w:rFonts w:ascii="Cambria Math" w:hAnsi="Cambria Math"/>
            <w:sz w:val="14"/>
            <w:szCs w:val="8"/>
          </w:rPr>
          <m:t>V</m:t>
        </m:r>
        <m:d>
          <m:dPr>
            <m:ctrlPr>
              <w:rPr>
                <w:rFonts w:ascii="Cambria Math" w:hAnsi="Cambria Math"/>
                <w:sz w:val="14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4"/>
                    <w:szCs w:val="8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14"/>
                    <w:szCs w:val="8"/>
                  </w:rPr>
                  <m:t>4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14"/>
            <w:szCs w:val="14"/>
          </w:rPr>
          <m:t>=</m:t>
        </m:r>
        <m:r>
          <m:rPr>
            <m:sty m:val="p"/>
          </m:rPr>
          <w:rPr>
            <w:rFonts w:ascii="Cambria Math" w:hAnsi="Cambria Math"/>
            <w:color w:val="FF0000"/>
            <w:sz w:val="14"/>
            <w:szCs w:val="14"/>
          </w:rPr>
          <m:t>5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+</m:t>
        </m:r>
        <m:r>
          <m:rPr>
            <m:sty m:val="p"/>
          </m:rPr>
          <w:rPr>
            <w:rFonts w:ascii="Cambria Math" w:hAnsi="Cambria Math"/>
            <w:color w:val="4472C4" w:themeColor="accent1"/>
            <w:sz w:val="14"/>
            <w:szCs w:val="14"/>
          </w:rPr>
          <m:t>0.5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*0</m:t>
        </m:r>
        <m:r>
          <w:rPr>
            <w:rFonts w:ascii="Cambria Math" w:eastAsiaTheme="minorEastAsia" w:hAnsi="Cambria Math"/>
            <w:sz w:val="14"/>
            <w:szCs w:val="14"/>
          </w:rPr>
          <m:t>=5</m:t>
        </m:r>
      </m:oMath>
    </w:p>
    <w:p w14:paraId="23242CE0" w14:textId="77777777" w:rsidR="00F63589" w:rsidRPr="00F63589" w:rsidRDefault="00F63589" w:rsidP="00F63589">
      <w:pPr>
        <w:pStyle w:val="SchmaleListeEbene1"/>
        <w:rPr>
          <w:rFonts w:eastAsiaTheme="minorEastAsia"/>
          <w:sz w:val="14"/>
          <w:szCs w:val="14"/>
        </w:rPr>
      </w:pPr>
      <m:oMath>
        <m:r>
          <w:rPr>
            <w:rFonts w:ascii="Cambria Math" w:hAnsi="Cambria Math"/>
            <w:sz w:val="14"/>
            <w:szCs w:val="8"/>
          </w:rPr>
          <m:t>V</m:t>
        </m:r>
        <m:d>
          <m:dPr>
            <m:ctrlPr>
              <w:rPr>
                <w:rFonts w:ascii="Cambria Math" w:hAnsi="Cambria Math"/>
                <w:sz w:val="14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4"/>
                    <w:szCs w:val="8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8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8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14"/>
            <w:szCs w:val="14"/>
          </w:rPr>
          <m:t>=</m:t>
        </m:r>
        <m:r>
          <m:rPr>
            <m:sty m:val="p"/>
          </m:rPr>
          <w:rPr>
            <w:rFonts w:ascii="Cambria Math" w:hAnsi="Cambria Math"/>
            <w:color w:val="FF0000"/>
            <w:sz w:val="14"/>
            <w:szCs w:val="14"/>
          </w:rPr>
          <m:t>4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+</m:t>
        </m:r>
        <m:r>
          <m:rPr>
            <m:sty m:val="p"/>
          </m:rPr>
          <w:rPr>
            <w:rFonts w:ascii="Cambria Math" w:hAnsi="Cambria Math"/>
            <w:color w:val="4472C4" w:themeColor="accent1"/>
            <w:sz w:val="14"/>
            <w:szCs w:val="14"/>
          </w:rPr>
          <m:t>0.5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*5=6.5</m:t>
        </m:r>
      </m:oMath>
    </w:p>
    <w:p w14:paraId="51B023EF" w14:textId="4DD99DF9" w:rsidR="00C2486C" w:rsidRPr="00F63589" w:rsidRDefault="00F63589" w:rsidP="00F63589">
      <w:pPr>
        <w:pStyle w:val="SchmaleListeEbene1"/>
        <w:rPr>
          <w:sz w:val="14"/>
          <w:szCs w:val="14"/>
        </w:rPr>
      </w:pPr>
      <m:oMath>
        <m:r>
          <w:rPr>
            <w:rFonts w:ascii="Cambria Math" w:hAnsi="Cambria Math"/>
            <w:sz w:val="14"/>
            <w:szCs w:val="8"/>
          </w:rPr>
          <m:t>V</m:t>
        </m:r>
        <m:d>
          <m:dPr>
            <m:ctrlPr>
              <w:rPr>
                <w:rFonts w:ascii="Cambria Math" w:hAnsi="Cambria Math"/>
                <w:sz w:val="14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4"/>
                    <w:szCs w:val="8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8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8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14"/>
            <w:szCs w:val="14"/>
          </w:rPr>
          <m:t>=</m:t>
        </m:r>
        <m:r>
          <m:rPr>
            <m:sty m:val="p"/>
          </m:rPr>
          <w:rPr>
            <w:rFonts w:ascii="Cambria Math" w:hAnsi="Cambria Math"/>
            <w:color w:val="FF0000"/>
            <w:sz w:val="14"/>
            <w:szCs w:val="14"/>
          </w:rPr>
          <m:t>-1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+</m:t>
        </m:r>
        <m:r>
          <m:rPr>
            <m:sty m:val="p"/>
          </m:rPr>
          <w:rPr>
            <w:rFonts w:ascii="Cambria Math" w:hAnsi="Cambria Math"/>
            <w:color w:val="4472C4" w:themeColor="accent1"/>
            <w:sz w:val="14"/>
            <w:szCs w:val="14"/>
          </w:rPr>
          <m:t>0.5</m:t>
        </m:r>
        <m:r>
          <m:rPr>
            <m:sty m:val="p"/>
          </m:rPr>
          <w:rPr>
            <w:rFonts w:ascii="Cambria Math" w:hAnsi="Cambria Math"/>
            <w:sz w:val="14"/>
            <w:szCs w:val="14"/>
          </w:rPr>
          <m:t>*6.5=</m:t>
        </m:r>
        <m:bar>
          <m:barPr>
            <m:ctrlPr>
              <w:rPr>
                <w:rFonts w:ascii="Cambria Math" w:hAnsi="Cambria Math"/>
                <w:sz w:val="14"/>
                <w:szCs w:val="14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 w:val="14"/>
                <w:szCs w:val="14"/>
              </w:rPr>
              <m:t>2.25</m:t>
            </m:r>
          </m:e>
        </m:bar>
      </m:oMath>
    </w:p>
    <w:p w14:paraId="201545C3" w14:textId="3BFFA0D7" w:rsidR="00D264E7" w:rsidRDefault="00D264E7" w:rsidP="00161361">
      <w:r w:rsidRPr="00161361">
        <w:rPr>
          <w:u w:val="single"/>
        </w:rPr>
        <w:t xml:space="preserve">Agent </w:t>
      </w:r>
      <w:proofErr w:type="spellStart"/>
      <w:r w:rsidRPr="00161361">
        <w:rPr>
          <w:u w:val="single"/>
        </w:rPr>
        <w:t>learning</w:t>
      </w:r>
      <w:proofErr w:type="spellEnd"/>
      <w:r w:rsidR="00161361">
        <w:br/>
      </w:r>
      <w:r w:rsidR="00161361" w:rsidRPr="00161361">
        <w:rPr>
          <w:noProof/>
        </w:rPr>
        <w:t xml:space="preserve"> </w:t>
      </w:r>
      <w:r w:rsidR="00861ED1">
        <w:rPr>
          <w:noProof/>
        </w:rPr>
        <w:drawing>
          <wp:inline distT="0" distB="0" distL="0" distR="0" wp14:anchorId="0C756B19" wp14:editId="53EF707A">
            <wp:extent cx="3291840" cy="1792937"/>
            <wp:effectExtent l="0" t="0" r="381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6703" cy="182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D1" w:rsidRPr="00161361">
        <w:t xml:space="preserve"> </w:t>
      </w:r>
    </w:p>
    <w:p w14:paraId="1F97C2FD" w14:textId="763C4996" w:rsidR="00861ED1" w:rsidRDefault="00904549" w:rsidP="00B9321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7EC91E5" wp14:editId="058C5181">
            <wp:extent cx="3342640" cy="1577279"/>
            <wp:effectExtent l="0" t="0" r="0" b="444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4661" cy="15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9CC" w:rsidRPr="003969CC">
        <w:rPr>
          <w:noProof/>
        </w:rPr>
        <w:t xml:space="preserve"> </w:t>
      </w:r>
      <w:r w:rsidR="003969CC">
        <w:rPr>
          <w:noProof/>
        </w:rPr>
        <w:drawing>
          <wp:inline distT="0" distB="0" distL="0" distR="0" wp14:anchorId="785DEA63" wp14:editId="164265BA">
            <wp:extent cx="3363986" cy="1606716"/>
            <wp:effectExtent l="0" t="0" r="8255" b="0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785" cy="16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8BDE" w14:textId="677C7F0D" w:rsidR="003969CC" w:rsidRDefault="003969CC" w:rsidP="00B93216">
      <w:pPr>
        <w:pStyle w:val="SchmaleListeEbene1"/>
      </w:pPr>
      <w:r>
        <w:rPr>
          <w:noProof/>
        </w:rPr>
        <w:t xml:space="preserve">Nicht optionale Policy wird gelernt. Es wird fixe genutzt. </w:t>
      </w:r>
      <w:r w:rsidR="00107853">
        <w:rPr>
          <w:noProof/>
        </w:rPr>
        <w:t xml:space="preserve">Faktor </w:t>
      </w:r>
      <w:r w:rsidR="00107853">
        <w:rPr>
          <w:rFonts w:cstheme="minorHAnsi"/>
          <w:noProof/>
        </w:rPr>
        <w:t>ϒ</w:t>
      </w:r>
      <w:r w:rsidR="00107853">
        <w:rPr>
          <w:noProof/>
        </w:rPr>
        <w:t xml:space="preserve"> = 1</w:t>
      </w:r>
    </w:p>
    <w:p w14:paraId="0F536EA9" w14:textId="77777777" w:rsidR="00573237" w:rsidRDefault="00B93216" w:rsidP="00B93216">
      <w:pPr>
        <w:pStyle w:val="SchmaleListeEbene1"/>
      </w:pPr>
      <w:r>
        <w:rPr>
          <w:noProof/>
        </w:rPr>
        <w:t xml:space="preserve">RPE wird bei jedem Timestep berrechnet. </w:t>
      </w:r>
    </w:p>
    <w:p w14:paraId="00D15962" w14:textId="7A6CA84A" w:rsidR="005D49DF" w:rsidRDefault="00573237" w:rsidP="005D49DF">
      <w:pPr>
        <w:pStyle w:val="SchmaleListeEbene1"/>
      </w:pPr>
      <w:r>
        <w:rPr>
          <w:noProof/>
        </w:rPr>
        <w:t>Durschnittliche</w:t>
      </w:r>
      <w:r w:rsidR="00B93216" w:rsidRPr="00B93216">
        <w:rPr>
          <w:noProof/>
        </w:rPr>
        <w:t xml:space="preserve"> RPE geht gege</w:t>
      </w:r>
      <w:r w:rsidR="00B93216">
        <w:rPr>
          <w:noProof/>
        </w:rPr>
        <w:t>n 0</w:t>
      </w:r>
    </w:p>
    <w:p w14:paraId="5BA36A86" w14:textId="5854B272" w:rsidR="00F879AE" w:rsidRDefault="00F879AE" w:rsidP="00F879AE">
      <w:pPr>
        <w:pStyle w:val="SchmaleListeEbene1"/>
        <w:numPr>
          <w:ilvl w:val="0"/>
          <w:numId w:val="0"/>
        </w:numPr>
        <w:rPr>
          <w:noProof/>
          <w:u w:val="single"/>
          <w:lang w:val="en-GB"/>
        </w:rPr>
      </w:pPr>
      <w:r w:rsidRPr="00F879AE">
        <w:rPr>
          <w:noProof/>
          <w:u w:val="single"/>
          <w:lang w:val="en-GB"/>
        </w:rPr>
        <w:t>Exploration-Explotation Dilemma</w:t>
      </w:r>
    </w:p>
    <w:p w14:paraId="15D8CA1C" w14:textId="3403681F" w:rsidR="00F879AE" w:rsidRDefault="00F879AE" w:rsidP="00F879AE">
      <w:pPr>
        <w:pStyle w:val="SchmaleListeEbene1"/>
      </w:pPr>
      <w:r w:rsidRPr="009F5483">
        <w:t xml:space="preserve">Balance finden zwischen </w:t>
      </w:r>
      <w:proofErr w:type="spellStart"/>
      <w:r w:rsidR="009F5483" w:rsidRPr="009F5483">
        <w:t>greedy</w:t>
      </w:r>
      <w:proofErr w:type="spellEnd"/>
      <w:r w:rsidR="009F5483" w:rsidRPr="009F5483">
        <w:t xml:space="preserve"> </w:t>
      </w:r>
      <w:proofErr w:type="spellStart"/>
      <w:r w:rsidR="009F5483" w:rsidRPr="009F5483">
        <w:t>al</w:t>
      </w:r>
      <w:r w:rsidR="009F5483">
        <w:t>gorithmus</w:t>
      </w:r>
      <w:proofErr w:type="spellEnd"/>
      <w:r w:rsidR="009F5483">
        <w:t xml:space="preserve"> und </w:t>
      </w:r>
      <w:proofErr w:type="spellStart"/>
      <w:r w:rsidR="009F5483">
        <w:t>random</w:t>
      </w:r>
      <w:proofErr w:type="spellEnd"/>
      <w:r w:rsidR="009F5483">
        <w:t xml:space="preserve">, der je nach dem bessere Wege findet. </w:t>
      </w:r>
    </w:p>
    <w:p w14:paraId="7B336831" w14:textId="4F1237A8" w:rsidR="009F5483" w:rsidRDefault="009F5483" w:rsidP="00F879AE">
      <w:pPr>
        <w:pStyle w:val="SchmaleListeEbene1"/>
      </w:pPr>
      <w:r>
        <w:t xml:space="preserve">Eine Idee: Zuerst Random, dann wechseln auf </w:t>
      </w:r>
      <w:proofErr w:type="spellStart"/>
      <w:r>
        <w:t>Greedy</w:t>
      </w:r>
      <w:proofErr w:type="spellEnd"/>
    </w:p>
    <w:p w14:paraId="30377DC0" w14:textId="51448301" w:rsidR="009F5483" w:rsidRDefault="009F5483" w:rsidP="00451450">
      <w:pPr>
        <w:pStyle w:val="SchmaleListeEbene1"/>
        <w:spacing w:after="0"/>
        <w:rPr>
          <w:lang w:val="en-GB"/>
        </w:rPr>
      </w:pPr>
      <w:r w:rsidRPr="009F5483">
        <w:rPr>
          <w:lang w:val="en-GB"/>
        </w:rPr>
        <w:t xml:space="preserve">Besser: epsilon-greedy policy. </w:t>
      </w:r>
      <w:proofErr w:type="spellStart"/>
      <w:r w:rsidRPr="009F5483">
        <w:rPr>
          <w:lang w:val="en-GB"/>
        </w:rPr>
        <w:t>S</w:t>
      </w:r>
      <w:r w:rsidR="004C1C4D">
        <w:rPr>
          <w:lang w:val="en-GB"/>
        </w:rPr>
        <w:t>etzen</w:t>
      </w:r>
      <w:proofErr w:type="spellEnd"/>
      <w:r w:rsidR="004C1C4D">
        <w:rPr>
          <w:lang w:val="en-GB"/>
        </w:rPr>
        <w:t xml:space="preserve"> des Parameter </w:t>
      </w:r>
      <w:r w:rsidR="00725147">
        <w:rPr>
          <w:rFonts w:cstheme="minorHAnsi"/>
          <w:lang w:val="en-GB"/>
        </w:rPr>
        <w:t>ε</w:t>
      </w:r>
    </w:p>
    <w:p w14:paraId="7C8080DF" w14:textId="79AC7D46" w:rsidR="00725147" w:rsidRPr="000B45AA" w:rsidRDefault="000B45AA" w:rsidP="00725147">
      <w:pPr>
        <w:pStyle w:val="SchmaleListeEbene2"/>
      </w:pPr>
      <w:r w:rsidRPr="000B45AA">
        <w:t xml:space="preserve">Warscheinlichkeit 1 – </w:t>
      </w:r>
      <w:r>
        <w:rPr>
          <w:rFonts w:cstheme="minorHAnsi"/>
          <w:lang w:val="en-GB"/>
        </w:rPr>
        <w:t>ε</w:t>
      </w:r>
      <w:r w:rsidRPr="000B45AA">
        <w:rPr>
          <w:rFonts w:cstheme="minorHAnsi"/>
        </w:rPr>
        <w:t xml:space="preserve"> : </w:t>
      </w:r>
      <w:proofErr w:type="spellStart"/>
      <w:r w:rsidRPr="000B45AA">
        <w:rPr>
          <w:rFonts w:cstheme="minorHAnsi"/>
        </w:rPr>
        <w:t>Greedy</w:t>
      </w:r>
      <w:proofErr w:type="spellEnd"/>
      <w:r w:rsidRPr="000B45AA">
        <w:rPr>
          <w:rFonts w:cstheme="minorHAnsi"/>
        </w:rPr>
        <w:t xml:space="preserve"> (</w:t>
      </w:r>
      <w:proofErr w:type="spellStart"/>
      <w:r w:rsidRPr="000B45AA">
        <w:rPr>
          <w:rFonts w:cstheme="minorHAnsi"/>
        </w:rPr>
        <w:t>highest</w:t>
      </w:r>
      <w:proofErr w:type="spellEnd"/>
      <w:r w:rsidRPr="000B45AA">
        <w:rPr>
          <w:rFonts w:cstheme="minorHAnsi"/>
        </w:rPr>
        <w:t xml:space="preserve"> </w:t>
      </w:r>
      <w:proofErr w:type="spellStart"/>
      <w:r w:rsidRPr="000B45AA">
        <w:rPr>
          <w:rFonts w:cstheme="minorHAnsi"/>
        </w:rPr>
        <w:t>v</w:t>
      </w:r>
      <w:r>
        <w:rPr>
          <w:rFonts w:cstheme="minorHAnsi"/>
        </w:rPr>
        <w:t>alue</w:t>
      </w:r>
      <w:proofErr w:type="spellEnd"/>
      <w:r>
        <w:rPr>
          <w:rFonts w:cstheme="minorHAnsi"/>
        </w:rPr>
        <w:t>)</w:t>
      </w:r>
    </w:p>
    <w:p w14:paraId="138DDF9E" w14:textId="5C941A14" w:rsidR="000B45AA" w:rsidRPr="00EE6510" w:rsidRDefault="000B45AA" w:rsidP="00725147">
      <w:pPr>
        <w:pStyle w:val="SchmaleListeEbene2"/>
      </w:pPr>
      <w:r>
        <w:rPr>
          <w:rFonts w:cstheme="minorHAnsi"/>
        </w:rPr>
        <w:t xml:space="preserve">Warscheinlichkeit </w:t>
      </w:r>
      <w:r>
        <w:rPr>
          <w:rFonts w:cstheme="minorHAnsi"/>
          <w:lang w:val="en-GB"/>
        </w:rPr>
        <w:t>ε</w:t>
      </w:r>
      <w:r w:rsidRPr="000B45AA">
        <w:rPr>
          <w:rFonts w:cstheme="minorHAnsi"/>
        </w:rPr>
        <w:t xml:space="preserve">: Random </w:t>
      </w:r>
      <w:proofErr w:type="spellStart"/>
      <w:r w:rsidRPr="000B45AA">
        <w:rPr>
          <w:rFonts w:cstheme="minorHAnsi"/>
        </w:rPr>
        <w:t>action</w:t>
      </w:r>
      <w:proofErr w:type="spellEnd"/>
      <w:r w:rsidRPr="000B45AA">
        <w:rPr>
          <w:rFonts w:cstheme="minorHAnsi"/>
        </w:rPr>
        <w:t xml:space="preserve"> n</w:t>
      </w:r>
      <w:r>
        <w:rPr>
          <w:rFonts w:cstheme="minorHAnsi"/>
        </w:rPr>
        <w:t>ehmen</w:t>
      </w:r>
    </w:p>
    <w:p w14:paraId="605DC271" w14:textId="5B8B63A1" w:rsidR="00EE6510" w:rsidRPr="00451450" w:rsidRDefault="00EE6510" w:rsidP="00725147">
      <w:pPr>
        <w:pStyle w:val="SchmaleListeEbene2"/>
      </w:pPr>
      <w:r>
        <w:rPr>
          <w:rFonts w:cstheme="minorHAnsi"/>
        </w:rPr>
        <w:t>Challenge: Gutes Epsilon finden (durch ausprobieren)</w:t>
      </w:r>
    </w:p>
    <w:p w14:paraId="7AB69ED9" w14:textId="088D3EED" w:rsidR="00451450" w:rsidRPr="00FA6B7D" w:rsidRDefault="00451450" w:rsidP="00725147">
      <w:pPr>
        <w:pStyle w:val="SchmaleListeEbene2"/>
      </w:pPr>
      <w:r>
        <w:rPr>
          <w:rFonts w:cstheme="minorHAnsi"/>
          <w:lang w:val="en-GB"/>
        </w:rPr>
        <w:t>ε</w:t>
      </w:r>
      <w:r>
        <w:rPr>
          <w:rFonts w:cstheme="minorHAnsi"/>
        </w:rPr>
        <w:t xml:space="preserve"> = 1 = Random Policy</w:t>
      </w:r>
    </w:p>
    <w:p w14:paraId="1108A326" w14:textId="6877DDBE" w:rsidR="00FA6B7D" w:rsidRPr="000B45AA" w:rsidRDefault="00FA6B7D" w:rsidP="00FA6B7D">
      <w:pPr>
        <w:pStyle w:val="SchmaleListeEbene1"/>
      </w:pPr>
      <w:r>
        <w:t xml:space="preserve">Ziel: Immer ein Schritt ausführen, dann wieder evaluieren. </w:t>
      </w:r>
    </w:p>
    <w:p w14:paraId="33731942" w14:textId="0C1E7905" w:rsidR="005D49DF" w:rsidRPr="000A1F20" w:rsidRDefault="00DE7426" w:rsidP="005D49DF">
      <w:pPr>
        <w:pStyle w:val="SchmaleListeEbene1"/>
        <w:numPr>
          <w:ilvl w:val="0"/>
          <w:numId w:val="0"/>
        </w:numPr>
        <w:rPr>
          <w:rFonts w:cstheme="minorHAnsi"/>
          <w:u w:val="single"/>
        </w:rPr>
      </w:pPr>
      <w:r w:rsidRPr="000A1F20">
        <w:rPr>
          <w:u w:val="single"/>
        </w:rPr>
        <w:lastRenderedPageBreak/>
        <w:t xml:space="preserve">Discount factor </w:t>
      </w:r>
      <w:r w:rsidR="00D973EC" w:rsidRPr="00D973EC">
        <w:rPr>
          <w:rFonts w:cstheme="minorHAnsi"/>
          <w:u w:val="single"/>
          <w:lang w:val="en-GB"/>
        </w:rPr>
        <w:t>γ</w:t>
      </w:r>
      <w:r w:rsidR="00D973EC" w:rsidRPr="000A1F20">
        <w:rPr>
          <w:rFonts w:cstheme="minorHAnsi"/>
          <w:u w:val="single"/>
        </w:rPr>
        <w:t xml:space="preserve"> (</w:t>
      </w:r>
      <w:proofErr w:type="spellStart"/>
      <w:r w:rsidR="00D973EC" w:rsidRPr="000A1F20">
        <w:rPr>
          <w:rFonts w:cstheme="minorHAnsi"/>
          <w:u w:val="single"/>
        </w:rPr>
        <w:t>gamma</w:t>
      </w:r>
      <w:proofErr w:type="spellEnd"/>
      <w:r w:rsidR="00D973EC" w:rsidRPr="000A1F20">
        <w:rPr>
          <w:rFonts w:cstheme="minorHAnsi"/>
          <w:u w:val="single"/>
        </w:rPr>
        <w:t>)</w:t>
      </w:r>
    </w:p>
    <w:p w14:paraId="69E54C0C" w14:textId="5518C386" w:rsidR="00F25ED6" w:rsidRDefault="004932A9" w:rsidP="00F25ED6">
      <w:pPr>
        <w:pStyle w:val="SchmaleListeEbene1"/>
        <w:numPr>
          <w:ilvl w:val="0"/>
          <w:numId w:val="0"/>
        </w:numPr>
        <w:ind w:left="284"/>
      </w:pPr>
      <w:r w:rsidRPr="004932A9">
        <w:t xml:space="preserve">Werte weiter weg </w:t>
      </w:r>
      <w:r w:rsidR="00F25ED6">
        <w:t>werden</w:t>
      </w:r>
      <w:r w:rsidRPr="004932A9">
        <w:t xml:space="preserve"> we</w:t>
      </w:r>
      <w:r>
        <w:t xml:space="preserve">niger gewichtet, da Risk grösser </w:t>
      </w:r>
      <w:r w:rsidR="00F25ED6">
        <w:rPr>
          <w:noProof/>
        </w:rPr>
        <w:drawing>
          <wp:inline distT="0" distB="0" distL="0" distR="0" wp14:anchorId="0A7B3636" wp14:editId="0C454ED7">
            <wp:extent cx="3252083" cy="1411280"/>
            <wp:effectExtent l="0" t="0" r="571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5298" cy="1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2C3" w14:textId="4FE7CD6F" w:rsidR="00F25ED6" w:rsidRDefault="00F25ED6" w:rsidP="00F25ED6">
      <w:pPr>
        <w:pStyle w:val="SchmaleListeEbene1"/>
        <w:numPr>
          <w:ilvl w:val="0"/>
          <w:numId w:val="0"/>
        </w:numPr>
        <w:rPr>
          <w:u w:val="single"/>
          <w:lang w:val="en-GB"/>
        </w:rPr>
      </w:pPr>
      <w:r w:rsidRPr="00F25ED6">
        <w:rPr>
          <w:u w:val="single"/>
          <w:lang w:val="en-GB"/>
        </w:rPr>
        <w:t>State Action Values</w:t>
      </w:r>
    </w:p>
    <w:p w14:paraId="70D8B9B5" w14:textId="53B3E2A2" w:rsidR="00F25ED6" w:rsidRDefault="00B165E9" w:rsidP="00B165E9">
      <w:pPr>
        <w:pStyle w:val="SchmaleListeEbene1"/>
        <w:rPr>
          <w:lang w:val="en-GB"/>
        </w:rPr>
      </w:pPr>
      <w:r>
        <w:rPr>
          <w:lang w:val="en-GB"/>
        </w:rPr>
        <w:t xml:space="preserve">Issue </w:t>
      </w:r>
      <w:proofErr w:type="spellStart"/>
      <w:r>
        <w:rPr>
          <w:lang w:val="en-GB"/>
        </w:rPr>
        <w:t>bei</w:t>
      </w:r>
      <w:proofErr w:type="spellEnd"/>
      <w:r>
        <w:rPr>
          <w:lang w:val="en-GB"/>
        </w:rPr>
        <w:t xml:space="preserve"> State Values V(s): future Reward teils grosser </w:t>
      </w:r>
      <w:proofErr w:type="spellStart"/>
      <w:r>
        <w:rPr>
          <w:lang w:val="en-GB"/>
        </w:rPr>
        <w:t>unterschied</w:t>
      </w:r>
      <w:proofErr w:type="spellEnd"/>
      <w:r>
        <w:rPr>
          <w:lang w:val="en-GB"/>
        </w:rPr>
        <w:t>.</w:t>
      </w:r>
    </w:p>
    <w:p w14:paraId="0353CB43" w14:textId="0FFA51A0" w:rsidR="00552F46" w:rsidRPr="00552F46" w:rsidRDefault="00552F46" w:rsidP="001B09CE">
      <w:pPr>
        <w:pStyle w:val="SchmaleListeEbene1"/>
        <w:spacing w:after="0"/>
      </w:pPr>
      <w:r w:rsidRPr="00552F46">
        <w:t>Ohne Modell kann es n</w:t>
      </w:r>
      <w:r>
        <w:t xml:space="preserve">icht genutzt werden. </w:t>
      </w:r>
    </w:p>
    <w:p w14:paraId="7694BDD3" w14:textId="77777777" w:rsidR="001B09CE" w:rsidRDefault="008B2830" w:rsidP="00AB1D31">
      <w:r>
        <w:rPr>
          <w:noProof/>
        </w:rPr>
        <w:drawing>
          <wp:inline distT="0" distB="0" distL="0" distR="0" wp14:anchorId="5C9604C6" wp14:editId="43398D57">
            <wp:extent cx="3051544" cy="137160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8239" cy="14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7250" w14:textId="77777777" w:rsidR="0058589B" w:rsidRDefault="001B09CE" w:rsidP="00AB1D31">
      <w:r>
        <w:rPr>
          <w:noProof/>
        </w:rPr>
        <w:drawing>
          <wp:inline distT="0" distB="0" distL="0" distR="0" wp14:anchorId="47A6F2C9" wp14:editId="5312630B">
            <wp:extent cx="3352800" cy="1644877"/>
            <wp:effectExtent l="0" t="0" r="0" b="0"/>
            <wp:docPr id="43" name="Grafik 4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Text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9767" cy="16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6CF6" w14:textId="77777777" w:rsidR="009C6926" w:rsidRDefault="009C6926" w:rsidP="00AB1D31">
      <w:pPr>
        <w:rPr>
          <w:noProof/>
        </w:rPr>
      </w:pPr>
    </w:p>
    <w:p w14:paraId="7BFC5294" w14:textId="345D14EC" w:rsidR="00AA321B" w:rsidRDefault="005635DF" w:rsidP="00AB1D31">
      <w:r w:rsidRPr="005635DF">
        <w:rPr>
          <w:noProof/>
        </w:rPr>
        <w:drawing>
          <wp:inline distT="0" distB="0" distL="0" distR="0" wp14:anchorId="0C4F3042" wp14:editId="4305CDF2">
            <wp:extent cx="3200400" cy="1739229"/>
            <wp:effectExtent l="0" t="0" r="0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6064" cy="1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A8EF" w14:textId="7D0E6EDE" w:rsidR="00552F46" w:rsidRPr="00552F46" w:rsidRDefault="00AA321B" w:rsidP="00AB1D31">
      <w:r>
        <w:rPr>
          <w:noProof/>
        </w:rPr>
        <w:drawing>
          <wp:inline distT="0" distB="0" distL="0" distR="0" wp14:anchorId="2DC043C5" wp14:editId="653AD5A1">
            <wp:extent cx="3343046" cy="1992089"/>
            <wp:effectExtent l="0" t="0" r="0" b="8255"/>
            <wp:docPr id="41" name="Grafik 4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Tex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7337" cy="20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65C9" w14:textId="06E164F3" w:rsidR="00552F46" w:rsidRDefault="00552F46" w:rsidP="000A1F20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54F0CB7B" wp14:editId="1D2266A5">
            <wp:extent cx="3416198" cy="1649402"/>
            <wp:effectExtent l="0" t="0" r="0" b="8255"/>
            <wp:docPr id="35" name="Grafik 3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5" descr="Ein Bild, das Tex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0512" cy="16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071B" w14:textId="6F8B5E2C" w:rsidR="000A1F20" w:rsidRPr="00B50473" w:rsidRDefault="00B5779F" w:rsidP="000A1F20">
      <w:pPr>
        <w:pStyle w:val="TitelZusammenfassung"/>
      </w:pPr>
      <w:r w:rsidRPr="00B50473">
        <w:t xml:space="preserve">Deep </w:t>
      </w:r>
      <w:proofErr w:type="spellStart"/>
      <w:r w:rsidRPr="00B50473">
        <w:t>reinforcement</w:t>
      </w:r>
      <w:proofErr w:type="spellEnd"/>
      <w:r w:rsidRPr="00B50473">
        <w:t xml:space="preserve"> </w:t>
      </w:r>
      <w:proofErr w:type="spellStart"/>
      <w:r w:rsidRPr="00B50473">
        <w:t>learning</w:t>
      </w:r>
      <w:proofErr w:type="spellEnd"/>
    </w:p>
    <w:p w14:paraId="05C6D466" w14:textId="35D74186" w:rsidR="00A05378" w:rsidRDefault="00B5779F" w:rsidP="0037240A">
      <w:pPr>
        <w:spacing w:after="0"/>
      </w:pPr>
      <w:proofErr w:type="spellStart"/>
      <w:r w:rsidRPr="00B5779F">
        <w:t>Tabulare</w:t>
      </w:r>
      <w:proofErr w:type="spellEnd"/>
      <w:r w:rsidRPr="00B5779F">
        <w:t xml:space="preserve"> RL skaliert nicht r</w:t>
      </w:r>
      <w:r>
        <w:t xml:space="preserve">ichtig. </w:t>
      </w:r>
      <w:r w:rsidR="00A05378">
        <w:t xml:space="preserve">Tabelle wird schnell viel zu gross und speichert auch keine Beziehungen zueinander. </w:t>
      </w:r>
    </w:p>
    <w:p w14:paraId="555C7EEA" w14:textId="1015A554" w:rsidR="00A05378" w:rsidRPr="00EF67D6" w:rsidRDefault="00A05378" w:rsidP="0037240A">
      <w:r w:rsidRPr="0037240A">
        <w:rPr>
          <w:i/>
          <w:iCs/>
        </w:rPr>
        <w:t>Lösung</w:t>
      </w:r>
      <w:r w:rsidRPr="00A05378">
        <w:t>: Da Fu</w:t>
      </w:r>
      <w:r>
        <w:t xml:space="preserve">nktion kann Q Approximiert </w:t>
      </w:r>
      <w:r w:rsidR="009506BD">
        <w:t>werden</w:t>
      </w:r>
      <w:r>
        <w:t>:</w:t>
      </w:r>
      <w:r w:rsidR="009506BD"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  <m:r>
          <w:rPr>
            <w:rFonts w:ascii="Cambria Math" w:hAnsi="Cambria Math"/>
          </w:rPr>
          <m:t>≈Q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</w:p>
    <w:p w14:paraId="3EEB3DCD" w14:textId="2EC6FEC6" w:rsidR="00C077D6" w:rsidRDefault="00C077D6" w:rsidP="00C077D6">
      <w:pPr>
        <w:spacing w:after="0"/>
      </w:pPr>
      <w:r>
        <w:rPr>
          <w:noProof/>
        </w:rPr>
        <w:drawing>
          <wp:inline distT="0" distB="0" distL="0" distR="0" wp14:anchorId="4BAD2F91" wp14:editId="4BC883A9">
            <wp:extent cx="2882189" cy="778292"/>
            <wp:effectExtent l="0" t="0" r="0" b="317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11334" cy="7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F11" w14:textId="618B1C3C" w:rsidR="00C077D6" w:rsidRDefault="005D6655" w:rsidP="00C077D6">
      <w:pPr>
        <w:pStyle w:val="SchmaleListeEbene1"/>
      </w:pPr>
      <w:r>
        <w:t>Hinweis: Man braucht Netzwerk doppelt</w:t>
      </w:r>
      <w:r w:rsidR="00B50473">
        <w:t>: Eins mit periodischen Updates (Quelle) und eins welches genutzt wird</w:t>
      </w:r>
      <w:r w:rsidR="00EF67D6">
        <w:t xml:space="preserve"> (Target Network)</w:t>
      </w:r>
      <w:r w:rsidR="00B50473">
        <w:t>.</w:t>
      </w:r>
    </w:p>
    <w:p w14:paraId="5FEE7E59" w14:textId="149067A7" w:rsidR="00EF67D6" w:rsidRDefault="007D00C3" w:rsidP="00C077D6">
      <w:pPr>
        <w:pStyle w:val="SchmaleListeEbene1"/>
      </w:pPr>
      <w:r>
        <w:t>Loss-Function:</w:t>
      </w:r>
      <w:r>
        <w:br/>
      </w:r>
      <w:r w:rsidRPr="007D00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B869A" wp14:editId="666FBB51">
            <wp:extent cx="2181340" cy="337081"/>
            <wp:effectExtent l="0" t="0" r="0" b="6350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11209" cy="3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2A6C" w14:textId="66705F54" w:rsidR="007D00C3" w:rsidRPr="007D00C3" w:rsidRDefault="007D00C3" w:rsidP="00C077D6">
      <w:pPr>
        <w:pStyle w:val="SchmaleListeEbene1"/>
      </w:pPr>
      <w:r w:rsidRPr="007D00C3">
        <w:rPr>
          <w:noProof/>
        </w:rPr>
        <w:t>Nutzt Replay Buffer, welche mehre</w:t>
      </w:r>
      <w:r>
        <w:rPr>
          <w:noProof/>
        </w:rPr>
        <w:t>re</w:t>
      </w:r>
      <w:r w:rsidRPr="007D00C3">
        <w:rPr>
          <w:noProof/>
        </w:rPr>
        <w:t xml:space="preserve"> Transition</w:t>
      </w:r>
      <w:r>
        <w:rPr>
          <w:noProof/>
        </w:rPr>
        <w:t>s</w:t>
      </w:r>
      <w:r w:rsidRPr="007D00C3">
        <w:rPr>
          <w:noProof/>
        </w:rPr>
        <w:t xml:space="preserve"> (s,a,r,s’) speichert</w:t>
      </w:r>
    </w:p>
    <w:p w14:paraId="10B1C318" w14:textId="77777777" w:rsidR="00CE05F1" w:rsidRPr="007D00C3" w:rsidRDefault="00CE05F1" w:rsidP="00CE05F1">
      <w:pPr>
        <w:pStyle w:val="SchmaleListeEbene1"/>
        <w:numPr>
          <w:ilvl w:val="0"/>
          <w:numId w:val="0"/>
        </w:numPr>
      </w:pPr>
    </w:p>
    <w:p w14:paraId="2F7F3271" w14:textId="47940D65" w:rsidR="00CE05F1" w:rsidRDefault="00EC37F7" w:rsidP="00CE05F1">
      <w:pPr>
        <w:pStyle w:val="SchmaleListeEbene1"/>
        <w:numPr>
          <w:ilvl w:val="0"/>
          <w:numId w:val="0"/>
        </w:numPr>
      </w:pPr>
      <w:r w:rsidRPr="00EC37F7">
        <w:t>Weiterer Weg ist da</w:t>
      </w:r>
      <w:r>
        <w:t xml:space="preserve">s direkte Optimieren der Policy </w:t>
      </w:r>
      <w:r>
        <w:sym w:font="Wingdings" w:char="F0E8"/>
      </w:r>
      <w:r>
        <w:t xml:space="preserve"> Policy-Gradient</w:t>
      </w:r>
    </w:p>
    <w:p w14:paraId="51653EBD" w14:textId="5F7A1958" w:rsidR="00EC37F7" w:rsidRDefault="00EC37F7" w:rsidP="00195B4E">
      <w:pPr>
        <w:pStyle w:val="SchmaleListeEbene1"/>
        <w:numPr>
          <w:ilvl w:val="0"/>
          <w:numId w:val="0"/>
        </w:numPr>
        <w:spacing w:after="0"/>
      </w:pPr>
      <w:r w:rsidRPr="00EC37F7">
        <w:t>Basismethode ist “REINFORCE”, eine e</w:t>
      </w:r>
      <w:r>
        <w:t>rweiterte ist Actor-</w:t>
      </w:r>
      <w:proofErr w:type="spellStart"/>
      <w:r>
        <w:t>Critic</w:t>
      </w:r>
      <w:proofErr w:type="spellEnd"/>
      <w:r>
        <w:t>.</w:t>
      </w:r>
    </w:p>
    <w:p w14:paraId="3C18207B" w14:textId="77777777" w:rsidR="00436E5A" w:rsidRPr="00730C9A" w:rsidRDefault="00436E5A" w:rsidP="00195B4E">
      <w:pPr>
        <w:pStyle w:val="SchmaleListeEbene1"/>
        <w:numPr>
          <w:ilvl w:val="0"/>
          <w:numId w:val="0"/>
        </w:numPr>
        <w:spacing w:before="240"/>
        <w:rPr>
          <w:u w:val="single"/>
        </w:rPr>
      </w:pPr>
    </w:p>
    <w:p w14:paraId="7926A9B1" w14:textId="77777777" w:rsidR="00436E5A" w:rsidRPr="00730C9A" w:rsidRDefault="00436E5A" w:rsidP="00195B4E">
      <w:pPr>
        <w:pStyle w:val="SchmaleListeEbene1"/>
        <w:numPr>
          <w:ilvl w:val="0"/>
          <w:numId w:val="0"/>
        </w:numPr>
        <w:spacing w:before="240"/>
        <w:rPr>
          <w:u w:val="single"/>
        </w:rPr>
      </w:pPr>
    </w:p>
    <w:p w14:paraId="1831BD98" w14:textId="77777777" w:rsidR="00436E5A" w:rsidRPr="00730C9A" w:rsidRDefault="00436E5A" w:rsidP="00195B4E">
      <w:pPr>
        <w:pStyle w:val="SchmaleListeEbene1"/>
        <w:numPr>
          <w:ilvl w:val="0"/>
          <w:numId w:val="0"/>
        </w:numPr>
        <w:spacing w:before="240"/>
        <w:rPr>
          <w:u w:val="single"/>
        </w:rPr>
      </w:pPr>
    </w:p>
    <w:p w14:paraId="59AC970C" w14:textId="47433740" w:rsidR="001D3874" w:rsidRDefault="00195B4E" w:rsidP="00195B4E">
      <w:pPr>
        <w:pStyle w:val="SchmaleListeEbene1"/>
        <w:numPr>
          <w:ilvl w:val="0"/>
          <w:numId w:val="0"/>
        </w:numPr>
        <w:spacing w:before="240"/>
        <w:rPr>
          <w:u w:val="single"/>
          <w:lang w:val="en-GB"/>
        </w:rPr>
      </w:pPr>
      <w:r w:rsidRPr="00195B4E">
        <w:rPr>
          <w:u w:val="single"/>
          <w:lang w:val="en-GB"/>
        </w:rPr>
        <w:t>Continuous actions: Gaussian Policy</w:t>
      </w:r>
    </w:p>
    <w:p w14:paraId="15E74C97" w14:textId="6571F08E" w:rsidR="00436E5A" w:rsidRDefault="00436E5A" w:rsidP="00195B4E">
      <w:pPr>
        <w:pStyle w:val="SchmaleListeEbene1"/>
        <w:numPr>
          <w:ilvl w:val="0"/>
          <w:numId w:val="0"/>
        </w:numPr>
        <w:spacing w:before="240"/>
        <w:rPr>
          <w:u w:val="single"/>
          <w:lang w:val="en-GB"/>
        </w:rPr>
      </w:pPr>
      <w:r>
        <w:rPr>
          <w:noProof/>
        </w:rPr>
        <w:drawing>
          <wp:inline distT="0" distB="0" distL="0" distR="0" wp14:anchorId="5F265E29" wp14:editId="21182A18">
            <wp:extent cx="1616634" cy="975360"/>
            <wp:effectExtent l="0" t="0" r="3175" b="0"/>
            <wp:docPr id="344" name="Grafik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7764" cy="99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A9F3" w14:textId="53D1B18F" w:rsidR="00195B4E" w:rsidRDefault="005A6ECB" w:rsidP="00195B4E">
      <w:pPr>
        <w:pStyle w:val="SchmaleListeEbene1"/>
      </w:pPr>
      <w:r w:rsidRPr="00195B4E">
        <w:t>Insbesondere</w:t>
      </w:r>
      <w:r w:rsidR="00195B4E" w:rsidRPr="00195B4E">
        <w:t xml:space="preserve"> bei Problem</w:t>
      </w:r>
      <w:r w:rsidR="00195B4E">
        <w:t>e mit kontinuierlicher Aktion (Auto steuern)</w:t>
      </w:r>
    </w:p>
    <w:p w14:paraId="491A4AC9" w14:textId="7AA05D17" w:rsidR="00CA3CD8" w:rsidRPr="003A788D" w:rsidRDefault="00195B4E" w:rsidP="00CA3CD8">
      <w:pPr>
        <w:pStyle w:val="SchmaleListeEbene1"/>
      </w:pPr>
      <w:r>
        <w:t xml:space="preserve">Nutzt </w:t>
      </w:r>
      <w:r w:rsidR="00312A94">
        <w:t>Normalverteilung (</w:t>
      </w:r>
      <w:proofErr w:type="spellStart"/>
      <w:r w:rsidR="00312A94">
        <w:t>Gaussian</w:t>
      </w:r>
      <w:proofErr w:type="spellEnd"/>
      <w:r w:rsidR="00312A94">
        <w:t xml:space="preserve"> </w:t>
      </w:r>
      <w:proofErr w:type="spellStart"/>
      <w:r w:rsidR="00312A94">
        <w:t>Distrubution</w:t>
      </w:r>
      <w:proofErr w:type="spellEnd"/>
      <w:r w:rsidR="00312A94">
        <w:t>)</w:t>
      </w:r>
      <w:r w:rsidR="00436EFE">
        <w:t xml:space="preserve"> mit </w:t>
      </w:r>
      <w:proofErr w:type="spellStart"/>
      <w:r w:rsidR="00CA3CD8">
        <w:rPr>
          <w:rFonts w:eastAsiaTheme="minorEastAsia"/>
        </w:rPr>
        <w:t>mean</w:t>
      </w:r>
      <w:proofErr w:type="spellEnd"/>
      <w:r w:rsidR="00CA3CD8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μ</m:t>
        </m:r>
      </m:oMath>
      <w:r>
        <w:t xml:space="preserve"> </w:t>
      </w:r>
      <w:r w:rsidR="00514D00">
        <w:t>und</w:t>
      </w:r>
      <w:r w:rsidR="00CA3CD8">
        <w:t xml:space="preserve"> </w:t>
      </w:r>
      <w:r w:rsidR="00620636">
        <w:t>Varianz</w:t>
      </w:r>
      <w:r w:rsidR="00514D00">
        <w:t xml:space="preserve"> </w:t>
      </w:r>
      <m:oMath>
        <m:r>
          <w:rPr>
            <w:rFonts w:ascii="Cambria Math" w:hAnsi="Cambria Math"/>
          </w:rPr>
          <m:t>σ</m:t>
        </m:r>
      </m:oMath>
      <w:r w:rsidR="00CA3CD8">
        <w:t xml:space="preserve"> </w:t>
      </w:r>
      <w:r w:rsidR="00620636">
        <w:sym w:font="Wingdings" w:char="F0E8"/>
      </w:r>
      <w:r w:rsidR="00CA3CD8">
        <w:t xml:space="preserve"> </w:t>
      </w:r>
      <m:oMath>
        <m:r>
          <w:rPr>
            <w:rFonts w:ascii="Cambria Math" w:hAnsi="Cambria Math"/>
          </w:rPr>
          <m:t>π=N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μ,σ</m:t>
            </m:r>
          </m:e>
        </m:d>
      </m:oMath>
    </w:p>
    <w:p w14:paraId="7BC15435" w14:textId="42C85D7B" w:rsidR="003A788D" w:rsidRPr="00620636" w:rsidRDefault="003A788D" w:rsidP="003A788D">
      <w:pPr>
        <w:pStyle w:val="SchmaleListeEbene1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1BB704A3" wp14:editId="197EB2FF">
            <wp:extent cx="2038525" cy="1302484"/>
            <wp:effectExtent l="0" t="0" r="0" b="0"/>
            <wp:docPr id="347" name="Grafik 347" descr="Normalverteilung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malverteilung – Wikipedia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394" cy="130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56D3" w14:textId="64D4BB5E" w:rsidR="00620636" w:rsidRPr="00964855" w:rsidRDefault="00620636" w:rsidP="00CA3CD8">
      <w:pPr>
        <w:pStyle w:val="SchmaleListeEbene1"/>
      </w:pPr>
      <w:r>
        <w:rPr>
          <w:rFonts w:eastAsiaTheme="minorEastAsia"/>
        </w:rPr>
        <w:t xml:space="preserve">Ziel ist das Optimale </w:t>
      </w:r>
      <w:proofErr w:type="spellStart"/>
      <w:r>
        <w:rPr>
          <w:rFonts w:eastAsiaTheme="minorEastAsia"/>
        </w:rPr>
        <w:t>mean</w:t>
      </w:r>
      <w:proofErr w:type="spellEnd"/>
      <w:r>
        <w:rPr>
          <w:rFonts w:eastAsiaTheme="minorEastAsia"/>
        </w:rPr>
        <w:t xml:space="preserve"> zu finden. Varianz kann Fix sein oder gelernt. </w:t>
      </w:r>
    </w:p>
    <w:p w14:paraId="3FE31CEC" w14:textId="47CDB394" w:rsidR="00964855" w:rsidRPr="00E65F0C" w:rsidRDefault="00964855" w:rsidP="00CA3CD8">
      <w:pPr>
        <w:pStyle w:val="SchmaleListeEbene1"/>
      </w:pPr>
      <w:r>
        <w:rPr>
          <w:rFonts w:eastAsiaTheme="minorEastAsia"/>
        </w:rPr>
        <w:t xml:space="preserve">Notation wenn </w:t>
      </w:r>
      <w:r w:rsidR="00051E3A">
        <w:rPr>
          <w:rFonts w:eastAsiaTheme="minorEastAsia"/>
        </w:rPr>
        <w:t>parametrisiertes</w:t>
      </w:r>
      <w:r w:rsidR="00284497">
        <w:rPr>
          <w:rFonts w:eastAsiaTheme="minorEastAsia"/>
        </w:rPr>
        <w:t xml:space="preserve"> </w:t>
      </w:r>
      <w:r>
        <w:rPr>
          <w:rFonts w:eastAsiaTheme="minorEastAsia"/>
        </w:rPr>
        <w:t xml:space="preserve">Neuralnetwork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 </w:t>
      </w:r>
      <w:r w:rsidR="00284497" w:rsidRPr="00284497">
        <w:rPr>
          <w:rFonts w:eastAsiaTheme="minorEastAsia"/>
        </w:rPr>
        <w:sym w:font="Wingdings" w:char="F0E8"/>
      </w:r>
      <w:r w:rsidR="0028449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s,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</m:t>
                </m:r>
              </m:e>
            </m:d>
            <m:r>
              <w:rPr>
                <w:rFonts w:ascii="Cambria Math" w:hAnsi="Cambria Math"/>
              </w:rPr>
              <m:t>,σ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s,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</m:d>
          </m:e>
        </m:d>
      </m:oMath>
    </w:p>
    <w:p w14:paraId="395C04FE" w14:textId="3B02F915" w:rsidR="00E65F0C" w:rsidRPr="00C90ECA" w:rsidRDefault="00E65F0C" w:rsidP="00E65F0C">
      <w:pPr>
        <w:pStyle w:val="SchmaleListeEbene1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0C396B99" wp14:editId="2CA5A8A5">
            <wp:extent cx="2004365" cy="347105"/>
            <wp:effectExtent l="0" t="0" r="0" b="0"/>
            <wp:docPr id="46" name="Grafik 4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 descr="Ein Bild, das Tex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6456" cy="3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6A8">
        <w:t>(Umwandlung zu P</w:t>
      </w:r>
      <w:r w:rsidR="005A6ECB">
        <w:t>G</w:t>
      </w:r>
      <w:r w:rsidR="000216A8">
        <w:t>T)</w:t>
      </w:r>
    </w:p>
    <w:p w14:paraId="20D83665" w14:textId="310E4A40" w:rsidR="00C90ECA" w:rsidRDefault="001711DE" w:rsidP="00A506C0">
      <w:pPr>
        <w:pStyle w:val="SchmaleListeEbene1"/>
        <w:numPr>
          <w:ilvl w:val="0"/>
          <w:numId w:val="0"/>
        </w:numPr>
        <w:ind w:left="284" w:hanging="1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0C4346F4" wp14:editId="4BA85744">
                <wp:simplePos x="0" y="0"/>
                <wp:positionH relativeFrom="column">
                  <wp:posOffset>1154698</wp:posOffset>
                </wp:positionH>
                <wp:positionV relativeFrom="paragraph">
                  <wp:posOffset>136315</wp:posOffset>
                </wp:positionV>
                <wp:extent cx="1098515" cy="1408191"/>
                <wp:effectExtent l="0" t="0" r="6985" b="1905"/>
                <wp:wrapNone/>
                <wp:docPr id="391" name="Gruppieren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515" cy="1408191"/>
                          <a:chOff x="0" y="0"/>
                          <a:chExt cx="1098515" cy="1408191"/>
                        </a:xfrm>
                      </wpg:grpSpPr>
                      <wps:wsp>
                        <wps:cNvPr id="364" name="Rechteck 364"/>
                        <wps:cNvSpPr/>
                        <wps:spPr>
                          <a:xfrm flipV="1">
                            <a:off x="872455" y="0"/>
                            <a:ext cx="226060" cy="158750"/>
                          </a:xfrm>
                          <a:prstGeom prst="rect">
                            <a:avLst/>
                          </a:prstGeom>
                          <a:solidFill>
                            <a:srgbClr val="ED7D31">
                              <a:alpha val="2509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Rechteck 389"/>
                        <wps:cNvSpPr/>
                        <wps:spPr>
                          <a:xfrm flipV="1">
                            <a:off x="872455" y="1149292"/>
                            <a:ext cx="226060" cy="158750"/>
                          </a:xfrm>
                          <a:prstGeom prst="rect">
                            <a:avLst/>
                          </a:prstGeom>
                          <a:solidFill>
                            <a:srgbClr val="ED7D31">
                              <a:alpha val="2509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Rechteck 366"/>
                        <wps:cNvSpPr/>
                        <wps:spPr>
                          <a:xfrm>
                            <a:off x="0" y="981512"/>
                            <a:ext cx="880844" cy="426679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25098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hteck 390"/>
                        <wps:cNvSpPr/>
                        <wps:spPr>
                          <a:xfrm>
                            <a:off x="243281" y="8389"/>
                            <a:ext cx="637464" cy="159391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25098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7DCBA" id="Gruppieren 391" o:spid="_x0000_s1026" style="position:absolute;margin-left:90.9pt;margin-top:10.75pt;width:86.5pt;height:110.9pt;z-index:251669504" coordsize="10985,14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">
                <v:rect id="Rechteck 364" o:spid="_x0000_s1027" style="position:absolute;left:8724;width:2261;height:158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" fillcolor="#ed7d31" stroked="f" strokeweight="1pt">
                  <v:fill opacity="16448f"/>
                </v:rect>
                <v:rect id="Rechteck 389" o:spid="_x0000_s1028" style="position:absolute;left:8724;top:11492;width:2261;height:158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" fillcolor="#ed7d31" stroked="f" strokeweight="1pt">
                  <v:fill opacity="16448f"/>
                </v:rect>
                <v:rect id="Rechteck 366" o:spid="_x0000_s1029" style="position:absolute;top:9815;width:8808;height:4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" fillcolor="#70ad47 [3209]" stroked="f" strokeweight="1pt">
                  <v:fill opacity="16448f"/>
                </v:rect>
                <v:rect id="Rechteck 390" o:spid="_x0000_s1030" style="position:absolute;left:2432;top:83;width:6375;height:1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" fillcolor="#70ad47 [3209]" stroked="f" strokeweight="1pt">
                  <v:fill opacity="16448f"/>
                </v:rect>
              </v:group>
            </w:pict>
          </mc:Fallback>
        </mc:AlternateContent>
      </w:r>
      <w:r w:rsidR="00E65F0C">
        <w:rPr>
          <w:noProof/>
        </w:rPr>
        <w:drawing>
          <wp:inline distT="0" distB="0" distL="0" distR="0" wp14:anchorId="3D4603B0" wp14:editId="1460687B">
            <wp:extent cx="2753249" cy="1543046"/>
            <wp:effectExtent l="0" t="0" r="0" b="635"/>
            <wp:docPr id="45" name="Grafik 4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 descr="Ein Bild, das Tex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2716" cy="15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04FC" w14:textId="1D7E10A8" w:rsidR="00A506C0" w:rsidRDefault="00A506C0" w:rsidP="001711DE">
      <w:pPr>
        <w:pStyle w:val="SchmaleListeEbene1"/>
        <w:numPr>
          <w:ilvl w:val="0"/>
          <w:numId w:val="0"/>
        </w:numPr>
        <w:ind w:left="284" w:hanging="142"/>
      </w:pPr>
    </w:p>
    <w:p w14:paraId="69962F5A" w14:textId="309B22AE" w:rsidR="00E65F0C" w:rsidRDefault="004E5124" w:rsidP="00E65F0C">
      <w:pPr>
        <w:pStyle w:val="SchmaleListeEbene1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5C4596D6" wp14:editId="106ED539">
            <wp:extent cx="2678723" cy="1316727"/>
            <wp:effectExtent l="0" t="0" r="7620" b="0"/>
            <wp:docPr id="47" name="Grafik 4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 descr="Ein Bild, das Tex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7427" cy="13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6AD0" w14:textId="5187D597" w:rsidR="004E5124" w:rsidRDefault="004E5124" w:rsidP="004E5124">
      <w:pPr>
        <w:pStyle w:val="SchmaleListeEbene1"/>
        <w:numPr>
          <w:ilvl w:val="0"/>
          <w:numId w:val="0"/>
        </w:numPr>
        <w:rPr>
          <w:u w:val="single"/>
          <w:lang w:val="en-GB"/>
        </w:rPr>
      </w:pPr>
      <w:r w:rsidRPr="004E5124">
        <w:rPr>
          <w:u w:val="single"/>
          <w:lang w:val="en-GB"/>
        </w:rPr>
        <w:lastRenderedPageBreak/>
        <w:t>Actor-Critic</w:t>
      </w:r>
    </w:p>
    <w:p w14:paraId="18319940" w14:textId="3F708DF3" w:rsidR="004E5124" w:rsidRDefault="004E5124" w:rsidP="004E5124">
      <w:pPr>
        <w:pStyle w:val="SchmaleListeEbene1"/>
        <w:rPr>
          <w:lang w:val="en-GB"/>
        </w:rPr>
      </w:pPr>
      <w:proofErr w:type="spellStart"/>
      <w:r>
        <w:rPr>
          <w:lang w:val="en-GB"/>
        </w:rPr>
        <w:t>Kombiniert</w:t>
      </w:r>
      <w:proofErr w:type="spellEnd"/>
      <w:r>
        <w:rPr>
          <w:lang w:val="en-GB"/>
        </w:rPr>
        <w:t xml:space="preserve"> Value-Based RL </w:t>
      </w:r>
      <w:proofErr w:type="spellStart"/>
      <w:r>
        <w:rPr>
          <w:lang w:val="en-GB"/>
        </w:rPr>
        <w:t>mit</w:t>
      </w:r>
      <w:proofErr w:type="spellEnd"/>
      <w:r>
        <w:rPr>
          <w:lang w:val="en-GB"/>
        </w:rPr>
        <w:t xml:space="preserve"> Policy Gradient (Feedback)</w:t>
      </w:r>
    </w:p>
    <w:p w14:paraId="7E7EE3AB" w14:textId="3A0918BA" w:rsidR="003B4B13" w:rsidRDefault="003B4B13" w:rsidP="004E5124">
      <w:pPr>
        <w:pStyle w:val="SchmaleListeEbene1"/>
        <w:rPr>
          <w:lang w:val="en-GB"/>
        </w:rPr>
      </w:pPr>
      <w:r w:rsidRPr="003B4B13">
        <w:rPr>
          <w:lang w:val="en-GB"/>
        </w:rPr>
        <w:t xml:space="preserve">Zwei </w:t>
      </w:r>
      <w:proofErr w:type="spellStart"/>
      <w:r w:rsidRPr="003B4B13">
        <w:rPr>
          <w:lang w:val="en-GB"/>
        </w:rPr>
        <w:t>Netzwrke</w:t>
      </w:r>
      <w:proofErr w:type="spellEnd"/>
      <w:r w:rsidRPr="003B4B13">
        <w:rPr>
          <w:lang w:val="en-GB"/>
        </w:rPr>
        <w:t>: Actor and Cri</w:t>
      </w:r>
      <w:r>
        <w:rPr>
          <w:lang w:val="en-GB"/>
        </w:rPr>
        <w:t xml:space="preserve">tic </w:t>
      </w:r>
      <w:proofErr w:type="spellStart"/>
      <w:r>
        <w:rPr>
          <w:lang w:val="en-GB"/>
        </w:rPr>
        <w:t>Netzwerk</w:t>
      </w:r>
      <w:proofErr w:type="spellEnd"/>
    </w:p>
    <w:p w14:paraId="260538FA" w14:textId="3C65B489" w:rsidR="003B4B13" w:rsidRDefault="003B4B13" w:rsidP="003B4B13">
      <w:pPr>
        <w:pStyle w:val="SchmaleListeEbene1"/>
        <w:numPr>
          <w:ilvl w:val="0"/>
          <w:numId w:val="0"/>
        </w:numPr>
        <w:ind w:left="142"/>
        <w:rPr>
          <w:lang w:val="en-GB"/>
        </w:rPr>
      </w:pPr>
      <w:r>
        <w:rPr>
          <w:noProof/>
        </w:rPr>
        <w:drawing>
          <wp:inline distT="0" distB="0" distL="0" distR="0" wp14:anchorId="484B3A0E" wp14:editId="60975540">
            <wp:extent cx="3317631" cy="1421931"/>
            <wp:effectExtent l="0" t="0" r="0" b="698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1299" cy="14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4662" w14:textId="77777777" w:rsidR="005A6ECB" w:rsidRDefault="001C14AB" w:rsidP="003B4B13">
      <w:pPr>
        <w:pStyle w:val="SchmaleListeEbene1"/>
        <w:numPr>
          <w:ilvl w:val="0"/>
          <w:numId w:val="0"/>
        </w:numPr>
        <w:ind w:left="142"/>
        <w:rPr>
          <w:noProof/>
        </w:rPr>
      </w:pPr>
      <w:r>
        <w:rPr>
          <w:noProof/>
        </w:rPr>
        <w:drawing>
          <wp:inline distT="0" distB="0" distL="0" distR="0" wp14:anchorId="36D220F2" wp14:editId="6CEA8441">
            <wp:extent cx="3227294" cy="1814117"/>
            <wp:effectExtent l="0" t="0" r="0" b="0"/>
            <wp:docPr id="49" name="Grafik 4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 descr="Ein Bild, das Text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0615" cy="181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E0F" w14:textId="1CAC01AF" w:rsidR="001C14AB" w:rsidRDefault="001C14AB" w:rsidP="003B4B13">
      <w:pPr>
        <w:pStyle w:val="SchmaleListeEbene1"/>
        <w:numPr>
          <w:ilvl w:val="0"/>
          <w:numId w:val="0"/>
        </w:numPr>
        <w:ind w:left="142"/>
        <w:rPr>
          <w:noProof/>
        </w:rPr>
      </w:pPr>
      <w:r w:rsidRPr="001C14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91613" wp14:editId="7989D4B8">
            <wp:extent cx="2033626" cy="1302125"/>
            <wp:effectExtent l="0" t="0" r="508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9673" cy="13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792A" w14:textId="1A94BA9A" w:rsidR="002D33A0" w:rsidRPr="00DC5A95" w:rsidRDefault="00EF3644" w:rsidP="00DC5A95">
      <w:pPr>
        <w:pStyle w:val="SchmaleListeEbene1"/>
      </w:pPr>
      <w:r w:rsidRPr="00EF3644">
        <w:t xml:space="preserve">A3C </w:t>
      </w:r>
      <w:r w:rsidR="001C14AB" w:rsidRPr="00EF3644">
        <w:t xml:space="preserve">Implementiert </w:t>
      </w:r>
      <w:r w:rsidR="008518E3" w:rsidRPr="00EF3644">
        <w:t>Parallelisierung</w:t>
      </w:r>
      <w:r>
        <w:t xml:space="preserve"> </w:t>
      </w:r>
      <w:r>
        <w:sym w:font="Wingdings" w:char="F0E8"/>
      </w:r>
      <w:r w:rsidR="00BD186E" w:rsidRPr="00EF3644">
        <w:t xml:space="preserve"> Starke Verbesserung</w:t>
      </w:r>
    </w:p>
    <w:p w14:paraId="1A1D50F6" w14:textId="2937C342" w:rsidR="008518E3" w:rsidRDefault="008518E3" w:rsidP="00D9710C">
      <w:pPr>
        <w:pStyle w:val="TitelZusammenfassung"/>
        <w:spacing w:after="0"/>
        <w:rPr>
          <w:lang w:val="en-GB"/>
        </w:rPr>
      </w:pPr>
      <w:r w:rsidRPr="008518E3">
        <w:rPr>
          <w:lang w:val="en-GB"/>
        </w:rPr>
        <w:t>Te</w:t>
      </w:r>
      <w:r>
        <w:rPr>
          <w:lang w:val="en-GB"/>
        </w:rPr>
        <w:t>nsorflow.js</w:t>
      </w:r>
    </w:p>
    <w:p w14:paraId="0A8ACCC1" w14:textId="00579D14" w:rsidR="008518E3" w:rsidRDefault="008518E3" w:rsidP="005B3310">
      <w:pPr>
        <w:pStyle w:val="SchmaleListeEbene1"/>
      </w:pPr>
      <w:r w:rsidRPr="005B3310">
        <w:t>Nutzung im Web Browser</w:t>
      </w:r>
      <w:r w:rsidR="005B3310" w:rsidRPr="005B3310">
        <w:t xml:space="preserve"> (P</w:t>
      </w:r>
      <w:r w:rsidR="005B3310">
        <w:t>lattform-Unabhängig)</w:t>
      </w:r>
    </w:p>
    <w:p w14:paraId="5B6974C8" w14:textId="1ABC02E4" w:rsidR="005B3310" w:rsidRDefault="005B3310" w:rsidP="005B3310">
      <w:pPr>
        <w:pStyle w:val="SchmaleListeEbene1"/>
      </w:pPr>
      <w:proofErr w:type="spellStart"/>
      <w:r>
        <w:t>WebGL</w:t>
      </w:r>
      <w:proofErr w:type="spellEnd"/>
      <w:r>
        <w:t xml:space="preserve"> kann GPU zugreifen, so gute Performance</w:t>
      </w:r>
    </w:p>
    <w:p w14:paraId="3CE50F12" w14:textId="063CCBDC" w:rsidR="005B3310" w:rsidRDefault="005B3310" w:rsidP="005B3310">
      <w:pPr>
        <w:pStyle w:val="SchmaleListeEbene1"/>
      </w:pPr>
      <w:proofErr w:type="spellStart"/>
      <w:r>
        <w:t>WebClient</w:t>
      </w:r>
      <w:proofErr w:type="spellEnd"/>
      <w:r>
        <w:t xml:space="preserve"> einfach updatebar. </w:t>
      </w:r>
    </w:p>
    <w:p w14:paraId="0102A1F6" w14:textId="3B1A4C07" w:rsidR="00840CA9" w:rsidRDefault="00840CA9" w:rsidP="005B3310">
      <w:pPr>
        <w:pStyle w:val="SchmaleListeEbene1"/>
      </w:pPr>
      <w:r>
        <w:t xml:space="preserve">Training direkt im Web oder nutzen von </w:t>
      </w:r>
      <w:r w:rsidR="007F6347">
        <w:t>Vortrainiertem</w:t>
      </w:r>
      <w:r>
        <w:t xml:space="preserve"> Model</w:t>
      </w:r>
      <w:r w:rsidR="007F6347">
        <w:t xml:space="preserve"> </w:t>
      </w:r>
    </w:p>
    <w:p w14:paraId="22E9FC4C" w14:textId="3B1AC7CF" w:rsidR="00840CA9" w:rsidRDefault="00840CA9" w:rsidP="005B3310">
      <w:pPr>
        <w:pStyle w:val="SchmaleListeEbene1"/>
      </w:pPr>
      <w:r>
        <w:t xml:space="preserve">Server-Side mit node.js. </w:t>
      </w:r>
    </w:p>
    <w:p w14:paraId="0569B724" w14:textId="7E4634DA" w:rsidR="00DD12BB" w:rsidRDefault="00DD12BB" w:rsidP="005B3310">
      <w:pPr>
        <w:pStyle w:val="SchmaleListeEbene1"/>
      </w:pPr>
      <w:r w:rsidRPr="00DD12BB">
        <w:rPr>
          <w:b/>
          <w:bCs/>
        </w:rPr>
        <w:t>Transfer-Learning</w:t>
      </w:r>
      <w:r>
        <w:t>: Gelerntes in einem anderen Modell nutzen</w:t>
      </w:r>
    </w:p>
    <w:p w14:paraId="49EA9A2B" w14:textId="7C068490" w:rsidR="007F6347" w:rsidRDefault="00840CA9" w:rsidP="007F6347">
      <w:pPr>
        <w:pStyle w:val="SchmaleListeEbene1"/>
      </w:pPr>
      <w:proofErr w:type="spellStart"/>
      <w:r>
        <w:t>Drawback</w:t>
      </w:r>
      <w:proofErr w:type="spellEnd"/>
      <w:r>
        <w:t xml:space="preserve">: Kein </w:t>
      </w:r>
      <w:proofErr w:type="spellStart"/>
      <w:r>
        <w:t>python</w:t>
      </w:r>
      <w:proofErr w:type="spellEnd"/>
      <w:r>
        <w:t xml:space="preserve"> = kein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mathplotlib</w:t>
      </w:r>
      <w:proofErr w:type="spellEnd"/>
    </w:p>
    <w:p w14:paraId="5D02CEAD" w14:textId="03FB97A6" w:rsidR="00FD540E" w:rsidRDefault="00FD540E" w:rsidP="0020747B">
      <w:pPr>
        <w:pStyle w:val="SchmaleListeEbene1"/>
        <w:spacing w:after="0"/>
      </w:pPr>
      <w:r>
        <w:t xml:space="preserve">Nachfolgend Sample </w:t>
      </w:r>
      <w:r w:rsidR="0058589B">
        <w:t>Regression</w:t>
      </w:r>
      <w:r>
        <w:t xml:space="preserve"> </w:t>
      </w:r>
      <w:r w:rsidR="0020747B">
        <w:t xml:space="preserve">mit </w:t>
      </w:r>
      <w:proofErr w:type="spellStart"/>
      <w:r w:rsidR="0020747B">
        <w:t>sidebar</w:t>
      </w:r>
      <w:proofErr w:type="spellEnd"/>
    </w:p>
    <w:p w14:paraId="1EC45D32" w14:textId="2A1090A1" w:rsidR="000E6AB4" w:rsidRPr="00690A42" w:rsidRDefault="000E6AB4">
      <w:pPr>
        <w:shd w:val="clear" w:color="auto" w:fill="F8F8F8"/>
        <w:rPr>
          <w:sz w:val="12"/>
          <w:szCs w:val="12"/>
          <w:lang w:val="en-GB"/>
        </w:rPr>
      </w:pP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&lt;head&gt;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&lt;title&gt;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TensorFlow.js Tutorial</w:t>
      </w: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&lt;/title&gt;</w:t>
      </w:r>
      <w:r w:rsidRPr="0020747B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20747B">
        <w:rPr>
          <w:rFonts w:ascii="Courier New" w:hAnsi="Courier New" w:cs="Courier New"/>
          <w:color w:val="000080"/>
          <w:sz w:val="12"/>
          <w:szCs w:val="12"/>
          <w:lang w:val="en-GB"/>
        </w:rPr>
        <w:t>&lt;script src=</w:t>
      </w:r>
      <w:r w:rsidRPr="0020747B">
        <w:rPr>
          <w:rFonts w:ascii="Courier New" w:hAnsi="Courier New" w:cs="Courier New"/>
          <w:color w:val="DD1144"/>
          <w:sz w:val="12"/>
          <w:szCs w:val="12"/>
          <w:lang w:val="en-GB"/>
        </w:rPr>
        <w:t>"https://cdn.jsdelivr.net/npm/@tensorflow/tfjs@2.0.0/dist/tf.min.js"</w:t>
      </w:r>
      <w:r w:rsidRPr="0020747B">
        <w:rPr>
          <w:rFonts w:ascii="Courier New" w:hAnsi="Courier New" w:cs="Courier New"/>
          <w:color w:val="000080"/>
          <w:sz w:val="12"/>
          <w:szCs w:val="12"/>
          <w:lang w:val="en-GB"/>
        </w:rPr>
        <w:t>&gt;&lt;/script&gt;</w:t>
      </w:r>
      <w:r w:rsidR="0020747B" w:rsidRPr="0020747B">
        <w:rPr>
          <w:rFonts w:ascii="Courier New" w:hAnsi="Courier New" w:cs="Courier New"/>
          <w:color w:val="000080"/>
          <w:sz w:val="12"/>
          <w:szCs w:val="12"/>
          <w:lang w:val="en-GB"/>
        </w:rPr>
        <w:t xml:space="preserve"> </w:t>
      </w:r>
      <w:r w:rsidR="0020747B"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 xml:space="preserve">&lt;!-- </w:t>
      </w:r>
      <w:r w:rsidR="0020747B" w:rsidRPr="00690A42">
        <w:rPr>
          <w:rFonts w:ascii="Courier New" w:hAnsi="Courier New" w:cs="Courier New"/>
          <w:i/>
          <w:color w:val="999988"/>
          <w:sz w:val="12"/>
          <w:szCs w:val="12"/>
          <w:lang w:val="fr-CH"/>
        </w:rPr>
        <w:t>Import TensorFlow.js --&gt;</w:t>
      </w:r>
      <w:r w:rsidRPr="0020747B">
        <w:rPr>
          <w:rFonts w:ascii="Courier New" w:hAnsi="Courier New" w:cs="Courier New"/>
          <w:color w:val="333333"/>
          <w:sz w:val="12"/>
          <w:szCs w:val="12"/>
          <w:lang w:val="fr-CH"/>
        </w:rPr>
        <w:br/>
      </w:r>
      <w:r w:rsidRPr="0020747B">
        <w:rPr>
          <w:rFonts w:ascii="Courier New" w:hAnsi="Courier New" w:cs="Courier New"/>
          <w:color w:val="333333"/>
          <w:sz w:val="12"/>
          <w:szCs w:val="12"/>
          <w:lang w:val="fr-CH"/>
        </w:rPr>
        <w:t xml:space="preserve">    </w:t>
      </w:r>
      <w:r w:rsidRPr="00690A42">
        <w:rPr>
          <w:rFonts w:ascii="Courier New" w:hAnsi="Courier New" w:cs="Courier New"/>
          <w:color w:val="333333"/>
          <w:sz w:val="12"/>
          <w:szCs w:val="12"/>
          <w:lang w:val="fr-CH"/>
        </w:rPr>
        <w:br/>
        <w:t xml:space="preserve">    </w:t>
      </w:r>
      <w:r w:rsidRPr="00690A42">
        <w:rPr>
          <w:rFonts w:ascii="Courier New" w:hAnsi="Courier New" w:cs="Courier New"/>
          <w:color w:val="000080"/>
          <w:sz w:val="12"/>
          <w:szCs w:val="12"/>
          <w:lang w:val="fr-CH"/>
        </w:rPr>
        <w:t>&lt;script src=</w:t>
      </w:r>
      <w:r w:rsidRPr="00690A42">
        <w:rPr>
          <w:rFonts w:ascii="Courier New" w:hAnsi="Courier New" w:cs="Courier New"/>
          <w:color w:val="DD1144"/>
          <w:sz w:val="12"/>
          <w:szCs w:val="12"/>
          <w:lang w:val="fr-CH"/>
        </w:rPr>
        <w:t>"https://cdn.jsdelivr.net/npm/@tensorflow/tfjs-vis@1.0.2/dist/tfjs-vis.umd.min.js"</w:t>
      </w:r>
      <w:r w:rsidRPr="00690A42">
        <w:rPr>
          <w:rFonts w:ascii="Courier New" w:hAnsi="Courier New" w:cs="Courier New"/>
          <w:color w:val="000080"/>
          <w:sz w:val="12"/>
          <w:szCs w:val="12"/>
          <w:lang w:val="fr-CH"/>
        </w:rPr>
        <w:t>&gt;&lt;/script&gt;</w:t>
      </w:r>
      <w:r w:rsidR="0020747B" w:rsidRPr="0020747B">
        <w:rPr>
          <w:rFonts w:ascii="Courier New" w:hAnsi="Courier New" w:cs="Courier New"/>
          <w:i/>
          <w:color w:val="999988"/>
          <w:sz w:val="12"/>
          <w:szCs w:val="12"/>
          <w:lang w:val="fr-CH"/>
        </w:rPr>
        <w:t xml:space="preserve">&lt;!-- </w:t>
      </w:r>
      <w:r w:rsidR="0020747B" w:rsidRPr="0020747B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 xml:space="preserve">Import </w:t>
      </w:r>
      <w:proofErr w:type="spellStart"/>
      <w:r w:rsidR="0020747B" w:rsidRPr="0020747B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tfjs</w:t>
      </w:r>
      <w:proofErr w:type="spellEnd"/>
      <w:r w:rsidR="0020747B" w:rsidRPr="0020747B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-vis --&gt;</w:t>
      </w:r>
      <w:r w:rsidRPr="0020747B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20747B">
        <w:rPr>
          <w:rFonts w:ascii="Courier New" w:hAnsi="Courier New" w:cs="Courier New"/>
          <w:color w:val="000080"/>
          <w:sz w:val="12"/>
          <w:szCs w:val="12"/>
          <w:lang w:val="en-GB"/>
        </w:rPr>
        <w:t>&lt;/head&gt;</w:t>
      </w:r>
      <w:r w:rsidRPr="0020747B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20747B">
        <w:rPr>
          <w:rFonts w:ascii="Courier New" w:hAnsi="Courier New" w:cs="Courier New"/>
          <w:color w:val="000080"/>
          <w:sz w:val="12"/>
          <w:szCs w:val="12"/>
          <w:lang w:val="en-GB"/>
        </w:rPr>
        <w:t>&lt;body&gt;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="0020747B">
        <w:rPr>
          <w:rFonts w:ascii="Courier New" w:hAnsi="Courier New" w:cs="Courier New"/>
          <w:color w:val="000080"/>
          <w:sz w:val="12"/>
          <w:szCs w:val="12"/>
          <w:lang w:val="en-GB"/>
        </w:rPr>
        <w:t xml:space="preserve">  </w:t>
      </w: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 xml:space="preserve">&lt;script </w:t>
      </w:r>
      <w:proofErr w:type="spellStart"/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src</w:t>
      </w:r>
      <w:proofErr w:type="spellEnd"/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=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"script.js"</w:t>
      </w: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&gt;&lt;/script&gt;</w:t>
      </w:r>
      <w:r w:rsidR="0020747B" w:rsidRPr="0020747B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 xml:space="preserve">&lt;!-- </w:t>
      </w:r>
      <w:r w:rsidR="0020747B"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Import the main script file --&gt;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color w:val="000080"/>
          <w:sz w:val="12"/>
          <w:szCs w:val="12"/>
          <w:lang w:val="en-GB"/>
        </w:rPr>
        <w:t>&lt;/body&gt;</w:t>
      </w:r>
    </w:p>
    <w:p w14:paraId="6E577413" w14:textId="7BC063DF" w:rsidR="00FA7A76" w:rsidRPr="0020747B" w:rsidRDefault="00FA7A76" w:rsidP="000E6AB4">
      <w:pPr>
        <w:rPr>
          <w:color w:val="FCFCFA"/>
          <w:sz w:val="10"/>
          <w:szCs w:val="10"/>
          <w:lang w:val="en-GB" w:eastAsia="de-CH"/>
        </w:rPr>
      </w:pPr>
    </w:p>
    <w:p w14:paraId="13CF5532" w14:textId="04D01FD1" w:rsidR="00690A42" w:rsidRPr="00690A42" w:rsidRDefault="00690A42">
      <w:pPr>
        <w:shd w:val="clear" w:color="auto" w:fill="F8F8F8"/>
        <w:rPr>
          <w:sz w:val="14"/>
          <w:szCs w:val="14"/>
          <w:lang w:val="en-GB"/>
        </w:rPr>
      </w:pP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/**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Get the car data reduced to just the variables we are interested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and cleaned of missing data.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*/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async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getData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carsDataResponse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await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fetch(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'https://storage.googleapis.com/tfjs-tutorials/carsData.json'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carsData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await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carsDataResponse.json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cleaned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carsData.map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(car =&gt; ({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mpg: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car.Miles_per_Gallon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horsepower: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car.Horsepower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}))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.filter(car =&gt; (car.mpg !=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null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&amp;&amp;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car.horsepower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!=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null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cleaned;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createModel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model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tf.sequential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();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Create a sequential model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model.add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tf.layers.dense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({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inputShape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: [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], units: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useBias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true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}));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Add a single input layer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Additional dense layer with sigmoid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model.add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tf.layers.dense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({units: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50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activation: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relu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model.add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tf.layers.dense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({units: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50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activation: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relu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Add an output layer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model.add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tf.layers.dense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({units: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useBias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true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model;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/**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Convert the input data to tensors that we can use for machine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learning. We will also do the important best practices of _shuffling_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the data and _normalizing_ the data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 MPG on the y-axis.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br/>
        <w:t xml:space="preserve"> */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convertToTensor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(data)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Wrapping these calculations in a tidy will dispose any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intermediate tensors.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tf.tidy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(() =&gt;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Step 1. Shuffle the data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tf.util.shuffle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(data);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Step 2. Convert data to Tensor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inputs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data.map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(d =&gt;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d.horsepower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labels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data.map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 =&gt; d.mpg);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inputTensor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tf.tensor2d(inputs, 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inputs.length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labelTensor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tf.tensor2d(labels, 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labels.length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//Step 3. Normalize the data range 0 - 1 using min-max scaling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inputTensor.max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inputTensor.min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labelTensor.max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labelTensor.min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normalizedInputs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inputTensor.sub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).div(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inputMax.sub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normalizedLabels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labelTensor.sub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).div(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labelMax.sub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inputs: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normalizedInputs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labels: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normalizedLabels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Return the min/max bounds so we can use them later.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async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trainModel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(model, inputs, labels)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Prepare the model for training.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model.compile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optimizer: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tf.train.adam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loss: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tf.losses.meanSquaredError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metrics: [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mse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   });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batchSize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32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epochs =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50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await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model.fit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(inputs, labels,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batchSize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epochs,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shuffle: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true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callbacks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tfvis.show.fitCallbacks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{ name: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'Training Performance'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},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[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'loss'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mse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{ height: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200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callbacks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: [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onEpochEnd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 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)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testModel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(model,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normalizationData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{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labelMax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}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normalizationData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Generate predictions for uniform range of numbers between 0 and 1;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We un-normalize the data by doing the inverse of the min-max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preds]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tf.tidy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(() =&gt;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tf.linspace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100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preds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model.predict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xs.reshape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([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100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1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unNormXs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.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mul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inputMax.sub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))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.add(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unNormPreds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preds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.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mul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labelMax.sub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))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    .add(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labelMin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unNormXs.dataSync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(),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unNormPreds.dataSync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()];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predictedPoints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0086B3"/>
          <w:sz w:val="12"/>
          <w:szCs w:val="12"/>
          <w:lang w:val="en-GB"/>
        </w:rPr>
        <w:t>Array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.from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).map((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val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 =&gt;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return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{x: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val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 y: preds[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originalPoints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inputData.map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 =&gt; ({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x: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d.horsepower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 y: d.mpg,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tfvis.render.scatterplot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{name: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'Model Predictions vs Original Data'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{values: [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originalPoints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predictedPoints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], series: [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'original'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'predicted'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]},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xLabel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'Horsepower'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yLabel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MPG'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="00BA64B1">
        <w:rPr>
          <w:rFonts w:ascii="Courier New" w:hAnsi="Courier New" w:cs="Courier New"/>
          <w:color w:val="333333"/>
          <w:sz w:val="12"/>
          <w:szCs w:val="12"/>
          <w:lang w:val="en-GB"/>
        </w:rPr>
        <w:t>height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300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async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function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r w:rsidRPr="00690A42">
        <w:rPr>
          <w:rFonts w:ascii="Courier New" w:hAnsi="Courier New" w:cs="Courier New"/>
          <w:b/>
          <w:color w:val="990000"/>
          <w:sz w:val="12"/>
          <w:szCs w:val="12"/>
          <w:lang w:val="en-GB"/>
        </w:rPr>
        <w:t>run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 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Load and plot the original input data that we are going to train on.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data =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await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getData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values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data.map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 =&gt; ({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x: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d.horsepower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y: d.mpg,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}));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tfvis.render.scatterplot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{name: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'Horsepower v MPG'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{values},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    {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xLabel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'Horsepower'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yLabel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'MPG'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, height: </w:t>
      </w:r>
      <w:r w:rsidRPr="00690A42">
        <w:rPr>
          <w:rFonts w:ascii="Courier New" w:hAnsi="Courier New" w:cs="Courier New"/>
          <w:color w:val="008080"/>
          <w:sz w:val="12"/>
          <w:szCs w:val="12"/>
          <w:lang w:val="en-GB"/>
        </w:rPr>
        <w:t>300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model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createModel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tfvis.show.modelSummary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({name: 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'Model Summary'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}, model);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Convert the data to a form we can use for training.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tensorData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convertToTensor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(data);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const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{inputs, labels} =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tensorData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Train the model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b/>
          <w:color w:val="333333"/>
          <w:sz w:val="12"/>
          <w:szCs w:val="12"/>
          <w:lang w:val="en-GB"/>
        </w:rPr>
        <w:t>await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trainModel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(model, inputs, labels);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color w:val="0086B3"/>
          <w:sz w:val="12"/>
          <w:szCs w:val="12"/>
          <w:lang w:val="en-GB"/>
        </w:rPr>
        <w:t>console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.log(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'Done Training'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r w:rsidRPr="00690A42">
        <w:rPr>
          <w:rFonts w:ascii="Courier New" w:hAnsi="Courier New" w:cs="Courier New"/>
          <w:i/>
          <w:color w:val="999988"/>
          <w:sz w:val="12"/>
          <w:szCs w:val="12"/>
          <w:lang w:val="en-GB"/>
        </w:rPr>
        <w:t>// Make some predictions using the model and compare them to the original data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 xml:space="preserve">   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testModel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 xml:space="preserve">(model, data, </w:t>
      </w:r>
      <w:proofErr w:type="spellStart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tensorData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);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  <w:t>}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br/>
      </w:r>
      <w:proofErr w:type="spellStart"/>
      <w:r w:rsidRPr="00690A42">
        <w:rPr>
          <w:rFonts w:ascii="Courier New" w:hAnsi="Courier New" w:cs="Courier New"/>
          <w:color w:val="0086B3"/>
          <w:sz w:val="12"/>
          <w:szCs w:val="12"/>
          <w:lang w:val="en-GB"/>
        </w:rPr>
        <w:t>document</w:t>
      </w:r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.addEventListener</w:t>
      </w:r>
      <w:proofErr w:type="spellEnd"/>
      <w:r w:rsidRPr="00690A42">
        <w:rPr>
          <w:rFonts w:ascii="Courier New" w:hAnsi="Courier New" w:cs="Courier New"/>
          <w:color w:val="333333"/>
          <w:sz w:val="12"/>
          <w:szCs w:val="12"/>
          <w:lang w:val="en-GB"/>
        </w:rPr>
        <w:t>(</w:t>
      </w:r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proofErr w:type="spellStart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DOMContentLoaded</w:t>
      </w:r>
      <w:proofErr w:type="spellEnd"/>
      <w:r w:rsidRPr="00690A42">
        <w:rPr>
          <w:rFonts w:ascii="Courier New" w:hAnsi="Courier New" w:cs="Courier New"/>
          <w:color w:val="DD1144"/>
          <w:sz w:val="12"/>
          <w:szCs w:val="12"/>
          <w:lang w:val="en-GB"/>
        </w:rPr>
        <w:t>'</w:t>
      </w:r>
      <w:r w:rsidRPr="00690A42">
        <w:rPr>
          <w:rFonts w:ascii="Courier New" w:hAnsi="Courier New" w:cs="Courier New"/>
          <w:color w:val="333333"/>
          <w:sz w:val="14"/>
          <w:szCs w:val="14"/>
          <w:lang w:val="en-GB"/>
        </w:rPr>
        <w:t>, run);</w:t>
      </w:r>
    </w:p>
    <w:p w14:paraId="781FAF79" w14:textId="77777777" w:rsidR="00CB5E13" w:rsidRDefault="00CB5E13">
      <w:pPr>
        <w:spacing w:line="259" w:lineRule="auto"/>
        <w:contextualSpacing w:val="0"/>
        <w:rPr>
          <w:b/>
          <w:bCs/>
          <w:color w:val="2F5496" w:themeColor="accent1" w:themeShade="BF"/>
          <w:lang w:val="en-GB"/>
        </w:rPr>
      </w:pPr>
      <w:r>
        <w:rPr>
          <w:lang w:val="en-GB"/>
        </w:rPr>
        <w:br w:type="page"/>
      </w:r>
    </w:p>
    <w:p w14:paraId="1E0CBB56" w14:textId="3798B334" w:rsidR="00B93216" w:rsidRDefault="007854EF" w:rsidP="00D95506">
      <w:pPr>
        <w:pStyle w:val="TitelZusammenfassung"/>
        <w:spacing w:after="0"/>
        <w:rPr>
          <w:lang w:val="en-GB"/>
        </w:rPr>
      </w:pPr>
      <w:r>
        <w:rPr>
          <w:lang w:val="en-GB"/>
        </w:rPr>
        <w:lastRenderedPageBreak/>
        <w:t>ML-OPS</w:t>
      </w:r>
    </w:p>
    <w:p w14:paraId="033FC01A" w14:textId="31BACECD" w:rsidR="00DE7BE6" w:rsidRDefault="00DE7BE6" w:rsidP="00DE7BE6">
      <w:pPr>
        <w:rPr>
          <w:lang w:val="en-GB"/>
        </w:rPr>
      </w:pPr>
      <w:r>
        <w:rPr>
          <w:noProof/>
        </w:rPr>
        <w:drawing>
          <wp:inline distT="0" distB="0" distL="0" distR="0" wp14:anchorId="669C5DAB" wp14:editId="63F002A0">
            <wp:extent cx="3419475" cy="1731010"/>
            <wp:effectExtent l="0" t="0" r="9525" b="254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6C7D" w14:textId="46D20F70" w:rsidR="00DE7BE6" w:rsidRPr="00DE7BE6" w:rsidRDefault="00DE7BE6" w:rsidP="00DE7BE6">
      <w:pPr>
        <w:pStyle w:val="Listenabsatz"/>
        <w:numPr>
          <w:ilvl w:val="0"/>
          <w:numId w:val="14"/>
        </w:numPr>
        <w:rPr>
          <w:lang w:val="en-GB"/>
        </w:rPr>
      </w:pPr>
      <w:r w:rsidRPr="00DE7BE6">
        <w:rPr>
          <w:lang w:val="en-GB"/>
        </w:rPr>
        <w:t>Productive Deployment</w:t>
      </w:r>
    </w:p>
    <w:p w14:paraId="07D82F02" w14:textId="2D896003" w:rsidR="00D95506" w:rsidRDefault="00D95506" w:rsidP="00D95506">
      <w:pPr>
        <w:pStyle w:val="SchmaleListeEbene1"/>
        <w:numPr>
          <w:ilvl w:val="0"/>
          <w:numId w:val="0"/>
        </w:numPr>
        <w:ind w:left="284" w:hanging="142"/>
      </w:pPr>
      <w:r>
        <w:rPr>
          <w:noProof/>
        </w:rPr>
        <w:drawing>
          <wp:inline distT="0" distB="0" distL="0" distR="0" wp14:anchorId="0A352B95" wp14:editId="1577F817">
            <wp:extent cx="3277209" cy="1445659"/>
            <wp:effectExtent l="0" t="0" r="0" b="254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20424" cy="14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39A" w14:textId="0B52F72C" w:rsidR="00FA18CC" w:rsidRDefault="00FA18CC" w:rsidP="00FA18CC">
      <w:pPr>
        <w:rPr>
          <w:b/>
          <w:bCs/>
        </w:rPr>
      </w:pPr>
      <w:r>
        <w:t xml:space="preserve">Verschiedene Konzepte und Arbeitsabläufe. Bestehend aus drei Hauptbereichen: </w:t>
      </w:r>
      <w:r w:rsidRPr="00FA18CC">
        <w:rPr>
          <w:b/>
          <w:bCs/>
        </w:rPr>
        <w:t>Design</w:t>
      </w:r>
      <w:r>
        <w:t xml:space="preserve">, </w:t>
      </w:r>
      <w:r w:rsidRPr="00FA18CC">
        <w:rPr>
          <w:b/>
          <w:bCs/>
        </w:rPr>
        <w:t>Model Development</w:t>
      </w:r>
      <w:r>
        <w:t xml:space="preserve">, </w:t>
      </w:r>
      <w:proofErr w:type="spellStart"/>
      <w:r w:rsidRPr="00FA18CC">
        <w:rPr>
          <w:b/>
          <w:bCs/>
        </w:rPr>
        <w:t>Operations</w:t>
      </w:r>
      <w:proofErr w:type="spellEnd"/>
    </w:p>
    <w:p w14:paraId="29F6C2F7" w14:textId="3C758536" w:rsidR="004631CF" w:rsidRDefault="00F539A1" w:rsidP="00FA18CC">
      <w:r>
        <w:rPr>
          <w:noProof/>
        </w:rPr>
        <w:drawing>
          <wp:inline distT="0" distB="0" distL="0" distR="0" wp14:anchorId="03843593" wp14:editId="0207EA6D">
            <wp:extent cx="2757508" cy="1309697"/>
            <wp:effectExtent l="0" t="0" r="5080" b="508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7508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EC0" w14:textId="25C8B8F8" w:rsidR="00F539A1" w:rsidRDefault="00E1597C" w:rsidP="00F539A1">
      <w:pPr>
        <w:pStyle w:val="SchmaleListeEbene1"/>
      </w:pPr>
      <w:r w:rsidRPr="00E1597C">
        <w:t xml:space="preserve">AI on </w:t>
      </w:r>
      <w:proofErr w:type="spellStart"/>
      <w:r w:rsidRPr="00E1597C">
        <w:t>the</w:t>
      </w:r>
      <w:proofErr w:type="spellEnd"/>
      <w:r w:rsidRPr="00E1597C">
        <w:t xml:space="preserve"> Edge erlaubt automatisierte </w:t>
      </w:r>
      <w:proofErr w:type="spellStart"/>
      <w:r w:rsidRPr="00E1597C">
        <w:t>Wo</w:t>
      </w:r>
      <w:r>
        <w:t>rkfows</w:t>
      </w:r>
      <w:proofErr w:type="spellEnd"/>
      <w:r>
        <w:t xml:space="preserve">. </w:t>
      </w:r>
    </w:p>
    <w:p w14:paraId="7E474BC4" w14:textId="46128EBC" w:rsidR="00C97A31" w:rsidRPr="00730C9A" w:rsidRDefault="00BB1F26" w:rsidP="00730C9A">
      <w:pPr>
        <w:pStyle w:val="SchmaleListeEbene1"/>
      </w:pPr>
      <w:r>
        <w:t>Ein schwieriger Bereich ist Objekt-Tracking und Re-Identifikation</w:t>
      </w:r>
    </w:p>
    <w:p w14:paraId="58103011" w14:textId="1032A274" w:rsidR="00EC3FE1" w:rsidRDefault="00EC3FE1" w:rsidP="00EC3FE1">
      <w:pPr>
        <w:pStyle w:val="SchmaleListeEbene1"/>
        <w:numPr>
          <w:ilvl w:val="0"/>
          <w:numId w:val="0"/>
        </w:numPr>
        <w:spacing w:before="240"/>
        <w:rPr>
          <w:u w:val="single"/>
        </w:rPr>
      </w:pPr>
      <w:r w:rsidRPr="00EC3FE1">
        <w:rPr>
          <w:u w:val="single"/>
        </w:rPr>
        <w:t>Training-Pipeline</w:t>
      </w:r>
    </w:p>
    <w:p w14:paraId="0E4286A4" w14:textId="7DEE6600" w:rsidR="00EC3FE1" w:rsidRDefault="002078D3" w:rsidP="00EC3FE1">
      <w:pPr>
        <w:pStyle w:val="SchmaleListeEbene1"/>
        <w:numPr>
          <w:ilvl w:val="0"/>
          <w:numId w:val="0"/>
        </w:numPr>
        <w:rPr>
          <w:u w:val="single"/>
        </w:rPr>
      </w:pPr>
      <w:r>
        <w:rPr>
          <w:noProof/>
        </w:rPr>
        <w:drawing>
          <wp:inline distT="0" distB="0" distL="0" distR="0" wp14:anchorId="08478EBA" wp14:editId="7C6DA809">
            <wp:extent cx="3427013" cy="703223"/>
            <wp:effectExtent l="0" t="0" r="254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5116" cy="71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355F" w14:textId="77777777" w:rsidR="00730C9A" w:rsidRDefault="00730C9A" w:rsidP="00730C9A">
      <w:pPr>
        <w:pStyle w:val="SchmaleListeEbene1"/>
        <w:numPr>
          <w:ilvl w:val="0"/>
          <w:numId w:val="0"/>
        </w:numPr>
        <w:spacing w:after="0"/>
        <w:ind w:left="284"/>
      </w:pPr>
    </w:p>
    <w:p w14:paraId="4C5D63AD" w14:textId="77777777" w:rsidR="00730C9A" w:rsidRDefault="00730C9A" w:rsidP="00730C9A">
      <w:pPr>
        <w:pStyle w:val="SchmaleListeEbene1"/>
        <w:numPr>
          <w:ilvl w:val="0"/>
          <w:numId w:val="0"/>
        </w:numPr>
        <w:spacing w:after="0"/>
        <w:ind w:left="284"/>
      </w:pPr>
    </w:p>
    <w:p w14:paraId="7F8C0947" w14:textId="77777777" w:rsidR="00730C9A" w:rsidRDefault="00730C9A" w:rsidP="00730C9A">
      <w:pPr>
        <w:pStyle w:val="SchmaleListeEbene1"/>
        <w:numPr>
          <w:ilvl w:val="0"/>
          <w:numId w:val="0"/>
        </w:numPr>
        <w:spacing w:after="0"/>
        <w:ind w:left="284"/>
      </w:pPr>
    </w:p>
    <w:p w14:paraId="2E880DFC" w14:textId="1EF6940D" w:rsidR="00EC3FE1" w:rsidRDefault="00803E93" w:rsidP="00D55B5D">
      <w:pPr>
        <w:pStyle w:val="SchmaleListeEbene1"/>
        <w:spacing w:after="0"/>
      </w:pPr>
      <w:r>
        <w:t>Data Collection</w:t>
      </w:r>
    </w:p>
    <w:p w14:paraId="123F3AC6" w14:textId="3127E40B" w:rsidR="002078D3" w:rsidRDefault="002078D3" w:rsidP="00D55B5D">
      <w:pPr>
        <w:pStyle w:val="SchmaleListeEbene2"/>
      </w:pPr>
      <w:r>
        <w:t>Via Cloud, generiert mit Computermodellen oder von Firmenexperten gesammelt</w:t>
      </w:r>
    </w:p>
    <w:p w14:paraId="39CF3A02" w14:textId="58748C78" w:rsidR="002078D3" w:rsidRDefault="00676D75" w:rsidP="00D55B5D">
      <w:pPr>
        <w:pStyle w:val="SchmaleListeEbene2"/>
      </w:pPr>
      <w:r>
        <w:t>ML Data Management</w:t>
      </w:r>
    </w:p>
    <w:p w14:paraId="7E17269C" w14:textId="5E6582DC" w:rsidR="00676D75" w:rsidRDefault="00676D75" w:rsidP="00D55B5D">
      <w:pPr>
        <w:pStyle w:val="SchmaleListeEbene3"/>
      </w:pPr>
      <w:r>
        <w:t>Data Ingestion</w:t>
      </w:r>
    </w:p>
    <w:p w14:paraId="2EA79D93" w14:textId="75BC66DF" w:rsidR="00676D75" w:rsidRPr="00676D75" w:rsidRDefault="00676D75" w:rsidP="00D55B5D">
      <w:pPr>
        <w:pStyle w:val="SchmaleListeEbene3"/>
        <w:rPr>
          <w:lang w:val="en-GB"/>
        </w:rPr>
      </w:pPr>
      <w:r w:rsidRPr="00676D75">
        <w:rPr>
          <w:lang w:val="en-GB"/>
        </w:rPr>
        <w:t>Data Storage: Versioning, Database S</w:t>
      </w:r>
      <w:r>
        <w:rPr>
          <w:lang w:val="en-GB"/>
        </w:rPr>
        <w:t>tructure, Metadata Management, Documentation</w:t>
      </w:r>
    </w:p>
    <w:p w14:paraId="63A3CFCB" w14:textId="4C0D9760" w:rsidR="00803E93" w:rsidRDefault="00803E93" w:rsidP="00D55B5D">
      <w:pPr>
        <w:pStyle w:val="SchmaleListeEbene1"/>
        <w:spacing w:after="0"/>
      </w:pPr>
      <w:r>
        <w:t xml:space="preserve">Data </w:t>
      </w:r>
      <w:proofErr w:type="spellStart"/>
      <w:r>
        <w:t>Preparation</w:t>
      </w:r>
      <w:proofErr w:type="spellEnd"/>
    </w:p>
    <w:p w14:paraId="3A49F9F2" w14:textId="4FE9D0E8" w:rsidR="00676D75" w:rsidRDefault="00676D75" w:rsidP="00D55B5D">
      <w:pPr>
        <w:pStyle w:val="SchmaleListeEbene2"/>
      </w:pPr>
      <w:r>
        <w:t>Data Argumentation</w:t>
      </w:r>
    </w:p>
    <w:p w14:paraId="1BED364E" w14:textId="79B7B9A9" w:rsidR="00676D75" w:rsidRDefault="00676D75" w:rsidP="00D55B5D">
      <w:pPr>
        <w:pStyle w:val="SchmaleListeEbene2"/>
      </w:pPr>
      <w:r>
        <w:t>Data-Sampling</w:t>
      </w:r>
    </w:p>
    <w:p w14:paraId="64E0BFC6" w14:textId="0BC42FFE" w:rsidR="00676D75" w:rsidRDefault="00676D75" w:rsidP="00D55B5D">
      <w:pPr>
        <w:pStyle w:val="SchmaleListeEbene2"/>
      </w:pPr>
      <w:r>
        <w:t>Datenanalyse</w:t>
      </w:r>
      <w:r w:rsidR="0071298E">
        <w:t xml:space="preserve"> (Wie sind Daten verteilt?)</w:t>
      </w:r>
    </w:p>
    <w:p w14:paraId="6A3D9511" w14:textId="30FC017D" w:rsidR="00803E93" w:rsidRDefault="00803E93" w:rsidP="00D55B5D">
      <w:pPr>
        <w:pStyle w:val="SchmaleListeEbene1"/>
        <w:spacing w:after="0"/>
      </w:pPr>
      <w:r>
        <w:t>Model (Re-) Training</w:t>
      </w:r>
    </w:p>
    <w:p w14:paraId="2B7EC775" w14:textId="04B8BE18" w:rsidR="0071298E" w:rsidRDefault="0071298E" w:rsidP="00D55B5D">
      <w:pPr>
        <w:pStyle w:val="SchmaleListeEbene2"/>
      </w:pPr>
      <w:r>
        <w:t>Trainin</w:t>
      </w:r>
      <w:r w:rsidR="00C64BAE">
        <w:t>g</w:t>
      </w:r>
      <w:r w:rsidR="00A564BA">
        <w:t xml:space="preserve"> Infrastruktur</w:t>
      </w:r>
    </w:p>
    <w:p w14:paraId="5E4A0D67" w14:textId="2982FC4C" w:rsidR="00A564BA" w:rsidRPr="00A564BA" w:rsidRDefault="00A564BA" w:rsidP="00D55B5D">
      <w:pPr>
        <w:pStyle w:val="SchmaleListeEbene2"/>
      </w:pPr>
      <w:r w:rsidRPr="00A564BA">
        <w:t>Konsistente Versionierung von Input u</w:t>
      </w:r>
      <w:r>
        <w:t>nd Output</w:t>
      </w:r>
    </w:p>
    <w:p w14:paraId="2B74A11E" w14:textId="2508EF20" w:rsidR="00A564BA" w:rsidRPr="00A564BA" w:rsidRDefault="00A564BA" w:rsidP="00D55B5D">
      <w:pPr>
        <w:pStyle w:val="SchmaleListeEbene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Optimierung</w:t>
      </w:r>
      <w:proofErr w:type="spellEnd"/>
    </w:p>
    <w:p w14:paraId="63959D78" w14:textId="6F243FBB" w:rsidR="00803E93" w:rsidRDefault="00803E93" w:rsidP="00D55B5D">
      <w:pPr>
        <w:pStyle w:val="SchmaleListeEbene1"/>
        <w:spacing w:after="0"/>
      </w:pPr>
      <w:r>
        <w:t>Model Evaluation</w:t>
      </w:r>
    </w:p>
    <w:p w14:paraId="380DE927" w14:textId="0A419FAA" w:rsidR="00A564BA" w:rsidRDefault="00A564BA" w:rsidP="00D55B5D">
      <w:pPr>
        <w:pStyle w:val="SchmaleListeEbene2"/>
        <w:rPr>
          <w:lang w:val="en-GB"/>
        </w:rPr>
      </w:pPr>
      <w:r w:rsidRPr="00A564BA">
        <w:rPr>
          <w:lang w:val="en-GB"/>
        </w:rPr>
        <w:t>Acceptance Testing und Performance E</w:t>
      </w:r>
      <w:r>
        <w:rPr>
          <w:lang w:val="en-GB"/>
        </w:rPr>
        <w:t>valuation</w:t>
      </w:r>
    </w:p>
    <w:p w14:paraId="41D05363" w14:textId="61E2760E" w:rsidR="00A564BA" w:rsidRPr="00DD55C5" w:rsidRDefault="00A564BA" w:rsidP="00D55B5D">
      <w:pPr>
        <w:pStyle w:val="SchmaleListeEbene2"/>
      </w:pPr>
      <w:r w:rsidRPr="00DD55C5">
        <w:rPr>
          <w:b/>
          <w:bCs/>
        </w:rPr>
        <w:t>Reproduzierbarkeit</w:t>
      </w:r>
      <w:r w:rsidRPr="00DD55C5">
        <w:t xml:space="preserve">: </w:t>
      </w:r>
      <w:r w:rsidR="00DD55C5" w:rsidRPr="00DD55C5">
        <w:t>Versionierung und Dokumentation d</w:t>
      </w:r>
      <w:r w:rsidR="00DD55C5">
        <w:t>er Netzwerke, Test-Suiten und Testresultate</w:t>
      </w:r>
    </w:p>
    <w:p w14:paraId="17656F00" w14:textId="1C8AFFA5" w:rsidR="00803E93" w:rsidRDefault="00803E93" w:rsidP="00D55B5D">
      <w:pPr>
        <w:pStyle w:val="SchmaleListeEbene1"/>
        <w:spacing w:after="0"/>
      </w:pPr>
      <w:r>
        <w:t xml:space="preserve">Model </w:t>
      </w:r>
      <w:proofErr w:type="spellStart"/>
      <w:r>
        <w:t>Deployment</w:t>
      </w:r>
      <w:proofErr w:type="spellEnd"/>
    </w:p>
    <w:p w14:paraId="3FEC6973" w14:textId="4E474327" w:rsidR="00DD55C5" w:rsidRDefault="00DD55C5" w:rsidP="00D55B5D">
      <w:pPr>
        <w:pStyle w:val="SchmaleListeEbene2"/>
      </w:pPr>
      <w:r w:rsidRPr="00DD55C5">
        <w:t xml:space="preserve">Manage </w:t>
      </w:r>
      <w:proofErr w:type="spellStart"/>
      <w:r w:rsidRPr="00DD55C5">
        <w:t>Deployment</w:t>
      </w:r>
      <w:proofErr w:type="spellEnd"/>
      <w:r w:rsidRPr="00DD55C5">
        <w:t xml:space="preserve"> und Rollout von versc</w:t>
      </w:r>
      <w:r>
        <w:t>hiedenen Netzwerken</w:t>
      </w:r>
    </w:p>
    <w:p w14:paraId="468EC4D2" w14:textId="01147121" w:rsidR="00DD55C5" w:rsidRPr="00DD55C5" w:rsidRDefault="00DD55C5" w:rsidP="00D55B5D">
      <w:pPr>
        <w:pStyle w:val="SchmaleListeEbene2"/>
      </w:pPr>
      <w:r>
        <w:t>Überwachen der Modelversionen die um Umlauf sind</w:t>
      </w:r>
    </w:p>
    <w:p w14:paraId="4FDDF84F" w14:textId="02CFF7F8" w:rsidR="00803E93" w:rsidRDefault="00803E93" w:rsidP="00D55B5D">
      <w:pPr>
        <w:pStyle w:val="SchmaleListeEbene1"/>
        <w:spacing w:after="0"/>
      </w:pPr>
      <w:r>
        <w:t>Model Monitoring</w:t>
      </w:r>
    </w:p>
    <w:p w14:paraId="5081D9C1" w14:textId="5210B1CF" w:rsidR="00DD55C5" w:rsidRDefault="00DD55C5" w:rsidP="00D55B5D">
      <w:pPr>
        <w:pStyle w:val="SchmaleListeEbene2"/>
      </w:pPr>
      <w:r>
        <w:t>Wie perform</w:t>
      </w:r>
      <w:r w:rsidR="00246497">
        <w:t>ant ist</w:t>
      </w:r>
      <w:r>
        <w:t xml:space="preserve"> das Modell im Markt?</w:t>
      </w:r>
    </w:p>
    <w:p w14:paraId="3E3516EE" w14:textId="01108C6E" w:rsidR="00DD55C5" w:rsidRDefault="00DD55C5" w:rsidP="00D55B5D">
      <w:pPr>
        <w:pStyle w:val="SchmaleListeEbene2"/>
      </w:pPr>
      <w:r>
        <w:t xml:space="preserve">Identifikation von Problemfällen </w:t>
      </w:r>
      <w:r w:rsidR="00D3299F">
        <w:t>der Modelle</w:t>
      </w:r>
    </w:p>
    <w:p w14:paraId="49D24775" w14:textId="588EDDE1" w:rsidR="00D3299F" w:rsidRDefault="00D3299F" w:rsidP="00D55B5D">
      <w:pPr>
        <w:pStyle w:val="SchmaleListeEbene2"/>
        <w:rPr>
          <w:lang w:val="en-GB"/>
        </w:rPr>
      </w:pPr>
      <w:r w:rsidRPr="00D3299F">
        <w:rPr>
          <w:lang w:val="en-GB"/>
        </w:rPr>
        <w:t xml:space="preserve">User-Feedback </w:t>
      </w:r>
      <w:proofErr w:type="spellStart"/>
      <w:r w:rsidRPr="00D3299F">
        <w:rPr>
          <w:lang w:val="en-GB"/>
        </w:rPr>
        <w:t>einholen</w:t>
      </w:r>
      <w:proofErr w:type="spellEnd"/>
      <w:r w:rsidRPr="00D3299F">
        <w:rPr>
          <w:lang w:val="en-GB"/>
        </w:rPr>
        <w:t xml:space="preserve"> und Re-Training </w:t>
      </w:r>
      <w:proofErr w:type="spellStart"/>
      <w:r>
        <w:rPr>
          <w:lang w:val="en-GB"/>
        </w:rPr>
        <w:t>triggern</w:t>
      </w:r>
      <w:proofErr w:type="spellEnd"/>
    </w:p>
    <w:p w14:paraId="15A7617C" w14:textId="70BAC1E0" w:rsidR="00692FFB" w:rsidRPr="00DC5A95" w:rsidRDefault="00D55B5D" w:rsidP="00D55B5D">
      <w:pPr>
        <w:pStyle w:val="SchmaleListeEbene2"/>
        <w:numPr>
          <w:ilvl w:val="0"/>
          <w:numId w:val="0"/>
        </w:numPr>
        <w:rPr>
          <w:lang w:val="en-GB"/>
        </w:rPr>
      </w:pPr>
      <w:r>
        <w:rPr>
          <w:noProof/>
        </w:rPr>
        <w:drawing>
          <wp:inline distT="0" distB="0" distL="0" distR="0" wp14:anchorId="7E317DB4" wp14:editId="0687344D">
            <wp:extent cx="3149600" cy="1099582"/>
            <wp:effectExtent l="0" t="0" r="0" b="571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1160" cy="11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360" w14:textId="51539974" w:rsidR="00244F10" w:rsidRDefault="00244F10" w:rsidP="00D55B5D">
      <w:pPr>
        <w:pStyle w:val="SchmaleListeEbene2"/>
        <w:numPr>
          <w:ilvl w:val="0"/>
          <w:numId w:val="0"/>
        </w:numPr>
        <w:rPr>
          <w:u w:val="single"/>
          <w:lang w:val="en-GB"/>
        </w:rPr>
      </w:pPr>
      <w:r w:rsidRPr="00244F10">
        <w:rPr>
          <w:u w:val="single"/>
          <w:lang w:val="en-GB"/>
        </w:rPr>
        <w:t>Tools</w:t>
      </w:r>
    </w:p>
    <w:p w14:paraId="57A3B6B7" w14:textId="77777777" w:rsidR="00730C9A" w:rsidRDefault="00244F10" w:rsidP="00244F10">
      <w:pPr>
        <w:pStyle w:val="SchmaleListeEbene1"/>
        <w:rPr>
          <w:lang w:val="en-GB"/>
        </w:rPr>
      </w:pPr>
      <w:r>
        <w:rPr>
          <w:lang w:val="en-GB"/>
        </w:rPr>
        <w:t xml:space="preserve">Lightly für </w:t>
      </w:r>
      <w:proofErr w:type="spellStart"/>
      <w:r>
        <w:rPr>
          <w:lang w:val="en-GB"/>
        </w:rPr>
        <w:t>Datenanalyse</w:t>
      </w:r>
      <w:proofErr w:type="spellEnd"/>
      <w:r>
        <w:rPr>
          <w:noProof/>
        </w:rPr>
        <w:drawing>
          <wp:inline distT="0" distB="0" distL="0" distR="0" wp14:anchorId="67767249" wp14:editId="621C9D52">
            <wp:extent cx="3109923" cy="1645920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8856"/>
                    <a:stretch/>
                  </pic:blipFill>
                  <pic:spPr bwMode="auto">
                    <a:xfrm>
                      <a:off x="0" y="0"/>
                      <a:ext cx="3126383" cy="165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AA36" w14:textId="1B77A28D" w:rsidR="00244F10" w:rsidRPr="00244F10" w:rsidRDefault="00244F10" w:rsidP="00244F10">
      <w:pPr>
        <w:pStyle w:val="SchmaleListeEbene1"/>
        <w:rPr>
          <w:lang w:val="en-GB"/>
        </w:rPr>
      </w:pPr>
      <w:r>
        <w:rPr>
          <w:noProof/>
        </w:rPr>
        <w:drawing>
          <wp:inline distT="0" distB="0" distL="0" distR="0" wp14:anchorId="593FC323" wp14:editId="1D794079">
            <wp:extent cx="3017520" cy="1247353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8060" cy="12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64F8" w14:textId="77777777" w:rsidR="00B91DD6" w:rsidRDefault="00B91DD6" w:rsidP="00B91DD6">
      <w:pPr>
        <w:pStyle w:val="SchmaleListeEbene1"/>
        <w:spacing w:after="0"/>
      </w:pPr>
      <w:r w:rsidRPr="00B91DD6">
        <w:t xml:space="preserve">DVC.ORG für Data </w:t>
      </w:r>
      <w:proofErr w:type="spellStart"/>
      <w:r w:rsidRPr="00B91DD6">
        <w:t>V</w:t>
      </w:r>
      <w:r>
        <w:t>ersioning</w:t>
      </w:r>
      <w:proofErr w:type="spellEnd"/>
      <w:r>
        <w:t xml:space="preserve"> </w:t>
      </w:r>
    </w:p>
    <w:p w14:paraId="2AE4F9BA" w14:textId="77777777" w:rsidR="00B91DD6" w:rsidRDefault="00B91DD6" w:rsidP="00B91DD6">
      <w:pPr>
        <w:pStyle w:val="SchmaleListeEbene2"/>
      </w:pPr>
      <w:r>
        <w:t xml:space="preserve">Daten auf </w:t>
      </w:r>
      <w:proofErr w:type="spellStart"/>
      <w:r>
        <w:t>Git</w:t>
      </w:r>
      <w:proofErr w:type="spellEnd"/>
    </w:p>
    <w:p w14:paraId="3DD6157F" w14:textId="70298E97" w:rsidR="00B91DD6" w:rsidRDefault="00B91DD6" w:rsidP="00B91DD6">
      <w:pPr>
        <w:pStyle w:val="SchmaleListeEbene2"/>
      </w:pPr>
      <w:r>
        <w:t>Reproduzierbarkeit</w:t>
      </w:r>
    </w:p>
    <w:p w14:paraId="2A6E8C01" w14:textId="77777777" w:rsidR="00B91DD6" w:rsidRDefault="00B91DD6" w:rsidP="00B91DD6">
      <w:pPr>
        <w:pStyle w:val="SchmaleListeEbene2"/>
      </w:pPr>
      <w:proofErr w:type="spellStart"/>
      <w:r>
        <w:t>Metrikentracking</w:t>
      </w:r>
      <w:proofErr w:type="spellEnd"/>
    </w:p>
    <w:p w14:paraId="322C53B8" w14:textId="55654E02" w:rsidR="00244F10" w:rsidRDefault="00B91DD6" w:rsidP="00B91DD6">
      <w:pPr>
        <w:pStyle w:val="SchmaleListeEbene2"/>
      </w:pPr>
      <w:r>
        <w:t>Integration in ML-Pipeline</w:t>
      </w:r>
    </w:p>
    <w:p w14:paraId="1FC0E8A2" w14:textId="77777777" w:rsidR="00730C9A" w:rsidRPr="00632FFA" w:rsidRDefault="00730C9A" w:rsidP="00730C9A">
      <w:pPr>
        <w:pStyle w:val="SchmaleListeEbene2"/>
        <w:numPr>
          <w:ilvl w:val="0"/>
          <w:numId w:val="0"/>
        </w:numPr>
        <w:rPr>
          <w:b/>
          <w:bCs/>
        </w:rPr>
      </w:pPr>
      <w:r w:rsidRPr="00632FFA">
        <w:rPr>
          <w:b/>
          <w:bCs/>
        </w:rPr>
        <w:t xml:space="preserve">Paper </w:t>
      </w:r>
      <w:proofErr w:type="spellStart"/>
      <w:r w:rsidRPr="00632FFA">
        <w:rPr>
          <w:b/>
          <w:bCs/>
        </w:rPr>
        <w:t>MLOps</w:t>
      </w:r>
      <w:proofErr w:type="spellEnd"/>
      <w:r w:rsidRPr="00632FFA">
        <w:rPr>
          <w:b/>
          <w:bCs/>
        </w:rPr>
        <w:t xml:space="preserve"> (Kreuzberger, Kühl, </w:t>
      </w:r>
      <w:proofErr w:type="spellStart"/>
      <w:r w:rsidRPr="00632FFA">
        <w:rPr>
          <w:b/>
          <w:bCs/>
        </w:rPr>
        <w:t>Hirschl</w:t>
      </w:r>
      <w:proofErr w:type="spellEnd"/>
      <w:r w:rsidRPr="00632FFA">
        <w:rPr>
          <w:b/>
          <w:bCs/>
        </w:rPr>
        <w:t xml:space="preserve"> IBM)</w:t>
      </w:r>
    </w:p>
    <w:p w14:paraId="46A96146" w14:textId="77777777" w:rsidR="00730C9A" w:rsidRDefault="00730C9A" w:rsidP="00730C9A">
      <w:pPr>
        <w:pStyle w:val="SchmaleListeEbene2"/>
        <w:numPr>
          <w:ilvl w:val="0"/>
          <w:numId w:val="0"/>
        </w:numPr>
        <w:rPr>
          <w:u w:val="single"/>
        </w:rPr>
      </w:pPr>
      <w:r w:rsidRPr="008527E8">
        <w:rPr>
          <w:u w:val="single"/>
        </w:rPr>
        <w:t>Prinzipien</w:t>
      </w:r>
    </w:p>
    <w:p w14:paraId="6B058CC6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</w:pPr>
      <w:r>
        <w:t>P1 CI/CD Automation</w:t>
      </w:r>
    </w:p>
    <w:p w14:paraId="4EF679AC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</w:pPr>
      <w:r>
        <w:t>P2 Workflow Orchestration</w:t>
      </w:r>
    </w:p>
    <w:p w14:paraId="60A68B22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</w:pPr>
      <w:r>
        <w:t xml:space="preserve">P3 </w:t>
      </w:r>
      <w:proofErr w:type="spellStart"/>
      <w:r>
        <w:t>Reproducibility</w:t>
      </w:r>
      <w:proofErr w:type="spellEnd"/>
    </w:p>
    <w:p w14:paraId="70347469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</w:pPr>
      <w:r>
        <w:t xml:space="preserve">P4 </w:t>
      </w:r>
      <w:proofErr w:type="spellStart"/>
      <w:r>
        <w:t>Versioning</w:t>
      </w:r>
      <w:proofErr w:type="spellEnd"/>
      <w:r>
        <w:t xml:space="preserve"> </w:t>
      </w:r>
      <w:r w:rsidRPr="00BE473B">
        <w:rPr>
          <w:sz w:val="16"/>
          <w:szCs w:val="16"/>
        </w:rPr>
        <w:t>(Daten, Modell und Code)</w:t>
      </w:r>
    </w:p>
    <w:p w14:paraId="2762D0EA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</w:pPr>
      <w:r>
        <w:t xml:space="preserve">P5 </w:t>
      </w:r>
      <w:proofErr w:type="spellStart"/>
      <w:r>
        <w:t>Collaboration</w:t>
      </w:r>
      <w:proofErr w:type="spellEnd"/>
    </w:p>
    <w:p w14:paraId="14F562B9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 w:rsidRPr="002F4307">
        <w:rPr>
          <w:lang w:val="en-GB"/>
        </w:rPr>
        <w:t>P6 Continuous ML Training &amp; E</w:t>
      </w:r>
      <w:r>
        <w:rPr>
          <w:lang w:val="en-GB"/>
        </w:rPr>
        <w:t>valuation</w:t>
      </w:r>
    </w:p>
    <w:p w14:paraId="24D91226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P7 ML Metadata Tracking</w:t>
      </w:r>
    </w:p>
    <w:p w14:paraId="369A0576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P8 Continuous monitoring</w:t>
      </w:r>
    </w:p>
    <w:p w14:paraId="4DD0488C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P9 Feedback loops</w:t>
      </w:r>
    </w:p>
    <w:p w14:paraId="4A7C040B" w14:textId="77777777" w:rsidR="00730C9A" w:rsidRPr="00B75183" w:rsidRDefault="00730C9A" w:rsidP="00730C9A">
      <w:pPr>
        <w:pStyle w:val="SchmaleListeEbene1"/>
        <w:numPr>
          <w:ilvl w:val="0"/>
          <w:numId w:val="0"/>
        </w:numPr>
        <w:rPr>
          <w:u w:val="single"/>
        </w:rPr>
      </w:pPr>
      <w:r w:rsidRPr="00B75183">
        <w:rPr>
          <w:u w:val="single"/>
        </w:rPr>
        <w:t>Technische Komponenten</w:t>
      </w:r>
    </w:p>
    <w:p w14:paraId="12B3E407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fr-CH"/>
        </w:rPr>
      </w:pPr>
      <w:r w:rsidRPr="008372E4">
        <w:rPr>
          <w:lang w:val="fr-CH"/>
        </w:rPr>
        <w:t>C</w:t>
      </w:r>
      <w:r>
        <w:rPr>
          <w:lang w:val="fr-CH"/>
        </w:rPr>
        <w:t>1</w:t>
      </w:r>
      <w:r w:rsidRPr="008372E4">
        <w:rPr>
          <w:lang w:val="fr-CH"/>
        </w:rPr>
        <w:t xml:space="preserve"> CI/CD </w:t>
      </w:r>
      <w:proofErr w:type="spellStart"/>
      <w:r w:rsidRPr="008372E4">
        <w:rPr>
          <w:lang w:val="fr-CH"/>
        </w:rPr>
        <w:t>Komponente</w:t>
      </w:r>
      <w:proofErr w:type="spellEnd"/>
      <w:r w:rsidRPr="008372E4">
        <w:rPr>
          <w:lang w:val="fr-CH"/>
        </w:rPr>
        <w:t xml:space="preserve"> (P</w:t>
      </w:r>
      <w:r>
        <w:rPr>
          <w:lang w:val="fr-CH"/>
        </w:rPr>
        <w:t>1, P6 P9)</w:t>
      </w:r>
    </w:p>
    <w:p w14:paraId="1A3FA5B4" w14:textId="77777777" w:rsidR="00730C9A" w:rsidRPr="00D05ABD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fr-CH"/>
        </w:rPr>
      </w:pPr>
      <w:r w:rsidRPr="00D05ABD">
        <w:rPr>
          <w:lang w:val="fr-CH"/>
        </w:rPr>
        <w:t>C2 Source Code Repository (P</w:t>
      </w:r>
      <w:r>
        <w:rPr>
          <w:lang w:val="fr-CH"/>
        </w:rPr>
        <w:t>4, P5)</w:t>
      </w:r>
    </w:p>
    <w:p w14:paraId="16C4B6F8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 w:rsidRPr="008372E4">
        <w:rPr>
          <w:lang w:val="en-GB"/>
        </w:rPr>
        <w:t>C</w:t>
      </w:r>
      <w:r>
        <w:rPr>
          <w:lang w:val="en-GB"/>
        </w:rPr>
        <w:t>3</w:t>
      </w:r>
      <w:r w:rsidRPr="008372E4">
        <w:rPr>
          <w:lang w:val="en-GB"/>
        </w:rPr>
        <w:t xml:space="preserve"> Workflow Orchestration Component (P</w:t>
      </w:r>
      <w:r>
        <w:rPr>
          <w:lang w:val="en-GB"/>
        </w:rPr>
        <w:t>2, P3, P6)</w:t>
      </w:r>
    </w:p>
    <w:p w14:paraId="13AC1400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C4 Feature Store System (P3, P4)</w:t>
      </w:r>
    </w:p>
    <w:p w14:paraId="4B87F78D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C5 Model training Infrastructure (P6)</w:t>
      </w:r>
    </w:p>
    <w:p w14:paraId="3A30B4DD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C6 Model Registry (P3, P4)</w:t>
      </w:r>
    </w:p>
    <w:p w14:paraId="7997578D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C7 ML Metadata Stores (P4, P7)</w:t>
      </w:r>
    </w:p>
    <w:p w14:paraId="3E06B130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C8 Model Serving Component (P1)</w:t>
      </w:r>
    </w:p>
    <w:p w14:paraId="21C846BF" w14:textId="77777777" w:rsidR="00730C9A" w:rsidRDefault="00730C9A" w:rsidP="00730C9A">
      <w:pPr>
        <w:pStyle w:val="SchmaleListeEbene1"/>
        <w:numPr>
          <w:ilvl w:val="0"/>
          <w:numId w:val="2"/>
        </w:numPr>
        <w:ind w:left="284" w:hanging="142"/>
        <w:rPr>
          <w:lang w:val="en-GB"/>
        </w:rPr>
      </w:pPr>
      <w:r>
        <w:rPr>
          <w:lang w:val="en-GB"/>
        </w:rPr>
        <w:t>C9 Monitoring Component (P8, P9)</w:t>
      </w:r>
    </w:p>
    <w:p w14:paraId="1B4ECBBB" w14:textId="77777777" w:rsidR="00730C9A" w:rsidRDefault="00730C9A" w:rsidP="00730C9A">
      <w:pPr>
        <w:pStyle w:val="SchmaleListeEbene1"/>
        <w:numPr>
          <w:ilvl w:val="0"/>
          <w:numId w:val="0"/>
        </w:numPr>
        <w:rPr>
          <w:u w:val="single"/>
          <w:lang w:val="en-GB"/>
        </w:rPr>
      </w:pPr>
      <w:r w:rsidRPr="00632FFA">
        <w:rPr>
          <w:u w:val="single"/>
          <w:lang w:val="en-GB"/>
        </w:rPr>
        <w:t>Rollen</w:t>
      </w:r>
    </w:p>
    <w:p w14:paraId="5A0FF2D0" w14:textId="631649DB" w:rsidR="00244F10" w:rsidRPr="00B91DD6" w:rsidRDefault="00FD5E3B" w:rsidP="00FD5E3B">
      <w:pPr>
        <w:pStyle w:val="SchmaleListeEbene1"/>
        <w:numPr>
          <w:ilvl w:val="0"/>
          <w:numId w:val="0"/>
        </w:numPr>
        <w:spacing w:after="0"/>
      </w:pPr>
      <w:r>
        <w:rPr>
          <w:noProof/>
        </w:rPr>
        <w:drawing>
          <wp:inline distT="0" distB="0" distL="0" distR="0" wp14:anchorId="31E463A0" wp14:editId="08EF9546">
            <wp:extent cx="2143760" cy="1811349"/>
            <wp:effectExtent l="0" t="0" r="889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1034" cy="18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F10" w:rsidRPr="00B91DD6" w:rsidSect="00582DB0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6838" w:h="11906" w:orient="landscape"/>
      <w:pgMar w:top="284" w:right="284" w:bottom="0" w:left="284" w:header="5" w:footer="0" w:gutter="0"/>
      <w:cols w:num="3" w:sep="1" w:space="5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3AB4F" w14:textId="77777777" w:rsidR="009F5114" w:rsidRDefault="009F5114" w:rsidP="003532F2">
      <w:pPr>
        <w:spacing w:after="0" w:line="240" w:lineRule="auto"/>
      </w:pPr>
      <w:r>
        <w:separator/>
      </w:r>
    </w:p>
  </w:endnote>
  <w:endnote w:type="continuationSeparator" w:id="0">
    <w:p w14:paraId="21B708D9" w14:textId="77777777" w:rsidR="009F5114" w:rsidRDefault="009F5114" w:rsidP="003532F2">
      <w:pPr>
        <w:spacing w:after="0" w:line="240" w:lineRule="auto"/>
      </w:pPr>
      <w:r>
        <w:continuationSeparator/>
      </w:r>
    </w:p>
  </w:endnote>
  <w:endnote w:type="continuationNotice" w:id="1">
    <w:p w14:paraId="469238E9" w14:textId="77777777" w:rsidR="009F5114" w:rsidRDefault="009F511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5EE06" w14:textId="77777777" w:rsidR="00582DB0" w:rsidRDefault="00582DB0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7560527"/>
      <w:docPartObj>
        <w:docPartGallery w:val="Page Numbers (Bottom of Page)"/>
        <w:docPartUnique/>
      </w:docPartObj>
    </w:sdtPr>
    <w:sdtEndPr>
      <w:rPr>
        <w:rFonts w:ascii="Bahnschrift Light" w:hAnsi="Bahnschrift Light" w:cs="Aharoni"/>
        <w:color w:val="767171" w:themeColor="background2" w:themeShade="80"/>
      </w:rPr>
    </w:sdtEndPr>
    <w:sdtContent>
      <w:p w14:paraId="20085088" w14:textId="5909A08A" w:rsidR="003532F2" w:rsidRPr="003B4515" w:rsidRDefault="003532F2">
        <w:pPr>
          <w:pStyle w:val="Fuzeile"/>
          <w:jc w:val="center"/>
          <w:rPr>
            <w:rFonts w:ascii="Bahnschrift Light" w:hAnsi="Bahnschrift Light" w:cs="Aharoni"/>
            <w:color w:val="767171" w:themeColor="background2" w:themeShade="80"/>
          </w:rPr>
        </w:pPr>
        <w:r w:rsidRPr="003B4515">
          <w:rPr>
            <w:rFonts w:ascii="Bahnschrift Light" w:hAnsi="Bahnschrift Light" w:cs="Aharoni"/>
            <w:color w:val="767171" w:themeColor="background2" w:themeShade="80"/>
          </w:rPr>
          <w:fldChar w:fldCharType="begin"/>
        </w:r>
        <w:r w:rsidRPr="003B4515">
          <w:rPr>
            <w:rFonts w:ascii="Bahnschrift Light" w:hAnsi="Bahnschrift Light" w:cs="Aharoni"/>
            <w:color w:val="767171" w:themeColor="background2" w:themeShade="80"/>
          </w:rPr>
          <w:instrText>PAGE   \* MERGEFORMAT</w:instrText>
        </w:r>
        <w:r w:rsidRPr="003B4515">
          <w:rPr>
            <w:rFonts w:ascii="Bahnschrift Light" w:hAnsi="Bahnschrift Light" w:cs="Aharoni"/>
            <w:color w:val="767171" w:themeColor="background2" w:themeShade="80"/>
          </w:rPr>
          <w:fldChar w:fldCharType="separate"/>
        </w:r>
        <w:r w:rsidRPr="003B4515">
          <w:rPr>
            <w:rFonts w:ascii="Bahnschrift Light" w:hAnsi="Bahnschrift Light" w:cs="Aharoni"/>
            <w:color w:val="767171" w:themeColor="background2" w:themeShade="80"/>
            <w:lang w:val="de-DE"/>
          </w:rPr>
          <w:t>2</w:t>
        </w:r>
        <w:r w:rsidRPr="003B4515">
          <w:rPr>
            <w:rFonts w:ascii="Bahnschrift Light" w:hAnsi="Bahnschrift Light" w:cs="Aharoni"/>
            <w:color w:val="767171" w:themeColor="background2" w:themeShade="80"/>
          </w:rPr>
          <w:fldChar w:fldCharType="end"/>
        </w:r>
      </w:p>
    </w:sdtContent>
  </w:sdt>
  <w:p w14:paraId="2E2B3897" w14:textId="36B73101" w:rsidR="003532F2" w:rsidRDefault="003532F2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C44C" w14:textId="77777777" w:rsidR="00582DB0" w:rsidRDefault="00582DB0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DAC4F" w14:textId="77777777" w:rsidR="009F5114" w:rsidRDefault="009F5114" w:rsidP="003532F2">
      <w:pPr>
        <w:spacing w:after="0" w:line="240" w:lineRule="auto"/>
      </w:pPr>
      <w:r>
        <w:separator/>
      </w:r>
    </w:p>
  </w:footnote>
  <w:footnote w:type="continuationSeparator" w:id="0">
    <w:p w14:paraId="7E62E689" w14:textId="77777777" w:rsidR="009F5114" w:rsidRDefault="009F5114" w:rsidP="003532F2">
      <w:pPr>
        <w:spacing w:after="0" w:line="240" w:lineRule="auto"/>
      </w:pPr>
      <w:r>
        <w:continuationSeparator/>
      </w:r>
    </w:p>
  </w:footnote>
  <w:footnote w:type="continuationNotice" w:id="1">
    <w:p w14:paraId="4951E99E" w14:textId="77777777" w:rsidR="009F5114" w:rsidRDefault="009F511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7E358" w14:textId="77777777" w:rsidR="00582DB0" w:rsidRDefault="00582DB0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B88A5" w14:textId="77777777" w:rsidR="00582DB0" w:rsidRDefault="00582DB0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9623D" w14:textId="77777777" w:rsidR="00582DB0" w:rsidRDefault="00582DB0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32336"/>
    <w:multiLevelType w:val="hybridMultilevel"/>
    <w:tmpl w:val="2110B8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DC6"/>
    <w:multiLevelType w:val="hybridMultilevel"/>
    <w:tmpl w:val="CF3E004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C7CCF"/>
    <w:multiLevelType w:val="hybridMultilevel"/>
    <w:tmpl w:val="B4DE3482"/>
    <w:lvl w:ilvl="0" w:tplc="7D68A468">
      <w:start w:val="105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D6938"/>
    <w:multiLevelType w:val="hybridMultilevel"/>
    <w:tmpl w:val="16505CAA"/>
    <w:lvl w:ilvl="0" w:tplc="66E26B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AA0E51"/>
    <w:multiLevelType w:val="hybridMultilevel"/>
    <w:tmpl w:val="A23E9168"/>
    <w:lvl w:ilvl="0" w:tplc="655CF15A">
      <w:numFmt w:val="bullet"/>
      <w:lvlText w:val=""/>
      <w:lvlJc w:val="left"/>
      <w:pPr>
        <w:ind w:left="502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 w15:restartNumberingAfterBreak="0">
    <w:nsid w:val="23B45EDF"/>
    <w:multiLevelType w:val="hybridMultilevel"/>
    <w:tmpl w:val="0040DBAE"/>
    <w:lvl w:ilvl="0" w:tplc="A13AC690">
      <w:start w:val="105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5D51CB"/>
    <w:multiLevelType w:val="hybridMultilevel"/>
    <w:tmpl w:val="3F8AF45E"/>
    <w:lvl w:ilvl="0" w:tplc="0AEA32A4">
      <w:start w:val="2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7D0063"/>
    <w:multiLevelType w:val="hybridMultilevel"/>
    <w:tmpl w:val="4FB65C68"/>
    <w:lvl w:ilvl="0" w:tplc="55564E3E">
      <w:numFmt w:val="bullet"/>
      <w:pStyle w:val="SchmaleListeEbene1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</w:rPr>
    </w:lvl>
    <w:lvl w:ilvl="1" w:tplc="612E9D00">
      <w:start w:val="1"/>
      <w:numFmt w:val="bullet"/>
      <w:pStyle w:val="SchmaleListeEbene2"/>
      <w:lvlText w:val="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28383494">
      <w:start w:val="1"/>
      <w:numFmt w:val="bullet"/>
      <w:pStyle w:val="SchmaleListeEbene3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4D175D"/>
    <w:multiLevelType w:val="hybridMultilevel"/>
    <w:tmpl w:val="A1FCC818"/>
    <w:lvl w:ilvl="0" w:tplc="EA2AEAE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8E50E5"/>
    <w:multiLevelType w:val="hybridMultilevel"/>
    <w:tmpl w:val="8DAA1A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FB1EE9"/>
    <w:multiLevelType w:val="hybridMultilevel"/>
    <w:tmpl w:val="660A025A"/>
    <w:lvl w:ilvl="0" w:tplc="0807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928" w:hanging="360"/>
      </w:pPr>
    </w:lvl>
    <w:lvl w:ilvl="2" w:tplc="0807001B">
      <w:start w:val="1"/>
      <w:numFmt w:val="lowerRoman"/>
      <w:lvlText w:val="%3."/>
      <w:lvlJc w:val="right"/>
      <w:pPr>
        <w:ind w:left="1942" w:hanging="180"/>
      </w:pPr>
    </w:lvl>
    <w:lvl w:ilvl="3" w:tplc="BA20FECC">
      <w:start w:val="1"/>
      <w:numFmt w:val="bullet"/>
      <w:lvlText w:val=""/>
      <w:lvlJc w:val="left"/>
      <w:pPr>
        <w:ind w:left="2662" w:hanging="360"/>
      </w:pPr>
      <w:rPr>
        <w:rFonts w:ascii="Wingdings" w:eastAsiaTheme="minorHAnsi" w:hAnsi="Wingdings" w:cstheme="minorBidi" w:hint="default"/>
      </w:rPr>
    </w:lvl>
    <w:lvl w:ilvl="4" w:tplc="08070019" w:tentative="1">
      <w:start w:val="1"/>
      <w:numFmt w:val="lowerLetter"/>
      <w:lvlText w:val="%5."/>
      <w:lvlJc w:val="left"/>
      <w:pPr>
        <w:ind w:left="3382" w:hanging="360"/>
      </w:pPr>
    </w:lvl>
    <w:lvl w:ilvl="5" w:tplc="0807001B" w:tentative="1">
      <w:start w:val="1"/>
      <w:numFmt w:val="lowerRoman"/>
      <w:lvlText w:val="%6."/>
      <w:lvlJc w:val="right"/>
      <w:pPr>
        <w:ind w:left="4102" w:hanging="180"/>
      </w:pPr>
    </w:lvl>
    <w:lvl w:ilvl="6" w:tplc="0807000F" w:tentative="1">
      <w:start w:val="1"/>
      <w:numFmt w:val="decimal"/>
      <w:lvlText w:val="%7."/>
      <w:lvlJc w:val="left"/>
      <w:pPr>
        <w:ind w:left="4822" w:hanging="360"/>
      </w:pPr>
    </w:lvl>
    <w:lvl w:ilvl="7" w:tplc="08070019" w:tentative="1">
      <w:start w:val="1"/>
      <w:numFmt w:val="lowerLetter"/>
      <w:lvlText w:val="%8."/>
      <w:lvlJc w:val="left"/>
      <w:pPr>
        <w:ind w:left="5542" w:hanging="360"/>
      </w:pPr>
    </w:lvl>
    <w:lvl w:ilvl="8" w:tplc="0807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6D150A89"/>
    <w:multiLevelType w:val="hybridMultilevel"/>
    <w:tmpl w:val="9614F330"/>
    <w:lvl w:ilvl="0" w:tplc="747EAA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8F11E4"/>
    <w:multiLevelType w:val="hybridMultilevel"/>
    <w:tmpl w:val="0F1E5F3C"/>
    <w:lvl w:ilvl="0" w:tplc="27A8A358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620B69"/>
    <w:multiLevelType w:val="hybridMultilevel"/>
    <w:tmpl w:val="7BBE9EE6"/>
    <w:lvl w:ilvl="0" w:tplc="9934E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5373596">
    <w:abstractNumId w:val="13"/>
  </w:num>
  <w:num w:numId="2" w16cid:durableId="1592663367">
    <w:abstractNumId w:val="7"/>
  </w:num>
  <w:num w:numId="3" w16cid:durableId="808860954">
    <w:abstractNumId w:val="7"/>
  </w:num>
  <w:num w:numId="4" w16cid:durableId="1263880008">
    <w:abstractNumId w:val="3"/>
  </w:num>
  <w:num w:numId="5" w16cid:durableId="1829323270">
    <w:abstractNumId w:val="1"/>
  </w:num>
  <w:num w:numId="6" w16cid:durableId="345599973">
    <w:abstractNumId w:val="6"/>
  </w:num>
  <w:num w:numId="7" w16cid:durableId="1327856729">
    <w:abstractNumId w:val="9"/>
  </w:num>
  <w:num w:numId="8" w16cid:durableId="189151677">
    <w:abstractNumId w:val="10"/>
  </w:num>
  <w:num w:numId="9" w16cid:durableId="1312949416">
    <w:abstractNumId w:val="0"/>
  </w:num>
  <w:num w:numId="10" w16cid:durableId="1633562495">
    <w:abstractNumId w:val="12"/>
  </w:num>
  <w:num w:numId="11" w16cid:durableId="1854680921">
    <w:abstractNumId w:val="4"/>
  </w:num>
  <w:num w:numId="12" w16cid:durableId="1339652284">
    <w:abstractNumId w:val="11"/>
  </w:num>
  <w:num w:numId="13" w16cid:durableId="148519551">
    <w:abstractNumId w:val="5"/>
  </w:num>
  <w:num w:numId="14" w16cid:durableId="1383560991">
    <w:abstractNumId w:val="2"/>
  </w:num>
  <w:num w:numId="15" w16cid:durableId="5544589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9EE"/>
    <w:rsid w:val="000015AC"/>
    <w:rsid w:val="00002BB9"/>
    <w:rsid w:val="00007EAF"/>
    <w:rsid w:val="00010502"/>
    <w:rsid w:val="000145A8"/>
    <w:rsid w:val="00020C88"/>
    <w:rsid w:val="0002105B"/>
    <w:rsid w:val="000216A8"/>
    <w:rsid w:val="000239EE"/>
    <w:rsid w:val="000243BE"/>
    <w:rsid w:val="00032D1C"/>
    <w:rsid w:val="0004101E"/>
    <w:rsid w:val="00042003"/>
    <w:rsid w:val="00044978"/>
    <w:rsid w:val="00047E81"/>
    <w:rsid w:val="00047F8A"/>
    <w:rsid w:val="00051E3A"/>
    <w:rsid w:val="000645BB"/>
    <w:rsid w:val="00065C29"/>
    <w:rsid w:val="000702F2"/>
    <w:rsid w:val="00070F69"/>
    <w:rsid w:val="00073369"/>
    <w:rsid w:val="00073565"/>
    <w:rsid w:val="00074155"/>
    <w:rsid w:val="00075059"/>
    <w:rsid w:val="00083371"/>
    <w:rsid w:val="00086366"/>
    <w:rsid w:val="00086570"/>
    <w:rsid w:val="000879EF"/>
    <w:rsid w:val="000905B7"/>
    <w:rsid w:val="00090B1A"/>
    <w:rsid w:val="00091212"/>
    <w:rsid w:val="00091D79"/>
    <w:rsid w:val="00092E13"/>
    <w:rsid w:val="00092F53"/>
    <w:rsid w:val="0009598A"/>
    <w:rsid w:val="00097221"/>
    <w:rsid w:val="000A0182"/>
    <w:rsid w:val="000A1F20"/>
    <w:rsid w:val="000A238F"/>
    <w:rsid w:val="000A40BE"/>
    <w:rsid w:val="000B0C61"/>
    <w:rsid w:val="000B45AA"/>
    <w:rsid w:val="000B6888"/>
    <w:rsid w:val="000C0C9B"/>
    <w:rsid w:val="000C0E7A"/>
    <w:rsid w:val="000C2025"/>
    <w:rsid w:val="000C23E0"/>
    <w:rsid w:val="000C3AC0"/>
    <w:rsid w:val="000C3B3F"/>
    <w:rsid w:val="000D05C0"/>
    <w:rsid w:val="000D0E18"/>
    <w:rsid w:val="000D4FC2"/>
    <w:rsid w:val="000D6003"/>
    <w:rsid w:val="000E08DD"/>
    <w:rsid w:val="000E11B1"/>
    <w:rsid w:val="000E1FC8"/>
    <w:rsid w:val="000E41EE"/>
    <w:rsid w:val="000E6AB4"/>
    <w:rsid w:val="000F0000"/>
    <w:rsid w:val="000F0545"/>
    <w:rsid w:val="000F1D08"/>
    <w:rsid w:val="000F3391"/>
    <w:rsid w:val="000F3D43"/>
    <w:rsid w:val="00107853"/>
    <w:rsid w:val="001135AE"/>
    <w:rsid w:val="0011471F"/>
    <w:rsid w:val="00115B33"/>
    <w:rsid w:val="00120B83"/>
    <w:rsid w:val="00121032"/>
    <w:rsid w:val="001228E5"/>
    <w:rsid w:val="00126E58"/>
    <w:rsid w:val="00131216"/>
    <w:rsid w:val="00132A0C"/>
    <w:rsid w:val="001442B5"/>
    <w:rsid w:val="00146E2B"/>
    <w:rsid w:val="00155AC6"/>
    <w:rsid w:val="0016134A"/>
    <w:rsid w:val="00161361"/>
    <w:rsid w:val="001639F8"/>
    <w:rsid w:val="00166905"/>
    <w:rsid w:val="001674B2"/>
    <w:rsid w:val="001711DE"/>
    <w:rsid w:val="00173B31"/>
    <w:rsid w:val="00173BD5"/>
    <w:rsid w:val="00174BD4"/>
    <w:rsid w:val="00175FA2"/>
    <w:rsid w:val="00192F8B"/>
    <w:rsid w:val="00195B4E"/>
    <w:rsid w:val="001A1AB9"/>
    <w:rsid w:val="001A267C"/>
    <w:rsid w:val="001A53AC"/>
    <w:rsid w:val="001B09CE"/>
    <w:rsid w:val="001B1638"/>
    <w:rsid w:val="001C14AB"/>
    <w:rsid w:val="001C27EF"/>
    <w:rsid w:val="001C40B4"/>
    <w:rsid w:val="001C6DBC"/>
    <w:rsid w:val="001D1D9B"/>
    <w:rsid w:val="001D3874"/>
    <w:rsid w:val="001D7AE8"/>
    <w:rsid w:val="001E2FDE"/>
    <w:rsid w:val="001E5134"/>
    <w:rsid w:val="001E61FC"/>
    <w:rsid w:val="001F0327"/>
    <w:rsid w:val="001F187E"/>
    <w:rsid w:val="001F2957"/>
    <w:rsid w:val="001F3F14"/>
    <w:rsid w:val="001F5B6D"/>
    <w:rsid w:val="002035BD"/>
    <w:rsid w:val="00204C14"/>
    <w:rsid w:val="0020747B"/>
    <w:rsid w:val="002078D3"/>
    <w:rsid w:val="00207B18"/>
    <w:rsid w:val="00211183"/>
    <w:rsid w:val="00214EB3"/>
    <w:rsid w:val="0021786B"/>
    <w:rsid w:val="00217AED"/>
    <w:rsid w:val="002228FD"/>
    <w:rsid w:val="00223F6E"/>
    <w:rsid w:val="002244A7"/>
    <w:rsid w:val="0022598A"/>
    <w:rsid w:val="00225CE2"/>
    <w:rsid w:val="00225F44"/>
    <w:rsid w:val="002329B5"/>
    <w:rsid w:val="00237CD1"/>
    <w:rsid w:val="00243990"/>
    <w:rsid w:val="00244AD3"/>
    <w:rsid w:val="00244F10"/>
    <w:rsid w:val="00246497"/>
    <w:rsid w:val="0025134C"/>
    <w:rsid w:val="0025191F"/>
    <w:rsid w:val="002542B8"/>
    <w:rsid w:val="002658CB"/>
    <w:rsid w:val="002664D2"/>
    <w:rsid w:val="002709EB"/>
    <w:rsid w:val="00272883"/>
    <w:rsid w:val="002751E9"/>
    <w:rsid w:val="002821F2"/>
    <w:rsid w:val="002823C0"/>
    <w:rsid w:val="0028314B"/>
    <w:rsid w:val="00283997"/>
    <w:rsid w:val="00284497"/>
    <w:rsid w:val="00287587"/>
    <w:rsid w:val="002A225C"/>
    <w:rsid w:val="002B44FD"/>
    <w:rsid w:val="002B5FE1"/>
    <w:rsid w:val="002B6D87"/>
    <w:rsid w:val="002B791F"/>
    <w:rsid w:val="002C0FB8"/>
    <w:rsid w:val="002C1361"/>
    <w:rsid w:val="002C5C82"/>
    <w:rsid w:val="002C634D"/>
    <w:rsid w:val="002D20ED"/>
    <w:rsid w:val="002D33A0"/>
    <w:rsid w:val="002D43CA"/>
    <w:rsid w:val="002E099C"/>
    <w:rsid w:val="002E2FDA"/>
    <w:rsid w:val="002E4DA2"/>
    <w:rsid w:val="002F018B"/>
    <w:rsid w:val="002F22D0"/>
    <w:rsid w:val="002F44B1"/>
    <w:rsid w:val="002F71B4"/>
    <w:rsid w:val="003001F8"/>
    <w:rsid w:val="003007EC"/>
    <w:rsid w:val="0030084B"/>
    <w:rsid w:val="00301193"/>
    <w:rsid w:val="00304ACA"/>
    <w:rsid w:val="003051B5"/>
    <w:rsid w:val="00310048"/>
    <w:rsid w:val="003124BF"/>
    <w:rsid w:val="00312A94"/>
    <w:rsid w:val="003146D4"/>
    <w:rsid w:val="00316A74"/>
    <w:rsid w:val="00320B51"/>
    <w:rsid w:val="00321AB6"/>
    <w:rsid w:val="00324E1E"/>
    <w:rsid w:val="00326496"/>
    <w:rsid w:val="003442D7"/>
    <w:rsid w:val="003446FE"/>
    <w:rsid w:val="00345406"/>
    <w:rsid w:val="00347F8C"/>
    <w:rsid w:val="00351913"/>
    <w:rsid w:val="003532F2"/>
    <w:rsid w:val="00356E2B"/>
    <w:rsid w:val="0036651A"/>
    <w:rsid w:val="00367B45"/>
    <w:rsid w:val="003719AB"/>
    <w:rsid w:val="00371D8F"/>
    <w:rsid w:val="0037240A"/>
    <w:rsid w:val="00374E53"/>
    <w:rsid w:val="0037595E"/>
    <w:rsid w:val="00385C19"/>
    <w:rsid w:val="00386255"/>
    <w:rsid w:val="0039129B"/>
    <w:rsid w:val="003933FE"/>
    <w:rsid w:val="00393DED"/>
    <w:rsid w:val="003965D7"/>
    <w:rsid w:val="003969CC"/>
    <w:rsid w:val="00396B4B"/>
    <w:rsid w:val="003A1A6A"/>
    <w:rsid w:val="003A788D"/>
    <w:rsid w:val="003B4515"/>
    <w:rsid w:val="003B4B13"/>
    <w:rsid w:val="003C07E6"/>
    <w:rsid w:val="003C339A"/>
    <w:rsid w:val="003D064B"/>
    <w:rsid w:val="003E04A2"/>
    <w:rsid w:val="003E5F1A"/>
    <w:rsid w:val="003E662C"/>
    <w:rsid w:val="003F0264"/>
    <w:rsid w:val="003F1EE2"/>
    <w:rsid w:val="003F40C2"/>
    <w:rsid w:val="003F4147"/>
    <w:rsid w:val="003F69C1"/>
    <w:rsid w:val="003F6AEA"/>
    <w:rsid w:val="0040176B"/>
    <w:rsid w:val="0040572D"/>
    <w:rsid w:val="00405F14"/>
    <w:rsid w:val="00406443"/>
    <w:rsid w:val="004137FC"/>
    <w:rsid w:val="00415F63"/>
    <w:rsid w:val="00424A59"/>
    <w:rsid w:val="00424C96"/>
    <w:rsid w:val="00424EBE"/>
    <w:rsid w:val="00432112"/>
    <w:rsid w:val="004335C5"/>
    <w:rsid w:val="004344D1"/>
    <w:rsid w:val="00434810"/>
    <w:rsid w:val="0043527F"/>
    <w:rsid w:val="00436E5A"/>
    <w:rsid w:val="00436EFE"/>
    <w:rsid w:val="00446B4A"/>
    <w:rsid w:val="00446DB4"/>
    <w:rsid w:val="0045109B"/>
    <w:rsid w:val="00451450"/>
    <w:rsid w:val="00452B90"/>
    <w:rsid w:val="00455C53"/>
    <w:rsid w:val="004563E6"/>
    <w:rsid w:val="0045700B"/>
    <w:rsid w:val="00457CB1"/>
    <w:rsid w:val="004616A8"/>
    <w:rsid w:val="004631CF"/>
    <w:rsid w:val="0047134D"/>
    <w:rsid w:val="00476276"/>
    <w:rsid w:val="00481211"/>
    <w:rsid w:val="004879F4"/>
    <w:rsid w:val="00491A9D"/>
    <w:rsid w:val="0049206A"/>
    <w:rsid w:val="004932A9"/>
    <w:rsid w:val="00495134"/>
    <w:rsid w:val="00495A52"/>
    <w:rsid w:val="004965AE"/>
    <w:rsid w:val="0049798B"/>
    <w:rsid w:val="004A01A3"/>
    <w:rsid w:val="004A2252"/>
    <w:rsid w:val="004A41B4"/>
    <w:rsid w:val="004A4928"/>
    <w:rsid w:val="004A5B99"/>
    <w:rsid w:val="004A6127"/>
    <w:rsid w:val="004A7DF6"/>
    <w:rsid w:val="004B47AB"/>
    <w:rsid w:val="004B57A8"/>
    <w:rsid w:val="004C02D1"/>
    <w:rsid w:val="004C059A"/>
    <w:rsid w:val="004C1525"/>
    <w:rsid w:val="004C1C4D"/>
    <w:rsid w:val="004C3B5B"/>
    <w:rsid w:val="004C50C5"/>
    <w:rsid w:val="004C66C6"/>
    <w:rsid w:val="004C68C6"/>
    <w:rsid w:val="004C6E9A"/>
    <w:rsid w:val="004D4444"/>
    <w:rsid w:val="004D61CA"/>
    <w:rsid w:val="004E5124"/>
    <w:rsid w:val="004F3BE3"/>
    <w:rsid w:val="004F6005"/>
    <w:rsid w:val="004F6015"/>
    <w:rsid w:val="00501B59"/>
    <w:rsid w:val="00501C73"/>
    <w:rsid w:val="00503AAC"/>
    <w:rsid w:val="00504DEF"/>
    <w:rsid w:val="00507AF6"/>
    <w:rsid w:val="00512C5E"/>
    <w:rsid w:val="00514D00"/>
    <w:rsid w:val="00517F04"/>
    <w:rsid w:val="005218E8"/>
    <w:rsid w:val="00522B11"/>
    <w:rsid w:val="00522B27"/>
    <w:rsid w:val="00527019"/>
    <w:rsid w:val="005337F0"/>
    <w:rsid w:val="00540928"/>
    <w:rsid w:val="005503C5"/>
    <w:rsid w:val="005508F4"/>
    <w:rsid w:val="005518AB"/>
    <w:rsid w:val="005518EA"/>
    <w:rsid w:val="00552F46"/>
    <w:rsid w:val="00554E47"/>
    <w:rsid w:val="00560214"/>
    <w:rsid w:val="005619AB"/>
    <w:rsid w:val="005635DF"/>
    <w:rsid w:val="005658C3"/>
    <w:rsid w:val="005659B0"/>
    <w:rsid w:val="00570A1B"/>
    <w:rsid w:val="00573237"/>
    <w:rsid w:val="00573F77"/>
    <w:rsid w:val="00576F56"/>
    <w:rsid w:val="00582DB0"/>
    <w:rsid w:val="0058589B"/>
    <w:rsid w:val="00587FDE"/>
    <w:rsid w:val="00591860"/>
    <w:rsid w:val="00592E4B"/>
    <w:rsid w:val="005943C2"/>
    <w:rsid w:val="005A048E"/>
    <w:rsid w:val="005A36D6"/>
    <w:rsid w:val="005A4608"/>
    <w:rsid w:val="005A4EA5"/>
    <w:rsid w:val="005A6ECB"/>
    <w:rsid w:val="005B139B"/>
    <w:rsid w:val="005B3310"/>
    <w:rsid w:val="005B5070"/>
    <w:rsid w:val="005B740B"/>
    <w:rsid w:val="005C5287"/>
    <w:rsid w:val="005C6207"/>
    <w:rsid w:val="005D3EE4"/>
    <w:rsid w:val="005D45AC"/>
    <w:rsid w:val="005D4694"/>
    <w:rsid w:val="005D49DF"/>
    <w:rsid w:val="005D6655"/>
    <w:rsid w:val="005E6307"/>
    <w:rsid w:val="005F45BE"/>
    <w:rsid w:val="00600FF5"/>
    <w:rsid w:val="00604F25"/>
    <w:rsid w:val="006075A0"/>
    <w:rsid w:val="00607C9F"/>
    <w:rsid w:val="00614B00"/>
    <w:rsid w:val="00614F79"/>
    <w:rsid w:val="0061704A"/>
    <w:rsid w:val="00617EEF"/>
    <w:rsid w:val="00620636"/>
    <w:rsid w:val="00623C67"/>
    <w:rsid w:val="0062686D"/>
    <w:rsid w:val="006278F2"/>
    <w:rsid w:val="00630733"/>
    <w:rsid w:val="00632A45"/>
    <w:rsid w:val="00632D49"/>
    <w:rsid w:val="006470A5"/>
    <w:rsid w:val="006505DF"/>
    <w:rsid w:val="00652172"/>
    <w:rsid w:val="006525EC"/>
    <w:rsid w:val="0065493A"/>
    <w:rsid w:val="006571D1"/>
    <w:rsid w:val="00661A3D"/>
    <w:rsid w:val="006668BB"/>
    <w:rsid w:val="0067031B"/>
    <w:rsid w:val="00673C98"/>
    <w:rsid w:val="006744D0"/>
    <w:rsid w:val="00676D75"/>
    <w:rsid w:val="0068092F"/>
    <w:rsid w:val="006823F2"/>
    <w:rsid w:val="00682873"/>
    <w:rsid w:val="00684CA7"/>
    <w:rsid w:val="00690A42"/>
    <w:rsid w:val="00692FFB"/>
    <w:rsid w:val="00693438"/>
    <w:rsid w:val="006936B4"/>
    <w:rsid w:val="00694D43"/>
    <w:rsid w:val="00696831"/>
    <w:rsid w:val="00696884"/>
    <w:rsid w:val="006A0B0F"/>
    <w:rsid w:val="006A1C41"/>
    <w:rsid w:val="006B02FB"/>
    <w:rsid w:val="006B0451"/>
    <w:rsid w:val="006B2502"/>
    <w:rsid w:val="006C5334"/>
    <w:rsid w:val="006C7AAB"/>
    <w:rsid w:val="006D2C38"/>
    <w:rsid w:val="006D5F7B"/>
    <w:rsid w:val="006E196A"/>
    <w:rsid w:val="006E1E77"/>
    <w:rsid w:val="006E2E5D"/>
    <w:rsid w:val="006F4A85"/>
    <w:rsid w:val="006F66E0"/>
    <w:rsid w:val="0071298E"/>
    <w:rsid w:val="00713165"/>
    <w:rsid w:val="00714487"/>
    <w:rsid w:val="00715D42"/>
    <w:rsid w:val="00723427"/>
    <w:rsid w:val="00725147"/>
    <w:rsid w:val="007270D6"/>
    <w:rsid w:val="00727FE7"/>
    <w:rsid w:val="00730C9A"/>
    <w:rsid w:val="007311A3"/>
    <w:rsid w:val="007318AF"/>
    <w:rsid w:val="00742BCC"/>
    <w:rsid w:val="0074489E"/>
    <w:rsid w:val="00747AD6"/>
    <w:rsid w:val="007508E0"/>
    <w:rsid w:val="00751C66"/>
    <w:rsid w:val="00752098"/>
    <w:rsid w:val="00753AAE"/>
    <w:rsid w:val="007621AA"/>
    <w:rsid w:val="00762B1E"/>
    <w:rsid w:val="00767337"/>
    <w:rsid w:val="00770939"/>
    <w:rsid w:val="0077637B"/>
    <w:rsid w:val="007773B7"/>
    <w:rsid w:val="00782A41"/>
    <w:rsid w:val="007854EF"/>
    <w:rsid w:val="00785B89"/>
    <w:rsid w:val="007877AA"/>
    <w:rsid w:val="00787F51"/>
    <w:rsid w:val="00791BDD"/>
    <w:rsid w:val="00797BCD"/>
    <w:rsid w:val="007A1DCB"/>
    <w:rsid w:val="007A23F3"/>
    <w:rsid w:val="007A7B45"/>
    <w:rsid w:val="007B248C"/>
    <w:rsid w:val="007B41D7"/>
    <w:rsid w:val="007B5DFD"/>
    <w:rsid w:val="007B6605"/>
    <w:rsid w:val="007C00D9"/>
    <w:rsid w:val="007C7E10"/>
    <w:rsid w:val="007D00C3"/>
    <w:rsid w:val="007D015A"/>
    <w:rsid w:val="007D02BC"/>
    <w:rsid w:val="007E0987"/>
    <w:rsid w:val="007E6615"/>
    <w:rsid w:val="007F02AA"/>
    <w:rsid w:val="007F464C"/>
    <w:rsid w:val="007F6347"/>
    <w:rsid w:val="007F7885"/>
    <w:rsid w:val="007F7AD6"/>
    <w:rsid w:val="00802C80"/>
    <w:rsid w:val="00803E93"/>
    <w:rsid w:val="00811967"/>
    <w:rsid w:val="008119C0"/>
    <w:rsid w:val="008125D7"/>
    <w:rsid w:val="00814835"/>
    <w:rsid w:val="0082552E"/>
    <w:rsid w:val="00825C05"/>
    <w:rsid w:val="00830486"/>
    <w:rsid w:val="00830BEA"/>
    <w:rsid w:val="00832DA4"/>
    <w:rsid w:val="0083519A"/>
    <w:rsid w:val="00837B7A"/>
    <w:rsid w:val="00840CA9"/>
    <w:rsid w:val="00850321"/>
    <w:rsid w:val="008518E3"/>
    <w:rsid w:val="00855BF6"/>
    <w:rsid w:val="008567C6"/>
    <w:rsid w:val="00856DD0"/>
    <w:rsid w:val="008606EC"/>
    <w:rsid w:val="00861ED1"/>
    <w:rsid w:val="00862EE0"/>
    <w:rsid w:val="008707B1"/>
    <w:rsid w:val="00870FA2"/>
    <w:rsid w:val="0087466D"/>
    <w:rsid w:val="00876E93"/>
    <w:rsid w:val="0088643B"/>
    <w:rsid w:val="0089212A"/>
    <w:rsid w:val="008974DB"/>
    <w:rsid w:val="008A2642"/>
    <w:rsid w:val="008A2DBA"/>
    <w:rsid w:val="008A4346"/>
    <w:rsid w:val="008A71A2"/>
    <w:rsid w:val="008B1E2E"/>
    <w:rsid w:val="008B25F2"/>
    <w:rsid w:val="008B2830"/>
    <w:rsid w:val="008B56A3"/>
    <w:rsid w:val="008B79B6"/>
    <w:rsid w:val="008C1A83"/>
    <w:rsid w:val="008C7B26"/>
    <w:rsid w:val="008D02C5"/>
    <w:rsid w:val="008E2DD3"/>
    <w:rsid w:val="008F4B96"/>
    <w:rsid w:val="008F57AF"/>
    <w:rsid w:val="00900F8C"/>
    <w:rsid w:val="00902086"/>
    <w:rsid w:val="00904549"/>
    <w:rsid w:val="00905E3F"/>
    <w:rsid w:val="0091020C"/>
    <w:rsid w:val="0092651D"/>
    <w:rsid w:val="00926758"/>
    <w:rsid w:val="009361F0"/>
    <w:rsid w:val="00936380"/>
    <w:rsid w:val="009368B4"/>
    <w:rsid w:val="00942322"/>
    <w:rsid w:val="00943825"/>
    <w:rsid w:val="00946A6F"/>
    <w:rsid w:val="009506BD"/>
    <w:rsid w:val="0095183A"/>
    <w:rsid w:val="00953EF7"/>
    <w:rsid w:val="0095418E"/>
    <w:rsid w:val="00955F78"/>
    <w:rsid w:val="00960938"/>
    <w:rsid w:val="00961154"/>
    <w:rsid w:val="009642F0"/>
    <w:rsid w:val="00964855"/>
    <w:rsid w:val="009651BA"/>
    <w:rsid w:val="00967461"/>
    <w:rsid w:val="00970938"/>
    <w:rsid w:val="00970995"/>
    <w:rsid w:val="00980552"/>
    <w:rsid w:val="00980D3C"/>
    <w:rsid w:val="00982395"/>
    <w:rsid w:val="00983F35"/>
    <w:rsid w:val="009860EC"/>
    <w:rsid w:val="0099055C"/>
    <w:rsid w:val="00991463"/>
    <w:rsid w:val="009917C9"/>
    <w:rsid w:val="00997DB8"/>
    <w:rsid w:val="009A6720"/>
    <w:rsid w:val="009B2F23"/>
    <w:rsid w:val="009B5459"/>
    <w:rsid w:val="009C57F0"/>
    <w:rsid w:val="009C6926"/>
    <w:rsid w:val="009D58A9"/>
    <w:rsid w:val="009E4A1C"/>
    <w:rsid w:val="009F20E4"/>
    <w:rsid w:val="009F5114"/>
    <w:rsid w:val="009F5483"/>
    <w:rsid w:val="009F6869"/>
    <w:rsid w:val="00A00AA4"/>
    <w:rsid w:val="00A01E4F"/>
    <w:rsid w:val="00A05021"/>
    <w:rsid w:val="00A05378"/>
    <w:rsid w:val="00A11A70"/>
    <w:rsid w:val="00A2366F"/>
    <w:rsid w:val="00A323EA"/>
    <w:rsid w:val="00A3345B"/>
    <w:rsid w:val="00A474D7"/>
    <w:rsid w:val="00A50307"/>
    <w:rsid w:val="00A506C0"/>
    <w:rsid w:val="00A50FA5"/>
    <w:rsid w:val="00A5210F"/>
    <w:rsid w:val="00A564BA"/>
    <w:rsid w:val="00A5700A"/>
    <w:rsid w:val="00A60EAB"/>
    <w:rsid w:val="00A6246A"/>
    <w:rsid w:val="00A6409F"/>
    <w:rsid w:val="00A706AA"/>
    <w:rsid w:val="00A72A37"/>
    <w:rsid w:val="00A75A21"/>
    <w:rsid w:val="00A76F84"/>
    <w:rsid w:val="00A838A2"/>
    <w:rsid w:val="00A86E42"/>
    <w:rsid w:val="00AA321B"/>
    <w:rsid w:val="00AA4CFB"/>
    <w:rsid w:val="00AB1D31"/>
    <w:rsid w:val="00AC28DD"/>
    <w:rsid w:val="00AD01CC"/>
    <w:rsid w:val="00AD0D72"/>
    <w:rsid w:val="00AD381D"/>
    <w:rsid w:val="00AD60D5"/>
    <w:rsid w:val="00AD690D"/>
    <w:rsid w:val="00AD70C9"/>
    <w:rsid w:val="00AE1AD9"/>
    <w:rsid w:val="00AE404E"/>
    <w:rsid w:val="00AE6D92"/>
    <w:rsid w:val="00AF257D"/>
    <w:rsid w:val="00AF4150"/>
    <w:rsid w:val="00AF4865"/>
    <w:rsid w:val="00AF5A00"/>
    <w:rsid w:val="00AF7AD4"/>
    <w:rsid w:val="00B00917"/>
    <w:rsid w:val="00B04546"/>
    <w:rsid w:val="00B07F91"/>
    <w:rsid w:val="00B11410"/>
    <w:rsid w:val="00B1215F"/>
    <w:rsid w:val="00B158D5"/>
    <w:rsid w:val="00B165E9"/>
    <w:rsid w:val="00B26D47"/>
    <w:rsid w:val="00B31AE8"/>
    <w:rsid w:val="00B33D85"/>
    <w:rsid w:val="00B36F6A"/>
    <w:rsid w:val="00B41910"/>
    <w:rsid w:val="00B44856"/>
    <w:rsid w:val="00B44A6D"/>
    <w:rsid w:val="00B45DA5"/>
    <w:rsid w:val="00B50473"/>
    <w:rsid w:val="00B563B1"/>
    <w:rsid w:val="00B5779F"/>
    <w:rsid w:val="00B651FD"/>
    <w:rsid w:val="00B72223"/>
    <w:rsid w:val="00B740F0"/>
    <w:rsid w:val="00B74D80"/>
    <w:rsid w:val="00B76870"/>
    <w:rsid w:val="00B77A3D"/>
    <w:rsid w:val="00B83240"/>
    <w:rsid w:val="00B847C6"/>
    <w:rsid w:val="00B863CC"/>
    <w:rsid w:val="00B8659D"/>
    <w:rsid w:val="00B91DD6"/>
    <w:rsid w:val="00B92841"/>
    <w:rsid w:val="00B93216"/>
    <w:rsid w:val="00B9468F"/>
    <w:rsid w:val="00B94745"/>
    <w:rsid w:val="00B966F8"/>
    <w:rsid w:val="00B97669"/>
    <w:rsid w:val="00BA1246"/>
    <w:rsid w:val="00BA33CD"/>
    <w:rsid w:val="00BA3DDB"/>
    <w:rsid w:val="00BA5A6C"/>
    <w:rsid w:val="00BA64B1"/>
    <w:rsid w:val="00BB1F26"/>
    <w:rsid w:val="00BB4419"/>
    <w:rsid w:val="00BB499B"/>
    <w:rsid w:val="00BB587B"/>
    <w:rsid w:val="00BB5C89"/>
    <w:rsid w:val="00BB5D8B"/>
    <w:rsid w:val="00BC4E9D"/>
    <w:rsid w:val="00BC5046"/>
    <w:rsid w:val="00BD038E"/>
    <w:rsid w:val="00BD0936"/>
    <w:rsid w:val="00BD09ED"/>
    <w:rsid w:val="00BD0A53"/>
    <w:rsid w:val="00BD0B5F"/>
    <w:rsid w:val="00BD186E"/>
    <w:rsid w:val="00BD3AE1"/>
    <w:rsid w:val="00BD40E4"/>
    <w:rsid w:val="00BD707E"/>
    <w:rsid w:val="00BE3983"/>
    <w:rsid w:val="00BF1C5C"/>
    <w:rsid w:val="00BF56E0"/>
    <w:rsid w:val="00BF682F"/>
    <w:rsid w:val="00BF7FE5"/>
    <w:rsid w:val="00C077D6"/>
    <w:rsid w:val="00C102BE"/>
    <w:rsid w:val="00C11BB6"/>
    <w:rsid w:val="00C1787A"/>
    <w:rsid w:val="00C23134"/>
    <w:rsid w:val="00C2486C"/>
    <w:rsid w:val="00C26E91"/>
    <w:rsid w:val="00C40A89"/>
    <w:rsid w:val="00C45884"/>
    <w:rsid w:val="00C45AEA"/>
    <w:rsid w:val="00C4671F"/>
    <w:rsid w:val="00C47AFB"/>
    <w:rsid w:val="00C47D3C"/>
    <w:rsid w:val="00C503B3"/>
    <w:rsid w:val="00C5056F"/>
    <w:rsid w:val="00C57ECA"/>
    <w:rsid w:val="00C64BAE"/>
    <w:rsid w:val="00C676AC"/>
    <w:rsid w:val="00C70E65"/>
    <w:rsid w:val="00C73CCC"/>
    <w:rsid w:val="00C74520"/>
    <w:rsid w:val="00C802DB"/>
    <w:rsid w:val="00C80ACB"/>
    <w:rsid w:val="00C83773"/>
    <w:rsid w:val="00C856DF"/>
    <w:rsid w:val="00C90ECA"/>
    <w:rsid w:val="00C971F1"/>
    <w:rsid w:val="00C97A31"/>
    <w:rsid w:val="00CA3CD8"/>
    <w:rsid w:val="00CA70EA"/>
    <w:rsid w:val="00CB5B8E"/>
    <w:rsid w:val="00CB5E13"/>
    <w:rsid w:val="00CC21F9"/>
    <w:rsid w:val="00CC6E8E"/>
    <w:rsid w:val="00CC73CF"/>
    <w:rsid w:val="00CC7AA2"/>
    <w:rsid w:val="00CD3E9F"/>
    <w:rsid w:val="00CD6DDC"/>
    <w:rsid w:val="00CD776B"/>
    <w:rsid w:val="00CE05F1"/>
    <w:rsid w:val="00CE236F"/>
    <w:rsid w:val="00D1280E"/>
    <w:rsid w:val="00D260AA"/>
    <w:rsid w:val="00D264E7"/>
    <w:rsid w:val="00D27CDE"/>
    <w:rsid w:val="00D30642"/>
    <w:rsid w:val="00D31737"/>
    <w:rsid w:val="00D3299F"/>
    <w:rsid w:val="00D34F06"/>
    <w:rsid w:val="00D35B34"/>
    <w:rsid w:val="00D36CD7"/>
    <w:rsid w:val="00D434DF"/>
    <w:rsid w:val="00D53A97"/>
    <w:rsid w:val="00D54520"/>
    <w:rsid w:val="00D55B5D"/>
    <w:rsid w:val="00D56FBF"/>
    <w:rsid w:val="00D57C34"/>
    <w:rsid w:val="00D6382C"/>
    <w:rsid w:val="00D65F93"/>
    <w:rsid w:val="00D6606E"/>
    <w:rsid w:val="00D66213"/>
    <w:rsid w:val="00D67779"/>
    <w:rsid w:val="00D731F7"/>
    <w:rsid w:val="00D75F21"/>
    <w:rsid w:val="00D811FF"/>
    <w:rsid w:val="00D8523F"/>
    <w:rsid w:val="00D85807"/>
    <w:rsid w:val="00D85D36"/>
    <w:rsid w:val="00D86D57"/>
    <w:rsid w:val="00D95506"/>
    <w:rsid w:val="00D9710C"/>
    <w:rsid w:val="00D973EC"/>
    <w:rsid w:val="00DA047F"/>
    <w:rsid w:val="00DA717B"/>
    <w:rsid w:val="00DB34D5"/>
    <w:rsid w:val="00DB35EB"/>
    <w:rsid w:val="00DB4D54"/>
    <w:rsid w:val="00DB5713"/>
    <w:rsid w:val="00DB7890"/>
    <w:rsid w:val="00DC5A95"/>
    <w:rsid w:val="00DC62A8"/>
    <w:rsid w:val="00DC7D66"/>
    <w:rsid w:val="00DD0D04"/>
    <w:rsid w:val="00DD12BB"/>
    <w:rsid w:val="00DD3B9B"/>
    <w:rsid w:val="00DD4542"/>
    <w:rsid w:val="00DD55C5"/>
    <w:rsid w:val="00DD5B5F"/>
    <w:rsid w:val="00DD677A"/>
    <w:rsid w:val="00DE2384"/>
    <w:rsid w:val="00DE394E"/>
    <w:rsid w:val="00DE3AD6"/>
    <w:rsid w:val="00DE626C"/>
    <w:rsid w:val="00DE7426"/>
    <w:rsid w:val="00DE7A6C"/>
    <w:rsid w:val="00DE7BE6"/>
    <w:rsid w:val="00DF00A4"/>
    <w:rsid w:val="00DF1BA0"/>
    <w:rsid w:val="00DF33C9"/>
    <w:rsid w:val="00DF74FE"/>
    <w:rsid w:val="00E00A9E"/>
    <w:rsid w:val="00E01D93"/>
    <w:rsid w:val="00E02328"/>
    <w:rsid w:val="00E078C8"/>
    <w:rsid w:val="00E11BA5"/>
    <w:rsid w:val="00E12206"/>
    <w:rsid w:val="00E13A8B"/>
    <w:rsid w:val="00E13B97"/>
    <w:rsid w:val="00E1524F"/>
    <w:rsid w:val="00E1597C"/>
    <w:rsid w:val="00E235FD"/>
    <w:rsid w:val="00E25051"/>
    <w:rsid w:val="00E27558"/>
    <w:rsid w:val="00E276DB"/>
    <w:rsid w:val="00E314D3"/>
    <w:rsid w:val="00E31D1F"/>
    <w:rsid w:val="00E350BA"/>
    <w:rsid w:val="00E3728C"/>
    <w:rsid w:val="00E416E6"/>
    <w:rsid w:val="00E43E29"/>
    <w:rsid w:val="00E574EE"/>
    <w:rsid w:val="00E614B3"/>
    <w:rsid w:val="00E61ED8"/>
    <w:rsid w:val="00E655D0"/>
    <w:rsid w:val="00E65F0C"/>
    <w:rsid w:val="00E717DC"/>
    <w:rsid w:val="00E7786B"/>
    <w:rsid w:val="00E839AA"/>
    <w:rsid w:val="00E857C2"/>
    <w:rsid w:val="00E97318"/>
    <w:rsid w:val="00EA2E0C"/>
    <w:rsid w:val="00EA4D02"/>
    <w:rsid w:val="00EA6AAD"/>
    <w:rsid w:val="00EA6D6D"/>
    <w:rsid w:val="00EB1894"/>
    <w:rsid w:val="00EB3B3A"/>
    <w:rsid w:val="00EB703F"/>
    <w:rsid w:val="00EB72CE"/>
    <w:rsid w:val="00EC0411"/>
    <w:rsid w:val="00EC37F7"/>
    <w:rsid w:val="00EC3B7F"/>
    <w:rsid w:val="00EC3FE1"/>
    <w:rsid w:val="00EC4BA5"/>
    <w:rsid w:val="00ED3F0D"/>
    <w:rsid w:val="00ED6730"/>
    <w:rsid w:val="00EE0945"/>
    <w:rsid w:val="00EE4A57"/>
    <w:rsid w:val="00EE5D1D"/>
    <w:rsid w:val="00EE6510"/>
    <w:rsid w:val="00EE6EFD"/>
    <w:rsid w:val="00EE702F"/>
    <w:rsid w:val="00EE76BD"/>
    <w:rsid w:val="00EF1E24"/>
    <w:rsid w:val="00EF3644"/>
    <w:rsid w:val="00EF3EE1"/>
    <w:rsid w:val="00EF67D6"/>
    <w:rsid w:val="00F0293A"/>
    <w:rsid w:val="00F04325"/>
    <w:rsid w:val="00F0661F"/>
    <w:rsid w:val="00F11522"/>
    <w:rsid w:val="00F13F42"/>
    <w:rsid w:val="00F168A0"/>
    <w:rsid w:val="00F225A9"/>
    <w:rsid w:val="00F232A7"/>
    <w:rsid w:val="00F250FF"/>
    <w:rsid w:val="00F25ED6"/>
    <w:rsid w:val="00F26229"/>
    <w:rsid w:val="00F30531"/>
    <w:rsid w:val="00F340DA"/>
    <w:rsid w:val="00F34415"/>
    <w:rsid w:val="00F3640E"/>
    <w:rsid w:val="00F4080E"/>
    <w:rsid w:val="00F41F10"/>
    <w:rsid w:val="00F539A1"/>
    <w:rsid w:val="00F56796"/>
    <w:rsid w:val="00F56C5C"/>
    <w:rsid w:val="00F62BCC"/>
    <w:rsid w:val="00F63589"/>
    <w:rsid w:val="00F64366"/>
    <w:rsid w:val="00F65068"/>
    <w:rsid w:val="00F6607E"/>
    <w:rsid w:val="00F71F4B"/>
    <w:rsid w:val="00F7337D"/>
    <w:rsid w:val="00F75BF8"/>
    <w:rsid w:val="00F7681D"/>
    <w:rsid w:val="00F813FD"/>
    <w:rsid w:val="00F848E0"/>
    <w:rsid w:val="00F85461"/>
    <w:rsid w:val="00F879AE"/>
    <w:rsid w:val="00F90A9B"/>
    <w:rsid w:val="00F96835"/>
    <w:rsid w:val="00FA0626"/>
    <w:rsid w:val="00FA18CC"/>
    <w:rsid w:val="00FA2025"/>
    <w:rsid w:val="00FA53C7"/>
    <w:rsid w:val="00FA6B7D"/>
    <w:rsid w:val="00FA6FBA"/>
    <w:rsid w:val="00FA7894"/>
    <w:rsid w:val="00FA7A76"/>
    <w:rsid w:val="00FB26F4"/>
    <w:rsid w:val="00FC2612"/>
    <w:rsid w:val="00FC6D12"/>
    <w:rsid w:val="00FD178F"/>
    <w:rsid w:val="00FD540E"/>
    <w:rsid w:val="00FD5E0E"/>
    <w:rsid w:val="00FD5E3B"/>
    <w:rsid w:val="00FE018D"/>
    <w:rsid w:val="00FE1151"/>
    <w:rsid w:val="00FE1D46"/>
    <w:rsid w:val="00FE6324"/>
    <w:rsid w:val="00FF011C"/>
    <w:rsid w:val="00FF0F51"/>
    <w:rsid w:val="00FF3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B280EBA"/>
  <w15:chartTrackingRefBased/>
  <w15:docId w15:val="{517C1571-8DA2-4890-9C39-0D8C1185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A4608"/>
    <w:pPr>
      <w:spacing w:line="256" w:lineRule="auto"/>
      <w:contextualSpacing/>
    </w:pPr>
    <w:rPr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TitelZusammenfassung">
    <w:name w:val="Titel Zusammenfassung"/>
    <w:basedOn w:val="Standard"/>
    <w:link w:val="TitelZusammenfassungZchn"/>
    <w:qFormat/>
    <w:rsid w:val="00F0293A"/>
    <w:pPr>
      <w:pBdr>
        <w:top w:val="single" w:sz="4" w:space="0" w:color="auto"/>
      </w:pBdr>
    </w:pPr>
    <w:rPr>
      <w:b/>
      <w:bCs/>
      <w:color w:val="2F5496" w:themeColor="accent1" w:themeShade="BF"/>
    </w:rPr>
  </w:style>
  <w:style w:type="character" w:styleId="Hervorhebung">
    <w:name w:val="Emphasis"/>
    <w:basedOn w:val="Absatz-Standardschriftart"/>
    <w:uiPriority w:val="20"/>
    <w:qFormat/>
    <w:rsid w:val="000E11B1"/>
    <w:rPr>
      <w:i/>
      <w:iCs/>
    </w:rPr>
  </w:style>
  <w:style w:type="character" w:customStyle="1" w:styleId="TitelZusammenfassungZchn">
    <w:name w:val="Titel Zusammenfassung Zchn"/>
    <w:basedOn w:val="Absatz-Standardschriftart"/>
    <w:link w:val="TitelZusammenfassung"/>
    <w:rsid w:val="00F0293A"/>
    <w:rPr>
      <w:b/>
      <w:bCs/>
      <w:color w:val="2F5496" w:themeColor="accent1" w:themeShade="BF"/>
      <w:sz w:val="18"/>
      <w:szCs w:val="18"/>
    </w:rPr>
  </w:style>
  <w:style w:type="paragraph" w:styleId="KeinLeerraum">
    <w:name w:val="No Spacing"/>
    <w:uiPriority w:val="1"/>
    <w:qFormat/>
    <w:rsid w:val="000E11B1"/>
    <w:pPr>
      <w:spacing w:after="0" w:line="240" w:lineRule="auto"/>
    </w:pPr>
    <w:rPr>
      <w:sz w:val="18"/>
      <w:szCs w:val="18"/>
    </w:rPr>
  </w:style>
  <w:style w:type="character" w:styleId="IntensiveHervorhebung">
    <w:name w:val="Intense Emphasis"/>
    <w:basedOn w:val="Absatz-Standardschriftart"/>
    <w:uiPriority w:val="21"/>
    <w:qFormat/>
    <w:rsid w:val="000E11B1"/>
    <w:rPr>
      <w:i/>
      <w:iCs/>
      <w:color w:val="4472C4" w:themeColor="accent1"/>
    </w:rPr>
  </w:style>
  <w:style w:type="paragraph" w:styleId="Listenabsatz">
    <w:name w:val="List Paragraph"/>
    <w:basedOn w:val="Standard"/>
    <w:link w:val="ListenabsatzZchn"/>
    <w:uiPriority w:val="34"/>
    <w:qFormat/>
    <w:rsid w:val="002709EB"/>
    <w:pPr>
      <w:ind w:left="720"/>
    </w:pPr>
  </w:style>
  <w:style w:type="paragraph" w:customStyle="1" w:styleId="SchmaleListeEbene1">
    <w:name w:val="Schmale Liste: Ebene 1"/>
    <w:basedOn w:val="Listenabsatz"/>
    <w:link w:val="SchmaleListeEbene1Zchn"/>
    <w:qFormat/>
    <w:rsid w:val="00770939"/>
    <w:pPr>
      <w:numPr>
        <w:numId w:val="3"/>
      </w:numPr>
      <w:ind w:left="284" w:hanging="142"/>
    </w:pPr>
  </w:style>
  <w:style w:type="paragraph" w:customStyle="1" w:styleId="SchmaleListeEbene2">
    <w:name w:val="Schmale Liste: Ebene 2"/>
    <w:basedOn w:val="SchmaleListeEbene1"/>
    <w:link w:val="SchmaleListeEbene2Zchn"/>
    <w:qFormat/>
    <w:rsid w:val="00770939"/>
    <w:pPr>
      <w:numPr>
        <w:ilvl w:val="1"/>
      </w:numPr>
      <w:spacing w:after="0"/>
      <w:ind w:left="426" w:hanging="142"/>
    </w:pPr>
  </w:style>
  <w:style w:type="character" w:customStyle="1" w:styleId="ListenabsatzZchn">
    <w:name w:val="Listenabsatz Zchn"/>
    <w:basedOn w:val="Absatz-Standardschriftart"/>
    <w:link w:val="Listenabsatz"/>
    <w:uiPriority w:val="34"/>
    <w:rsid w:val="002709EB"/>
    <w:rPr>
      <w:sz w:val="18"/>
      <w:szCs w:val="18"/>
    </w:rPr>
  </w:style>
  <w:style w:type="character" w:customStyle="1" w:styleId="SchmaleListeEbene1Zchn">
    <w:name w:val="Schmale Liste: Ebene 1 Zchn"/>
    <w:basedOn w:val="ListenabsatzZchn"/>
    <w:link w:val="SchmaleListeEbene1"/>
    <w:rsid w:val="00770939"/>
    <w:rPr>
      <w:sz w:val="10"/>
      <w:szCs w:val="10"/>
    </w:rPr>
  </w:style>
  <w:style w:type="paragraph" w:customStyle="1" w:styleId="SchmaleListeEbene3">
    <w:name w:val="Schmale Liste: Ebene 3"/>
    <w:basedOn w:val="SchmaleListeEbene2"/>
    <w:link w:val="SchmaleListeEbene3Zchn"/>
    <w:qFormat/>
    <w:rsid w:val="00770939"/>
    <w:pPr>
      <w:numPr>
        <w:ilvl w:val="2"/>
      </w:numPr>
      <w:ind w:left="567" w:hanging="141"/>
    </w:pPr>
  </w:style>
  <w:style w:type="character" w:customStyle="1" w:styleId="SchmaleListeEbene2Zchn">
    <w:name w:val="Schmale Liste: Ebene 2 Zchn"/>
    <w:basedOn w:val="SchmaleListeEbene1Zchn"/>
    <w:link w:val="SchmaleListeEbene2"/>
    <w:rsid w:val="00770939"/>
    <w:rPr>
      <w:sz w:val="10"/>
      <w:szCs w:val="10"/>
    </w:rPr>
  </w:style>
  <w:style w:type="character" w:customStyle="1" w:styleId="SchmaleListeEbene3Zchn">
    <w:name w:val="Schmale Liste: Ebene 3 Zchn"/>
    <w:basedOn w:val="SchmaleListeEbene2Zchn"/>
    <w:link w:val="SchmaleListeEbene3"/>
    <w:rsid w:val="00770939"/>
    <w:rPr>
      <w:sz w:val="10"/>
      <w:szCs w:val="10"/>
    </w:rPr>
  </w:style>
  <w:style w:type="character" w:styleId="Fett">
    <w:name w:val="Strong"/>
    <w:basedOn w:val="Absatz-Standardschriftart"/>
    <w:uiPriority w:val="22"/>
    <w:qFormat/>
    <w:rsid w:val="004A41B4"/>
    <w:rPr>
      <w:b/>
      <w:bCs/>
    </w:rPr>
  </w:style>
  <w:style w:type="paragraph" w:customStyle="1" w:styleId="CodeBlock">
    <w:name w:val="CodeBlock"/>
    <w:basedOn w:val="Standard"/>
    <w:link w:val="CodeBlockZchn"/>
    <w:qFormat/>
    <w:rsid w:val="00850321"/>
    <w:pPr>
      <w:shd w:val="clear" w:color="auto" w:fill="F2F2F2" w:themeFill="background1" w:themeFillShade="F2"/>
    </w:pPr>
    <w:rPr>
      <w:rFonts w:ascii="Consolas" w:hAnsi="Consolas"/>
    </w:rPr>
  </w:style>
  <w:style w:type="character" w:customStyle="1" w:styleId="CodeBlockZchn">
    <w:name w:val="CodeBlock Zchn"/>
    <w:basedOn w:val="Absatz-Standardschriftart"/>
    <w:link w:val="CodeBlock"/>
    <w:rsid w:val="00850321"/>
    <w:rPr>
      <w:rFonts w:ascii="Consolas" w:hAnsi="Consolas"/>
      <w:sz w:val="14"/>
      <w:szCs w:val="14"/>
      <w:shd w:val="clear" w:color="auto" w:fill="F2F2F2" w:themeFill="background1" w:themeFillShade="F2"/>
    </w:rPr>
  </w:style>
  <w:style w:type="character" w:styleId="Platzhaltertext">
    <w:name w:val="Placeholder Text"/>
    <w:basedOn w:val="Absatz-Standardschriftart"/>
    <w:uiPriority w:val="99"/>
    <w:semiHidden/>
    <w:rsid w:val="00115B33"/>
    <w:rPr>
      <w:color w:val="808080"/>
    </w:rPr>
  </w:style>
  <w:style w:type="table" w:styleId="Tabellenraster">
    <w:name w:val="Table Grid"/>
    <w:basedOn w:val="NormaleTabelle"/>
    <w:uiPriority w:val="39"/>
    <w:rsid w:val="009B54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3532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532F2"/>
    <w:rPr>
      <w:sz w:val="18"/>
      <w:szCs w:val="18"/>
    </w:rPr>
  </w:style>
  <w:style w:type="paragraph" w:styleId="Fuzeile">
    <w:name w:val="footer"/>
    <w:basedOn w:val="Standard"/>
    <w:link w:val="FuzeileZchn"/>
    <w:uiPriority w:val="99"/>
    <w:unhideWhenUsed/>
    <w:rsid w:val="003532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532F2"/>
    <w:rPr>
      <w:sz w:val="18"/>
      <w:szCs w:val="18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E275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contextualSpacing w:val="0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E27558"/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pln">
    <w:name w:val="pln"/>
    <w:basedOn w:val="Absatz-Standardschriftart"/>
    <w:rsid w:val="00E27558"/>
  </w:style>
  <w:style w:type="character" w:customStyle="1" w:styleId="pun">
    <w:name w:val="pun"/>
    <w:basedOn w:val="Absatz-Standardschriftart"/>
    <w:rsid w:val="00E27558"/>
  </w:style>
  <w:style w:type="character" w:customStyle="1" w:styleId="lit">
    <w:name w:val="lit"/>
    <w:basedOn w:val="Absatz-Standardschriftart"/>
    <w:rsid w:val="00E27558"/>
  </w:style>
  <w:style w:type="character" w:customStyle="1" w:styleId="typ">
    <w:name w:val="typ"/>
    <w:basedOn w:val="Absatz-Standardschriftart"/>
    <w:rsid w:val="00E27558"/>
  </w:style>
  <w:style w:type="character" w:customStyle="1" w:styleId="str">
    <w:name w:val="str"/>
    <w:basedOn w:val="Absatz-Standardschriftart"/>
    <w:rsid w:val="00D6382C"/>
  </w:style>
  <w:style w:type="character" w:customStyle="1" w:styleId="com">
    <w:name w:val="com"/>
    <w:basedOn w:val="Absatz-Standardschriftart"/>
    <w:rsid w:val="00D6382C"/>
  </w:style>
  <w:style w:type="paragraph" w:customStyle="1" w:styleId="7Formeln">
    <w:name w:val="7 Formeln"/>
    <w:basedOn w:val="Standard"/>
    <w:link w:val="7FormelnZchn"/>
    <w:qFormat/>
    <w:rsid w:val="00D30642"/>
    <w:pPr>
      <w:spacing w:before="50" w:after="50" w:line="240" w:lineRule="auto"/>
      <w:jc w:val="center"/>
    </w:pPr>
    <w:rPr>
      <w:rFonts w:ascii="Arial" w:hAnsi="Arial"/>
      <w:noProof/>
      <w:sz w:val="16"/>
      <w:szCs w:val="22"/>
    </w:rPr>
  </w:style>
  <w:style w:type="character" w:customStyle="1" w:styleId="7FormelnZchn">
    <w:name w:val="7 Formeln Zchn"/>
    <w:basedOn w:val="Absatz-Standardschriftart"/>
    <w:link w:val="7Formeln"/>
    <w:rsid w:val="00D30642"/>
    <w:rPr>
      <w:rFonts w:ascii="Arial" w:hAnsi="Arial"/>
      <w:noProof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2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6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0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9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0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3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2.xm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\OneDrive\Dokumente\Studium%20OST%20(HSR)\Zusammenfassung_pr&#252;fung_vorlag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A338DE-7503-4A80-9961-1B2A57CB7C0A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JavaScript&quot;"/>
    <we:property name="theme" value="&quot;Github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Zusammenfassung_prüfung_vorlage.dotx</Template>
  <TotalTime>0</TotalTime>
  <Pages>8</Pages>
  <Words>3033</Words>
  <Characters>19112</Characters>
  <Application>Microsoft Office Word</Application>
  <DocSecurity>0</DocSecurity>
  <Lines>159</Lines>
  <Paragraphs>44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Hürzeler</dc:creator>
  <cp:keywords/>
  <dc:description/>
  <cp:lastModifiedBy>Joshua Hürzeler</cp:lastModifiedBy>
  <cp:revision>795</cp:revision>
  <cp:lastPrinted>2022-07-08T06:00:00Z</cp:lastPrinted>
  <dcterms:created xsi:type="dcterms:W3CDTF">2021-12-30T16:04:00Z</dcterms:created>
  <dcterms:modified xsi:type="dcterms:W3CDTF">2022-07-08T06:07:00Z</dcterms:modified>
</cp:coreProperties>
</file>