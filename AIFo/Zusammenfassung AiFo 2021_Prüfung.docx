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7C17E" w14:textId="7CDD9AF7" w:rsidR="000239EE" w:rsidRPr="00D731F7" w:rsidRDefault="000239EE" w:rsidP="003442D7">
      <w:pPr>
        <w:pStyle w:val="TitelZusammenfassung"/>
        <w:spacing w:after="0"/>
        <w:rPr>
          <w:color w:val="2F5496" w:themeColor="accent1" w:themeShade="BF"/>
          <w:lang w:val="en-GB"/>
        </w:rPr>
      </w:pPr>
      <w:bookmarkStart w:id="0" w:name="_Hlk91844691"/>
      <w:bookmarkEnd w:id="0"/>
      <w:r w:rsidRPr="00D731F7">
        <w:rPr>
          <w:color w:val="2F5496" w:themeColor="accent1" w:themeShade="BF"/>
          <w:lang w:val="en-GB"/>
        </w:rPr>
        <w:t>AGI (Artificial general intelligence)</w:t>
      </w:r>
    </w:p>
    <w:p w14:paraId="7D7DDA7A" w14:textId="58F0D0F5" w:rsidR="00EE76BD" w:rsidRPr="005A4608" w:rsidRDefault="00EE76BD" w:rsidP="005A4608">
      <w:pPr>
        <w:rPr>
          <w:sz w:val="14"/>
          <w:szCs w:val="14"/>
          <w:lang w:val="en-GB"/>
        </w:rPr>
      </w:pPr>
      <w:r w:rsidRPr="005A4608">
        <w:rPr>
          <w:sz w:val="14"/>
          <w:szCs w:val="14"/>
          <w:lang w:val="en-GB"/>
        </w:rPr>
        <w:t xml:space="preserve">«AI is a bigger concept to create intelligent machines that can simulate human thinking capability and </w:t>
      </w:r>
      <w:proofErr w:type="spellStart"/>
      <w:r w:rsidRPr="005A4608">
        <w:rPr>
          <w:sz w:val="14"/>
          <w:szCs w:val="14"/>
          <w:lang w:val="en-GB"/>
        </w:rPr>
        <w:t>behavior</w:t>
      </w:r>
      <w:proofErr w:type="spellEnd"/>
      <w:r w:rsidRPr="005A4608">
        <w:rPr>
          <w:sz w:val="14"/>
          <w:szCs w:val="14"/>
          <w:lang w:val="en-GB"/>
        </w:rPr>
        <w:t xml:space="preserve">, whereas, machine learning is an application or subset of AI that allows machines to learn from data without being programmed </w:t>
      </w:r>
      <w:proofErr w:type="spellStart"/>
      <w:r w:rsidRPr="005A4608">
        <w:rPr>
          <w:sz w:val="14"/>
          <w:szCs w:val="14"/>
          <w:lang w:val="en-GB"/>
        </w:rPr>
        <w:t>explicity</w:t>
      </w:r>
      <w:proofErr w:type="spellEnd"/>
      <w:r w:rsidRPr="005A4608">
        <w:rPr>
          <w:sz w:val="14"/>
          <w:szCs w:val="14"/>
          <w:lang w:val="en-GB"/>
        </w:rPr>
        <w:t>»</w:t>
      </w:r>
    </w:p>
    <w:p w14:paraId="50ED8686" w14:textId="52A42074" w:rsidR="000239EE" w:rsidRPr="000239EE" w:rsidRDefault="000239EE" w:rsidP="009B5459">
      <w:pPr>
        <w:spacing w:after="0"/>
        <w:rPr>
          <w:lang w:val="en-GB"/>
        </w:rPr>
      </w:pPr>
      <w:proofErr w:type="spellStart"/>
      <w:r w:rsidRPr="000239EE">
        <w:rPr>
          <w:lang w:val="en-GB"/>
        </w:rPr>
        <w:t>Ist</w:t>
      </w:r>
      <w:proofErr w:type="spellEnd"/>
      <w:r w:rsidRPr="000239EE">
        <w:rPr>
          <w:lang w:val="en-GB"/>
        </w:rPr>
        <w:t xml:space="preserve"> AI intelligent? </w:t>
      </w:r>
      <w:r w:rsidRPr="000239EE">
        <w:rPr>
          <w:lang w:val="en-GB"/>
        </w:rPr>
        <w:sym w:font="Wingdings" w:char="F0E8"/>
      </w:r>
      <w:r w:rsidRPr="000239EE">
        <w:rPr>
          <w:lang w:val="en-GB"/>
        </w:rPr>
        <w:t xml:space="preserve"> Turing-Test</w:t>
      </w:r>
    </w:p>
    <w:p w14:paraId="62BC102B" w14:textId="1EE424FC" w:rsidR="000239EE" w:rsidRDefault="000239EE" w:rsidP="005A4608">
      <w:pPr>
        <w:pStyle w:val="SchmaleListeEbene1"/>
      </w:pPr>
      <w:r w:rsidRPr="000239EE">
        <w:t>Person darf nicht erkennen ob M</w:t>
      </w:r>
      <w:r>
        <w:t>aschine oder Mensch hinter Wand ist. Stellt fragen.</w:t>
      </w:r>
    </w:p>
    <w:p w14:paraId="53060002" w14:textId="77777777" w:rsidR="000239EE" w:rsidRDefault="000239EE" w:rsidP="005A4608">
      <w:pPr>
        <w:pStyle w:val="SchmaleListeEbene1"/>
      </w:pPr>
      <w:r>
        <w:t>AI muss sich je nach dem dumm stellen</w:t>
      </w:r>
    </w:p>
    <w:p w14:paraId="61B6DC3C" w14:textId="4183C4E0" w:rsidR="000239EE" w:rsidRPr="00EE76BD" w:rsidRDefault="00EE76BD" w:rsidP="005A4608">
      <w:r w:rsidRPr="00EE76BD">
        <w:t>Kann man AI vertrauen oder nicht?</w:t>
      </w:r>
      <w:r w:rsidR="000239EE" w:rsidRPr="00EE76BD">
        <w:rPr>
          <w:noProof/>
        </w:rPr>
        <w:drawing>
          <wp:inline distT="0" distB="0" distL="0" distR="0" wp14:anchorId="30DC77AB" wp14:editId="1988E2DF">
            <wp:extent cx="2437193" cy="885139"/>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73615" cy="898367"/>
                    </a:xfrm>
                    <a:prstGeom prst="rect">
                      <a:avLst/>
                    </a:prstGeom>
                  </pic:spPr>
                </pic:pic>
              </a:graphicData>
            </a:graphic>
          </wp:inline>
        </w:drawing>
      </w:r>
    </w:p>
    <w:p w14:paraId="08BB2B11" w14:textId="49AAB7CC" w:rsidR="000239EE" w:rsidRPr="00321AB6" w:rsidRDefault="00EE76BD" w:rsidP="005A4608">
      <w:pPr>
        <w:spacing w:after="0"/>
      </w:pPr>
      <w:proofErr w:type="spellStart"/>
      <w:r w:rsidRPr="00321AB6">
        <w:rPr>
          <w:u w:val="single"/>
        </w:rPr>
        <w:t>Machine</w:t>
      </w:r>
      <w:proofErr w:type="spellEnd"/>
      <w:r w:rsidRPr="00321AB6">
        <w:rPr>
          <w:u w:val="single"/>
        </w:rPr>
        <w:t xml:space="preserve"> </w:t>
      </w:r>
      <w:proofErr w:type="spellStart"/>
      <w:r w:rsidRPr="00321AB6">
        <w:rPr>
          <w:u w:val="single"/>
        </w:rPr>
        <w:t>learning</w:t>
      </w:r>
      <w:proofErr w:type="spellEnd"/>
      <w:r w:rsidRPr="00321AB6">
        <w:t xml:space="preserve"> ist ein Teilgebiet. Unterteilt in:</w:t>
      </w:r>
    </w:p>
    <w:p w14:paraId="558DA03D" w14:textId="4C5ED6EA" w:rsidR="00EE76BD" w:rsidRPr="005A4608" w:rsidRDefault="00EE76BD" w:rsidP="005A4608">
      <w:pPr>
        <w:pStyle w:val="SchmaleListeEbene1"/>
        <w:spacing w:after="0"/>
        <w:rPr>
          <w:i/>
          <w:iCs/>
        </w:rPr>
      </w:pPr>
      <w:proofErr w:type="spellStart"/>
      <w:r w:rsidRPr="005A4608">
        <w:rPr>
          <w:i/>
          <w:iCs/>
        </w:rPr>
        <w:t>Reinforced</w:t>
      </w:r>
      <w:proofErr w:type="spellEnd"/>
      <w:r w:rsidRPr="005A4608">
        <w:rPr>
          <w:i/>
          <w:iCs/>
        </w:rPr>
        <w:t xml:space="preserve"> Learning</w:t>
      </w:r>
    </w:p>
    <w:p w14:paraId="6D67B9DA" w14:textId="4800146C" w:rsidR="00EE76BD" w:rsidRPr="00EE76BD" w:rsidRDefault="00EE76BD" w:rsidP="005A4608">
      <w:pPr>
        <w:pStyle w:val="SchmaleListeEbene2"/>
        <w:rPr>
          <w:lang w:val="en-GB"/>
        </w:rPr>
      </w:pPr>
      <w:r w:rsidRPr="00EE76BD">
        <w:rPr>
          <w:lang w:val="en-GB"/>
        </w:rPr>
        <w:t>Game AI, Robot Navigation, S</w:t>
      </w:r>
      <w:r>
        <w:rPr>
          <w:lang w:val="en-GB"/>
        </w:rPr>
        <w:t>kill</w:t>
      </w:r>
    </w:p>
    <w:p w14:paraId="4A21832F" w14:textId="461C4CC6" w:rsidR="00EE76BD" w:rsidRPr="005A4608" w:rsidRDefault="00EE76BD" w:rsidP="005A4608">
      <w:pPr>
        <w:pStyle w:val="SchmaleListeEbene1"/>
        <w:spacing w:after="0"/>
        <w:rPr>
          <w:i/>
          <w:iCs/>
        </w:rPr>
      </w:pPr>
      <w:proofErr w:type="spellStart"/>
      <w:r w:rsidRPr="005A4608">
        <w:rPr>
          <w:i/>
          <w:iCs/>
        </w:rPr>
        <w:t>Unsupervised</w:t>
      </w:r>
      <w:proofErr w:type="spellEnd"/>
      <w:r w:rsidRPr="005A4608">
        <w:rPr>
          <w:i/>
          <w:iCs/>
        </w:rPr>
        <w:t xml:space="preserve"> Learning</w:t>
      </w:r>
    </w:p>
    <w:p w14:paraId="46BA2417" w14:textId="6B17EC1E" w:rsidR="00EE76BD" w:rsidRDefault="00EE76BD" w:rsidP="005A4608">
      <w:pPr>
        <w:pStyle w:val="SchmaleListeEbene2"/>
      </w:pPr>
      <w:r>
        <w:t>Datenmenge segmentieren, clustern für Visualisierung (Politlandschaft)</w:t>
      </w:r>
    </w:p>
    <w:p w14:paraId="6118F9FC" w14:textId="0FCA31D0" w:rsidR="00EE76BD" w:rsidRPr="005A4608" w:rsidRDefault="00EE76BD" w:rsidP="005A4608">
      <w:pPr>
        <w:pStyle w:val="SchmaleListeEbene1"/>
        <w:spacing w:after="0"/>
        <w:rPr>
          <w:i/>
          <w:iCs/>
        </w:rPr>
      </w:pPr>
      <w:proofErr w:type="spellStart"/>
      <w:r w:rsidRPr="005A4608">
        <w:rPr>
          <w:i/>
          <w:iCs/>
        </w:rPr>
        <w:t>Supervised</w:t>
      </w:r>
      <w:proofErr w:type="spellEnd"/>
      <w:r w:rsidRPr="005A4608">
        <w:rPr>
          <w:i/>
          <w:iCs/>
        </w:rPr>
        <w:t xml:space="preserve"> Learning</w:t>
      </w:r>
    </w:p>
    <w:p w14:paraId="5AE5B63A" w14:textId="2E5363DB" w:rsidR="00EE76BD" w:rsidRDefault="00EE76BD" w:rsidP="005A4608">
      <w:pPr>
        <w:pStyle w:val="SchmaleListeEbene2"/>
      </w:pPr>
      <w:r>
        <w:t>Regression mit linearer Algebra</w:t>
      </w:r>
    </w:p>
    <w:p w14:paraId="502A8FAA" w14:textId="34230A6E" w:rsidR="00EE76BD" w:rsidRDefault="00EE76BD" w:rsidP="005A4608">
      <w:pPr>
        <w:pStyle w:val="SchmaleListeEbene2"/>
      </w:pPr>
      <w:r>
        <w:t>Klassifizierung (Erkennung Hund/Katze)</w:t>
      </w:r>
    </w:p>
    <w:p w14:paraId="46EDCE64" w14:textId="17335EC6" w:rsidR="000239EE" w:rsidRDefault="00EE76BD" w:rsidP="005A4608">
      <w:pPr>
        <w:pStyle w:val="SchmaleListeEbene2"/>
      </w:pPr>
      <w:r>
        <w:t>Daten mit Zusatzinfos (Labels)</w:t>
      </w:r>
    </w:p>
    <w:p w14:paraId="0A4E36D4" w14:textId="5343EA67" w:rsidR="000239EE" w:rsidRDefault="00EE76BD" w:rsidP="00F0293A">
      <w:pPr>
        <w:pStyle w:val="TitelZusammenfassung"/>
        <w:rPr>
          <w:color w:val="2F5496" w:themeColor="accent1" w:themeShade="BF"/>
        </w:rPr>
      </w:pPr>
      <w:proofErr w:type="spellStart"/>
      <w:r>
        <w:rPr>
          <w:color w:val="2F5496" w:themeColor="accent1" w:themeShade="BF"/>
        </w:rPr>
        <w:t>Dialogflow</w:t>
      </w:r>
      <w:proofErr w:type="spellEnd"/>
      <w:r w:rsidR="00955F78">
        <w:rPr>
          <w:color w:val="2F5496" w:themeColor="accent1" w:themeShade="BF"/>
        </w:rPr>
        <w:t xml:space="preserve"> (Service von Google für Chatbot)</w:t>
      </w:r>
    </w:p>
    <w:p w14:paraId="31F6619D" w14:textId="1799CCCB" w:rsidR="000239EE" w:rsidRPr="005A4608" w:rsidRDefault="00955F78" w:rsidP="005A4608">
      <w:pPr>
        <w:spacing w:after="0"/>
        <w:rPr>
          <w:u w:val="single"/>
        </w:rPr>
      </w:pPr>
      <w:proofErr w:type="spellStart"/>
      <w:r w:rsidRPr="005A4608">
        <w:rPr>
          <w:u w:val="single"/>
        </w:rPr>
        <w:t>Intent</w:t>
      </w:r>
      <w:proofErr w:type="spellEnd"/>
      <w:r w:rsidR="00BA1246" w:rsidRPr="005A4608">
        <w:rPr>
          <w:u w:val="single"/>
        </w:rPr>
        <w:t>:</w:t>
      </w:r>
    </w:p>
    <w:p w14:paraId="4D050E8A" w14:textId="0F9F22B6" w:rsidR="00955F78" w:rsidRDefault="00955F78" w:rsidP="005A4608">
      <w:pPr>
        <w:pStyle w:val="SchmaleListeEbene1"/>
        <w:spacing w:after="0"/>
      </w:pPr>
      <w:r>
        <w:t xml:space="preserve">Kategorisiert Absicht </w:t>
      </w:r>
      <w:proofErr w:type="spellStart"/>
      <w:r>
        <w:t>Enbenutzer</w:t>
      </w:r>
      <w:proofErr w:type="spellEnd"/>
    </w:p>
    <w:p w14:paraId="4415D8C4" w14:textId="77777777" w:rsidR="00955F78" w:rsidRDefault="00955F78" w:rsidP="005A4608">
      <w:pPr>
        <w:pStyle w:val="SchmaleListeEbene1"/>
        <w:spacing w:after="0"/>
      </w:pPr>
      <w:r>
        <w:t>Trainingsätze, Aktionen und Parameter</w:t>
      </w:r>
    </w:p>
    <w:p w14:paraId="7B4BC6BC" w14:textId="77777777" w:rsidR="00955F78" w:rsidRDefault="00955F78" w:rsidP="005A4608">
      <w:pPr>
        <w:pStyle w:val="SchmaleListeEbene1"/>
        <w:spacing w:after="0"/>
      </w:pPr>
      <w:r>
        <w:t>Unterschiedliche Antworten möglich</w:t>
      </w:r>
    </w:p>
    <w:p w14:paraId="1FBE7F69" w14:textId="2806180E" w:rsidR="00955F78" w:rsidRDefault="00955F78" w:rsidP="005A4608">
      <w:pPr>
        <w:spacing w:after="0"/>
      </w:pPr>
      <w:r>
        <w:rPr>
          <w:noProof/>
        </w:rPr>
        <w:drawing>
          <wp:inline distT="0" distB="0" distL="0" distR="0" wp14:anchorId="7DA525DE" wp14:editId="4D545080">
            <wp:extent cx="2318595" cy="433753"/>
            <wp:effectExtent l="0" t="0" r="5715" b="444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887" t="8456" r="2006" b="7006"/>
                    <a:stretch/>
                  </pic:blipFill>
                  <pic:spPr bwMode="auto">
                    <a:xfrm>
                      <a:off x="0" y="0"/>
                      <a:ext cx="2485487" cy="464974"/>
                    </a:xfrm>
                    <a:prstGeom prst="rect">
                      <a:avLst/>
                    </a:prstGeom>
                    <a:ln>
                      <a:noFill/>
                    </a:ln>
                    <a:extLst>
                      <a:ext uri="{53640926-AAD7-44D8-BBD7-CCE9431645EC}">
                        <a14:shadowObscured xmlns:a14="http://schemas.microsoft.com/office/drawing/2010/main"/>
                      </a:ext>
                    </a:extLst>
                  </pic:spPr>
                </pic:pic>
              </a:graphicData>
            </a:graphic>
          </wp:inline>
        </w:drawing>
      </w:r>
    </w:p>
    <w:p w14:paraId="0CD58A56" w14:textId="786D63C7" w:rsidR="00955F78" w:rsidRPr="005A4608" w:rsidRDefault="00955F78" w:rsidP="005A4608">
      <w:pPr>
        <w:spacing w:after="0"/>
        <w:rPr>
          <w:u w:val="single"/>
        </w:rPr>
      </w:pPr>
      <w:proofErr w:type="spellStart"/>
      <w:r w:rsidRPr="005A4608">
        <w:rPr>
          <w:u w:val="single"/>
        </w:rPr>
        <w:t>Entities</w:t>
      </w:r>
      <w:proofErr w:type="spellEnd"/>
      <w:r w:rsidR="00BA1246" w:rsidRPr="005A4608">
        <w:rPr>
          <w:u w:val="single"/>
        </w:rPr>
        <w:t>:</w:t>
      </w:r>
    </w:p>
    <w:p w14:paraId="321AB03D" w14:textId="7138EED5" w:rsidR="00955F78" w:rsidRDefault="00955F78" w:rsidP="005A4608">
      <w:pPr>
        <w:pStyle w:val="SchmaleListeEbene1"/>
        <w:spacing w:after="0"/>
      </w:pPr>
      <w:r>
        <w:t>Einzelne Wörter aus Sätze auslesen und Mappen</w:t>
      </w:r>
    </w:p>
    <w:p w14:paraId="2AC62674" w14:textId="7F7F2218" w:rsidR="00955F78" w:rsidRDefault="00955F78" w:rsidP="005A4608">
      <w:pPr>
        <w:pStyle w:val="SchmaleListeEbene1"/>
        <w:spacing w:after="0"/>
      </w:pPr>
      <w:r>
        <w:t xml:space="preserve">Beispiel </w:t>
      </w:r>
      <w:r w:rsidRPr="00BA1246">
        <w:rPr>
          <w:color w:val="FFC000" w:themeColor="accent4"/>
        </w:rPr>
        <w:t xml:space="preserve">time </w:t>
      </w:r>
      <w:r>
        <w:t xml:space="preserve">und </w:t>
      </w:r>
      <w:proofErr w:type="spellStart"/>
      <w:r w:rsidRPr="00BA1246">
        <w:rPr>
          <w:color w:val="FF0000"/>
        </w:rPr>
        <w:t>location</w:t>
      </w:r>
      <w:proofErr w:type="spellEnd"/>
    </w:p>
    <w:p w14:paraId="4B4C0188" w14:textId="3ADEC9F6" w:rsidR="00955F78" w:rsidRDefault="00955F78" w:rsidP="005A4608">
      <w:pPr>
        <w:pStyle w:val="SchmaleListeEbene1"/>
        <w:spacing w:after="0"/>
      </w:pPr>
      <w:r>
        <w:t>Mehrere Trainingsbegriffe, sowie Synonyme möglich</w:t>
      </w:r>
    </w:p>
    <w:p w14:paraId="0FF6BD7C" w14:textId="03BF39F4" w:rsidR="00955F78" w:rsidRDefault="00955F78" w:rsidP="005A4608">
      <w:pPr>
        <w:pStyle w:val="SchmaleListeEbene1"/>
        <w:spacing w:after="0"/>
      </w:pPr>
      <w:r>
        <w:t>System-</w:t>
      </w:r>
      <w:proofErr w:type="spellStart"/>
      <w:r>
        <w:t>Entities</w:t>
      </w:r>
      <w:proofErr w:type="spellEnd"/>
      <w:r>
        <w:t xml:space="preserve">: Vordefinierte </w:t>
      </w:r>
      <w:proofErr w:type="spellStart"/>
      <w:r>
        <w:t>Entities</w:t>
      </w:r>
      <w:proofErr w:type="spellEnd"/>
      <w:r>
        <w:t xml:space="preserve"> wie Datum</w:t>
      </w:r>
    </w:p>
    <w:p w14:paraId="00492C3B" w14:textId="02524245" w:rsidR="00955F78" w:rsidRPr="005A4608" w:rsidRDefault="00BA1246" w:rsidP="005A4608">
      <w:pPr>
        <w:spacing w:after="0"/>
        <w:rPr>
          <w:u w:val="single"/>
        </w:rPr>
      </w:pPr>
      <w:r w:rsidRPr="005A4608">
        <w:rPr>
          <w:u w:val="single"/>
        </w:rPr>
        <w:t>Dialog Control (Kontexte):</w:t>
      </w:r>
    </w:p>
    <w:p w14:paraId="2BE27950" w14:textId="1289CEF6" w:rsidR="00BA1246" w:rsidRDefault="00BA1246" w:rsidP="005A4608">
      <w:pPr>
        <w:pStyle w:val="SchmaleListeEbene1"/>
        <w:spacing w:after="0"/>
      </w:pPr>
      <w:proofErr w:type="spellStart"/>
      <w:r>
        <w:t>Intent</w:t>
      </w:r>
      <w:proofErr w:type="spellEnd"/>
      <w:r>
        <w:t xml:space="preserve"> der als nächstes kommt nach </w:t>
      </w:r>
      <w:r w:rsidR="005A4608">
        <w:t>Abschluss</w:t>
      </w:r>
    </w:p>
    <w:p w14:paraId="2E985551" w14:textId="28C4FF39" w:rsidR="00BA1246" w:rsidRDefault="00BA1246" w:rsidP="005A4608">
      <w:pPr>
        <w:pStyle w:val="SchmaleListeEbene1"/>
        <w:spacing w:after="0"/>
      </w:pPr>
      <w:r>
        <w:t xml:space="preserve">Übergabe von Parameter zwischen </w:t>
      </w:r>
      <w:proofErr w:type="spellStart"/>
      <w:r>
        <w:t>Intents</w:t>
      </w:r>
      <w:proofErr w:type="spellEnd"/>
      <w:r>
        <w:rPr>
          <w:noProof/>
        </w:rPr>
        <w:drawing>
          <wp:inline distT="0" distB="0" distL="0" distR="0" wp14:anchorId="5E1BDE55" wp14:editId="2EE593EF">
            <wp:extent cx="1616878" cy="914400"/>
            <wp:effectExtent l="0" t="0" r="254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07367" cy="965575"/>
                    </a:xfrm>
                    <a:prstGeom prst="rect">
                      <a:avLst/>
                    </a:prstGeom>
                  </pic:spPr>
                </pic:pic>
              </a:graphicData>
            </a:graphic>
          </wp:inline>
        </w:drawing>
      </w:r>
    </w:p>
    <w:p w14:paraId="2880035B" w14:textId="3D358E03" w:rsidR="00BA1246" w:rsidRDefault="00BA1246" w:rsidP="003442D7">
      <w:pPr>
        <w:pStyle w:val="TitelZusammenfassung"/>
        <w:spacing w:after="0"/>
        <w:rPr>
          <w:color w:val="2F5496" w:themeColor="accent1" w:themeShade="BF"/>
        </w:rPr>
      </w:pPr>
      <w:r>
        <w:rPr>
          <w:color w:val="2F5496" w:themeColor="accent1" w:themeShade="BF"/>
        </w:rPr>
        <w:t xml:space="preserve">Zutaten für ein </w:t>
      </w:r>
      <w:proofErr w:type="spellStart"/>
      <w:r>
        <w:rPr>
          <w:color w:val="2F5496" w:themeColor="accent1" w:themeShade="BF"/>
        </w:rPr>
        <w:t>Machine</w:t>
      </w:r>
      <w:proofErr w:type="spellEnd"/>
      <w:r>
        <w:rPr>
          <w:color w:val="2F5496" w:themeColor="accent1" w:themeShade="BF"/>
        </w:rPr>
        <w:t>-Learning-Projekt</w:t>
      </w:r>
    </w:p>
    <w:p w14:paraId="6E92444D" w14:textId="4E43AEF1" w:rsidR="00D66213" w:rsidRPr="005A4608" w:rsidRDefault="00D66213" w:rsidP="005A4608">
      <w:pPr>
        <w:spacing w:after="0"/>
        <w:rPr>
          <w:b/>
          <w:bCs/>
          <w:lang w:val="en-GB"/>
        </w:rPr>
      </w:pPr>
      <w:r w:rsidRPr="005A4608">
        <w:rPr>
          <w:b/>
          <w:bCs/>
          <w:lang w:val="en-GB"/>
        </w:rPr>
        <w:t>Data</w:t>
      </w:r>
    </w:p>
    <w:p w14:paraId="463D7292" w14:textId="1872E0FA" w:rsidR="00D66213" w:rsidRDefault="00D66213" w:rsidP="005A4608">
      <w:pPr>
        <w:pStyle w:val="SchmaleListeEbene1"/>
        <w:spacing w:after="0"/>
      </w:pPr>
      <w:r w:rsidRPr="00D66213">
        <w:t xml:space="preserve">Gegebenes Datenset inkl. </w:t>
      </w:r>
      <w:proofErr w:type="spellStart"/>
      <w:r w:rsidRPr="00D66213">
        <w:t>Pre</w:t>
      </w:r>
      <w:proofErr w:type="spellEnd"/>
      <w:r w:rsidRPr="00D66213">
        <w:t>-P</w:t>
      </w:r>
      <w:r>
        <w:t>rozess-Pipeline mit</w:t>
      </w:r>
    </w:p>
    <w:p w14:paraId="0A2DA2BA" w14:textId="7ABE8D3C" w:rsidR="00D66213" w:rsidRDefault="00D66213" w:rsidP="005A4608">
      <w:pPr>
        <w:pStyle w:val="SchmaleListeEbene2"/>
      </w:pPr>
      <w:proofErr w:type="spellStart"/>
      <w:r w:rsidRPr="00EA6D6D">
        <w:rPr>
          <w:i/>
          <w:iCs/>
        </w:rPr>
        <w:t>Cleansing</w:t>
      </w:r>
      <w:proofErr w:type="spellEnd"/>
      <w:r>
        <w:t xml:space="preserve">: Aufräumen, </w:t>
      </w:r>
      <w:proofErr w:type="spellStart"/>
      <w:r>
        <w:t>korrigiern</w:t>
      </w:r>
      <w:proofErr w:type="spellEnd"/>
      <w:r>
        <w:t xml:space="preserve"> und sortieren</w:t>
      </w:r>
    </w:p>
    <w:p w14:paraId="7B3D3FB0" w14:textId="71D58156" w:rsidR="00D66213" w:rsidRDefault="00D66213" w:rsidP="005A4608">
      <w:pPr>
        <w:pStyle w:val="SchmaleListeEbene2"/>
      </w:pPr>
      <w:r w:rsidRPr="00EA6D6D">
        <w:rPr>
          <w:i/>
          <w:iCs/>
        </w:rPr>
        <w:t>Feature-Engineering</w:t>
      </w:r>
      <w:r w:rsidR="00EA6D6D" w:rsidRPr="00EA6D6D">
        <w:t>: Extrahieren von Features (</w:t>
      </w:r>
      <w:proofErr w:type="spellStart"/>
      <w:r w:rsidR="00EA6D6D" w:rsidRPr="00EA6D6D">
        <w:t>z.B</w:t>
      </w:r>
      <w:proofErr w:type="spellEnd"/>
      <w:r w:rsidR="00EA6D6D" w:rsidRPr="00EA6D6D">
        <w:t xml:space="preserve"> Katze ist e</w:t>
      </w:r>
      <w:r w:rsidR="00EA6D6D">
        <w:t>in Säugetier)</w:t>
      </w:r>
    </w:p>
    <w:p w14:paraId="26CFA938" w14:textId="0CC4721A" w:rsidR="00EA6D6D" w:rsidRDefault="00EA6D6D" w:rsidP="005A4608">
      <w:pPr>
        <w:pStyle w:val="SchmaleListeEbene2"/>
      </w:pPr>
      <w:r w:rsidRPr="00EA6D6D">
        <w:rPr>
          <w:i/>
          <w:iCs/>
        </w:rPr>
        <w:t>Data-Argumentation</w:t>
      </w:r>
      <w:r>
        <w:t>: Daten vervielfältigen durch Manipulation (Spiegeln, Farbänderung) oder hinzufügen neuer Daten</w:t>
      </w:r>
    </w:p>
    <w:p w14:paraId="675A15E0" w14:textId="34A973C7" w:rsidR="00EA6D6D" w:rsidRPr="005A4608" w:rsidRDefault="000F3391" w:rsidP="005A4608">
      <w:pPr>
        <w:pStyle w:val="SchmaleListeEbene2"/>
        <w:numPr>
          <w:ilvl w:val="0"/>
          <w:numId w:val="0"/>
        </w:numPr>
        <w:spacing w:after="240"/>
        <w:ind w:left="426"/>
        <w:rPr>
          <w:i/>
          <w:iCs/>
          <w:sz w:val="14"/>
          <w:szCs w:val="14"/>
          <w:lang w:val="en-GB"/>
        </w:rPr>
      </w:pPr>
      <w:r w:rsidRPr="005A4608">
        <w:rPr>
          <w:i/>
          <w:iCs/>
          <w:sz w:val="14"/>
          <w:szCs w:val="14"/>
          <w:lang w:val="en-GB"/>
        </w:rPr>
        <w:t>«</w:t>
      </w:r>
      <w:r w:rsidR="00EA6D6D" w:rsidRPr="005A4608">
        <w:rPr>
          <w:i/>
          <w:iCs/>
          <w:sz w:val="14"/>
          <w:szCs w:val="14"/>
          <w:lang w:val="en-GB"/>
        </w:rPr>
        <w:t>There’s no magic: we can’t do better than what’s in this data!</w:t>
      </w:r>
      <w:r w:rsidRPr="005A4608">
        <w:rPr>
          <w:i/>
          <w:iCs/>
          <w:sz w:val="14"/>
          <w:szCs w:val="14"/>
          <w:lang w:val="en-GB"/>
        </w:rPr>
        <w:t xml:space="preserve"> »</w:t>
      </w:r>
    </w:p>
    <w:p w14:paraId="327692D4" w14:textId="0538DC42" w:rsidR="00D66213" w:rsidRPr="005A4608" w:rsidRDefault="00D66213" w:rsidP="005A4608">
      <w:pPr>
        <w:spacing w:after="0"/>
        <w:rPr>
          <w:b/>
          <w:bCs/>
          <w:lang w:val="en-GB"/>
        </w:rPr>
      </w:pPr>
      <w:r w:rsidRPr="005A4608">
        <w:rPr>
          <w:b/>
          <w:bCs/>
          <w:lang w:val="en-GB"/>
        </w:rPr>
        <w:t>Cost-Function (Loss)</w:t>
      </w:r>
    </w:p>
    <w:p w14:paraId="716684CC" w14:textId="26AF7666" w:rsidR="00EA6D6D" w:rsidRDefault="00EA6D6D" w:rsidP="005A4608">
      <w:pPr>
        <w:pStyle w:val="SchmaleListeEbene1"/>
        <w:spacing w:after="0"/>
      </w:pPr>
      <w:r w:rsidRPr="00EA6D6D">
        <w:t xml:space="preserve">Mathematischer </w:t>
      </w:r>
      <w:proofErr w:type="spellStart"/>
      <w:r w:rsidRPr="00EA6D6D">
        <w:t>Ausdruc</w:t>
      </w:r>
      <w:proofErr w:type="spellEnd"/>
      <w:r w:rsidRPr="00EA6D6D">
        <w:t>: Wie gut o</w:t>
      </w:r>
      <w:r>
        <w:t>der schlecht ist Aufgabe gelöst anhand einer Zahl. Z.B MSE</w:t>
      </w:r>
    </w:p>
    <w:p w14:paraId="345DF13C" w14:textId="653AA9AB" w:rsidR="00EA6D6D" w:rsidRDefault="00EA6D6D" w:rsidP="005A4608">
      <w:pPr>
        <w:pStyle w:val="SchmaleListeEbene1"/>
        <w:spacing w:after="0"/>
      </w:pPr>
      <w:r>
        <w:t>Falsch positiv und falsch negativ je nach dem unterschiedliche Auswirkungen</w:t>
      </w:r>
    </w:p>
    <w:p w14:paraId="5C9BE543" w14:textId="072B7E5E" w:rsidR="00EA6D6D" w:rsidRPr="00EA6D6D" w:rsidRDefault="00EA6D6D" w:rsidP="005A4608">
      <w:pPr>
        <w:pStyle w:val="SchmaleListeEbene2"/>
        <w:spacing w:after="240"/>
      </w:pPr>
      <w:r>
        <w:t>Gesichtserkennung CIA</w:t>
      </w:r>
      <w:r w:rsidR="005A4608">
        <w:t xml:space="preserve"> Zutritt</w:t>
      </w:r>
      <w:r>
        <w:t xml:space="preserve"> oder Geschäft Vielzahler</w:t>
      </w:r>
    </w:p>
    <w:p w14:paraId="54A075E6" w14:textId="168BF8D0" w:rsidR="00D66213" w:rsidRPr="005A4608" w:rsidRDefault="00D66213" w:rsidP="005A4608">
      <w:pPr>
        <w:spacing w:after="0"/>
        <w:rPr>
          <w:b/>
          <w:bCs/>
          <w:lang w:val="en-GB"/>
        </w:rPr>
      </w:pPr>
      <w:r w:rsidRPr="005A4608">
        <w:rPr>
          <w:b/>
          <w:bCs/>
          <w:lang w:val="en-GB"/>
        </w:rPr>
        <w:t>Model</w:t>
      </w:r>
    </w:p>
    <w:p w14:paraId="12D5086D" w14:textId="69EAB391" w:rsidR="00EA6D6D" w:rsidRDefault="00481211" w:rsidP="005A4608">
      <w:pPr>
        <w:pStyle w:val="SchmaleListeEbene1"/>
        <w:spacing w:after="0"/>
      </w:pPr>
      <w:r w:rsidRPr="00481211">
        <w:t xml:space="preserve">“Ding” das aus Input </w:t>
      </w:r>
      <w:r>
        <w:t xml:space="preserve">ein Output generiert. </w:t>
      </w:r>
    </w:p>
    <w:p w14:paraId="6BF7A4CE" w14:textId="6B0C6972" w:rsidR="00481211" w:rsidRDefault="00481211" w:rsidP="005A4608">
      <w:pPr>
        <w:pStyle w:val="SchmaleListeEbene1"/>
        <w:spacing w:after="0"/>
      </w:pPr>
      <w:r>
        <w:t>Kann Linear oder komplex neuronal Netzwerk sein</w:t>
      </w:r>
    </w:p>
    <w:p w14:paraId="5636226A" w14:textId="5F7CD59C" w:rsidR="00481211" w:rsidRDefault="00481211" w:rsidP="005A4608">
      <w:pPr>
        <w:pStyle w:val="SchmaleListeEbene1"/>
        <w:spacing w:after="0"/>
      </w:pPr>
      <w:r>
        <w:t>Typischerweise mit Frameworks (</w:t>
      </w:r>
      <w:proofErr w:type="spellStart"/>
      <w:r>
        <w:t>Tensorflow</w:t>
      </w:r>
      <w:proofErr w:type="spellEnd"/>
      <w:r>
        <w:t>)</w:t>
      </w:r>
    </w:p>
    <w:p w14:paraId="531BAE3E" w14:textId="6E466613" w:rsidR="00481211" w:rsidRPr="00481211" w:rsidRDefault="00481211" w:rsidP="005A4608">
      <w:pPr>
        <w:pStyle w:val="SchmaleListeEbene1"/>
      </w:pPr>
      <w:r>
        <w:t>Unterschiedliche Aufgaben, Anderes Modell</w:t>
      </w:r>
    </w:p>
    <w:p w14:paraId="43EEE7AA" w14:textId="77777777" w:rsidR="00481211" w:rsidRPr="005A4608" w:rsidRDefault="00D66213" w:rsidP="005A4608">
      <w:pPr>
        <w:spacing w:after="0"/>
        <w:rPr>
          <w:b/>
          <w:bCs/>
          <w:lang w:val="en-GB"/>
        </w:rPr>
      </w:pPr>
      <w:r w:rsidRPr="005A4608">
        <w:rPr>
          <w:b/>
          <w:bCs/>
          <w:lang w:val="en-GB"/>
        </w:rPr>
        <w:t>Optimization Procedure</w:t>
      </w:r>
    </w:p>
    <w:p w14:paraId="475D36AD" w14:textId="77777777" w:rsidR="00481211" w:rsidRPr="00481211" w:rsidRDefault="00481211" w:rsidP="005A4608">
      <w:pPr>
        <w:pStyle w:val="SchmaleListeEbene1"/>
        <w:spacing w:after="0"/>
        <w:rPr>
          <w:u w:val="single"/>
        </w:rPr>
      </w:pPr>
      <w:r w:rsidRPr="00481211">
        <w:t>Modell muss</w:t>
      </w:r>
      <w:r>
        <w:t xml:space="preserve"> mit ML optimiert werden</w:t>
      </w:r>
    </w:p>
    <w:p w14:paraId="63ABC0B5" w14:textId="77777777" w:rsidR="00481211" w:rsidRPr="00481211" w:rsidRDefault="00481211" w:rsidP="005A4608">
      <w:pPr>
        <w:pStyle w:val="SchmaleListeEbene1"/>
        <w:spacing w:after="0"/>
        <w:rPr>
          <w:u w:val="single"/>
        </w:rPr>
      </w:pPr>
      <w:r>
        <w:t>Parameter Tuning</w:t>
      </w:r>
    </w:p>
    <w:p w14:paraId="36E257E1" w14:textId="351222D6" w:rsidR="00481211" w:rsidRPr="00481211" w:rsidRDefault="00481211" w:rsidP="005A4608">
      <w:pPr>
        <w:pStyle w:val="SchmaleListeEbene1"/>
        <w:rPr>
          <w:u w:val="single"/>
          <w:lang w:val="fr-CH"/>
        </w:rPr>
      </w:pPr>
      <w:r w:rsidRPr="00481211">
        <w:rPr>
          <w:lang w:val="fr-CH"/>
        </w:rPr>
        <w:t xml:space="preserve">Z.B </w:t>
      </w:r>
      <w:proofErr w:type="spellStart"/>
      <w:r w:rsidRPr="00481211">
        <w:rPr>
          <w:lang w:val="fr-CH"/>
        </w:rPr>
        <w:t>Stochastic</w:t>
      </w:r>
      <w:proofErr w:type="spellEnd"/>
      <w:r w:rsidRPr="00481211">
        <w:rPr>
          <w:lang w:val="fr-CH"/>
        </w:rPr>
        <w:t xml:space="preserve"> Gradient </w:t>
      </w:r>
      <w:proofErr w:type="spellStart"/>
      <w:r w:rsidRPr="00481211">
        <w:rPr>
          <w:lang w:val="fr-CH"/>
        </w:rPr>
        <w:t>De</w:t>
      </w:r>
      <w:r>
        <w:rPr>
          <w:lang w:val="fr-CH"/>
        </w:rPr>
        <w:t>scent</w:t>
      </w:r>
      <w:proofErr w:type="spellEnd"/>
      <w:r>
        <w:rPr>
          <w:lang w:val="fr-CH"/>
        </w:rPr>
        <w:t>, ADAM, …</w:t>
      </w:r>
    </w:p>
    <w:p w14:paraId="7FD3410B" w14:textId="3F3A33CF" w:rsidR="00D66213" w:rsidRPr="005A4608" w:rsidRDefault="00D66213" w:rsidP="005A4608">
      <w:pPr>
        <w:spacing w:after="0"/>
        <w:rPr>
          <w:b/>
          <w:bCs/>
          <w:i/>
          <w:iCs/>
          <w:lang w:val="en-GB"/>
        </w:rPr>
      </w:pPr>
      <w:r w:rsidRPr="005A4608">
        <w:rPr>
          <w:i/>
          <w:iCs/>
        </w:rPr>
        <w:t xml:space="preserve">Performance </w:t>
      </w:r>
      <w:proofErr w:type="spellStart"/>
      <w:r w:rsidRPr="005A4608">
        <w:rPr>
          <w:i/>
          <w:iCs/>
        </w:rPr>
        <w:t>optimization</w:t>
      </w:r>
      <w:proofErr w:type="spellEnd"/>
    </w:p>
    <w:p w14:paraId="0BF19CA8" w14:textId="2526E0DE" w:rsidR="00D66213" w:rsidRDefault="00481211" w:rsidP="005A4608">
      <w:pPr>
        <w:pStyle w:val="SchmaleListeEbene1"/>
      </w:pPr>
      <w:r>
        <w:t xml:space="preserve">Statt effiziente Pipelines (schwierig), Tool-Spezifische Empfehlungen und Referenz-Implementationen nutzen. </w:t>
      </w:r>
    </w:p>
    <w:p w14:paraId="3D584503" w14:textId="3FDDEDE0" w:rsidR="00D66213" w:rsidRPr="005A4608" w:rsidRDefault="00D66213" w:rsidP="005A4608">
      <w:pPr>
        <w:spacing w:after="0"/>
        <w:rPr>
          <w:i/>
          <w:iCs/>
          <w:lang w:val="en-GB"/>
        </w:rPr>
      </w:pPr>
      <w:r w:rsidRPr="005A4608">
        <w:rPr>
          <w:i/>
          <w:iCs/>
          <w:lang w:val="en-GB"/>
        </w:rPr>
        <w:t xml:space="preserve">Visualization and evaluation oft </w:t>
      </w:r>
      <w:r w:rsidR="00321AB6" w:rsidRPr="005A4608">
        <w:rPr>
          <w:i/>
          <w:iCs/>
          <w:lang w:val="en-GB"/>
        </w:rPr>
        <w:t>t</w:t>
      </w:r>
      <w:r w:rsidRPr="005A4608">
        <w:rPr>
          <w:i/>
          <w:iCs/>
          <w:lang w:val="en-GB"/>
        </w:rPr>
        <w:t>he Learning Process</w:t>
      </w:r>
    </w:p>
    <w:p w14:paraId="4D8BA903" w14:textId="37D5DA01" w:rsidR="00481211" w:rsidRPr="00481211" w:rsidRDefault="00481211" w:rsidP="005A4608">
      <w:pPr>
        <w:pStyle w:val="SchmaleListeEbene1"/>
      </w:pPr>
      <w:r w:rsidRPr="00481211">
        <w:t>Visualisierung vom Lernprozess (Optimierer) m</w:t>
      </w:r>
      <w:r>
        <w:t xml:space="preserve">it </w:t>
      </w:r>
      <w:proofErr w:type="spellStart"/>
      <w:r>
        <w:t>Tensorboard</w:t>
      </w:r>
      <w:proofErr w:type="spellEnd"/>
    </w:p>
    <w:p w14:paraId="15C8F256" w14:textId="0333D960" w:rsidR="00D66213" w:rsidRPr="005A4608" w:rsidRDefault="00D66213" w:rsidP="005A4608">
      <w:pPr>
        <w:spacing w:after="0"/>
        <w:rPr>
          <w:i/>
          <w:iCs/>
          <w:lang w:val="en-GB"/>
        </w:rPr>
      </w:pPr>
      <w:r w:rsidRPr="005A4608">
        <w:rPr>
          <w:i/>
          <w:iCs/>
          <w:lang w:val="en-GB"/>
        </w:rPr>
        <w:t>Cross-Validation &amp; Regularization</w:t>
      </w:r>
    </w:p>
    <w:p w14:paraId="257D1A58" w14:textId="0A7ABDC3" w:rsidR="00481211" w:rsidRDefault="00481211" w:rsidP="005A4608">
      <w:pPr>
        <w:pStyle w:val="SchmaleListeEbene1"/>
        <w:spacing w:after="0"/>
      </w:pPr>
      <w:r w:rsidRPr="00481211">
        <w:t>Modell zu tra</w:t>
      </w:r>
      <w:r>
        <w:t>inieren die gut Generalisieren</w:t>
      </w:r>
    </w:p>
    <w:p w14:paraId="728EB4AD" w14:textId="3376DB13" w:rsidR="00481211" w:rsidRDefault="00481211" w:rsidP="005A4608">
      <w:pPr>
        <w:pStyle w:val="SchmaleListeEbene1"/>
        <w:spacing w:after="0"/>
      </w:pPr>
      <w:r>
        <w:t xml:space="preserve">Flexibilität soll möglich sein. </w:t>
      </w:r>
    </w:p>
    <w:p w14:paraId="1A59049E" w14:textId="26C6915F" w:rsidR="00481211" w:rsidRDefault="00481211" w:rsidP="005A4608">
      <w:pPr>
        <w:pStyle w:val="SchmaleListeEbene2"/>
      </w:pPr>
      <w:proofErr w:type="spellStart"/>
      <w:r>
        <w:t>z.B</w:t>
      </w:r>
      <w:proofErr w:type="spellEnd"/>
      <w:r>
        <w:t xml:space="preserve"> Hundebilderkenner erkennt neue Ras</w:t>
      </w:r>
      <w:r w:rsidR="00321AB6">
        <w:t>s</w:t>
      </w:r>
      <w:r>
        <w:t>en</w:t>
      </w:r>
    </w:p>
    <w:p w14:paraId="148D86BA" w14:textId="3197883E" w:rsidR="00EE4A57" w:rsidRDefault="00EE4A57" w:rsidP="00F0293A">
      <w:pPr>
        <w:pStyle w:val="TitelZusammenfassung"/>
        <w:rPr>
          <w:color w:val="2F5496" w:themeColor="accent1" w:themeShade="BF"/>
        </w:rPr>
      </w:pPr>
      <w:r>
        <w:rPr>
          <w:color w:val="2F5496" w:themeColor="accent1" w:themeShade="BF"/>
        </w:rPr>
        <w:t>NLP (Natural Language Processing)</w:t>
      </w:r>
    </w:p>
    <w:p w14:paraId="1D528FA9" w14:textId="5FA62D58" w:rsidR="00D27CDE" w:rsidRDefault="00D27CDE" w:rsidP="005A4608">
      <w:r>
        <w:t>Ziel ist Verstehen was ein Mensch will (</w:t>
      </w:r>
      <w:proofErr w:type="spellStart"/>
      <w:r>
        <w:t>DeepL</w:t>
      </w:r>
      <w:proofErr w:type="spellEnd"/>
      <w:r>
        <w:t>, Google)</w:t>
      </w:r>
    </w:p>
    <w:p w14:paraId="052668BB" w14:textId="2AC39F9D" w:rsidR="00D27CDE" w:rsidRPr="00D27CDE" w:rsidRDefault="00D27CDE" w:rsidP="005A4608">
      <w:pPr>
        <w:spacing w:after="0"/>
      </w:pPr>
      <w:proofErr w:type="spellStart"/>
      <w:r w:rsidRPr="005A4608">
        <w:rPr>
          <w:u w:val="single"/>
        </w:rPr>
        <w:t>One</w:t>
      </w:r>
      <w:proofErr w:type="spellEnd"/>
      <w:r w:rsidRPr="005A4608">
        <w:rPr>
          <w:u w:val="single"/>
        </w:rPr>
        <w:t xml:space="preserve">-Hot </w:t>
      </w:r>
      <w:proofErr w:type="spellStart"/>
      <w:r w:rsidRPr="005A4608">
        <w:rPr>
          <w:u w:val="single"/>
        </w:rPr>
        <w:t>Representation</w:t>
      </w:r>
      <w:proofErr w:type="spellEnd"/>
      <w:r w:rsidR="00321AB6">
        <w:br/>
      </w:r>
      <w:r w:rsidR="003D064B">
        <w:rPr>
          <w:noProof/>
        </w:rPr>
        <w:drawing>
          <wp:inline distT="0" distB="0" distL="0" distR="0" wp14:anchorId="360E6D46" wp14:editId="780EE38B">
            <wp:extent cx="2084832" cy="791649"/>
            <wp:effectExtent l="0" t="0" r="0" b="8890"/>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99417" cy="835159"/>
                    </a:xfrm>
                    <a:prstGeom prst="rect">
                      <a:avLst/>
                    </a:prstGeom>
                  </pic:spPr>
                </pic:pic>
              </a:graphicData>
            </a:graphic>
          </wp:inline>
        </w:drawing>
      </w:r>
    </w:p>
    <w:p w14:paraId="3D8BF8A4" w14:textId="5FF456FC" w:rsidR="00D27CDE" w:rsidRDefault="00D27CDE" w:rsidP="005A4608">
      <w:pPr>
        <w:pStyle w:val="SchmaleListeEbene1"/>
      </w:pPr>
      <w:r>
        <w:t xml:space="preserve">Jedes Wort </w:t>
      </w:r>
      <w:proofErr w:type="spellStart"/>
      <w:r>
        <w:t>kriet</w:t>
      </w:r>
      <w:proofErr w:type="spellEnd"/>
      <w:r>
        <w:t xml:space="preserve"> ein Vektor mit einem Wert auf 1 gesetzt und alle anderen auf 0</w:t>
      </w:r>
    </w:p>
    <w:p w14:paraId="3022119B" w14:textId="160A2F98" w:rsidR="00D27CDE" w:rsidRDefault="00D27CDE" w:rsidP="005A4608">
      <w:pPr>
        <w:pStyle w:val="SchmaleListeEbene1"/>
      </w:pPr>
      <w:r>
        <w:t xml:space="preserve">Vektordimension = Anzahl unterschiedliche </w:t>
      </w:r>
      <w:proofErr w:type="spellStart"/>
      <w:r>
        <w:t>Wörte</w:t>
      </w:r>
      <w:proofErr w:type="spellEnd"/>
    </w:p>
    <w:p w14:paraId="1B7D269A" w14:textId="45AF37CA" w:rsidR="00D27CDE" w:rsidRDefault="00D27CDE" w:rsidP="005A4608">
      <w:pPr>
        <w:pStyle w:val="SchmaleListeEbene1"/>
        <w:spacing w:after="0"/>
      </w:pPr>
      <w:r>
        <w:t>Hat einige Nachteile</w:t>
      </w:r>
    </w:p>
    <w:p w14:paraId="6DFC1C3F" w14:textId="589FC206" w:rsidR="00D27CDE" w:rsidRDefault="00D27CDE" w:rsidP="005A4608">
      <w:pPr>
        <w:pStyle w:val="SchmaleListeEbene2"/>
      </w:pPr>
      <w:r w:rsidRPr="00D27CDE">
        <w:rPr>
          <w:i/>
          <w:iCs/>
        </w:rPr>
        <w:t>High dimensional</w:t>
      </w:r>
      <w:r>
        <w:t>: Vektoren schnell sehr gross</w:t>
      </w:r>
    </w:p>
    <w:p w14:paraId="4D1903FE" w14:textId="7C7BB03A" w:rsidR="00D27CDE" w:rsidRDefault="00D27CDE" w:rsidP="005A4608">
      <w:pPr>
        <w:pStyle w:val="SchmaleListeEbene2"/>
      </w:pPr>
      <w:proofErr w:type="spellStart"/>
      <w:r w:rsidRPr="00D27CDE">
        <w:rPr>
          <w:i/>
          <w:iCs/>
        </w:rPr>
        <w:t>Spa</w:t>
      </w:r>
      <w:r>
        <w:rPr>
          <w:i/>
          <w:iCs/>
        </w:rPr>
        <w:t>r</w:t>
      </w:r>
      <w:r w:rsidRPr="00D27CDE">
        <w:rPr>
          <w:i/>
          <w:iCs/>
        </w:rPr>
        <w:t>se</w:t>
      </w:r>
      <w:proofErr w:type="spellEnd"/>
      <w:r w:rsidRPr="00D27CDE">
        <w:t>: Memory-Ineffizient, KI lernt nicht vie</w:t>
      </w:r>
      <w:r>
        <w:t>l</w:t>
      </w:r>
    </w:p>
    <w:p w14:paraId="07A7A7F3" w14:textId="2CB6CC95" w:rsidR="00D27CDE" w:rsidRDefault="00D27CDE" w:rsidP="00F90A9B">
      <w:pPr>
        <w:pStyle w:val="SchmaleListeEbene2"/>
      </w:pPr>
      <w:r w:rsidRPr="00D27CDE">
        <w:rPr>
          <w:i/>
          <w:iCs/>
        </w:rPr>
        <w:t xml:space="preserve">No </w:t>
      </w:r>
      <w:proofErr w:type="spellStart"/>
      <w:r w:rsidRPr="00D27CDE">
        <w:rPr>
          <w:i/>
          <w:iCs/>
        </w:rPr>
        <w:t>generalization</w:t>
      </w:r>
      <w:proofErr w:type="spellEnd"/>
      <w:r>
        <w:t>: Kontext fehlt, Wörter sind unabhängig voneinander und bedeutungslos</w:t>
      </w:r>
    </w:p>
    <w:p w14:paraId="606033AE" w14:textId="79BB63C9" w:rsidR="003D064B" w:rsidRDefault="003D064B" w:rsidP="005A4608">
      <w:pPr>
        <w:spacing w:after="0"/>
      </w:pPr>
      <w:proofErr w:type="spellStart"/>
      <w:r w:rsidRPr="005A4608">
        <w:rPr>
          <w:u w:val="single"/>
        </w:rPr>
        <w:t>Indexing</w:t>
      </w:r>
      <w:proofErr w:type="spellEnd"/>
      <w:r>
        <w:br/>
      </w:r>
      <w:r>
        <w:rPr>
          <w:noProof/>
        </w:rPr>
        <w:drawing>
          <wp:inline distT="0" distB="0" distL="0" distR="0" wp14:anchorId="431E8090" wp14:editId="4BF36312">
            <wp:extent cx="1723292" cy="809391"/>
            <wp:effectExtent l="0" t="0" r="0" b="0"/>
            <wp:docPr id="12" name="Grafik 1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isch enthält.&#10;&#10;Automatisch generierte Beschreibu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66935" cy="829889"/>
                    </a:xfrm>
                    <a:prstGeom prst="rect">
                      <a:avLst/>
                    </a:prstGeom>
                  </pic:spPr>
                </pic:pic>
              </a:graphicData>
            </a:graphic>
          </wp:inline>
        </w:drawing>
      </w:r>
    </w:p>
    <w:p w14:paraId="5A46888E" w14:textId="36BB9A11" w:rsidR="003D064B" w:rsidRDefault="003D064B" w:rsidP="005A4608">
      <w:pPr>
        <w:pStyle w:val="SchmaleListeEbene1"/>
      </w:pPr>
      <w:r>
        <w:t>Liste von Wörter wird erstellt, Nummer wird zugewiesen</w:t>
      </w:r>
    </w:p>
    <w:p w14:paraId="502DF1F4" w14:textId="1410F983" w:rsidR="003D064B" w:rsidRDefault="003D064B" w:rsidP="00F90A9B">
      <w:pPr>
        <w:pStyle w:val="SchmaleListeEbene1"/>
        <w:spacing w:after="0"/>
      </w:pPr>
      <w:r>
        <w:t xml:space="preserve">Sehr nahe bei </w:t>
      </w:r>
      <w:proofErr w:type="spellStart"/>
      <w:r>
        <w:t>One</w:t>
      </w:r>
      <w:proofErr w:type="spellEnd"/>
      <w:r>
        <w:t xml:space="preserve">-Hot, aber besser, weshalb häufig als </w:t>
      </w:r>
      <w:proofErr w:type="spellStart"/>
      <w:r>
        <w:t>preprocessing</w:t>
      </w:r>
      <w:proofErr w:type="spellEnd"/>
      <w:r>
        <w:t xml:space="preserve"> genutzt.</w:t>
      </w:r>
    </w:p>
    <w:p w14:paraId="321F0DB5" w14:textId="708428B2" w:rsidR="003D064B" w:rsidRPr="00D731F7" w:rsidRDefault="003D064B" w:rsidP="005A4608">
      <w:pPr>
        <w:spacing w:after="0"/>
        <w:rPr>
          <w:noProof/>
          <w:lang w:val="en-GB"/>
        </w:rPr>
      </w:pPr>
      <w:r w:rsidRPr="00D731F7">
        <w:rPr>
          <w:u w:val="single"/>
          <w:lang w:val="en-GB"/>
        </w:rPr>
        <w:t>Distributed Representation (Dense Vector)</w:t>
      </w:r>
      <w:r w:rsidR="00AE6D92" w:rsidRPr="00D731F7">
        <w:rPr>
          <w:noProof/>
          <w:lang w:val="en-GB"/>
        </w:rPr>
        <w:t xml:space="preserve"> </w:t>
      </w:r>
      <w:r w:rsidR="00321AB6" w:rsidRPr="00D731F7">
        <w:rPr>
          <w:noProof/>
          <w:lang w:val="en-GB"/>
        </w:rPr>
        <w:br/>
      </w:r>
      <w:r w:rsidR="00AE6D92">
        <w:rPr>
          <w:noProof/>
        </w:rPr>
        <w:drawing>
          <wp:inline distT="0" distB="0" distL="0" distR="0" wp14:anchorId="6E1F0FF1" wp14:editId="6F5AC607">
            <wp:extent cx="1119553" cy="400066"/>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68001" cy="453113"/>
                    </a:xfrm>
                    <a:prstGeom prst="rect">
                      <a:avLst/>
                    </a:prstGeom>
                  </pic:spPr>
                </pic:pic>
              </a:graphicData>
            </a:graphic>
          </wp:inline>
        </w:drawing>
      </w:r>
    </w:p>
    <w:p w14:paraId="76194FBF" w14:textId="62FF1DE6" w:rsidR="000645BB" w:rsidRPr="005A4608" w:rsidRDefault="000F3391" w:rsidP="005A4608">
      <w:pPr>
        <w:pStyle w:val="SchmaleListeEbene1"/>
        <w:numPr>
          <w:ilvl w:val="0"/>
          <w:numId w:val="0"/>
        </w:numPr>
        <w:ind w:left="284" w:hanging="142"/>
        <w:rPr>
          <w:i/>
          <w:iCs/>
          <w:sz w:val="14"/>
          <w:szCs w:val="14"/>
          <w:lang w:val="en-GB"/>
        </w:rPr>
      </w:pPr>
      <w:r w:rsidRPr="005A4608">
        <w:rPr>
          <w:i/>
          <w:iCs/>
          <w:sz w:val="14"/>
          <w:szCs w:val="14"/>
          <w:lang w:val="en-GB"/>
        </w:rPr>
        <w:t>«</w:t>
      </w:r>
      <w:r w:rsidR="000645BB" w:rsidRPr="005A4608">
        <w:rPr>
          <w:i/>
          <w:iCs/>
          <w:sz w:val="14"/>
          <w:szCs w:val="14"/>
          <w:lang w:val="en-GB"/>
        </w:rPr>
        <w:t>You shall know a word by the company it keeps</w:t>
      </w:r>
      <w:r w:rsidRPr="005A4608">
        <w:rPr>
          <w:i/>
          <w:iCs/>
          <w:sz w:val="14"/>
          <w:szCs w:val="14"/>
          <w:lang w:val="en-GB"/>
        </w:rPr>
        <w:t>»</w:t>
      </w:r>
    </w:p>
    <w:p w14:paraId="683D6EA9" w14:textId="00B6ED1C" w:rsidR="000F3391" w:rsidRDefault="00503AAC" w:rsidP="005A4608">
      <w:pPr>
        <w:pStyle w:val="SchmaleListeEbene1"/>
      </w:pPr>
      <w:r w:rsidRPr="00503AAC">
        <w:t>Wort wurde indexiert mit A</w:t>
      </w:r>
      <w:r>
        <w:t xml:space="preserve">lgorithmus (Embedding Layer) und in ein Vektor umgewandelt. </w:t>
      </w:r>
    </w:p>
    <w:p w14:paraId="493F838C" w14:textId="45B6A8A4" w:rsidR="00727FE7" w:rsidRDefault="00503AAC" w:rsidP="005A4608">
      <w:pPr>
        <w:pStyle w:val="SchmaleListeEbene1"/>
      </w:pPr>
      <w:r>
        <w:t>Mit guten Vektoren und Mathe</w:t>
      </w:r>
      <w:r w:rsidR="00D35B34">
        <w:t xml:space="preserve">matik können </w:t>
      </w:r>
      <w:r w:rsidR="00CC73CF">
        <w:t>Ähnlichkeiten</w:t>
      </w:r>
      <w:r w:rsidR="00D35B34">
        <w:t xml:space="preserve"> </w:t>
      </w:r>
      <w:r w:rsidR="00CC73CF">
        <w:t xml:space="preserve"> erkannt werden oder durch Addition/Subtraktion neue Wörter gebildet werden</w:t>
      </w:r>
      <w:r w:rsidR="00727FE7">
        <w:t>.</w:t>
      </w:r>
    </w:p>
    <w:p w14:paraId="723613FC" w14:textId="42C7C391" w:rsidR="00032D1C" w:rsidRDefault="00032D1C" w:rsidP="005A4608">
      <w:pPr>
        <w:pStyle w:val="SchmaleListeEbene1"/>
      </w:pPr>
      <w:r>
        <w:t xml:space="preserve">Distanz </w:t>
      </w:r>
      <w:r w:rsidR="00EA4D02">
        <w:t>m</w:t>
      </w:r>
      <w:r>
        <w:t xml:space="preserve">ittels </w:t>
      </w:r>
      <w:proofErr w:type="spellStart"/>
      <w:r>
        <w:t>Cosine</w:t>
      </w:r>
      <w:proofErr w:type="spellEnd"/>
      <w:r>
        <w:t xml:space="preserve"> </w:t>
      </w:r>
      <w:proofErr w:type="spellStart"/>
      <w:r>
        <w:t>Distance</w:t>
      </w:r>
      <w:proofErr w:type="spellEnd"/>
      <w:r>
        <w:t xml:space="preserve"> </w:t>
      </w:r>
      <w:r w:rsidR="00EA4D02">
        <w:t>und Skalarprodukt</w:t>
      </w:r>
    </w:p>
    <w:p w14:paraId="33A2DD94" w14:textId="4FE263AD" w:rsidR="00EA4D02" w:rsidRDefault="002244A7" w:rsidP="005A4608">
      <w:pPr>
        <w:pStyle w:val="SchmaleListeEbene1"/>
        <w:numPr>
          <w:ilvl w:val="0"/>
          <w:numId w:val="0"/>
        </w:numPr>
        <w:ind w:left="284"/>
      </w:pPr>
      <w:r>
        <w:rPr>
          <w:noProof/>
        </w:rPr>
        <w:drawing>
          <wp:inline distT="0" distB="0" distL="0" distR="0" wp14:anchorId="3B16B8E4" wp14:editId="28015349">
            <wp:extent cx="2611526" cy="97362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2949" cy="985338"/>
                    </a:xfrm>
                    <a:prstGeom prst="rect">
                      <a:avLst/>
                    </a:prstGeom>
                  </pic:spPr>
                </pic:pic>
              </a:graphicData>
            </a:graphic>
          </wp:inline>
        </w:drawing>
      </w:r>
    </w:p>
    <w:p w14:paraId="65C3CD52" w14:textId="46E61C28" w:rsidR="00032D1C" w:rsidRDefault="000C3AC0" w:rsidP="005A4608">
      <w:pPr>
        <w:pStyle w:val="SchmaleListeEbene1"/>
        <w:spacing w:after="0"/>
      </w:pPr>
      <w:r>
        <w:t>Skalarprodukt Relationen</w:t>
      </w:r>
      <w:r w:rsidR="005B5070">
        <w:t xml:space="preserve"> zwischen zwei Vektoren</w:t>
      </w:r>
    </w:p>
    <w:p w14:paraId="6BC773B1" w14:textId="0DD2CCB0" w:rsidR="000C3AC0" w:rsidRDefault="005B5070" w:rsidP="005A4608">
      <w:pPr>
        <w:pStyle w:val="SchmaleListeEbene2"/>
      </w:pPr>
      <w:r>
        <w:t xml:space="preserve">Maximal wenn in gleiche Richtung </w:t>
      </w:r>
      <w:r w:rsidRPr="00146E2B">
        <w:t>(</w:t>
      </w:r>
      <w:r w:rsidR="0061704A">
        <w:rPr>
          <w:i/>
          <w:iCs/>
        </w:rPr>
        <w:t>Normalvektor</w:t>
      </w:r>
      <w:r w:rsidR="00146E2B" w:rsidRPr="00146E2B">
        <w:rPr>
          <w:i/>
          <w:iCs/>
        </w:rPr>
        <w:t>: 1</w:t>
      </w:r>
      <w:r w:rsidRPr="00146E2B">
        <w:t>)</w:t>
      </w:r>
    </w:p>
    <w:p w14:paraId="64DED013" w14:textId="2E439EAC" w:rsidR="005B5070" w:rsidRDefault="005B5070" w:rsidP="005A4608">
      <w:pPr>
        <w:pStyle w:val="SchmaleListeEbene2"/>
      </w:pPr>
      <w:r>
        <w:t xml:space="preserve">Null wenn </w:t>
      </w:r>
      <w:r w:rsidR="00AD381D">
        <w:t>senkrecht (orthogonal)</w:t>
      </w:r>
    </w:p>
    <w:p w14:paraId="5006C4B8" w14:textId="243B2ADE" w:rsidR="00AD381D" w:rsidRDefault="00AD381D" w:rsidP="005A4608">
      <w:pPr>
        <w:pStyle w:val="SchmaleListeEbene2"/>
      </w:pPr>
      <w:r w:rsidRPr="00146E2B">
        <w:t>Minimal (Negativ), wenn entgegengesetzt (</w:t>
      </w:r>
      <w:r w:rsidR="0061704A">
        <w:t xml:space="preserve">Normalvektor: </w:t>
      </w:r>
      <w:r w:rsidRPr="00146E2B">
        <w:rPr>
          <w:i/>
          <w:iCs/>
        </w:rPr>
        <w:t>-</w:t>
      </w:r>
      <w:r w:rsidR="00146E2B" w:rsidRPr="00146E2B">
        <w:rPr>
          <w:i/>
          <w:iCs/>
        </w:rPr>
        <w:t>1</w:t>
      </w:r>
      <w:r w:rsidRPr="00146E2B">
        <w:t>)</w:t>
      </w:r>
    </w:p>
    <w:p w14:paraId="15C9484B" w14:textId="2EFD76A4" w:rsidR="00587FDE" w:rsidRDefault="00587FDE" w:rsidP="00F90A9B">
      <w:pPr>
        <w:pStyle w:val="SchmaleListeEbene1"/>
        <w:spacing w:after="0"/>
      </w:pPr>
      <w:r>
        <w:t xml:space="preserve">Meist </w:t>
      </w:r>
      <w:r w:rsidR="0061704A">
        <w:t>wird vordefiniertes</w:t>
      </w:r>
      <w:r>
        <w:t xml:space="preserve"> Modell </w:t>
      </w:r>
      <w:r w:rsidR="0061704A">
        <w:t xml:space="preserve">verwendet </w:t>
      </w:r>
      <w:r>
        <w:t xml:space="preserve">oder </w:t>
      </w:r>
      <w:r w:rsidR="0061704A">
        <w:t xml:space="preserve">Algorithmus wie </w:t>
      </w:r>
      <w:r>
        <w:t>word2vec</w:t>
      </w:r>
    </w:p>
    <w:p w14:paraId="17486BF7" w14:textId="54EBDC91" w:rsidR="00192F8B" w:rsidRPr="00F0293A" w:rsidRDefault="00192F8B" w:rsidP="003442D7">
      <w:pPr>
        <w:pStyle w:val="TitelZusammenfassung"/>
        <w:spacing w:after="0"/>
        <w:rPr>
          <w:color w:val="2F5496" w:themeColor="accent1" w:themeShade="BF"/>
        </w:rPr>
      </w:pPr>
      <w:r w:rsidRPr="00F0293A">
        <w:rPr>
          <w:color w:val="2F5496" w:themeColor="accent1" w:themeShade="BF"/>
        </w:rPr>
        <w:t>Probability</w:t>
      </w:r>
    </w:p>
    <w:p w14:paraId="57B040B3" w14:textId="0A53D146" w:rsidR="003124BF" w:rsidRDefault="003124BF" w:rsidP="005A4608">
      <w:pPr>
        <w:spacing w:after="0"/>
      </w:pPr>
      <w:r w:rsidRPr="003124BF">
        <w:t>Zufallsvariable X ist Variable, die numerisch</w:t>
      </w:r>
      <w:r>
        <w:t xml:space="preserve">en Wert x zuordnet aus Zufallsexperiment. </w:t>
      </w:r>
    </w:p>
    <w:p w14:paraId="4FB2C0A2" w14:textId="211A1197" w:rsidR="003124BF" w:rsidRDefault="003124BF" w:rsidP="005A4608">
      <w:pPr>
        <w:pStyle w:val="SchmaleListeEbene1"/>
      </w:pPr>
      <w:proofErr w:type="spellStart"/>
      <w:r w:rsidRPr="00825C05">
        <w:rPr>
          <w:i/>
          <w:iCs/>
        </w:rPr>
        <w:t>Disket</w:t>
      </w:r>
      <w:proofErr w:type="spellEnd"/>
      <w:r>
        <w:t xml:space="preserve">: X nimmt fixen Wert an aus </w:t>
      </w:r>
      <w:proofErr w:type="spellStart"/>
      <w:r>
        <w:t>def</w:t>
      </w:r>
      <w:proofErr w:type="spellEnd"/>
      <w:r>
        <w:t xml:space="preserve">. Zahlenmenge </w:t>
      </w:r>
      <w:r w:rsidR="002F018B">
        <w:br/>
      </w:r>
      <w:r>
        <w:t>(</w:t>
      </w:r>
      <w:proofErr w:type="spellStart"/>
      <w:r>
        <w:t>z.B</w:t>
      </w:r>
      <w:proofErr w:type="spellEnd"/>
      <w:r>
        <w:t xml:space="preserve"> {1.5</w:t>
      </w:r>
      <w:r w:rsidR="003146D4">
        <w:t>, 2.98, 4, 6, 8})</w:t>
      </w:r>
    </w:p>
    <w:p w14:paraId="53A6A95E" w14:textId="7214C016" w:rsidR="003124BF" w:rsidRDefault="003124BF" w:rsidP="005A4608">
      <w:pPr>
        <w:pStyle w:val="SchmaleListeEbene1"/>
      </w:pPr>
      <w:r w:rsidRPr="00825C05">
        <w:rPr>
          <w:i/>
          <w:iCs/>
        </w:rPr>
        <w:t>Stetig</w:t>
      </w:r>
      <w:r>
        <w:t xml:space="preserve">: X nimmt ein Wert aus einem unzählbaren Wert an </w:t>
      </w:r>
      <w:r w:rsidR="002F018B">
        <w:br/>
      </w:r>
      <w:r>
        <w:t>(</w:t>
      </w:r>
      <w:proofErr w:type="spellStart"/>
      <w:r>
        <w:t>z.B</w:t>
      </w:r>
      <w:proofErr w:type="spellEnd"/>
      <w:r>
        <w:t xml:space="preserve"> alle Zahlen in einem Intervall</w:t>
      </w:r>
      <w:r w:rsidR="003146D4">
        <w:t xml:space="preserve"> [2,7])</w:t>
      </w:r>
    </w:p>
    <w:p w14:paraId="24F2AFDB" w14:textId="1667B928" w:rsidR="00825C05" w:rsidRPr="005A4608" w:rsidRDefault="00CD6DDC" w:rsidP="005A4608">
      <w:pPr>
        <w:spacing w:after="0"/>
        <w:rPr>
          <w:noProof/>
          <w:u w:val="single"/>
        </w:rPr>
      </w:pPr>
      <w:r w:rsidRPr="005A4608">
        <w:rPr>
          <w:noProof/>
          <w:u w:val="single"/>
        </w:rPr>
        <w:lastRenderedPageBreak/>
        <w:drawing>
          <wp:anchor distT="0" distB="0" distL="114300" distR="114300" simplePos="0" relativeHeight="251658240" behindDoc="0" locked="0" layoutInCell="1" allowOverlap="1" wp14:anchorId="234746FA" wp14:editId="026F1B53">
            <wp:simplePos x="0" y="0"/>
            <wp:positionH relativeFrom="column">
              <wp:align>right</wp:align>
            </wp:positionH>
            <wp:positionV relativeFrom="paragraph">
              <wp:posOffset>3810</wp:posOffset>
            </wp:positionV>
            <wp:extent cx="1009015" cy="821690"/>
            <wp:effectExtent l="0" t="0" r="635" b="0"/>
            <wp:wrapThrough wrapText="bothSides">
              <wp:wrapPolygon edited="0">
                <wp:start x="0" y="0"/>
                <wp:lineTo x="0" y="21032"/>
                <wp:lineTo x="21206" y="21032"/>
                <wp:lineTo x="21206" y="0"/>
                <wp:lineTo x="0" y="0"/>
              </wp:wrapPolygon>
            </wp:wrapThrough>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9094" t="5582" b="3721"/>
                    <a:stretch/>
                  </pic:blipFill>
                  <pic:spPr bwMode="auto">
                    <a:xfrm>
                      <a:off x="0" y="0"/>
                      <a:ext cx="1009015" cy="821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57AF" w:rsidRPr="005A4608">
        <w:rPr>
          <w:u w:val="single"/>
        </w:rPr>
        <w:t>Probability Mass Function (PMF)</w:t>
      </w:r>
      <w:r w:rsidRPr="005A4608">
        <w:rPr>
          <w:u w:val="single"/>
        </w:rPr>
        <w:t xml:space="preserve"> </w:t>
      </w:r>
    </w:p>
    <w:p w14:paraId="368DA61C" w14:textId="03A1380E" w:rsidR="00E857C2" w:rsidRDefault="00E857C2" w:rsidP="005A4608">
      <w:pPr>
        <w:pStyle w:val="SchmaleListeEbene1"/>
      </w:pPr>
      <w:r w:rsidRPr="00CD6DDC">
        <w:t>Gibt Warscheinlichke</w:t>
      </w:r>
      <w:r>
        <w:t>it an für jeden möglichen X-Wert.</w:t>
      </w:r>
      <w:r w:rsidR="002F71B4">
        <w:t xml:space="preserve"> (</w:t>
      </w:r>
      <w:proofErr w:type="spellStart"/>
      <w:r w:rsidR="002F71B4">
        <w:t>z.B</w:t>
      </w:r>
      <w:proofErr w:type="spellEnd"/>
      <w:r w:rsidR="002F71B4">
        <w:t xml:space="preserve"> Würfel werfen)</w:t>
      </w:r>
    </w:p>
    <w:p w14:paraId="2064DFA7" w14:textId="7580757A" w:rsidR="00E857C2" w:rsidRDefault="00E857C2" w:rsidP="00693438">
      <w:pPr>
        <w:pStyle w:val="SchmaleListeEbene1"/>
        <w:spacing w:after="0"/>
      </w:pPr>
      <w:r>
        <w:t xml:space="preserve">Definiert auch Verteilung (Probability </w:t>
      </w:r>
      <w:proofErr w:type="spellStart"/>
      <w:r>
        <w:t>Distrub</w:t>
      </w:r>
      <w:r w:rsidR="002F71B4">
        <w:t>ution</w:t>
      </w:r>
      <w:proofErr w:type="spellEnd"/>
      <w:r w:rsidR="002F71B4">
        <w:t>)</w:t>
      </w:r>
    </w:p>
    <w:p w14:paraId="1A47A532" w14:textId="7F9E0846" w:rsidR="002F71B4" w:rsidRPr="005A4608" w:rsidRDefault="00B72223" w:rsidP="005A4608">
      <w:pPr>
        <w:spacing w:after="0"/>
        <w:rPr>
          <w:u w:val="single"/>
        </w:rPr>
      </w:pPr>
      <w:r w:rsidRPr="005A4608">
        <w:rPr>
          <w:u w:val="single"/>
        </w:rPr>
        <w:t>Joint Probability Mass Function</w:t>
      </w:r>
    </w:p>
    <w:p w14:paraId="46F58110" w14:textId="712B836E" w:rsidR="00B72223" w:rsidRPr="002E099C" w:rsidRDefault="00B72223" w:rsidP="005A4608">
      <w:pPr>
        <w:pStyle w:val="SchmaleListeEbene1"/>
      </w:pPr>
      <w:r>
        <w:t xml:space="preserve">Benötigt zwei Zufallsvariablen X und Y. </w:t>
      </w:r>
      <w:r>
        <w:br/>
      </w:r>
      <w:proofErr w:type="spellStart"/>
      <w:r>
        <w:t>z.B</w:t>
      </w:r>
      <w:proofErr w:type="spellEnd"/>
      <w:r>
        <w:t xml:space="preserve"> zwei Würfel nacheinander werfen</w:t>
      </w:r>
      <w:r w:rsidR="00791BDD">
        <w:t xml:space="preserve"> </w:t>
      </w:r>
      <w:r w:rsidR="008125D7">
        <w:t>–</w:t>
      </w:r>
      <w:r w:rsidR="00791BDD">
        <w:t xml:space="preserve"> </w:t>
      </w:r>
      <w:r w:rsidR="008125D7">
        <w:t>5 und</w:t>
      </w:r>
      <w:r w:rsidR="00791BDD">
        <w:t xml:space="preserve"> </w:t>
      </w:r>
      <w:r w:rsidR="008125D7">
        <w:t>4</w:t>
      </w:r>
      <w:r w:rsidR="00791BDD">
        <w:t>:</w:t>
      </w:r>
      <w:r w:rsidR="00791BDD">
        <w:br/>
      </w:r>
      <w:r w:rsidR="00791BDD" w:rsidRPr="006E2334">
        <w:rPr>
          <w:i/>
          <w:iCs/>
        </w:rPr>
        <w:t xml:space="preserve">Pr(X=5, Y=4) = 1/36 </w:t>
      </w:r>
      <w:r w:rsidR="00791BDD" w:rsidRPr="006E2334">
        <w:t>oder</w:t>
      </w:r>
      <w:r w:rsidR="00791BDD" w:rsidRPr="006E2334">
        <w:rPr>
          <w:i/>
          <w:iCs/>
        </w:rPr>
        <w:t xml:space="preserve"> P(5,4) = 1/36</w:t>
      </w:r>
    </w:p>
    <w:p w14:paraId="629FEEEF" w14:textId="71CBFE69" w:rsidR="002E099C" w:rsidRPr="002E099C" w:rsidRDefault="002E099C" w:rsidP="005A4608">
      <w:pPr>
        <w:pStyle w:val="SchmaleListeEbene1"/>
      </w:pPr>
      <w:r w:rsidRPr="002E099C">
        <w:t xml:space="preserve">Wenn </w:t>
      </w:r>
      <w:r w:rsidR="00E7786B">
        <w:t xml:space="preserve">alle Variablen </w:t>
      </w:r>
      <w:r w:rsidRPr="002E099C">
        <w:rPr>
          <w:b/>
          <w:bCs/>
        </w:rPr>
        <w:t>unabhängig</w:t>
      </w:r>
      <w:r w:rsidRPr="002E099C">
        <w:t xml:space="preserve"> gilt:</w:t>
      </w:r>
    </w:p>
    <w:p w14:paraId="26A59D5E" w14:textId="305DD088" w:rsidR="00AD01CC" w:rsidRPr="00630733" w:rsidRDefault="00AD01CC" w:rsidP="00693438">
      <w:pPr>
        <w:pStyle w:val="SchmaleListeEbene1"/>
        <w:numPr>
          <w:ilvl w:val="0"/>
          <w:numId w:val="0"/>
        </w:numPr>
        <w:spacing w:after="0"/>
        <w:ind w:left="284"/>
      </w:pPr>
      <m:oMathPara>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aln/>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Y</m:t>
              </m:r>
            </m:e>
          </m:d>
          <m:r>
            <m:rPr>
              <m:sty m:val="p"/>
            </m:rPr>
            <w:rPr>
              <w:rFonts w:ascii="Cambria Math" w:hAnsi="Cambria Math"/>
            </w:rPr>
            <w:br/>
          </m:r>
        </m:oMath>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e>
          </m:d>
          <m:r>
            <m:rPr>
              <m:sty m:val="p"/>
              <m:aln/>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Y</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d>
        </m:oMath>
      </m:oMathPara>
    </w:p>
    <w:p w14:paraId="5DDCDFA4" w14:textId="5F9FB9BD" w:rsidR="003D064B" w:rsidRPr="005A4608" w:rsidRDefault="00630733" w:rsidP="005A4608">
      <w:pPr>
        <w:spacing w:after="0"/>
        <w:rPr>
          <w:u w:val="single"/>
        </w:rPr>
      </w:pPr>
      <w:proofErr w:type="spellStart"/>
      <w:r w:rsidRPr="005A4608">
        <w:rPr>
          <w:u w:val="single"/>
        </w:rPr>
        <w:t>C</w:t>
      </w:r>
      <w:r w:rsidR="00614F79" w:rsidRPr="005A4608">
        <w:rPr>
          <w:u w:val="single"/>
        </w:rPr>
        <w:t>orrelated</w:t>
      </w:r>
      <w:proofErr w:type="spellEnd"/>
      <w:r w:rsidR="00614F79" w:rsidRPr="005A4608">
        <w:rPr>
          <w:u w:val="single"/>
        </w:rPr>
        <w:t xml:space="preserve"> Random Variable (Bedingt</w:t>
      </w:r>
      <w:r w:rsidR="0061704A" w:rsidRPr="005A4608">
        <w:rPr>
          <w:u w:val="single"/>
        </w:rPr>
        <w:t>e Wahrscheinlichkeit</w:t>
      </w:r>
      <w:r w:rsidR="00614F79" w:rsidRPr="005A4608">
        <w:rPr>
          <w:u w:val="single"/>
        </w:rPr>
        <w:t>)</w:t>
      </w:r>
    </w:p>
    <w:p w14:paraId="50A076D6" w14:textId="7EA02F4B" w:rsidR="00455C53" w:rsidRDefault="00715D42" w:rsidP="005A4608">
      <w:pPr>
        <w:pStyle w:val="SchmaleListeEbene1"/>
      </w:pPr>
      <w:r>
        <w:t xml:space="preserve">Relation zwischen Joint und </w:t>
      </w:r>
      <w:proofErr w:type="spellStart"/>
      <w:r>
        <w:t>Con</w:t>
      </w:r>
      <w:r w:rsidR="00047E81">
        <w:t>d</w:t>
      </w:r>
      <w:r>
        <w:t>itional</w:t>
      </w:r>
      <w:proofErr w:type="spellEnd"/>
    </w:p>
    <w:p w14:paraId="2CED99AF" w14:textId="73DB1071" w:rsidR="00715D42" w:rsidRPr="00047E81" w:rsidRDefault="00DE2384" w:rsidP="005A4608">
      <w:pPr>
        <w:pStyle w:val="SchmaleListeEbene1"/>
        <w:numPr>
          <w:ilvl w:val="0"/>
          <w:numId w:val="0"/>
        </w:numPr>
        <w:ind w:left="284"/>
        <w:rPr>
          <w:rFonts w:eastAsiaTheme="minorEastAsia"/>
        </w:rPr>
      </w:pPr>
      <m:oMathPara>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P</m:t>
          </m:r>
          <m:d>
            <m:dPr>
              <m:ctrlPr>
                <w:rPr>
                  <w:rFonts w:ascii="Cambria Math" w:hAnsi="Cambria Math"/>
                  <w:sz w:val="14"/>
                  <w:szCs w:val="14"/>
                </w:rPr>
              </m:ctrlPr>
            </m:dPr>
            <m:e>
              <m:r>
                <m:rPr>
                  <m:sty m:val="p"/>
                </m:rPr>
                <w:rPr>
                  <w:rFonts w:ascii="Cambria Math" w:hAnsi="Cambria Math"/>
                </w:rPr>
                <m:t>X</m:t>
              </m:r>
            </m:e>
            <m:e>
              <m:r>
                <m:rPr>
                  <m:sty m:val="p"/>
                </m:rPr>
                <w:rPr>
                  <w:rFonts w:ascii="Cambria Math" w:hAnsi="Cambria Math"/>
                </w:rPr>
                <m:t>Y</m:t>
              </m:r>
            </m:e>
          </m:d>
          <m:r>
            <w:rPr>
              <w:rFonts w:ascii="Cambria Math" w:hAnsi="Cambria Math"/>
            </w:rPr>
            <m:t>P</m:t>
          </m:r>
          <m:d>
            <m:dPr>
              <m:ctrlPr>
                <w:rPr>
                  <w:rFonts w:ascii="Cambria Math" w:hAnsi="Cambria Math"/>
                </w:rPr>
              </m:ctrlPr>
            </m:dPr>
            <m:e>
              <m:r>
                <w:rPr>
                  <w:rFonts w:ascii="Cambria Math" w:hAnsi="Cambria Math"/>
                </w:rPr>
                <m:t>Y</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P</m:t>
          </m:r>
          <m:d>
            <m:dPr>
              <m:ctrlPr>
                <w:rPr>
                  <w:rFonts w:ascii="Cambria Math" w:hAnsi="Cambria Math"/>
                  <w:sz w:val="14"/>
                  <w:szCs w:val="14"/>
                </w:rPr>
              </m:ctrlPr>
            </m:dPr>
            <m:e>
              <m:r>
                <m:rPr>
                  <m:sty m:val="p"/>
                </m:rPr>
                <w:rPr>
                  <w:rFonts w:ascii="Cambria Math" w:hAnsi="Cambria Math"/>
                </w:rPr>
                <m:t>Y</m:t>
              </m:r>
            </m:e>
            <m:e>
              <m:r>
                <m:rPr>
                  <m:sty m:val="p"/>
                </m:rPr>
                <w:rPr>
                  <w:rFonts w:ascii="Cambria Math" w:hAnsi="Cambria Math"/>
                </w:rPr>
                <m:t>X</m:t>
              </m:r>
            </m:e>
          </m:d>
          <m:r>
            <w:rPr>
              <w:rFonts w:ascii="Cambria Math" w:hAnsi="Cambria Math"/>
            </w:rPr>
            <m:t>P</m:t>
          </m:r>
          <m:d>
            <m:dPr>
              <m:ctrlPr>
                <w:rPr>
                  <w:rFonts w:ascii="Cambria Math" w:hAnsi="Cambria Math"/>
                </w:rPr>
              </m:ctrlPr>
            </m:dPr>
            <m:e>
              <m:r>
                <m:rPr>
                  <m:sty m:val="p"/>
                </m:rPr>
                <w:rPr>
                  <w:rFonts w:ascii="Cambria Math" w:hAnsi="Cambria Math"/>
                </w:rPr>
                <m:t>X</m:t>
              </m:r>
            </m:e>
          </m:d>
        </m:oMath>
      </m:oMathPara>
    </w:p>
    <w:p w14:paraId="6207B038" w14:textId="13E77C2E" w:rsidR="00047E81" w:rsidRDefault="00F11522" w:rsidP="005A4608">
      <w:pPr>
        <w:pStyle w:val="SchmaleListeEbene1"/>
      </w:pPr>
      <w:r>
        <w:t xml:space="preserve">Joint und marginal kann zur Berechnung </w:t>
      </w:r>
      <w:r w:rsidR="00DE2384">
        <w:t>nutzen</w:t>
      </w:r>
      <w:r>
        <w:t>:</w:t>
      </w:r>
    </w:p>
    <w:p w14:paraId="27BF3281" w14:textId="1CB63902" w:rsidR="00DE2384" w:rsidRPr="00F250FF" w:rsidRDefault="00F250FF" w:rsidP="005A4608">
      <w:pPr>
        <w:pStyle w:val="SchmaleListeEbene1"/>
        <w:numPr>
          <w:ilvl w:val="0"/>
          <w:numId w:val="0"/>
        </w:numPr>
        <w:ind w:left="284"/>
        <w:rPr>
          <w:rFonts w:eastAsiaTheme="minorEastAsia"/>
        </w:rPr>
      </w:pPr>
      <m:oMathPara>
        <m:oMath>
          <m:r>
            <w:rPr>
              <w:rFonts w:ascii="Cambria Math" w:hAnsi="Cambria Math"/>
            </w:rPr>
            <m:t>P</m:t>
          </m:r>
          <m:d>
            <m:dPr>
              <m:ctrlPr>
                <w:rPr>
                  <w:rFonts w:ascii="Cambria Math" w:hAnsi="Cambria Math"/>
                </w:rPr>
              </m:ctrlPr>
            </m:dPr>
            <m:e>
              <m:r>
                <w:rPr>
                  <w:rFonts w:ascii="Cambria Math" w:hAnsi="Cambria Math"/>
                </w:rPr>
                <m:t>Y</m:t>
              </m:r>
              <m:r>
                <m:rPr>
                  <m:sty m:val="p"/>
                </m:rP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num>
            <m:den>
              <m:r>
                <w:rPr>
                  <w:rFonts w:ascii="Cambria Math" w:hAnsi="Cambria Math"/>
                </w:rPr>
                <m:t>P</m:t>
              </m:r>
              <m:d>
                <m:dPr>
                  <m:ctrlPr>
                    <w:rPr>
                      <w:rFonts w:ascii="Cambria Math" w:hAnsi="Cambria Math"/>
                    </w:rPr>
                  </m:ctrlPr>
                </m:dPr>
                <m:e>
                  <m:r>
                    <w:rPr>
                      <w:rFonts w:ascii="Cambria Math" w:hAnsi="Cambria Math"/>
                    </w:rPr>
                    <m:t>X</m:t>
                  </m:r>
                </m:e>
              </m:d>
            </m:den>
          </m:f>
        </m:oMath>
      </m:oMathPara>
    </w:p>
    <w:p w14:paraId="7A2898B4" w14:textId="0DA55E6E" w:rsidR="00F250FF" w:rsidRDefault="00F250FF" w:rsidP="005A4608">
      <w:pPr>
        <w:pStyle w:val="SchmaleListeEbene1"/>
      </w:pPr>
      <w:r>
        <w:t>Satz von Bayes</w:t>
      </w:r>
      <w:r w:rsidR="0061704A">
        <w:t>:</w:t>
      </w:r>
    </w:p>
    <w:p w14:paraId="1E7907D6" w14:textId="6A6DA964" w:rsidR="00F11522" w:rsidRPr="002035BD" w:rsidRDefault="00FA6FBA" w:rsidP="005A4608">
      <w:pPr>
        <w:pStyle w:val="SchmaleListeEbene1"/>
        <w:numPr>
          <w:ilvl w:val="0"/>
          <w:numId w:val="0"/>
        </w:numPr>
        <w:ind w:left="284"/>
      </w:pPr>
      <m:oMathPara>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Y</m:t>
              </m:r>
            </m:e>
          </m:d>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Y</m:t>
                  </m:r>
                </m:e>
              </m:d>
              <m:r>
                <w:rPr>
                  <w:rFonts w:ascii="Cambria Math" w:hAnsi="Cambria Math"/>
                </w:rPr>
                <m:t>P</m:t>
              </m:r>
              <m:d>
                <m:dPr>
                  <m:ctrlPr>
                    <w:rPr>
                      <w:rFonts w:ascii="Cambria Math" w:hAnsi="Cambria Math"/>
                    </w:rPr>
                  </m:ctrlPr>
                </m:dPr>
                <m:e>
                  <m:r>
                    <w:rPr>
                      <w:rFonts w:ascii="Cambria Math" w:hAnsi="Cambria Math"/>
                    </w:rPr>
                    <m:t>Y</m:t>
                  </m:r>
                </m:e>
              </m:d>
            </m:num>
            <m:den>
              <m:r>
                <w:rPr>
                  <w:rFonts w:ascii="Cambria Math" w:hAnsi="Cambria Math"/>
                </w:rPr>
                <m:t>P</m:t>
              </m:r>
              <m:d>
                <m:dPr>
                  <m:ctrlPr>
                    <w:rPr>
                      <w:rFonts w:ascii="Cambria Math" w:hAnsi="Cambria Math"/>
                    </w:rPr>
                  </m:ctrlPr>
                </m:dPr>
                <m:e>
                  <m:r>
                    <w:rPr>
                      <w:rFonts w:ascii="Cambria Math" w:hAnsi="Cambria Math"/>
                    </w:rPr>
                    <m:t>X</m:t>
                  </m:r>
                </m:e>
              </m:d>
            </m:den>
          </m:f>
        </m:oMath>
      </m:oMathPara>
    </w:p>
    <w:p w14:paraId="1327A949" w14:textId="79C43549" w:rsidR="002035BD" w:rsidRPr="002035BD" w:rsidRDefault="002035BD" w:rsidP="00693438">
      <w:pPr>
        <w:spacing w:after="0"/>
      </w:pPr>
      <w:r>
        <w:t>Anwendung</w:t>
      </w:r>
      <w:r w:rsidRPr="002035BD">
        <w:t>:</w:t>
      </w:r>
      <w:r>
        <w:t xml:space="preserve"> </w:t>
      </w:r>
      <w:r w:rsidRPr="002035BD">
        <w:t>Naive Bayes</w:t>
      </w:r>
      <w:r>
        <w:t xml:space="preserve"> Kategorisierung zwecks </w:t>
      </w:r>
      <w:r w:rsidRPr="002035BD">
        <w:t>Spamfilterung</w:t>
      </w:r>
    </w:p>
    <w:p w14:paraId="496A82EA" w14:textId="7C54B96B" w:rsidR="003D064B" w:rsidRDefault="00D434DF" w:rsidP="00F0293A">
      <w:pPr>
        <w:pStyle w:val="TitelZusammenfassung"/>
        <w:rPr>
          <w:color w:val="2F5496" w:themeColor="accent1" w:themeShade="BF"/>
        </w:rPr>
      </w:pPr>
      <w:r>
        <w:rPr>
          <w:color w:val="2F5496" w:themeColor="accent1" w:themeShade="BF"/>
        </w:rPr>
        <w:t>Datenvisualisierung</w:t>
      </w:r>
    </w:p>
    <w:p w14:paraId="746433AF" w14:textId="406F2FD3" w:rsidR="00D434DF" w:rsidRDefault="00AF5A00" w:rsidP="004A4928">
      <w:pPr>
        <w:spacing w:after="0"/>
      </w:pPr>
      <w:r>
        <w:t>Visualisierung von Daten hilft um…</w:t>
      </w:r>
    </w:p>
    <w:p w14:paraId="695D248D" w14:textId="77777777" w:rsidR="004879F4" w:rsidRDefault="004879F4" w:rsidP="005A4608">
      <w:pPr>
        <w:pStyle w:val="SchmaleListeEbene1"/>
      </w:pPr>
      <w:r>
        <w:t>… ein intuitives Verständnis der Daten zu erhalten</w:t>
      </w:r>
    </w:p>
    <w:p w14:paraId="3550332E" w14:textId="0B99A577" w:rsidR="004879F4" w:rsidRDefault="004879F4" w:rsidP="005A4608">
      <w:pPr>
        <w:pStyle w:val="SchmaleListeEbene1"/>
      </w:pPr>
      <w:r>
        <w:t xml:space="preserve">… Trends, </w:t>
      </w:r>
      <w:proofErr w:type="spellStart"/>
      <w:r>
        <w:t>clusters</w:t>
      </w:r>
      <w:proofErr w:type="spellEnd"/>
      <w:r>
        <w:t xml:space="preserve"> und lokale Muster zu sehen und identifizieren</w:t>
      </w:r>
    </w:p>
    <w:p w14:paraId="60C82C26" w14:textId="69B6742E" w:rsidR="004879F4" w:rsidRDefault="004879F4" w:rsidP="005A4608">
      <w:pPr>
        <w:pStyle w:val="SchmaleListeEbene1"/>
      </w:pPr>
      <w:r>
        <w:t>…Entdecken von Ausreissern</w:t>
      </w:r>
      <w:r w:rsidR="00D86D57">
        <w:t xml:space="preserve"> und </w:t>
      </w:r>
      <w:r>
        <w:t>ungewöhnliche Gruppen</w:t>
      </w:r>
    </w:p>
    <w:p w14:paraId="4C6108A5" w14:textId="77777777" w:rsidR="004879F4" w:rsidRDefault="004879F4" w:rsidP="005A4608">
      <w:pPr>
        <w:pStyle w:val="SchmaleListeEbene1"/>
      </w:pPr>
      <w:r>
        <w:t>…unsere Hypothesen/Vermutungen/Theorien zu validieren</w:t>
      </w:r>
    </w:p>
    <w:p w14:paraId="41958AC4" w14:textId="6ED82ADD" w:rsidR="004879F4" w:rsidRDefault="004879F4" w:rsidP="005A4608">
      <w:pPr>
        <w:pStyle w:val="SchmaleListeEbene1"/>
      </w:pPr>
      <w:r>
        <w:t>… Resultate von Umfragen, etc. zu visualisieren</w:t>
      </w:r>
      <w:r w:rsidR="004C059A">
        <w:t xml:space="preserve"> (Insbes. bei wichtigen Daten, da viele Überfliegen)</w:t>
      </w:r>
    </w:p>
    <w:p w14:paraId="45F27952" w14:textId="3EDCFF47" w:rsidR="002F018B" w:rsidRDefault="004C059A" w:rsidP="00F90A9B">
      <w:pPr>
        <w:pStyle w:val="SchmaleListeEbene1"/>
        <w:spacing w:after="0"/>
      </w:pPr>
      <w:r>
        <w:t>… Aufdecken von überraschenden Fakten</w:t>
      </w:r>
    </w:p>
    <w:p w14:paraId="2BAD113C" w14:textId="7BB6B292" w:rsidR="00E1524F" w:rsidRDefault="00B651FD" w:rsidP="004A4928">
      <w:pPr>
        <w:spacing w:after="0"/>
      </w:pPr>
      <w:r w:rsidRPr="002C0FB8">
        <w:rPr>
          <w:u w:val="single"/>
        </w:rPr>
        <w:t>Plot</w:t>
      </w:r>
      <w:r w:rsidR="00E1524F" w:rsidRPr="002C0FB8">
        <w:rPr>
          <w:u w:val="single"/>
        </w:rPr>
        <w:t>s</w:t>
      </w:r>
      <w:r w:rsidR="00E1524F">
        <w:t xml:space="preserve"> benötigen</w:t>
      </w:r>
    </w:p>
    <w:p w14:paraId="652EB9FC" w14:textId="51E15064" w:rsidR="00E1524F" w:rsidRDefault="00E1524F" w:rsidP="005A4608">
      <w:pPr>
        <w:pStyle w:val="SchmaleListeEbene1"/>
      </w:pPr>
      <w:r w:rsidRPr="002C0FB8">
        <w:rPr>
          <w:i/>
          <w:iCs/>
        </w:rPr>
        <w:t>Label der X-Achse</w:t>
      </w:r>
      <w:r>
        <w:t>: Was wird präsentiert?</w:t>
      </w:r>
    </w:p>
    <w:p w14:paraId="68A3C904" w14:textId="07CEF12E" w:rsidR="00E1524F" w:rsidRDefault="00E1524F" w:rsidP="005A4608">
      <w:pPr>
        <w:pStyle w:val="SchmaleListeEbene1"/>
      </w:pPr>
      <w:r w:rsidRPr="002C0FB8">
        <w:rPr>
          <w:i/>
          <w:iCs/>
        </w:rPr>
        <w:t>Label der Y-Achse</w:t>
      </w:r>
      <w:r>
        <w:t>: Was wird präsentiert</w:t>
      </w:r>
    </w:p>
    <w:p w14:paraId="14B6F6C1" w14:textId="036EB510" w:rsidR="00E1524F" w:rsidRDefault="00E1524F" w:rsidP="005A4608">
      <w:pPr>
        <w:pStyle w:val="SchmaleListeEbene1"/>
      </w:pPr>
      <w:r w:rsidRPr="002C0FB8">
        <w:rPr>
          <w:i/>
          <w:iCs/>
        </w:rPr>
        <w:t>Titel</w:t>
      </w:r>
      <w:r>
        <w:t>: Was zeigt der Plot?</w:t>
      </w:r>
    </w:p>
    <w:p w14:paraId="24B1E7BF" w14:textId="4FF4E692" w:rsidR="00E1524F" w:rsidRDefault="00E1524F" w:rsidP="005A4608">
      <w:pPr>
        <w:pStyle w:val="SchmaleListeEbene1"/>
      </w:pPr>
      <w:r w:rsidRPr="002C0FB8">
        <w:rPr>
          <w:i/>
          <w:iCs/>
        </w:rPr>
        <w:t>Skala</w:t>
      </w:r>
      <w:r>
        <w:t>: Linear oder Logarithmisch?</w:t>
      </w:r>
    </w:p>
    <w:p w14:paraId="04710CA9" w14:textId="467FC3D3" w:rsidR="002F018B" w:rsidRDefault="00E1524F" w:rsidP="005A4608">
      <w:pPr>
        <w:pStyle w:val="SchmaleListeEbene1"/>
      </w:pPr>
      <w:r w:rsidRPr="002C0FB8">
        <w:rPr>
          <w:i/>
          <w:iCs/>
        </w:rPr>
        <w:t>Dimension</w:t>
      </w:r>
      <w:r>
        <w:t xml:space="preserve">: 2D oder </w:t>
      </w:r>
      <w:r w:rsidR="002C0FB8">
        <w:t>3D. Mehr geht nicht.</w:t>
      </w:r>
    </w:p>
    <w:p w14:paraId="45B893CF" w14:textId="496394A1" w:rsidR="00693438" w:rsidRPr="00693438" w:rsidRDefault="00693438" w:rsidP="00693438">
      <w:pPr>
        <w:rPr>
          <w:u w:val="single"/>
        </w:rPr>
      </w:pPr>
      <w:r w:rsidRPr="00693438">
        <w:rPr>
          <w:u w:val="single"/>
        </w:rPr>
        <w:t>Mögliche Plots</w:t>
      </w:r>
    </w:p>
    <w:p w14:paraId="20BCA1B9" w14:textId="363399B9" w:rsidR="002C0FB8" w:rsidRPr="005D3EE4" w:rsidRDefault="002C0FB8" w:rsidP="004A4928">
      <w:pPr>
        <w:pStyle w:val="SchmaleListeEbene1"/>
        <w:spacing w:after="0"/>
      </w:pPr>
      <w:r w:rsidRPr="004A4928">
        <w:rPr>
          <w:b/>
          <w:bCs/>
        </w:rPr>
        <w:t>Liniendiagramm</w:t>
      </w:r>
      <w:r w:rsidR="00DF33C9">
        <w:br/>
      </w:r>
      <w:r w:rsidR="00DF33C9">
        <w:rPr>
          <w:noProof/>
        </w:rPr>
        <w:drawing>
          <wp:inline distT="0" distB="0" distL="0" distR="0" wp14:anchorId="07E366E0" wp14:editId="7E3EFAAD">
            <wp:extent cx="1066800" cy="848567"/>
            <wp:effectExtent l="0" t="0" r="0" b="889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2330" b="8122"/>
                    <a:stretch/>
                  </pic:blipFill>
                  <pic:spPr bwMode="auto">
                    <a:xfrm>
                      <a:off x="0" y="0"/>
                      <a:ext cx="1091327" cy="868077"/>
                    </a:xfrm>
                    <a:prstGeom prst="rect">
                      <a:avLst/>
                    </a:prstGeom>
                    <a:ln>
                      <a:noFill/>
                    </a:ln>
                    <a:extLst>
                      <a:ext uri="{53640926-AAD7-44D8-BBD7-CCE9431645EC}">
                        <a14:shadowObscured xmlns:a14="http://schemas.microsoft.com/office/drawing/2010/main"/>
                      </a:ext>
                    </a:extLst>
                  </pic:spPr>
                </pic:pic>
              </a:graphicData>
            </a:graphic>
          </wp:inline>
        </w:drawing>
      </w:r>
    </w:p>
    <w:p w14:paraId="491B7C30" w14:textId="52A7EF63" w:rsidR="004B57A8" w:rsidRDefault="004B57A8" w:rsidP="005A4608">
      <w:pPr>
        <w:pStyle w:val="SchmaleListeEbene2"/>
      </w:pPr>
      <w:proofErr w:type="spellStart"/>
      <w:r>
        <w:t>Bivariant</w:t>
      </w:r>
      <w:proofErr w:type="spellEnd"/>
      <w:r>
        <w:t xml:space="preserve"> (kategorisch, kontinuierlich)</w:t>
      </w:r>
    </w:p>
    <w:p w14:paraId="46789CDB" w14:textId="6BEED44C" w:rsidR="004B57A8" w:rsidRDefault="004B57A8" w:rsidP="005A4608">
      <w:pPr>
        <w:pStyle w:val="SchmaleListeEbene2"/>
      </w:pPr>
      <w:r>
        <w:t>Trend definiert als Muster der Veränderung</w:t>
      </w:r>
    </w:p>
    <w:p w14:paraId="63AEEF12" w14:textId="05BA5442" w:rsidR="004B57A8" w:rsidRDefault="004B57A8" w:rsidP="005A4608">
      <w:pPr>
        <w:pStyle w:val="SchmaleListeEbene2"/>
      </w:pPr>
      <w:r>
        <w:t>Allgemeine Bewegung über Zeit</w:t>
      </w:r>
      <w:r w:rsidR="00DB7890">
        <w:t xml:space="preserve"> </w:t>
      </w:r>
      <w:r w:rsidRPr="00DB7890">
        <w:rPr>
          <w:sz w:val="16"/>
          <w:szCs w:val="16"/>
        </w:rPr>
        <w:t>statistisch nachweisbaren Veränderung</w:t>
      </w:r>
    </w:p>
    <w:p w14:paraId="17109813" w14:textId="782671F4" w:rsidR="004B57A8" w:rsidRDefault="004B57A8" w:rsidP="005A4608">
      <w:pPr>
        <w:pStyle w:val="SchmaleListeEbene2"/>
      </w:pPr>
      <w:r>
        <w:t xml:space="preserve">Linie verbindet unterschiedliche Datenpunkte </w:t>
      </w:r>
      <w:r w:rsidR="005218E8">
        <w:t>kontinuierlich</w:t>
      </w:r>
    </w:p>
    <w:p w14:paraId="00072123" w14:textId="76E08FB9" w:rsidR="005D3EE4" w:rsidRDefault="005D3EE4" w:rsidP="005A4608">
      <w:pPr>
        <w:pStyle w:val="SchmaleListeEbene2"/>
      </w:pPr>
      <w:r>
        <w:t>Zeigt Änderungen relativ zu einem andern Wert</w:t>
      </w:r>
    </w:p>
    <w:p w14:paraId="54BFAFC9" w14:textId="5ABE9444" w:rsidR="005D3EE4" w:rsidRDefault="005D3EE4" w:rsidP="005A4608">
      <w:pPr>
        <w:pStyle w:val="SchmaleListeEbene2"/>
      </w:pPr>
      <w:r>
        <w:t>Beispiele: Aktienpreise, Bevölkerungszahlen</w:t>
      </w:r>
    </w:p>
    <w:p w14:paraId="608E5D33" w14:textId="5E362732" w:rsidR="002C0FB8" w:rsidRPr="005D3EE4" w:rsidRDefault="002C0FB8" w:rsidP="004A4928">
      <w:pPr>
        <w:pStyle w:val="SchmaleListeEbene1"/>
        <w:spacing w:after="0"/>
      </w:pPr>
      <w:r w:rsidRPr="004A4928">
        <w:rPr>
          <w:b/>
          <w:bCs/>
        </w:rPr>
        <w:t>Balkendiagramm</w:t>
      </w:r>
      <w:r w:rsidR="00DF33C9">
        <w:br/>
      </w:r>
      <w:r w:rsidR="00DF33C9">
        <w:rPr>
          <w:noProof/>
        </w:rPr>
        <w:drawing>
          <wp:inline distT="0" distB="0" distL="0" distR="0" wp14:anchorId="4AB8ADC6" wp14:editId="672C5A5B">
            <wp:extent cx="1213338" cy="848914"/>
            <wp:effectExtent l="0" t="0" r="6350" b="889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33194" cy="862806"/>
                    </a:xfrm>
                    <a:prstGeom prst="rect">
                      <a:avLst/>
                    </a:prstGeom>
                  </pic:spPr>
                </pic:pic>
              </a:graphicData>
            </a:graphic>
          </wp:inline>
        </w:drawing>
      </w:r>
    </w:p>
    <w:p w14:paraId="03B56A9A" w14:textId="5F4324AB" w:rsidR="00A11A70" w:rsidRDefault="004B57A8" w:rsidP="005A4608">
      <w:pPr>
        <w:pStyle w:val="SchmaleListeEbene2"/>
      </w:pPr>
      <w:r>
        <w:t>Wird für kategorische Daten genutzt, bei der Zählung aufgrund von Kategorien erfolgt</w:t>
      </w:r>
    </w:p>
    <w:p w14:paraId="745A0B0C" w14:textId="1CACB1B8" w:rsidR="004B57A8" w:rsidRDefault="004B57A8" w:rsidP="005A4608">
      <w:pPr>
        <w:pStyle w:val="SchmaleListeEbene2"/>
      </w:pPr>
      <w:r>
        <w:t>Beispiel: Anzahl Apps pro Kategorie</w:t>
      </w:r>
    </w:p>
    <w:p w14:paraId="3EF9768C" w14:textId="6FAB626F" w:rsidR="002C0FB8" w:rsidRPr="005D3EE4" w:rsidRDefault="002C0FB8" w:rsidP="004A4928">
      <w:pPr>
        <w:pStyle w:val="SchmaleListeEbene1"/>
        <w:spacing w:after="0"/>
      </w:pPr>
      <w:r w:rsidRPr="004A4928">
        <w:rPr>
          <w:b/>
          <w:bCs/>
        </w:rPr>
        <w:t>Histogram</w:t>
      </w:r>
      <w:r w:rsidR="00B77A3D" w:rsidRPr="004A4928">
        <w:rPr>
          <w:b/>
          <w:bCs/>
        </w:rPr>
        <w:t>m</w:t>
      </w:r>
      <w:r w:rsidR="00324E1E">
        <w:br/>
      </w:r>
      <w:r w:rsidR="00324E1E" w:rsidRPr="00324E1E">
        <w:rPr>
          <w:noProof/>
        </w:rPr>
        <w:t xml:space="preserve"> </w:t>
      </w:r>
      <w:r w:rsidR="00324E1E">
        <w:rPr>
          <w:noProof/>
        </w:rPr>
        <w:drawing>
          <wp:inline distT="0" distB="0" distL="0" distR="0" wp14:anchorId="1EE2E8E4" wp14:editId="5F0AA95A">
            <wp:extent cx="1576754" cy="1106382"/>
            <wp:effectExtent l="0" t="0" r="444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98525" cy="1121658"/>
                    </a:xfrm>
                    <a:prstGeom prst="rect">
                      <a:avLst/>
                    </a:prstGeom>
                  </pic:spPr>
                </pic:pic>
              </a:graphicData>
            </a:graphic>
          </wp:inline>
        </w:drawing>
      </w:r>
    </w:p>
    <w:p w14:paraId="22DA0BD3" w14:textId="516A8C8E" w:rsidR="00A11A70" w:rsidRDefault="00A11A70" w:rsidP="005A4608">
      <w:pPr>
        <w:pStyle w:val="SchmaleListeEbene2"/>
      </w:pPr>
      <w:r>
        <w:t>Empirische Verteilung wird dargestellt durch</w:t>
      </w:r>
      <w:r w:rsidR="00091D79">
        <w:t>:</w:t>
      </w:r>
    </w:p>
    <w:p w14:paraId="1120BC4F" w14:textId="1AD0828F" w:rsidR="00A11A70" w:rsidRDefault="00A11A70" w:rsidP="005A4608">
      <w:pPr>
        <w:pStyle w:val="SchmaleListeEbene3"/>
      </w:pPr>
      <w:r>
        <w:t>Automatische Bins (Intervalle) entlang des Wertebereichs</w:t>
      </w:r>
    </w:p>
    <w:p w14:paraId="5B30BE5B" w14:textId="77777777" w:rsidR="001F2957" w:rsidRDefault="00A11A70" w:rsidP="005A4608">
      <w:pPr>
        <w:pStyle w:val="SchmaleListeEbene3"/>
      </w:pPr>
      <w:r w:rsidRPr="001F2957">
        <w:t>Anzeige</w:t>
      </w:r>
      <w:r>
        <w:t xml:space="preserve"> von vertikalen Balken zur Angabe der Anzahl Beobachtungen pro Bi</w:t>
      </w:r>
    </w:p>
    <w:p w14:paraId="3E5330A0" w14:textId="0021A29B" w:rsidR="001F2957" w:rsidRPr="001F2957" w:rsidRDefault="001F2957" w:rsidP="004A4928">
      <w:pPr>
        <w:pStyle w:val="SchmaleListeEbene1"/>
        <w:spacing w:after="0"/>
        <w:rPr>
          <w:lang w:val="en-GB"/>
        </w:rPr>
      </w:pPr>
      <w:r w:rsidRPr="002F018B">
        <w:rPr>
          <w:lang w:val="en-GB"/>
        </w:rPr>
        <w:t>Box Plot und Violin Plot</w:t>
      </w:r>
      <w:r w:rsidR="002F018B">
        <w:rPr>
          <w:lang w:val="en-GB"/>
        </w:rPr>
        <w:br/>
      </w:r>
      <w:r w:rsidR="00F6607E">
        <w:rPr>
          <w:noProof/>
        </w:rPr>
        <w:drawing>
          <wp:inline distT="0" distB="0" distL="0" distR="0" wp14:anchorId="3E0A311E" wp14:editId="3A996990">
            <wp:extent cx="2098431" cy="87970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3538" cy="906998"/>
                    </a:xfrm>
                    <a:prstGeom prst="rect">
                      <a:avLst/>
                    </a:prstGeom>
                  </pic:spPr>
                </pic:pic>
              </a:graphicData>
            </a:graphic>
          </wp:inline>
        </w:drawing>
      </w:r>
    </w:p>
    <w:p w14:paraId="6B01A3B2" w14:textId="77777777" w:rsidR="001F2957" w:rsidRDefault="001F2957" w:rsidP="005A4608">
      <w:pPr>
        <w:pStyle w:val="SchmaleListeEbene2"/>
      </w:pPr>
      <w:r w:rsidRPr="00225F44">
        <w:t xml:space="preserve">Anzeigen von Daten durch </w:t>
      </w:r>
      <w:proofErr w:type="spellStart"/>
      <w:r w:rsidRPr="00225F44">
        <w:t>Q</w:t>
      </w:r>
      <w:r>
        <w:t>uartile</w:t>
      </w:r>
      <w:proofErr w:type="spellEnd"/>
      <w:r>
        <w:t xml:space="preserve"> und Median</w:t>
      </w:r>
    </w:p>
    <w:p w14:paraId="3BC40C14" w14:textId="3FA09D21" w:rsidR="001F2957" w:rsidRDefault="001F2957" w:rsidP="005A4608">
      <w:pPr>
        <w:pStyle w:val="SchmaleListeEbene2"/>
      </w:pPr>
      <w:r>
        <w:t>Zeigt Ausreisser und wo die meisten Punkte sind</w:t>
      </w:r>
    </w:p>
    <w:p w14:paraId="1E991942" w14:textId="63B7690B" w:rsidR="004C059A" w:rsidRPr="000E08DD" w:rsidRDefault="001F2957" w:rsidP="008A2642">
      <w:pPr>
        <w:pStyle w:val="SchmaleListeEbene1"/>
        <w:spacing w:after="0"/>
      </w:pPr>
      <w:r w:rsidRPr="002F018B">
        <w:t>Streudiagramm (</w:t>
      </w:r>
      <w:proofErr w:type="spellStart"/>
      <w:r w:rsidRPr="002F018B">
        <w:t>Scatter</w:t>
      </w:r>
      <w:proofErr w:type="spellEnd"/>
      <w:r w:rsidRPr="002F018B">
        <w:t xml:space="preserve"> Plot)</w:t>
      </w:r>
      <w:r w:rsidR="002F018B">
        <w:br/>
      </w:r>
      <w:r w:rsidR="000E08DD" w:rsidRPr="000E08DD">
        <w:rPr>
          <w:noProof/>
        </w:rPr>
        <w:t xml:space="preserve"> </w:t>
      </w:r>
      <w:r w:rsidR="00324E1E">
        <w:rPr>
          <w:noProof/>
        </w:rPr>
        <w:drawing>
          <wp:inline distT="0" distB="0" distL="0" distR="0" wp14:anchorId="7648282E" wp14:editId="0025F4AC">
            <wp:extent cx="1418493" cy="958208"/>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42097" cy="974152"/>
                    </a:xfrm>
                    <a:prstGeom prst="rect">
                      <a:avLst/>
                    </a:prstGeom>
                  </pic:spPr>
                </pic:pic>
              </a:graphicData>
            </a:graphic>
          </wp:inline>
        </w:drawing>
      </w:r>
    </w:p>
    <w:p w14:paraId="1958D805" w14:textId="45066510" w:rsidR="001F2957" w:rsidRPr="001F2957" w:rsidRDefault="001F2957" w:rsidP="005A4608">
      <w:pPr>
        <w:pStyle w:val="SchmaleListeEbene2"/>
      </w:pPr>
      <w:r w:rsidRPr="001F2957">
        <w:t>Beziehung zwischen zwei kontinuierlichen Variablen</w:t>
      </w:r>
    </w:p>
    <w:p w14:paraId="0064091E" w14:textId="77777777" w:rsidR="001F2957" w:rsidRPr="001F2957" w:rsidRDefault="001F2957" w:rsidP="005A4608">
      <w:pPr>
        <w:pStyle w:val="SchmaleListeEbene2"/>
      </w:pPr>
      <w:r w:rsidRPr="001F2957">
        <w:t>Farbe um dritte Variable ergänzen</w:t>
      </w:r>
    </w:p>
    <w:p w14:paraId="18BE7A73" w14:textId="77777777" w:rsidR="001F2957" w:rsidRDefault="001F2957" w:rsidP="005A4608">
      <w:pPr>
        <w:pStyle w:val="SchmaleListeEbene2"/>
      </w:pPr>
      <w:r w:rsidRPr="001F2957">
        <w:t>Grad und Korrelation kann erkannt werden</w:t>
      </w:r>
    </w:p>
    <w:p w14:paraId="520E3843" w14:textId="621EE08A" w:rsidR="004A4928" w:rsidRDefault="00AA4CFB" w:rsidP="004A4928">
      <w:pPr>
        <w:pStyle w:val="SchmaleListeEbene2"/>
        <w:numPr>
          <w:ilvl w:val="0"/>
          <w:numId w:val="0"/>
        </w:numPr>
      </w:pPr>
      <w:r>
        <w:rPr>
          <w:noProof/>
        </w:rPr>
        <w:drawing>
          <wp:inline distT="0" distB="0" distL="0" distR="0" wp14:anchorId="5598F682" wp14:editId="7BF114BF">
            <wp:extent cx="2881689" cy="1426464"/>
            <wp:effectExtent l="0" t="0" r="0" b="254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46835" cy="1458712"/>
                    </a:xfrm>
                    <a:prstGeom prst="rect">
                      <a:avLst/>
                    </a:prstGeom>
                  </pic:spPr>
                </pic:pic>
              </a:graphicData>
            </a:graphic>
          </wp:inline>
        </w:drawing>
      </w:r>
    </w:p>
    <w:p w14:paraId="5733E8C2" w14:textId="7CEEBE15" w:rsidR="00982395" w:rsidRDefault="0068092F" w:rsidP="005218E8">
      <w:pPr>
        <w:pStyle w:val="TitelZusammenfassung"/>
        <w:spacing w:after="0"/>
        <w:rPr>
          <w:color w:val="2F5496" w:themeColor="accent1" w:themeShade="BF"/>
        </w:rPr>
      </w:pPr>
      <w:r>
        <w:rPr>
          <w:color w:val="2F5496" w:themeColor="accent1" w:themeShade="BF"/>
        </w:rPr>
        <w:t>Lineare Regressio</w:t>
      </w:r>
      <w:r w:rsidR="000A0182">
        <w:rPr>
          <w:color w:val="2F5496" w:themeColor="accent1" w:themeShade="BF"/>
        </w:rPr>
        <w:t>n</w:t>
      </w:r>
    </w:p>
    <w:p w14:paraId="70C2E1D0" w14:textId="7D9FA0E6" w:rsidR="000A0182" w:rsidRDefault="000C0C9B" w:rsidP="00AA4CFB">
      <w:pPr>
        <w:spacing w:after="0"/>
      </w:pPr>
      <w:r>
        <w:t>Wird von Statistik ausgeliehen und ist in ML</w:t>
      </w:r>
      <w:r w:rsidR="00A706AA">
        <w:t xml:space="preserve"> ein Modell für </w:t>
      </w:r>
      <w:proofErr w:type="spellStart"/>
      <w:r w:rsidR="00A706AA">
        <w:t>Supervised</w:t>
      </w:r>
      <w:proofErr w:type="spellEnd"/>
      <w:r w:rsidR="00A706AA">
        <w:t xml:space="preserve"> </w:t>
      </w:r>
      <w:r w:rsidR="00A706AA" w:rsidRPr="005A4608">
        <w:t>Learning</w:t>
      </w:r>
      <w:r w:rsidR="00A706AA">
        <w:t>. Man nutzt es für:</w:t>
      </w:r>
    </w:p>
    <w:p w14:paraId="427D17DE" w14:textId="3CA8CBD5" w:rsidR="004C68C6" w:rsidRDefault="004C68C6" w:rsidP="005A4608">
      <w:pPr>
        <w:pStyle w:val="SchmaleListeEbene1"/>
      </w:pPr>
      <w:r w:rsidRPr="004C68C6">
        <w:rPr>
          <w:i/>
          <w:iCs/>
        </w:rPr>
        <w:t>Interpretation</w:t>
      </w:r>
      <w:r>
        <w:t xml:space="preserve">: Verstehen ob ein bestimmter Input ein Effekt hat für den Output. </w:t>
      </w:r>
    </w:p>
    <w:p w14:paraId="60535892" w14:textId="437D656C" w:rsidR="00A706AA" w:rsidRDefault="004C68C6" w:rsidP="005A4608">
      <w:pPr>
        <w:pStyle w:val="SchmaleListeEbene1"/>
      </w:pPr>
      <w:proofErr w:type="spellStart"/>
      <w:r w:rsidRPr="004C68C6">
        <w:rPr>
          <w:i/>
          <w:iCs/>
        </w:rPr>
        <w:t>Prediction</w:t>
      </w:r>
      <w:proofErr w:type="spellEnd"/>
      <w:r>
        <w:t xml:space="preserve">: Voraussehen wann was in Zukunft passieren könnte. </w:t>
      </w:r>
    </w:p>
    <w:p w14:paraId="6063C788" w14:textId="61835EFF" w:rsidR="004C68C6" w:rsidRDefault="003719AB" w:rsidP="005A4608">
      <w:r w:rsidRPr="003719AB">
        <w:rPr>
          <w:u w:val="single"/>
        </w:rPr>
        <w:t>Model</w:t>
      </w:r>
      <w:r>
        <w:t xml:space="preserve"> (Mathematische Funktion, welche Daten erklärt)</w:t>
      </w:r>
    </w:p>
    <w:p w14:paraId="12C1C881" w14:textId="77777777" w:rsidR="00BA33CD" w:rsidRPr="00BA33CD" w:rsidRDefault="00BD0A53" w:rsidP="005A4608">
      <w:pPr>
        <w:rPr>
          <w:rFonts w:eastAsiaTheme="minorEastAsia"/>
        </w:rPr>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aln/>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w:br/>
          </m:r>
        </m:oMath>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aln/>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 </m:t>
          </m:r>
          <m:sSub>
            <m:sSubPr>
              <m:ctrlPr>
                <w:rPr>
                  <w:rFonts w:ascii="Cambria Math" w:hAnsi="Cambria Math"/>
                </w:rPr>
              </m:ctrlPr>
            </m:sSubPr>
            <m:e>
              <m:r>
                <w:rPr>
                  <w:rFonts w:ascii="Cambria Math" w:hAnsi="Cambria Math"/>
                </w:rPr>
                <m:t>ε</m:t>
              </m:r>
            </m:e>
            <m:sub>
              <m:r>
                <w:rPr>
                  <w:rFonts w:ascii="Cambria Math" w:hAnsi="Cambria Math"/>
                </w:rPr>
                <m:t>i</m:t>
              </m:r>
            </m:sub>
          </m:sSub>
        </m:oMath>
      </m:oMathPara>
    </w:p>
    <w:p w14:paraId="1B1CEC14" w14:textId="77777777" w:rsidR="002F018B" w:rsidRDefault="00DA047F" w:rsidP="005A4608">
      <w:r w:rsidRPr="00DA047F">
        <w:t xml:space="preserve">Das </w:t>
      </w:r>
      <m:oMath>
        <m:sSub>
          <m:sSubPr>
            <m:ctrlPr>
              <w:rPr>
                <w:rFonts w:ascii="Cambria Math" w:hAnsi="Cambria Math"/>
                <w:i/>
              </w:rPr>
            </m:ctrlPr>
          </m:sSubPr>
          <m:e>
            <m:r>
              <w:rPr>
                <w:rFonts w:ascii="Cambria Math" w:hAnsi="Cambria Math"/>
              </w:rPr>
              <m:t>ε</m:t>
            </m:r>
            <m:ctrlPr>
              <w:rPr>
                <w:rFonts w:ascii="Cambria Math" w:hAnsi="Cambria Math"/>
              </w:rPr>
            </m:ctrlPr>
          </m:e>
          <m:sub>
            <m:r>
              <w:rPr>
                <w:rFonts w:ascii="Cambria Math" w:hAnsi="Cambria Math"/>
              </w:rPr>
              <m:t>i</m:t>
            </m:r>
          </m:sub>
        </m:sSub>
      </m:oMath>
      <w:r>
        <w:t xml:space="preserve"> </w:t>
      </w:r>
      <w:r w:rsidRPr="00DA047F">
        <w:t>steht für «unerklärtes Rauschen». Man nimmt an, dass die der normalen Distribution folgt.</w:t>
      </w:r>
    </w:p>
    <w:p w14:paraId="075CC3BD" w14:textId="77777777" w:rsidR="00AA4CFB" w:rsidRPr="003442D7" w:rsidRDefault="00AA4CFB" w:rsidP="005A4608">
      <w:pPr>
        <w:rPr>
          <w:sz w:val="2"/>
          <w:szCs w:val="2"/>
        </w:rPr>
      </w:pPr>
    </w:p>
    <w:p w14:paraId="7C27E5A7" w14:textId="3CA82EEC" w:rsidR="00DA047F" w:rsidRDefault="006C5334" w:rsidP="005A4608">
      <w:r>
        <w:t>Funktion f kann beliebig kompliziert sein (Konstante, Multi-</w:t>
      </w:r>
      <w:r w:rsidR="00D53A97">
        <w:t>Millionen</w:t>
      </w:r>
      <w:r>
        <w:t>-Parameter-Netzwerk)</w:t>
      </w:r>
      <w:r w:rsidR="00767337">
        <w:t xml:space="preserve">. </w:t>
      </w:r>
      <w:r w:rsidR="00D53A97">
        <w:t xml:space="preserve">ML </w:t>
      </w:r>
      <w:r w:rsidR="005C5287">
        <w:t>muss</w:t>
      </w:r>
      <w:r w:rsidR="00D53A97">
        <w:t xml:space="preserve"> korrektes Modell</w:t>
      </w:r>
      <w:r w:rsidR="005C5287">
        <w:t xml:space="preserve"> finden</w:t>
      </w:r>
      <w:r w:rsidR="00D53A97">
        <w:t xml:space="preserve">. Dazu wird ein y-Hut bestimmt (Schätzfunktion von </w:t>
      </w:r>
      <w:proofErr w:type="spellStart"/>
      <w:r w:rsidR="00D53A97">
        <w:t>y</w:t>
      </w:r>
      <w:r w:rsidR="00D53A97" w:rsidRPr="00D53A97">
        <w:rPr>
          <w:vertAlign w:val="subscript"/>
        </w:rPr>
        <w:t>i</w:t>
      </w:r>
      <w:proofErr w:type="spellEnd"/>
      <w:r w:rsidR="00D53A97">
        <w:t>)</w:t>
      </w:r>
    </w:p>
    <w:p w14:paraId="659825DE" w14:textId="77777777" w:rsidR="00504DEF" w:rsidRPr="00504DEF" w:rsidRDefault="00BD0A53" w:rsidP="005A4608">
      <w:pPr>
        <w:rPr>
          <w:rFonts w:eastAsiaTheme="minorEastAsia"/>
        </w:rPr>
      </w:pPr>
      <m:oMathPara>
        <m:oMath>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m:rPr>
              <m:sty m:val="p"/>
            </m:rPr>
            <w:rPr>
              <w:rFonts w:ascii="Cambria Math" w:hAnsi="Cambria Math"/>
            </w:rPr>
            <m:t xml:space="preserve">= </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14:paraId="6DB06DA7" w14:textId="522181AD" w:rsidR="00504DEF" w:rsidRDefault="00504DEF" w:rsidP="005A4608">
      <w:r>
        <w:t xml:space="preserve">In Linearen Regression gibt es zwei freie Parameter: </w:t>
      </w:r>
      <w:r w:rsidR="00272883">
        <w:br/>
      </w:r>
      <w:r>
        <w:t>a (</w:t>
      </w:r>
      <w:proofErr w:type="spellStart"/>
      <w:r w:rsidRPr="00272883">
        <w:rPr>
          <w:i/>
          <w:iCs/>
        </w:rPr>
        <w:t>slope</w:t>
      </w:r>
      <w:proofErr w:type="spellEnd"/>
      <w:r>
        <w:t>) und b (</w:t>
      </w:r>
      <w:proofErr w:type="spellStart"/>
      <w:r w:rsidRPr="00272883">
        <w:rPr>
          <w:i/>
          <w:iCs/>
        </w:rPr>
        <w:t>intercept</w:t>
      </w:r>
      <w:proofErr w:type="spellEnd"/>
      <w:r>
        <w:t>)</w:t>
      </w:r>
    </w:p>
    <w:p w14:paraId="388CA170" w14:textId="77777777" w:rsidR="00272883" w:rsidRPr="003E183C" w:rsidRDefault="00BD0A53" w:rsidP="003E662C">
      <w:pPr>
        <w:spacing w:line="480" w:lineRule="auto"/>
        <w:rPr>
          <w:rFonts w:ascii="Cambria Math" w:hAnsi="Cambria Math"/>
          <w:oMath/>
        </w:rPr>
      </w:pPr>
      <m:oMathPara>
        <m:oMath>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b</m:t>
          </m:r>
        </m:oMath>
      </m:oMathPara>
    </w:p>
    <w:p w14:paraId="25E8EFBD" w14:textId="3235A2A2" w:rsidR="00504DEF" w:rsidRPr="00AA4CFB" w:rsidRDefault="004C3B5B" w:rsidP="005A4608">
      <w:pPr>
        <w:rPr>
          <w:u w:val="single"/>
          <w:lang w:val="en-GB"/>
        </w:rPr>
      </w:pPr>
      <w:r w:rsidRPr="00AA4CFB">
        <w:rPr>
          <w:noProof/>
          <w:u w:val="single"/>
        </w:rPr>
        <w:drawing>
          <wp:anchor distT="0" distB="0" distL="114300" distR="114300" simplePos="0" relativeHeight="251660288" behindDoc="0" locked="0" layoutInCell="1" allowOverlap="1" wp14:anchorId="4FF82C8D" wp14:editId="5BB743A9">
            <wp:simplePos x="0" y="0"/>
            <wp:positionH relativeFrom="column">
              <wp:posOffset>3810</wp:posOffset>
            </wp:positionH>
            <wp:positionV relativeFrom="paragraph">
              <wp:posOffset>151130</wp:posOffset>
            </wp:positionV>
            <wp:extent cx="1813560" cy="829310"/>
            <wp:effectExtent l="0" t="0" r="0" b="8890"/>
            <wp:wrapThrough wrapText="bothSides">
              <wp:wrapPolygon edited="0">
                <wp:start x="0" y="0"/>
                <wp:lineTo x="0" y="21335"/>
                <wp:lineTo x="21328" y="21335"/>
                <wp:lineTo x="21328" y="0"/>
                <wp:lineTo x="0" y="0"/>
              </wp:wrapPolygon>
            </wp:wrapThrough>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13560" cy="829310"/>
                    </a:xfrm>
                    <a:prstGeom prst="rect">
                      <a:avLst/>
                    </a:prstGeom>
                  </pic:spPr>
                </pic:pic>
              </a:graphicData>
            </a:graphic>
            <wp14:sizeRelH relativeFrom="margin">
              <wp14:pctWidth>0</wp14:pctWidth>
            </wp14:sizeRelH>
            <wp14:sizeRelV relativeFrom="margin">
              <wp14:pctHeight>0</wp14:pctHeight>
            </wp14:sizeRelV>
          </wp:anchor>
        </w:drawing>
      </w:r>
      <w:r w:rsidR="005C5287" w:rsidRPr="00AA4CFB">
        <w:rPr>
          <w:u w:val="single"/>
          <w:lang w:val="en-GB"/>
        </w:rPr>
        <w:t>Mean Squared Error MSE (Loss</w:t>
      </w:r>
      <w:r w:rsidR="00E11BA5" w:rsidRPr="00AA4CFB">
        <w:rPr>
          <w:u w:val="single"/>
          <w:lang w:val="en-GB"/>
        </w:rPr>
        <w:t>)</w:t>
      </w:r>
      <w:r w:rsidR="000F3D43" w:rsidRPr="00AA4CFB">
        <w:rPr>
          <w:noProof/>
          <w:u w:val="single"/>
          <w:lang w:val="en-GB"/>
        </w:rPr>
        <w:t xml:space="preserve"> </w:t>
      </w:r>
    </w:p>
    <w:p w14:paraId="13F39AC4" w14:textId="246086EF" w:rsidR="003933FE" w:rsidRPr="000F3D43" w:rsidRDefault="00BD0A53" w:rsidP="005A4608">
      <w:pPr>
        <w:rPr>
          <w:rFonts w:eastAsiaTheme="minorEastAsia"/>
          <w:lang w:val="en-GB"/>
        </w:rPr>
      </w:pPr>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m:rPr>
              <m:sty m:val="p"/>
            </m:rPr>
            <w:rPr>
              <w:rFonts w:ascii="Cambria Math" w:hAnsi="Cambria Math"/>
            </w:rPr>
            <w:br/>
          </m:r>
        </m:oMath>
        <m:oMath>
          <m: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N</m:t>
              </m:r>
            </m:den>
          </m:f>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e</m:t>
                  </m:r>
                </m:e>
                <m:sub>
                  <m:r>
                    <w:rPr>
                      <w:rFonts w:ascii="Cambria Math" w:hAnsi="Cambria Math"/>
                    </w:rPr>
                    <m:t>i</m:t>
                  </m:r>
                </m:sub>
                <m:sup>
                  <m:r>
                    <m:rPr>
                      <m:sty m:val="p"/>
                    </m:rPr>
                    <w:rPr>
                      <w:rFonts w:ascii="Cambria Math" w:hAnsi="Cambria Math"/>
                    </w:rPr>
                    <m:t>2</m:t>
                  </m:r>
                </m:sup>
              </m:sSubSup>
            </m:e>
          </m:nary>
          <m:r>
            <m:rPr>
              <m:sty m:val="p"/>
            </m:rPr>
            <w:rPr>
              <w:rFonts w:ascii="Cambria Math" w:hAnsi="Cambria Math"/>
            </w:rPr>
            <w:br/>
          </m:r>
        </m:oMath>
        <m:oMath>
          <m:r>
            <m:rPr>
              <m:sty m:val="p"/>
              <m:aln/>
            </m:rPr>
            <w:rPr>
              <w:rFonts w:ascii="Cambria Math" w:hAnsi="Cambria Math"/>
              <w:lang w:val="en-GB"/>
            </w:rPr>
            <m:t>=</m:t>
          </m:r>
          <m:f>
            <m:fPr>
              <m:ctrlPr>
                <w:rPr>
                  <w:rFonts w:ascii="Cambria Math" w:hAnsi="Cambria Math"/>
                  <w:lang w:val="en-GB"/>
                </w:rPr>
              </m:ctrlPr>
            </m:fPr>
            <m:num>
              <m:r>
                <m:rPr>
                  <m:sty m:val="p"/>
                </m:rPr>
                <w:rPr>
                  <w:rFonts w:ascii="Cambria Math" w:hAnsi="Cambria Math"/>
                  <w:lang w:val="en-GB"/>
                </w:rPr>
                <m:t>1</m:t>
              </m:r>
            </m:num>
            <m:den>
              <m:r>
                <m:rPr>
                  <m:sty m:val="p"/>
                </m:rPr>
                <w:rPr>
                  <w:rFonts w:ascii="Cambria Math" w:hAnsi="Cambria Math"/>
                  <w:lang w:val="en-GB"/>
                </w:rPr>
                <m:t>2</m:t>
              </m:r>
              <m:r>
                <w:rPr>
                  <w:rFonts w:ascii="Cambria Math" w:hAnsi="Cambria Math"/>
                  <w:lang w:val="en-GB"/>
                </w:rPr>
                <m:t>N</m:t>
              </m:r>
            </m:den>
          </m:f>
          <m:nary>
            <m:naryPr>
              <m:chr m:val="∑"/>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=1</m:t>
              </m:r>
            </m:sub>
            <m:sup>
              <m:r>
                <w:rPr>
                  <w:rFonts w:ascii="Cambria Math" w:hAnsi="Cambria Math"/>
                  <w:lang w:val="en-GB"/>
                </w:rPr>
                <m:t>N</m:t>
              </m:r>
            </m:sup>
            <m:e>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y</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a</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r>
                            <m:rPr>
                              <m:sty m:val="p"/>
                            </m:rPr>
                            <w:rPr>
                              <w:rFonts w:ascii="Cambria Math" w:hAnsi="Cambria Math"/>
                              <w:lang w:val="en-GB"/>
                            </w:rPr>
                            <m:t>+</m:t>
                          </m:r>
                          <m:r>
                            <w:rPr>
                              <w:rFonts w:ascii="Cambria Math" w:hAnsi="Cambria Math"/>
                              <w:lang w:val="en-GB"/>
                            </w:rPr>
                            <m:t>b</m:t>
                          </m:r>
                        </m:e>
                      </m:d>
                    </m:e>
                  </m:d>
                </m:e>
                <m:sup>
                  <m:r>
                    <m:rPr>
                      <m:sty m:val="p"/>
                    </m:rPr>
                    <w:rPr>
                      <w:rFonts w:ascii="Cambria Math" w:hAnsi="Cambria Math"/>
                      <w:lang w:val="en-GB"/>
                    </w:rPr>
                    <m:t>2</m:t>
                  </m:r>
                </m:sup>
              </m:sSup>
            </m:e>
          </m:nary>
        </m:oMath>
      </m:oMathPara>
    </w:p>
    <w:p w14:paraId="743048D0" w14:textId="65B4D637" w:rsidR="004C3B5B" w:rsidRDefault="00D67779" w:rsidP="00AE404E">
      <w:pPr>
        <w:spacing w:line="360" w:lineRule="auto"/>
      </w:pPr>
      <w:r w:rsidRPr="00D67779">
        <w:t xml:space="preserve">Abweichung wird </w:t>
      </w:r>
      <w:proofErr w:type="spellStart"/>
      <w:r w:rsidRPr="00D67779">
        <w:rPr>
          <w:b/>
          <w:bCs/>
          <w:i/>
          <w:iCs/>
        </w:rPr>
        <w:t>Residuals</w:t>
      </w:r>
      <w:proofErr w:type="spellEnd"/>
      <w:r w:rsidRPr="00D67779">
        <w:t xml:space="preserve"> genannt (e</w:t>
      </w:r>
      <w:r w:rsidRPr="00D67779">
        <w:rPr>
          <w:vertAlign w:val="subscript"/>
        </w:rPr>
        <w:t>i</w:t>
      </w:r>
      <w:r w:rsidRPr="00D67779">
        <w:t>)</w:t>
      </w:r>
    </w:p>
    <w:p w14:paraId="58444A6B" w14:textId="3FCB4559" w:rsidR="004C3B5B" w:rsidRPr="004C3B5B" w:rsidRDefault="00D67779" w:rsidP="00AE404E">
      <w:pPr>
        <w:spacing w:line="360" w:lineRule="auto"/>
      </w:pPr>
      <w:r w:rsidRPr="004C3B5B">
        <w:t>Korrelation ist NICHT Kausalität!</w:t>
      </w:r>
    </w:p>
    <w:p w14:paraId="511A97B4" w14:textId="77777777" w:rsidR="00237CD1" w:rsidRDefault="00696884" w:rsidP="005A4608">
      <w:r w:rsidRPr="004C3B5B">
        <w:t>Korrelation sagt aus wie zwei Variablen linear zusammenstehen</w:t>
      </w:r>
      <w:r w:rsidR="0030084B">
        <w:br/>
      </w:r>
      <w:r w:rsidRPr="004C3B5B">
        <w:t xml:space="preserve"> </w:t>
      </w:r>
      <w:r w:rsidRPr="004C3B5B">
        <w:sym w:font="Wingdings" w:char="F0E8"/>
      </w:r>
      <w:r w:rsidRPr="004C3B5B">
        <w:t xml:space="preserve"> Pearson </w:t>
      </w:r>
      <w:proofErr w:type="spellStart"/>
      <w:r w:rsidRPr="004C3B5B">
        <w:t>Correlation</w:t>
      </w:r>
      <w:proofErr w:type="spellEnd"/>
      <w:r w:rsidRPr="004C3B5B">
        <w:t xml:space="preserve"> </w:t>
      </w:r>
      <w:proofErr w:type="spellStart"/>
      <w:r w:rsidRPr="004C3B5B">
        <w:t>Coefficient</w:t>
      </w:r>
      <w:proofErr w:type="spellEnd"/>
      <w:r w:rsidR="004C3B5B">
        <w:br/>
      </w:r>
      <w:r w:rsidR="00A72A37">
        <w:rPr>
          <w:noProof/>
        </w:rPr>
        <w:drawing>
          <wp:inline distT="0" distB="0" distL="0" distR="0" wp14:anchorId="7EE90AE3" wp14:editId="6521304B">
            <wp:extent cx="2268415" cy="97499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2639" cy="994005"/>
                    </a:xfrm>
                    <a:prstGeom prst="rect">
                      <a:avLst/>
                    </a:prstGeom>
                  </pic:spPr>
                </pic:pic>
              </a:graphicData>
            </a:graphic>
          </wp:inline>
        </w:drawing>
      </w:r>
    </w:p>
    <w:p w14:paraId="4C23E2AE" w14:textId="6AB5EA08" w:rsidR="00696884" w:rsidRDefault="00507AF6" w:rsidP="005A4608">
      <w:r>
        <w:rPr>
          <w:noProof/>
        </w:rPr>
        <w:lastRenderedPageBreak/>
        <w:drawing>
          <wp:inline distT="0" distB="0" distL="0" distR="0" wp14:anchorId="0D343FD6" wp14:editId="6EAE8162">
            <wp:extent cx="2787091" cy="1505951"/>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3409" cy="1520171"/>
                    </a:xfrm>
                    <a:prstGeom prst="rect">
                      <a:avLst/>
                    </a:prstGeom>
                  </pic:spPr>
                </pic:pic>
              </a:graphicData>
            </a:graphic>
          </wp:inline>
        </w:drawing>
      </w:r>
    </w:p>
    <w:p w14:paraId="729BF192" w14:textId="1FFA5D53" w:rsidR="000E41EE" w:rsidRPr="008A2DBA" w:rsidRDefault="008A2DBA" w:rsidP="005A4608">
      <w:r>
        <w:t xml:space="preserve">In Python kann das Modell </w:t>
      </w:r>
      <w:r w:rsidR="0030084B">
        <w:t>mit</w:t>
      </w:r>
      <w:r w:rsidRPr="008A2DBA">
        <w:t xml:space="preserve"> </w:t>
      </w:r>
      <w:proofErr w:type="spellStart"/>
      <w:r w:rsidRPr="008A2DBA">
        <w:t>numpy</w:t>
      </w:r>
      <w:proofErr w:type="spellEnd"/>
      <w:r w:rsidRPr="008A2DBA">
        <w:t>, bzw. P</w:t>
      </w:r>
      <w:r>
        <w:t xml:space="preserve">anda-Array </w:t>
      </w:r>
      <w:r w:rsidR="0030084B">
        <w:t>erstellt werden</w:t>
      </w:r>
    </w:p>
    <w:p w14:paraId="7445A22A" w14:textId="47068F94" w:rsidR="00751C66" w:rsidRPr="00B33D85" w:rsidRDefault="00B33D85" w:rsidP="00B33D85">
      <w:pPr>
        <w:shd w:val="clear" w:color="auto" w:fill="F8F8F8"/>
        <w:rPr>
          <w:sz w:val="16"/>
          <w:szCs w:val="16"/>
          <w:lang w:val="en-GB"/>
        </w:rPr>
      </w:pPr>
      <w:r w:rsidRPr="00B33D85">
        <w:rPr>
          <w:rFonts w:ascii="Courier New" w:hAnsi="Courier New" w:cs="Courier New"/>
          <w:b/>
          <w:color w:val="333333"/>
          <w:sz w:val="16"/>
          <w:szCs w:val="16"/>
          <w:lang w:val="en-GB"/>
        </w:rPr>
        <w:t>from</w:t>
      </w:r>
      <w:r w:rsidRPr="00B33D85">
        <w:rPr>
          <w:rFonts w:ascii="Courier New" w:hAnsi="Courier New" w:cs="Courier New"/>
          <w:color w:val="333333"/>
          <w:sz w:val="16"/>
          <w:szCs w:val="16"/>
          <w:lang w:val="en-GB"/>
        </w:rPr>
        <w:t xml:space="preserve"> </w:t>
      </w:r>
      <w:proofErr w:type="spellStart"/>
      <w:r w:rsidRPr="00B33D85">
        <w:rPr>
          <w:rFonts w:ascii="Courier New" w:hAnsi="Courier New" w:cs="Courier New"/>
          <w:color w:val="333333"/>
          <w:sz w:val="16"/>
          <w:szCs w:val="16"/>
          <w:lang w:val="en-GB"/>
        </w:rPr>
        <w:t>sklearn</w:t>
      </w:r>
      <w:proofErr w:type="spellEnd"/>
      <w:r w:rsidRPr="00B33D85">
        <w:rPr>
          <w:rFonts w:ascii="Courier New" w:hAnsi="Courier New" w:cs="Courier New"/>
          <w:color w:val="333333"/>
          <w:sz w:val="16"/>
          <w:szCs w:val="16"/>
          <w:lang w:val="en-GB"/>
        </w:rPr>
        <w:t xml:space="preserve"> </w:t>
      </w:r>
      <w:r w:rsidRPr="00B33D85">
        <w:rPr>
          <w:rFonts w:ascii="Courier New" w:hAnsi="Courier New" w:cs="Courier New"/>
          <w:b/>
          <w:color w:val="333333"/>
          <w:sz w:val="16"/>
          <w:szCs w:val="16"/>
          <w:lang w:val="en-GB"/>
        </w:rPr>
        <w:t>import</w:t>
      </w:r>
      <w:r w:rsidRPr="00B33D85">
        <w:rPr>
          <w:rFonts w:ascii="Courier New" w:hAnsi="Courier New" w:cs="Courier New"/>
          <w:color w:val="333333"/>
          <w:sz w:val="16"/>
          <w:szCs w:val="16"/>
          <w:lang w:val="en-GB"/>
        </w:rPr>
        <w:t xml:space="preserve"> </w:t>
      </w:r>
      <w:proofErr w:type="spellStart"/>
      <w:r w:rsidRPr="00B33D85">
        <w:rPr>
          <w:rFonts w:ascii="Courier New" w:hAnsi="Courier New" w:cs="Courier New"/>
          <w:color w:val="333333"/>
          <w:sz w:val="16"/>
          <w:szCs w:val="16"/>
          <w:lang w:val="en-GB"/>
        </w:rPr>
        <w:t>linear_model</w:t>
      </w:r>
      <w:proofErr w:type="spellEnd"/>
      <w:r w:rsidRPr="00B33D85">
        <w:rPr>
          <w:rFonts w:ascii="Courier New" w:hAnsi="Courier New" w:cs="Courier New"/>
          <w:color w:val="333333"/>
          <w:sz w:val="16"/>
          <w:szCs w:val="16"/>
          <w:lang w:val="en-GB"/>
        </w:rPr>
        <w:br/>
      </w:r>
      <w:r w:rsidRPr="00B33D85">
        <w:rPr>
          <w:rFonts w:ascii="Courier New" w:hAnsi="Courier New" w:cs="Courier New"/>
          <w:color w:val="333333"/>
          <w:sz w:val="16"/>
          <w:szCs w:val="16"/>
          <w:lang w:val="en-GB"/>
        </w:rPr>
        <w:br/>
      </w:r>
      <w:r w:rsidRPr="00B33D85">
        <w:rPr>
          <w:rFonts w:ascii="Courier New" w:hAnsi="Courier New" w:cs="Courier New"/>
          <w:i/>
          <w:color w:val="999988"/>
          <w:sz w:val="16"/>
          <w:szCs w:val="16"/>
          <w:lang w:val="en-GB"/>
        </w:rPr>
        <w:t xml:space="preserve"># create a </w:t>
      </w:r>
      <w:proofErr w:type="spellStart"/>
      <w:r w:rsidRPr="00B33D85">
        <w:rPr>
          <w:rFonts w:ascii="Courier New" w:hAnsi="Courier New" w:cs="Courier New"/>
          <w:i/>
          <w:color w:val="999988"/>
          <w:sz w:val="16"/>
          <w:szCs w:val="16"/>
          <w:lang w:val="en-GB"/>
        </w:rPr>
        <w:t>LinearRegression</w:t>
      </w:r>
      <w:proofErr w:type="spellEnd"/>
      <w:r w:rsidRPr="00B33D85">
        <w:rPr>
          <w:rFonts w:ascii="Courier New" w:hAnsi="Courier New" w:cs="Courier New"/>
          <w:i/>
          <w:color w:val="999988"/>
          <w:sz w:val="16"/>
          <w:szCs w:val="16"/>
          <w:lang w:val="en-GB"/>
        </w:rPr>
        <w:t xml:space="preserve"> object</w:t>
      </w:r>
      <w:r w:rsidRPr="00B33D85">
        <w:rPr>
          <w:rFonts w:ascii="Courier New" w:hAnsi="Courier New" w:cs="Courier New"/>
          <w:color w:val="333333"/>
          <w:sz w:val="16"/>
          <w:szCs w:val="16"/>
          <w:lang w:val="en-GB"/>
        </w:rPr>
        <w:br/>
      </w:r>
      <w:proofErr w:type="spellStart"/>
      <w:r w:rsidRPr="00B33D85">
        <w:rPr>
          <w:rFonts w:ascii="Courier New" w:hAnsi="Courier New" w:cs="Courier New"/>
          <w:color w:val="333333"/>
          <w:sz w:val="16"/>
          <w:szCs w:val="16"/>
          <w:lang w:val="en-GB"/>
        </w:rPr>
        <w:t>lin_model</w:t>
      </w:r>
      <w:proofErr w:type="spellEnd"/>
      <w:r w:rsidRPr="00B33D85">
        <w:rPr>
          <w:rFonts w:ascii="Courier New" w:hAnsi="Courier New" w:cs="Courier New"/>
          <w:color w:val="333333"/>
          <w:sz w:val="16"/>
          <w:szCs w:val="16"/>
          <w:lang w:val="en-GB"/>
        </w:rPr>
        <w:t xml:space="preserve"> = </w:t>
      </w:r>
      <w:proofErr w:type="spellStart"/>
      <w:r w:rsidRPr="00B33D85">
        <w:rPr>
          <w:rFonts w:ascii="Courier New" w:hAnsi="Courier New" w:cs="Courier New"/>
          <w:color w:val="333333"/>
          <w:sz w:val="16"/>
          <w:szCs w:val="16"/>
          <w:lang w:val="en-GB"/>
        </w:rPr>
        <w:t>linear_model.LinearRegression</w:t>
      </w:r>
      <w:proofErr w:type="spellEnd"/>
      <w:r w:rsidRPr="00B33D85">
        <w:rPr>
          <w:rFonts w:ascii="Courier New" w:hAnsi="Courier New" w:cs="Courier New"/>
          <w:color w:val="333333"/>
          <w:sz w:val="16"/>
          <w:szCs w:val="16"/>
          <w:lang w:val="en-GB"/>
        </w:rPr>
        <w:t>()</w:t>
      </w:r>
      <w:r w:rsidRPr="00B33D85">
        <w:rPr>
          <w:rFonts w:ascii="Courier New" w:hAnsi="Courier New" w:cs="Courier New"/>
          <w:color w:val="333333"/>
          <w:sz w:val="16"/>
          <w:szCs w:val="16"/>
          <w:lang w:val="en-GB"/>
        </w:rPr>
        <w:br/>
      </w:r>
      <w:proofErr w:type="spellStart"/>
      <w:r w:rsidRPr="00B33D85">
        <w:rPr>
          <w:rFonts w:ascii="Courier New" w:hAnsi="Courier New" w:cs="Courier New"/>
          <w:color w:val="333333"/>
          <w:sz w:val="16"/>
          <w:szCs w:val="16"/>
          <w:lang w:val="en-GB"/>
        </w:rPr>
        <w:t>lin_model.fit</w:t>
      </w:r>
      <w:proofErr w:type="spellEnd"/>
      <w:r w:rsidRPr="00B33D85">
        <w:rPr>
          <w:rFonts w:ascii="Courier New" w:hAnsi="Courier New" w:cs="Courier New"/>
          <w:color w:val="333333"/>
          <w:sz w:val="16"/>
          <w:szCs w:val="16"/>
          <w:lang w:val="en-GB"/>
        </w:rPr>
        <w:t>(</w:t>
      </w:r>
      <w:proofErr w:type="spellStart"/>
      <w:r w:rsidRPr="00B33D85">
        <w:rPr>
          <w:rFonts w:ascii="Courier New" w:hAnsi="Courier New" w:cs="Courier New"/>
          <w:color w:val="333333"/>
          <w:sz w:val="16"/>
          <w:szCs w:val="16"/>
          <w:lang w:val="en-GB"/>
        </w:rPr>
        <w:t>data_X_array</w:t>
      </w:r>
      <w:proofErr w:type="spellEnd"/>
      <w:r w:rsidRPr="00B33D85">
        <w:rPr>
          <w:rFonts w:ascii="Courier New" w:hAnsi="Courier New" w:cs="Courier New"/>
          <w:color w:val="333333"/>
          <w:sz w:val="16"/>
          <w:szCs w:val="16"/>
          <w:lang w:val="en-GB"/>
        </w:rPr>
        <w:t xml:space="preserve">, </w:t>
      </w:r>
      <w:proofErr w:type="spellStart"/>
      <w:r w:rsidRPr="00B33D85">
        <w:rPr>
          <w:rFonts w:ascii="Courier New" w:hAnsi="Courier New" w:cs="Courier New"/>
          <w:color w:val="333333"/>
          <w:sz w:val="16"/>
          <w:szCs w:val="16"/>
          <w:lang w:val="en-GB"/>
        </w:rPr>
        <w:t>data_Y</w:t>
      </w:r>
      <w:proofErr w:type="spellEnd"/>
      <w:r w:rsidRPr="00B33D85">
        <w:rPr>
          <w:rFonts w:ascii="Courier New" w:hAnsi="Courier New" w:cs="Courier New"/>
          <w:color w:val="333333"/>
          <w:sz w:val="16"/>
          <w:szCs w:val="16"/>
          <w:lang w:val="en-GB"/>
        </w:rPr>
        <w:t>)</w:t>
      </w:r>
      <w:r w:rsidRPr="00B33D85">
        <w:rPr>
          <w:rFonts w:ascii="Courier New" w:hAnsi="Courier New" w:cs="Courier New"/>
          <w:color w:val="333333"/>
          <w:sz w:val="16"/>
          <w:szCs w:val="16"/>
          <w:lang w:val="en-GB"/>
        </w:rPr>
        <w:br/>
      </w:r>
      <w:r w:rsidRPr="00B33D85">
        <w:rPr>
          <w:rFonts w:ascii="Courier New" w:hAnsi="Courier New" w:cs="Courier New"/>
          <w:i/>
          <w:color w:val="999988"/>
          <w:sz w:val="16"/>
          <w:szCs w:val="16"/>
          <w:lang w:val="en-GB"/>
        </w:rPr>
        <w:t># we can use the model to predict values.</w:t>
      </w:r>
      <w:r w:rsidRPr="00B33D85">
        <w:rPr>
          <w:rFonts w:ascii="Courier New" w:hAnsi="Courier New" w:cs="Courier New"/>
          <w:color w:val="333333"/>
          <w:sz w:val="16"/>
          <w:szCs w:val="16"/>
          <w:lang w:val="en-GB"/>
        </w:rPr>
        <w:br/>
      </w:r>
      <w:proofErr w:type="spellStart"/>
      <w:r w:rsidRPr="00B33D85">
        <w:rPr>
          <w:rFonts w:ascii="Courier New" w:hAnsi="Courier New" w:cs="Courier New"/>
          <w:color w:val="333333"/>
          <w:sz w:val="16"/>
          <w:szCs w:val="16"/>
          <w:lang w:val="en-GB"/>
        </w:rPr>
        <w:t>y_hat</w:t>
      </w:r>
      <w:proofErr w:type="spellEnd"/>
      <w:r w:rsidRPr="00B33D85">
        <w:rPr>
          <w:rFonts w:ascii="Courier New" w:hAnsi="Courier New" w:cs="Courier New"/>
          <w:color w:val="333333"/>
          <w:sz w:val="16"/>
          <w:szCs w:val="16"/>
          <w:lang w:val="en-GB"/>
        </w:rPr>
        <w:t xml:space="preserve"> = </w:t>
      </w:r>
      <w:proofErr w:type="spellStart"/>
      <w:r w:rsidRPr="00B33D85">
        <w:rPr>
          <w:rFonts w:ascii="Courier New" w:hAnsi="Courier New" w:cs="Courier New"/>
          <w:color w:val="333333"/>
          <w:sz w:val="16"/>
          <w:szCs w:val="16"/>
          <w:lang w:val="en-GB"/>
        </w:rPr>
        <w:t>lin_model.predict</w:t>
      </w:r>
      <w:proofErr w:type="spellEnd"/>
      <w:r w:rsidRPr="00B33D85">
        <w:rPr>
          <w:rFonts w:ascii="Courier New" w:hAnsi="Courier New" w:cs="Courier New"/>
          <w:color w:val="333333"/>
          <w:sz w:val="16"/>
          <w:szCs w:val="16"/>
          <w:lang w:val="en-GB"/>
        </w:rPr>
        <w:t>(</w:t>
      </w:r>
      <w:proofErr w:type="spellStart"/>
      <w:r w:rsidRPr="00B33D85">
        <w:rPr>
          <w:rFonts w:ascii="Courier New" w:hAnsi="Courier New" w:cs="Courier New"/>
          <w:color w:val="333333"/>
          <w:sz w:val="16"/>
          <w:szCs w:val="16"/>
          <w:lang w:val="en-GB"/>
        </w:rPr>
        <w:t>data_X_array</w:t>
      </w:r>
      <w:proofErr w:type="spellEnd"/>
      <w:r w:rsidRPr="00B33D85">
        <w:rPr>
          <w:rFonts w:ascii="Courier New" w:hAnsi="Courier New" w:cs="Courier New"/>
          <w:color w:val="333333"/>
          <w:sz w:val="16"/>
          <w:szCs w:val="16"/>
          <w:lang w:val="en-GB"/>
        </w:rPr>
        <w:t>)</w:t>
      </w:r>
    </w:p>
    <w:p w14:paraId="33FBDABC" w14:textId="18092DFD" w:rsidR="00D34F06" w:rsidRPr="00D731F7" w:rsidRDefault="00D34F06" w:rsidP="00F0293A">
      <w:pPr>
        <w:pStyle w:val="TitelZusammenfassung"/>
        <w:rPr>
          <w:color w:val="2F5496" w:themeColor="accent1" w:themeShade="BF"/>
        </w:rPr>
      </w:pPr>
      <w:r w:rsidRPr="00D731F7">
        <w:rPr>
          <w:color w:val="2F5496" w:themeColor="accent1" w:themeShade="BF"/>
        </w:rPr>
        <w:t xml:space="preserve">Uniform </w:t>
      </w:r>
      <w:proofErr w:type="spellStart"/>
      <w:r w:rsidRPr="00D731F7">
        <w:rPr>
          <w:color w:val="2F5496" w:themeColor="accent1" w:themeShade="BF"/>
        </w:rPr>
        <w:t>Distrub</w:t>
      </w:r>
      <w:r w:rsidR="007270D6" w:rsidRPr="00D731F7">
        <w:rPr>
          <w:color w:val="2F5496" w:themeColor="accent1" w:themeShade="BF"/>
        </w:rPr>
        <w:t>ution</w:t>
      </w:r>
      <w:proofErr w:type="spellEnd"/>
      <w:r w:rsidR="007270D6" w:rsidRPr="00D731F7">
        <w:rPr>
          <w:color w:val="2F5496" w:themeColor="accent1" w:themeShade="BF"/>
        </w:rPr>
        <w:t xml:space="preserve">, Normal </w:t>
      </w:r>
      <w:proofErr w:type="spellStart"/>
      <w:r w:rsidR="007270D6" w:rsidRPr="00D731F7">
        <w:rPr>
          <w:color w:val="2F5496" w:themeColor="accent1" w:themeShade="BF"/>
        </w:rPr>
        <w:t>distribution</w:t>
      </w:r>
      <w:proofErr w:type="spellEnd"/>
    </w:p>
    <w:p w14:paraId="59AF0E76" w14:textId="55AC77CC" w:rsidR="007270D6" w:rsidRDefault="007270D6" w:rsidP="005A4608">
      <w:r w:rsidRPr="000E41EE">
        <w:rPr>
          <w:u w:val="single"/>
        </w:rPr>
        <w:t>Gleichver</w:t>
      </w:r>
      <w:r w:rsidR="000E41EE" w:rsidRPr="000E41EE">
        <w:rPr>
          <w:u w:val="single"/>
        </w:rPr>
        <w:t xml:space="preserve">teilung (Uniform </w:t>
      </w:r>
      <w:proofErr w:type="spellStart"/>
      <w:r w:rsidR="000E41EE" w:rsidRPr="000E41EE">
        <w:rPr>
          <w:u w:val="single"/>
        </w:rPr>
        <w:t>Distrubution</w:t>
      </w:r>
      <w:proofErr w:type="spellEnd"/>
      <w:r w:rsidR="000E41EE" w:rsidRPr="000E41EE">
        <w:rPr>
          <w:u w:val="single"/>
        </w:rPr>
        <w:t>)</w:t>
      </w:r>
      <w:r w:rsidR="000E41EE" w:rsidRPr="000E41EE">
        <w:t xml:space="preserve"> </w:t>
      </w:r>
      <w:r w:rsidR="000E41EE">
        <w:br/>
      </w:r>
      <w:r w:rsidR="000E41EE" w:rsidRPr="000E41EE">
        <w:t>Zufallsvariable d</w:t>
      </w:r>
      <w:r w:rsidR="000E41EE">
        <w:t xml:space="preserve">ie jeden Wert eines </w:t>
      </w:r>
      <w:proofErr w:type="spellStart"/>
      <w:r w:rsidR="000E41EE">
        <w:t>bestimten</w:t>
      </w:r>
      <w:proofErr w:type="spellEnd"/>
      <w:r w:rsidR="000E41EE">
        <w:t xml:space="preserve"> Intervalls gleich </w:t>
      </w:r>
      <w:proofErr w:type="spellStart"/>
      <w:r w:rsidR="000E41EE">
        <w:t>Warscheinlich</w:t>
      </w:r>
      <w:proofErr w:type="spellEnd"/>
      <w:r w:rsidR="000E41EE">
        <w:t xml:space="preserve"> annimmt.</w:t>
      </w:r>
    </w:p>
    <w:p w14:paraId="05CA9AFB" w14:textId="18D0C055" w:rsidR="000E41EE" w:rsidRPr="000E41EE" w:rsidRDefault="000E41EE" w:rsidP="005A4608">
      <w:r w:rsidRPr="000E41EE">
        <w:rPr>
          <w:u w:val="single"/>
        </w:rPr>
        <w:t>Normalverteilung (</w:t>
      </w:r>
      <w:proofErr w:type="spellStart"/>
      <w:r w:rsidRPr="000E41EE">
        <w:rPr>
          <w:u w:val="single"/>
        </w:rPr>
        <w:t>Gausian</w:t>
      </w:r>
      <w:proofErr w:type="spellEnd"/>
      <w:r w:rsidRPr="000E41EE">
        <w:rPr>
          <w:u w:val="single"/>
        </w:rPr>
        <w:t xml:space="preserve"> </w:t>
      </w:r>
      <w:proofErr w:type="spellStart"/>
      <w:r w:rsidRPr="000E41EE">
        <w:rPr>
          <w:u w:val="single"/>
        </w:rPr>
        <w:t>Distrubution</w:t>
      </w:r>
      <w:proofErr w:type="spellEnd"/>
      <w:r w:rsidRPr="000E41EE">
        <w:rPr>
          <w:u w:val="single"/>
        </w:rPr>
        <w:t>)</w:t>
      </w:r>
      <w:r w:rsidRPr="000E41EE">
        <w:t xml:space="preserve"> </w:t>
      </w:r>
      <w:r>
        <w:br/>
      </w:r>
      <w:r w:rsidRPr="000E41EE">
        <w:t xml:space="preserve"> Zufallsvariab</w:t>
      </w:r>
      <w:r>
        <w:t>le an einer Normalverteilung angelehnt.</w:t>
      </w:r>
    </w:p>
    <w:p w14:paraId="6FD2D5BD" w14:textId="4069A774" w:rsidR="00371D8F" w:rsidRPr="00B33D85" w:rsidRDefault="00B33D85" w:rsidP="003442D7">
      <w:pPr>
        <w:shd w:val="clear" w:color="auto" w:fill="F8F8F8"/>
        <w:spacing w:after="0"/>
        <w:rPr>
          <w:sz w:val="16"/>
          <w:szCs w:val="16"/>
          <w:lang w:val="en-GB"/>
        </w:rPr>
      </w:pPr>
      <w:proofErr w:type="spellStart"/>
      <w:r w:rsidRPr="00B33D85">
        <w:rPr>
          <w:rFonts w:ascii="Courier New" w:hAnsi="Courier New" w:cs="Courier New"/>
          <w:color w:val="333333"/>
          <w:sz w:val="16"/>
          <w:szCs w:val="16"/>
          <w:lang w:val="en-GB"/>
        </w:rPr>
        <w:t>rng</w:t>
      </w:r>
      <w:proofErr w:type="spellEnd"/>
      <w:r w:rsidRPr="00B33D85">
        <w:rPr>
          <w:rFonts w:ascii="Courier New" w:hAnsi="Courier New" w:cs="Courier New"/>
          <w:color w:val="333333"/>
          <w:sz w:val="16"/>
          <w:szCs w:val="16"/>
          <w:lang w:val="en-GB"/>
        </w:rPr>
        <w:t xml:space="preserve"> = </w:t>
      </w:r>
      <w:proofErr w:type="spellStart"/>
      <w:r w:rsidRPr="00B33D85">
        <w:rPr>
          <w:rFonts w:ascii="Courier New" w:hAnsi="Courier New" w:cs="Courier New"/>
          <w:color w:val="333333"/>
          <w:sz w:val="16"/>
          <w:szCs w:val="16"/>
          <w:lang w:val="en-GB"/>
        </w:rPr>
        <w:t>default_rng</w:t>
      </w:r>
      <w:proofErr w:type="spellEnd"/>
      <w:r w:rsidRPr="00B33D85">
        <w:rPr>
          <w:rFonts w:ascii="Courier New" w:hAnsi="Courier New" w:cs="Courier New"/>
          <w:color w:val="333333"/>
          <w:sz w:val="16"/>
          <w:szCs w:val="16"/>
          <w:lang w:val="en-GB"/>
        </w:rPr>
        <w:t>()</w:t>
      </w:r>
      <w:r w:rsidRPr="00B33D85">
        <w:rPr>
          <w:rFonts w:ascii="Courier New" w:hAnsi="Courier New" w:cs="Courier New"/>
          <w:color w:val="333333"/>
          <w:sz w:val="16"/>
          <w:szCs w:val="16"/>
          <w:lang w:val="en-GB"/>
        </w:rPr>
        <w:br/>
      </w:r>
      <w:r w:rsidRPr="00B33D85">
        <w:rPr>
          <w:rFonts w:ascii="Courier New" w:hAnsi="Courier New" w:cs="Courier New"/>
          <w:i/>
          <w:color w:val="999988"/>
          <w:sz w:val="16"/>
          <w:szCs w:val="16"/>
          <w:lang w:val="en-GB"/>
        </w:rPr>
        <w:t xml:space="preserve"># generate a uniform random </w:t>
      </w:r>
      <w:proofErr w:type="spellStart"/>
      <w:r w:rsidRPr="00B33D85">
        <w:rPr>
          <w:rFonts w:ascii="Courier New" w:hAnsi="Courier New" w:cs="Courier New"/>
          <w:i/>
          <w:color w:val="999988"/>
          <w:sz w:val="16"/>
          <w:szCs w:val="16"/>
          <w:lang w:val="en-GB"/>
        </w:rPr>
        <w:t>distrubution</w:t>
      </w:r>
      <w:proofErr w:type="spellEnd"/>
      <w:r w:rsidRPr="00B33D85">
        <w:rPr>
          <w:rFonts w:ascii="Courier New" w:hAnsi="Courier New" w:cs="Courier New"/>
          <w:i/>
          <w:color w:val="999988"/>
          <w:sz w:val="16"/>
          <w:szCs w:val="16"/>
          <w:lang w:val="en-GB"/>
        </w:rPr>
        <w:t>.</w:t>
      </w:r>
      <w:r w:rsidRPr="00B33D85">
        <w:rPr>
          <w:rFonts w:ascii="Courier New" w:hAnsi="Courier New" w:cs="Courier New"/>
          <w:color w:val="333333"/>
          <w:sz w:val="16"/>
          <w:szCs w:val="16"/>
          <w:lang w:val="en-GB"/>
        </w:rPr>
        <w:br/>
        <w:t xml:space="preserve">samples = </w:t>
      </w:r>
      <w:proofErr w:type="spellStart"/>
      <w:r w:rsidRPr="00B33D85">
        <w:rPr>
          <w:rFonts w:ascii="Courier New" w:hAnsi="Courier New" w:cs="Courier New"/>
          <w:color w:val="333333"/>
          <w:sz w:val="16"/>
          <w:szCs w:val="16"/>
          <w:lang w:val="en-GB"/>
        </w:rPr>
        <w:t>rng.uniform</w:t>
      </w:r>
      <w:proofErr w:type="spellEnd"/>
      <w:r w:rsidRPr="00B33D85">
        <w:rPr>
          <w:rFonts w:ascii="Courier New" w:hAnsi="Courier New" w:cs="Courier New"/>
          <w:color w:val="333333"/>
          <w:sz w:val="16"/>
          <w:szCs w:val="16"/>
          <w:lang w:val="en-GB"/>
        </w:rPr>
        <w:t>(</w:t>
      </w:r>
      <w:r w:rsidRPr="00B33D85">
        <w:rPr>
          <w:rFonts w:ascii="Courier New" w:hAnsi="Courier New" w:cs="Courier New"/>
          <w:color w:val="008080"/>
          <w:sz w:val="16"/>
          <w:szCs w:val="16"/>
          <w:lang w:val="en-GB"/>
        </w:rPr>
        <w:t>-5</w:t>
      </w:r>
      <w:r w:rsidRPr="00B33D85">
        <w:rPr>
          <w:rFonts w:ascii="Courier New" w:hAnsi="Courier New" w:cs="Courier New"/>
          <w:color w:val="333333"/>
          <w:sz w:val="16"/>
          <w:szCs w:val="16"/>
          <w:lang w:val="en-GB"/>
        </w:rPr>
        <w:t>,</w:t>
      </w:r>
      <w:r w:rsidRPr="00B33D85">
        <w:rPr>
          <w:rFonts w:ascii="Courier New" w:hAnsi="Courier New" w:cs="Courier New"/>
          <w:color w:val="008080"/>
          <w:sz w:val="16"/>
          <w:szCs w:val="16"/>
          <w:lang w:val="en-GB"/>
        </w:rPr>
        <w:t>5</w:t>
      </w:r>
      <w:r w:rsidRPr="00B33D85">
        <w:rPr>
          <w:rFonts w:ascii="Courier New" w:hAnsi="Courier New" w:cs="Courier New"/>
          <w:color w:val="333333"/>
          <w:sz w:val="16"/>
          <w:szCs w:val="16"/>
          <w:lang w:val="en-GB"/>
        </w:rPr>
        <w:t>,</w:t>
      </w:r>
      <w:r w:rsidRPr="00B33D85">
        <w:rPr>
          <w:rFonts w:ascii="Courier New" w:hAnsi="Courier New" w:cs="Courier New"/>
          <w:color w:val="008080"/>
          <w:sz w:val="16"/>
          <w:szCs w:val="16"/>
          <w:lang w:val="en-GB"/>
        </w:rPr>
        <w:t>100</w:t>
      </w:r>
      <w:r w:rsidRPr="00B33D85">
        <w:rPr>
          <w:rFonts w:ascii="Courier New" w:hAnsi="Courier New" w:cs="Courier New"/>
          <w:color w:val="333333"/>
          <w:sz w:val="16"/>
          <w:szCs w:val="16"/>
          <w:lang w:val="en-GB"/>
        </w:rPr>
        <w:t>)</w:t>
      </w:r>
      <w:r w:rsidRPr="00B33D85">
        <w:rPr>
          <w:rFonts w:ascii="Courier New" w:hAnsi="Courier New" w:cs="Courier New"/>
          <w:color w:val="333333"/>
          <w:sz w:val="16"/>
          <w:szCs w:val="16"/>
          <w:lang w:val="en-GB"/>
        </w:rPr>
        <w:br/>
      </w:r>
      <w:r w:rsidRPr="00B33D85">
        <w:rPr>
          <w:rFonts w:ascii="Courier New" w:hAnsi="Courier New" w:cs="Courier New"/>
          <w:color w:val="333333"/>
          <w:sz w:val="16"/>
          <w:szCs w:val="16"/>
          <w:lang w:val="en-GB"/>
        </w:rPr>
        <w:br/>
      </w:r>
      <w:r w:rsidRPr="00B33D85">
        <w:rPr>
          <w:rFonts w:ascii="Courier New" w:hAnsi="Courier New" w:cs="Courier New"/>
          <w:i/>
          <w:color w:val="999988"/>
          <w:sz w:val="16"/>
          <w:szCs w:val="16"/>
          <w:lang w:val="en-GB"/>
        </w:rPr>
        <w:t># generate a simple random number.</w:t>
      </w:r>
      <w:r w:rsidRPr="00B33D85">
        <w:rPr>
          <w:rFonts w:ascii="Courier New" w:hAnsi="Courier New" w:cs="Courier New"/>
          <w:color w:val="333333"/>
          <w:sz w:val="16"/>
          <w:szCs w:val="16"/>
          <w:lang w:val="en-GB"/>
        </w:rPr>
        <w:br/>
      </w:r>
      <w:proofErr w:type="spellStart"/>
      <w:r w:rsidRPr="00B33D85">
        <w:rPr>
          <w:rFonts w:ascii="Courier New" w:hAnsi="Courier New" w:cs="Courier New"/>
          <w:color w:val="333333"/>
          <w:sz w:val="16"/>
          <w:szCs w:val="16"/>
          <w:lang w:val="en-GB"/>
        </w:rPr>
        <w:t>a_random_number</w:t>
      </w:r>
      <w:proofErr w:type="spellEnd"/>
      <w:r w:rsidRPr="00B33D85">
        <w:rPr>
          <w:rFonts w:ascii="Courier New" w:hAnsi="Courier New" w:cs="Courier New"/>
          <w:color w:val="333333"/>
          <w:sz w:val="16"/>
          <w:szCs w:val="16"/>
          <w:lang w:val="en-GB"/>
        </w:rPr>
        <w:t xml:space="preserve"> = </w:t>
      </w:r>
      <w:proofErr w:type="spellStart"/>
      <w:r w:rsidRPr="00B33D85">
        <w:rPr>
          <w:rFonts w:ascii="Courier New" w:hAnsi="Courier New" w:cs="Courier New"/>
          <w:color w:val="333333"/>
          <w:sz w:val="16"/>
          <w:szCs w:val="16"/>
          <w:lang w:val="en-GB"/>
        </w:rPr>
        <w:t>rng.normal</w:t>
      </w:r>
      <w:proofErr w:type="spellEnd"/>
      <w:r w:rsidRPr="00B33D85">
        <w:rPr>
          <w:rFonts w:ascii="Courier New" w:hAnsi="Courier New" w:cs="Courier New"/>
          <w:color w:val="333333"/>
          <w:sz w:val="16"/>
          <w:szCs w:val="16"/>
          <w:lang w:val="en-GB"/>
        </w:rPr>
        <w:t>(</w:t>
      </w:r>
      <w:proofErr w:type="spellStart"/>
      <w:r w:rsidRPr="00B33D85">
        <w:rPr>
          <w:rFonts w:ascii="Courier New" w:hAnsi="Courier New" w:cs="Courier New"/>
          <w:color w:val="333333"/>
          <w:sz w:val="16"/>
          <w:szCs w:val="16"/>
          <w:lang w:val="en-GB"/>
        </w:rPr>
        <w:t>loc</w:t>
      </w:r>
      <w:proofErr w:type="spellEnd"/>
      <w:r w:rsidRPr="00B33D85">
        <w:rPr>
          <w:rFonts w:ascii="Courier New" w:hAnsi="Courier New" w:cs="Courier New"/>
          <w:color w:val="333333"/>
          <w:sz w:val="16"/>
          <w:szCs w:val="16"/>
          <w:lang w:val="en-GB"/>
        </w:rPr>
        <w:t>=</w:t>
      </w:r>
      <w:r w:rsidRPr="00B33D85">
        <w:rPr>
          <w:rFonts w:ascii="Courier New" w:hAnsi="Courier New" w:cs="Courier New"/>
          <w:color w:val="008080"/>
          <w:sz w:val="16"/>
          <w:szCs w:val="16"/>
          <w:lang w:val="en-GB"/>
        </w:rPr>
        <w:t>0</w:t>
      </w:r>
      <w:r w:rsidRPr="00B33D85">
        <w:rPr>
          <w:rFonts w:ascii="Courier New" w:hAnsi="Courier New" w:cs="Courier New"/>
          <w:color w:val="333333"/>
          <w:sz w:val="16"/>
          <w:szCs w:val="16"/>
          <w:lang w:val="en-GB"/>
        </w:rPr>
        <w:t>, scale=</w:t>
      </w:r>
      <w:r w:rsidRPr="00B33D85">
        <w:rPr>
          <w:rFonts w:ascii="Courier New" w:hAnsi="Courier New" w:cs="Courier New"/>
          <w:color w:val="008080"/>
          <w:sz w:val="16"/>
          <w:szCs w:val="16"/>
          <w:lang w:val="en-GB"/>
        </w:rPr>
        <w:t>1</w:t>
      </w:r>
      <w:r w:rsidRPr="00B33D85">
        <w:rPr>
          <w:rFonts w:ascii="Courier New" w:hAnsi="Courier New" w:cs="Courier New"/>
          <w:color w:val="333333"/>
          <w:sz w:val="16"/>
          <w:szCs w:val="16"/>
          <w:lang w:val="en-GB"/>
        </w:rPr>
        <w:t>, size=</w:t>
      </w:r>
      <w:r w:rsidRPr="00B33D85">
        <w:rPr>
          <w:rFonts w:ascii="Courier New" w:hAnsi="Courier New" w:cs="Courier New"/>
          <w:color w:val="008080"/>
          <w:sz w:val="16"/>
          <w:szCs w:val="16"/>
          <w:lang w:val="en-GB"/>
        </w:rPr>
        <w:t>1</w:t>
      </w:r>
      <w:r w:rsidRPr="00B33D85">
        <w:rPr>
          <w:rFonts w:ascii="Courier New" w:hAnsi="Courier New" w:cs="Courier New"/>
          <w:color w:val="333333"/>
          <w:sz w:val="16"/>
          <w:szCs w:val="16"/>
          <w:lang w:val="en-GB"/>
        </w:rPr>
        <w:t>)</w:t>
      </w:r>
    </w:p>
    <w:p w14:paraId="1C2ED26C" w14:textId="3DD12981" w:rsidR="00371D8F" w:rsidRPr="001F0327" w:rsidRDefault="00C70E65" w:rsidP="003442D7">
      <w:pPr>
        <w:pStyle w:val="TitelZusammenfassung"/>
        <w:spacing w:after="0"/>
        <w:rPr>
          <w:color w:val="2F5496" w:themeColor="accent1" w:themeShade="BF"/>
        </w:rPr>
      </w:pPr>
      <w:proofErr w:type="spellStart"/>
      <w:r w:rsidRPr="001F0327">
        <w:rPr>
          <w:color w:val="2F5496" w:themeColor="accent1" w:themeShade="BF"/>
        </w:rPr>
        <w:t>Seaborn</w:t>
      </w:r>
      <w:proofErr w:type="spellEnd"/>
      <w:r w:rsidRPr="001F0327">
        <w:rPr>
          <w:color w:val="2F5496" w:themeColor="accent1" w:themeShade="BF"/>
        </w:rPr>
        <w:t xml:space="preserve"> </w:t>
      </w:r>
      <w:proofErr w:type="spellStart"/>
      <w:r w:rsidRPr="001F0327">
        <w:rPr>
          <w:color w:val="2F5496" w:themeColor="accent1" w:themeShade="BF"/>
        </w:rPr>
        <w:t>Jointplot</w:t>
      </w:r>
      <w:proofErr w:type="spellEnd"/>
    </w:p>
    <w:p w14:paraId="53DE3026" w14:textId="77777777" w:rsidR="009B5459" w:rsidRDefault="001F0327" w:rsidP="009B5459">
      <w:pPr>
        <w:pStyle w:val="SchmaleListeEbene1"/>
      </w:pPr>
      <w:r>
        <w:t xml:space="preserve">Verbindung von </w:t>
      </w:r>
      <w:r w:rsidRPr="00DD5BE0">
        <w:t>zwei Variablen mit bivariaten und univariaten Graphen</w:t>
      </w:r>
    </w:p>
    <w:p w14:paraId="65FA2881" w14:textId="77777777" w:rsidR="009B5459" w:rsidRDefault="001F0327" w:rsidP="009B5459">
      <w:pPr>
        <w:pStyle w:val="SchmaleListeEbene1"/>
      </w:pPr>
      <w:r w:rsidRPr="008958CF">
        <w:t xml:space="preserve"> zeigt die (empirischen) Randverteilungen als Histogramme. </w:t>
      </w:r>
    </w:p>
    <w:p w14:paraId="2EC7C392" w14:textId="0DEA0623" w:rsidR="001F0327" w:rsidRPr="00201DA6" w:rsidRDefault="001F0327" w:rsidP="00237CD1">
      <w:pPr>
        <w:pStyle w:val="SchmaleListeEbene1"/>
        <w:spacing w:after="0"/>
      </w:pPr>
      <w:r w:rsidRPr="008958CF">
        <w:t>Das Ergebnis ist ideal: die Daten (x-Werte) sind gleichmäßig über den gesamten Bereich verteilt (Gleichverteilung in -50/+50), während die Residuen bei 0 zentriert sind (Standardnormalverteilung)</w:t>
      </w:r>
      <w:r>
        <w:t>.</w:t>
      </w:r>
    </w:p>
    <w:p w14:paraId="40A67449" w14:textId="77777777" w:rsidR="001F0327" w:rsidRDefault="001F0327" w:rsidP="00237CD1">
      <w:pPr>
        <w:spacing w:after="0"/>
        <w:jc w:val="center"/>
      </w:pPr>
      <w:r>
        <w:rPr>
          <w:noProof/>
        </w:rPr>
        <w:drawing>
          <wp:inline distT="0" distB="0" distL="0" distR="0" wp14:anchorId="4CC7E07F" wp14:editId="3D75C909">
            <wp:extent cx="1946031" cy="1326839"/>
            <wp:effectExtent l="0" t="0" r="0" b="6985"/>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3313" cy="1338622"/>
                    </a:xfrm>
                    <a:prstGeom prst="rect">
                      <a:avLst/>
                    </a:prstGeom>
                  </pic:spPr>
                </pic:pic>
              </a:graphicData>
            </a:graphic>
          </wp:inline>
        </w:drawing>
      </w:r>
    </w:p>
    <w:p w14:paraId="161C82B7" w14:textId="5D0D3CD5" w:rsidR="009B5459" w:rsidRPr="009B5459" w:rsidRDefault="00E416E6" w:rsidP="001F187E">
      <w:pPr>
        <w:pStyle w:val="TitelZusammenfassung"/>
        <w:spacing w:after="0"/>
        <w:rPr>
          <w:color w:val="2F5496" w:themeColor="accent1" w:themeShade="BF"/>
        </w:rPr>
      </w:pPr>
      <w:proofErr w:type="spellStart"/>
      <w:r w:rsidRPr="00837B7A">
        <w:rPr>
          <w:color w:val="2F5496" w:themeColor="accent1" w:themeShade="BF"/>
        </w:rPr>
        <w:t>Optimization</w:t>
      </w:r>
      <w:proofErr w:type="spellEnd"/>
      <w:r w:rsidRPr="00837B7A">
        <w:rPr>
          <w:color w:val="2F5496" w:themeColor="accent1" w:themeShade="BF"/>
        </w:rPr>
        <w:t xml:space="preserve">: </w:t>
      </w:r>
      <w:proofErr w:type="spellStart"/>
      <w:r w:rsidRPr="00837B7A">
        <w:rPr>
          <w:color w:val="2F5496" w:themeColor="accent1" w:themeShade="BF"/>
        </w:rPr>
        <w:t>Stochastic</w:t>
      </w:r>
      <w:proofErr w:type="spellEnd"/>
      <w:r w:rsidRPr="00837B7A">
        <w:rPr>
          <w:color w:val="2F5496" w:themeColor="accent1" w:themeShade="BF"/>
        </w:rPr>
        <w:t xml:space="preserve"> Gradient Descent (SGD)</w:t>
      </w:r>
    </w:p>
    <w:p w14:paraId="1067BB6B" w14:textId="24C47BC7" w:rsidR="001F187E" w:rsidRDefault="009B5459" w:rsidP="00837B7A">
      <w:r w:rsidRPr="009B5459">
        <w:t xml:space="preserve">Der Gradient </w:t>
      </w:r>
      <w:r w:rsidR="00837B7A">
        <w:t xml:space="preserve">des Mean </w:t>
      </w:r>
      <w:proofErr w:type="spellStart"/>
      <w:r w:rsidR="00837B7A">
        <w:t>Squared</w:t>
      </w:r>
      <w:proofErr w:type="spellEnd"/>
      <w:r w:rsidR="00837B7A">
        <w:t xml:space="preserve"> Errors</w:t>
      </w:r>
      <w:r w:rsidRPr="009B5459">
        <w:t xml:space="preserve"> </w:t>
      </w:r>
      <w:r w:rsidR="00B00917">
        <w:t xml:space="preserve">MSE </w:t>
      </w:r>
      <w:r w:rsidRPr="009B5459">
        <w:t>(Ableitung einmal nach Variable a und einmal nach b und dies in einen Vektor platzieren):</w:t>
      </w:r>
    </w:p>
    <w:p w14:paraId="0106A119" w14:textId="28C93FB7" w:rsidR="008E2DD3" w:rsidRPr="008E2DD3" w:rsidRDefault="00091212" w:rsidP="008E2DD3">
      <w:pPr>
        <w:rPr>
          <w:rFonts w:ascii="Cambria Math" w:hAnsi="Cambria Math"/>
          <w:oMath/>
        </w:rPr>
      </w:pPr>
      <m:oMathPara>
        <m:oMath>
          <m:r>
            <w:rPr>
              <w:rFonts w:ascii="Cambria Math" w:hAnsi="Cambria Math"/>
            </w:rPr>
            <m:t>Gradient of E=</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rPr>
                        </m:ctrlPr>
                      </m:fPr>
                      <m:num>
                        <m:r>
                          <m:rPr>
                            <m:sty m:val="p"/>
                          </m:rPr>
                          <w:rPr>
                            <w:rFonts w:ascii="Cambria Math" w:hAnsi="Cambria Math"/>
                          </w:rPr>
                          <m:t>∂</m:t>
                        </m:r>
                        <m:r>
                          <w:rPr>
                            <w:rFonts w:ascii="Cambria Math" w:hAnsi="Cambria Math"/>
                          </w:rPr>
                          <m:t>E</m:t>
                        </m:r>
                        <m:ctrlPr>
                          <w:rPr>
                            <w:rFonts w:ascii="Cambria Math" w:hAnsi="Cambria Math"/>
                            <w:i/>
                          </w:rPr>
                        </m:ctrlPr>
                      </m:num>
                      <m:den>
                        <m:r>
                          <m:rPr>
                            <m:sty m:val="p"/>
                          </m:rPr>
                          <w:rPr>
                            <w:rFonts w:ascii="Cambria Math" w:hAnsi="Cambria Math"/>
                          </w:rPr>
                          <m:t>∂</m:t>
                        </m:r>
                        <m:r>
                          <w:rPr>
                            <w:rFonts w:ascii="Cambria Math" w:hAnsi="Cambria Math"/>
                          </w:rPr>
                          <m:t>b</m:t>
                        </m:r>
                        <m:ctrlPr>
                          <w:rPr>
                            <w:rFonts w:ascii="Cambria Math" w:hAnsi="Cambria Math"/>
                            <w:i/>
                          </w:rPr>
                        </m:ctrlPr>
                      </m:den>
                    </m:f>
                  </m:e>
                </m:mr>
                <m:mr>
                  <m:e>
                    <m:f>
                      <m:fPr>
                        <m:ctrlPr>
                          <w:rPr>
                            <w:rFonts w:ascii="Cambria Math" w:hAnsi="Cambria Math"/>
                          </w:rPr>
                        </m:ctrlPr>
                      </m:fPr>
                      <m:num>
                        <m:r>
                          <m:rPr>
                            <m:sty m:val="p"/>
                          </m:rPr>
                          <w:rPr>
                            <w:rFonts w:ascii="Cambria Math" w:hAnsi="Cambria Math"/>
                          </w:rPr>
                          <m:t>∂</m:t>
                        </m:r>
                        <m:r>
                          <w:rPr>
                            <w:rFonts w:ascii="Cambria Math" w:hAnsi="Cambria Math"/>
                          </w:rPr>
                          <m:t>E</m:t>
                        </m:r>
                        <m:ctrlPr>
                          <w:rPr>
                            <w:rFonts w:ascii="Cambria Math" w:hAnsi="Cambria Math"/>
                            <w:i/>
                          </w:rPr>
                        </m:ctrlPr>
                      </m:num>
                      <m:den>
                        <m:r>
                          <m:rPr>
                            <m:sty m:val="p"/>
                          </m:rPr>
                          <w:rPr>
                            <w:rFonts w:ascii="Cambria Math" w:hAnsi="Cambria Math"/>
                          </w:rPr>
                          <m:t>∂</m:t>
                        </m:r>
                        <m:r>
                          <w:rPr>
                            <w:rFonts w:ascii="Cambria Math" w:hAnsi="Cambria Math"/>
                          </w:rPr>
                          <m:t>b</m:t>
                        </m:r>
                        <m:ctrlPr>
                          <w:rPr>
                            <w:rFonts w:ascii="Cambria Math" w:hAnsi="Cambria Math"/>
                            <w:i/>
                          </w:rPr>
                        </m:ctrlPr>
                      </m:den>
                    </m:f>
                  </m:e>
                </m:mr>
              </m:m>
              <m:r>
                <w:rPr>
                  <w:rFonts w:ascii="Cambria Math" w:hAnsi="Cambria Math"/>
                </w:rPr>
                <m:t xml:space="preserve"> </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a</m:t>
                                </m:r>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+b</m:t>
                                </m:r>
                              </m:e>
                            </m:d>
                          </m:e>
                        </m:d>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e>
                    </m:nary>
                  </m:e>
                </m:mr>
                <m:mr>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a</m:t>
                                </m:r>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+b</m:t>
                                </m:r>
                              </m:e>
                            </m:d>
                          </m:e>
                        </m:d>
                        <m:d>
                          <m:dPr>
                            <m:ctrlPr>
                              <w:rPr>
                                <w:rFonts w:ascii="Cambria Math" w:hAnsi="Cambria Math"/>
                                <w:i/>
                              </w:rPr>
                            </m:ctrlPr>
                          </m:dPr>
                          <m:e>
                            <m:r>
                              <w:rPr>
                                <w:rFonts w:ascii="Cambria Math" w:hAnsi="Cambria Math"/>
                              </w:rPr>
                              <m:t>-1</m:t>
                            </m:r>
                          </m:e>
                        </m:d>
                        <m:ctrlPr>
                          <w:rPr>
                            <w:rFonts w:ascii="Cambria Math" w:hAnsi="Cambria Math"/>
                            <w:i/>
                          </w:rPr>
                        </m:ctrlPr>
                      </m:e>
                    </m:nary>
                  </m:e>
                </m:mr>
              </m:m>
            </m:e>
          </m:d>
        </m:oMath>
      </m:oMathPara>
    </w:p>
    <w:p w14:paraId="1C115CAB" w14:textId="27AD2527" w:rsidR="008F4B96" w:rsidRDefault="009B5459" w:rsidP="00B00917">
      <w:pPr>
        <w:spacing w:after="0"/>
      </w:pPr>
      <w:r w:rsidRPr="009B5459">
        <w:t xml:space="preserve">Problem </w:t>
      </w:r>
      <w:r w:rsidR="00B00917">
        <w:t>damit</w:t>
      </w:r>
      <w:r w:rsidRPr="009B5459">
        <w:t>:</w:t>
      </w:r>
    </w:p>
    <w:p w14:paraId="0E6FF558" w14:textId="1A74BF31" w:rsidR="008F4B96" w:rsidRDefault="008F4B96" w:rsidP="008F4B96">
      <w:pPr>
        <w:pStyle w:val="SchmaleListeEbene1"/>
      </w:pPr>
      <w:r>
        <w:t>Macht zu grosse Schritte</w:t>
      </w:r>
    </w:p>
    <w:p w14:paraId="47B264DF" w14:textId="4BBD1493" w:rsidR="008F4B96" w:rsidRDefault="00DA717B" w:rsidP="008F4B96">
      <w:pPr>
        <w:pStyle w:val="SchmaleListeEbene1"/>
      </w:pPr>
      <w:r>
        <w:t>Geht von Tal zu einem Berg</w:t>
      </w:r>
    </w:p>
    <w:p w14:paraId="278A1182" w14:textId="3F76AB65" w:rsidR="00B00917" w:rsidRDefault="00DA717B" w:rsidP="003442D7">
      <w:pPr>
        <w:pStyle w:val="SchmaleListeEbene1"/>
        <w:numPr>
          <w:ilvl w:val="0"/>
          <w:numId w:val="11"/>
        </w:numPr>
      </w:pPr>
      <w:r>
        <w:t>Lösung</w:t>
      </w:r>
      <w:r w:rsidR="000E1FC8">
        <w:t xml:space="preserve">: </w:t>
      </w:r>
      <w:r>
        <w:t xml:space="preserve">hinzufügen von Alpha und </w:t>
      </w:r>
      <w:r w:rsidR="00B00917">
        <w:t>Negierung des Wertes</w:t>
      </w:r>
    </w:p>
    <w:p w14:paraId="51FCE5CC" w14:textId="77777777" w:rsidR="00446B4A" w:rsidRDefault="003F40C2" w:rsidP="003F40C2">
      <w:pPr>
        <w:pStyle w:val="SchmaleListeEbene1"/>
        <w:numPr>
          <w:ilvl w:val="0"/>
          <w:numId w:val="0"/>
        </w:numPr>
        <w:ind w:left="142"/>
      </w:pPr>
      <w:r>
        <w:t>Gradient wird an neuem Punkt immer weiter berechnet:</w:t>
      </w:r>
    </w:p>
    <w:p w14:paraId="4864E9C4" w14:textId="61BDEF34" w:rsidR="009B5459" w:rsidRPr="009B5459" w:rsidRDefault="00BD0A53" w:rsidP="003F40C2">
      <w:pPr>
        <w:pStyle w:val="SchmaleListeEbene1"/>
        <w:numPr>
          <w:ilvl w:val="0"/>
          <w:numId w:val="0"/>
        </w:numPr>
        <w:ind w:left="142"/>
      </w:pPr>
      <m:oMathPara>
        <m:oMath>
          <m:sSub>
            <m:sSubPr>
              <m:ctrlPr>
                <w:rPr>
                  <w:rFonts w:ascii="Cambria Math" w:hAnsi="Cambria Math"/>
                  <w:i/>
                </w:rPr>
              </m:ctrlPr>
            </m:sSub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m:t>
                        </m:r>
                      </m:e>
                    </m:mr>
                    <m:mr>
                      <m:e>
                        <m:r>
                          <w:rPr>
                            <w:rFonts w:ascii="Cambria Math" w:hAnsi="Cambria Math"/>
                          </w:rPr>
                          <m:t>b</m:t>
                        </m:r>
                      </m:e>
                    </m:mr>
                  </m:m>
                </m:e>
              </m:d>
            </m:e>
            <m:sub>
              <m:r>
                <w:rPr>
                  <w:rFonts w:ascii="Cambria Math" w:hAnsi="Cambria Math"/>
                </w:rPr>
                <m:t>t+1</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m:t>
                        </m:r>
                      </m:e>
                    </m:mr>
                    <m:mr>
                      <m:e>
                        <m:r>
                          <w:rPr>
                            <w:rFonts w:ascii="Cambria Math" w:hAnsi="Cambria Math"/>
                          </w:rPr>
                          <m:t>b</m:t>
                        </m:r>
                      </m:e>
                    </m:mr>
                  </m:m>
                </m:e>
              </m:d>
            </m:e>
            <m:sub>
              <m:r>
                <w:rPr>
                  <w:rFonts w:ascii="Cambria Math" w:hAnsi="Cambria Math"/>
                </w:rPr>
                <m:t>t</m:t>
              </m:r>
            </m:sub>
          </m:sSub>
          <m:r>
            <w:rPr>
              <w:rFonts w:ascii="Cambria Math" w:hAnsi="Cambria Math"/>
            </w:rPr>
            <m:t>-</m:t>
          </m:r>
          <m:r>
            <m:rPr>
              <m:sty m:val="p"/>
            </m:rPr>
            <w:rPr>
              <w:rFonts w:ascii="Cambria Math" w:hAnsi="Cambria Math"/>
            </w:rPr>
            <m:t>α</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rPr>
                        </m:ctrlPr>
                      </m:fPr>
                      <m:num>
                        <m:r>
                          <m:rPr>
                            <m:sty m:val="p"/>
                          </m:rPr>
                          <w:rPr>
                            <w:rFonts w:ascii="Cambria Math" w:hAnsi="Cambria Math"/>
                          </w:rPr>
                          <m:t>∂</m:t>
                        </m:r>
                        <m:r>
                          <w:rPr>
                            <w:rFonts w:ascii="Cambria Math" w:hAnsi="Cambria Math"/>
                          </w:rPr>
                          <m:t>E</m:t>
                        </m:r>
                        <m:ctrlPr>
                          <w:rPr>
                            <w:rFonts w:ascii="Cambria Math" w:hAnsi="Cambria Math"/>
                            <w:i/>
                          </w:rPr>
                        </m:ctrlPr>
                      </m:num>
                      <m:den>
                        <m:r>
                          <m:rPr>
                            <m:sty m:val="p"/>
                          </m:rPr>
                          <w:rPr>
                            <w:rFonts w:ascii="Cambria Math" w:hAnsi="Cambria Math"/>
                          </w:rPr>
                          <m:t>∂</m:t>
                        </m:r>
                        <m:r>
                          <w:rPr>
                            <w:rFonts w:ascii="Cambria Math" w:hAnsi="Cambria Math"/>
                          </w:rPr>
                          <m:t>a</m:t>
                        </m:r>
                        <m:ctrlPr>
                          <w:rPr>
                            <w:rFonts w:ascii="Cambria Math" w:hAnsi="Cambria Math"/>
                            <w:i/>
                          </w:rPr>
                        </m:ctrlPr>
                      </m:den>
                    </m:f>
                  </m:e>
                </m:mr>
                <m:mr>
                  <m:e>
                    <m:f>
                      <m:fPr>
                        <m:ctrlPr>
                          <w:rPr>
                            <w:rFonts w:ascii="Cambria Math" w:hAnsi="Cambria Math"/>
                          </w:rPr>
                        </m:ctrlPr>
                      </m:fPr>
                      <m:num>
                        <m:r>
                          <m:rPr>
                            <m:sty m:val="p"/>
                          </m:rPr>
                          <w:rPr>
                            <w:rFonts w:ascii="Cambria Math" w:hAnsi="Cambria Math"/>
                          </w:rPr>
                          <m:t>∂</m:t>
                        </m:r>
                        <m:r>
                          <w:rPr>
                            <w:rFonts w:ascii="Cambria Math" w:hAnsi="Cambria Math"/>
                          </w:rPr>
                          <m:t>E</m:t>
                        </m:r>
                        <m:ctrlPr>
                          <w:rPr>
                            <w:rFonts w:ascii="Cambria Math" w:hAnsi="Cambria Math"/>
                            <w:i/>
                          </w:rPr>
                        </m:ctrlPr>
                      </m:num>
                      <m:den>
                        <m:r>
                          <m:rPr>
                            <m:sty m:val="p"/>
                          </m:rPr>
                          <w:rPr>
                            <w:rFonts w:ascii="Cambria Math" w:hAnsi="Cambria Math"/>
                          </w:rPr>
                          <m:t>∂</m:t>
                        </m:r>
                        <m:r>
                          <w:rPr>
                            <w:rFonts w:ascii="Cambria Math" w:hAnsi="Cambria Math"/>
                          </w:rPr>
                          <m:t>b</m:t>
                        </m:r>
                        <m:ctrlPr>
                          <w:rPr>
                            <w:rFonts w:ascii="Cambria Math" w:hAnsi="Cambria Math"/>
                            <w:i/>
                          </w:rPr>
                        </m:ctrlPr>
                      </m:den>
                    </m:f>
                  </m:e>
                </m:mr>
              </m:m>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 xml:space="preserve"> </m:t>
                  </m:r>
                </m:e>
                <m:sub>
                  <m:sSub>
                    <m:sSubPr>
                      <m:ctrlPr>
                        <w:rPr>
                          <w:rFonts w:ascii="Cambria Math" w:hAnsi="Cambria Math"/>
                          <w:i/>
                        </w:rPr>
                      </m:ctrlPr>
                    </m:sSub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m:t>
                                </m:r>
                              </m:e>
                            </m:mr>
                            <m:mr>
                              <m:e>
                                <m:r>
                                  <w:rPr>
                                    <w:rFonts w:ascii="Cambria Math" w:hAnsi="Cambria Math"/>
                                  </w:rPr>
                                  <m:t>b</m:t>
                                </m:r>
                              </m:e>
                            </m:mr>
                          </m:m>
                        </m:e>
                      </m:d>
                    </m:e>
                    <m:sub>
                      <m:r>
                        <w:rPr>
                          <w:rFonts w:ascii="Cambria Math" w:hAnsi="Cambria Math"/>
                        </w:rPr>
                        <m:t>t</m:t>
                      </m:r>
                    </m:sub>
                  </m:sSub>
                </m:sub>
              </m:sSub>
            </m:e>
          </m:d>
        </m:oMath>
      </m:oMathPara>
    </w:p>
    <w:p w14:paraId="6EF53CD1" w14:textId="4353D2AF" w:rsidR="009B5459" w:rsidRPr="009B5459" w:rsidRDefault="00905E3F" w:rsidP="00301193">
      <w:pPr>
        <w:pStyle w:val="SchmaleListeEbene1"/>
        <w:spacing w:after="0"/>
      </w:pPr>
      <w:r>
        <w:t xml:space="preserve">Dies dauert an bis bestimmte </w:t>
      </w:r>
      <w:proofErr w:type="spellStart"/>
      <w:r>
        <w:t>an</w:t>
      </w:r>
      <w:r w:rsidR="00967461">
        <w:t>zahl</w:t>
      </w:r>
      <w:proofErr w:type="spellEnd"/>
      <w:r w:rsidR="00967461">
        <w:t xml:space="preserve"> Iterationen erreicht ist. Ergibt </w:t>
      </w:r>
      <w:proofErr w:type="spellStart"/>
      <w:r w:rsidR="00967461">
        <w:t>Learing</w:t>
      </w:r>
      <w:proofErr w:type="spellEnd"/>
      <w:r w:rsidR="00967461">
        <w:t>-</w:t>
      </w:r>
      <w:r w:rsidR="009B5459" w:rsidRPr="009B5459">
        <w:t xml:space="preserve">Kurve. In diesem Beispiel ist schon nach 20 </w:t>
      </w:r>
      <w:proofErr w:type="spellStart"/>
      <w:r w:rsidR="009B5459" w:rsidRPr="009B5459">
        <w:t>iterationen</w:t>
      </w:r>
      <w:proofErr w:type="spellEnd"/>
      <w:r w:rsidR="009B5459" w:rsidRPr="009B5459">
        <w:t xml:space="preserve"> das Ziel beinahe erreicht und nur noch am b wird optimiert. </w:t>
      </w:r>
      <w:r w:rsidR="0025191F">
        <w:rPr>
          <w:noProof/>
        </w:rPr>
        <w:drawing>
          <wp:inline distT="0" distB="0" distL="0" distR="0" wp14:anchorId="196EE866" wp14:editId="2FD7FBFC">
            <wp:extent cx="3306470" cy="1024602"/>
            <wp:effectExtent l="0" t="0" r="8255" b="444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9780" cy="1028726"/>
                    </a:xfrm>
                    <a:prstGeom prst="rect">
                      <a:avLst/>
                    </a:prstGeom>
                  </pic:spPr>
                </pic:pic>
              </a:graphicData>
            </a:graphic>
          </wp:inline>
        </w:drawing>
      </w:r>
    </w:p>
    <w:p w14:paraId="512B12BD" w14:textId="5B50D812" w:rsidR="009B5459" w:rsidRPr="00FE6324" w:rsidRDefault="009B5459" w:rsidP="00FE6324">
      <w:pPr>
        <w:spacing w:after="0"/>
        <w:rPr>
          <w:i/>
          <w:iCs/>
        </w:rPr>
      </w:pPr>
      <w:r w:rsidRPr="00FE6324">
        <w:rPr>
          <w:i/>
          <w:iCs/>
        </w:rPr>
        <w:t>Hinweis: Hat man mehr als ein Tal, dann muss man einfach an</w:t>
      </w:r>
      <w:r w:rsidR="00D731F7" w:rsidRPr="00FE6324">
        <w:rPr>
          <w:i/>
          <w:iCs/>
        </w:rPr>
        <w:t xml:space="preserve"> </w:t>
      </w:r>
      <w:r w:rsidRPr="00FE6324">
        <w:rPr>
          <w:i/>
          <w:iCs/>
        </w:rPr>
        <w:t xml:space="preserve">mehreren Punkten starten und so versuchen das Globale </w:t>
      </w:r>
      <w:proofErr w:type="spellStart"/>
      <w:r w:rsidRPr="00FE6324">
        <w:rPr>
          <w:i/>
          <w:iCs/>
        </w:rPr>
        <w:t>minimum</w:t>
      </w:r>
      <w:proofErr w:type="spellEnd"/>
      <w:r w:rsidRPr="00FE6324">
        <w:rPr>
          <w:i/>
          <w:iCs/>
        </w:rPr>
        <w:t xml:space="preserve"> zu finden (Mehrere Punkte unterschiedliches Minimum, dann den tiefsten nehmen). </w:t>
      </w:r>
    </w:p>
    <w:p w14:paraId="75B86576" w14:textId="754FD21F" w:rsidR="009B5459" w:rsidRPr="009B5459" w:rsidRDefault="009B5459" w:rsidP="00FE6324">
      <w:pPr>
        <w:pStyle w:val="SchmaleListeEbene1"/>
        <w:numPr>
          <w:ilvl w:val="0"/>
          <w:numId w:val="0"/>
        </w:numPr>
        <w:spacing w:after="0"/>
        <w:rPr>
          <w:i/>
          <w:iCs/>
        </w:rPr>
      </w:pPr>
      <w:r w:rsidRPr="009B5459">
        <w:rPr>
          <w:noProof/>
        </w:rPr>
        <w:drawing>
          <wp:inline distT="0" distB="0" distL="0" distR="0" wp14:anchorId="4A51CF61" wp14:editId="6DECC64F">
            <wp:extent cx="3502602" cy="1521561"/>
            <wp:effectExtent l="0" t="0" r="3175" b="254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1560"/>
                    <a:stretch/>
                  </pic:blipFill>
                  <pic:spPr bwMode="auto">
                    <a:xfrm>
                      <a:off x="0" y="0"/>
                      <a:ext cx="3543102" cy="1539154"/>
                    </a:xfrm>
                    <a:prstGeom prst="rect">
                      <a:avLst/>
                    </a:prstGeom>
                    <a:ln>
                      <a:noFill/>
                    </a:ln>
                    <a:extLst>
                      <a:ext uri="{53640926-AAD7-44D8-BBD7-CCE9431645EC}">
                        <a14:shadowObscured xmlns:a14="http://schemas.microsoft.com/office/drawing/2010/main"/>
                      </a:ext>
                    </a:extLst>
                  </pic:spPr>
                </pic:pic>
              </a:graphicData>
            </a:graphic>
          </wp:inline>
        </w:drawing>
      </w:r>
      <w:bookmarkStart w:id="1" w:name="_Toc91511861"/>
      <w:proofErr w:type="spellStart"/>
      <w:r w:rsidRPr="009B5459">
        <w:rPr>
          <w:u w:val="single"/>
        </w:rPr>
        <w:t>Stochastic</w:t>
      </w:r>
      <w:proofErr w:type="spellEnd"/>
      <w:r w:rsidRPr="009B5459">
        <w:rPr>
          <w:u w:val="single"/>
        </w:rPr>
        <w:t xml:space="preserve"> Gradient Descent (SGD)</w:t>
      </w:r>
      <w:bookmarkEnd w:id="1"/>
    </w:p>
    <w:p w14:paraId="0755BB36" w14:textId="77777777" w:rsidR="002E2FDA" w:rsidRDefault="00F13F42" w:rsidP="005943C2">
      <w:pPr>
        <w:pStyle w:val="SchmaleListeEbene1"/>
      </w:pPr>
      <w:r>
        <w:t>Ziel:</w:t>
      </w:r>
      <w:r w:rsidR="009B5459" w:rsidRPr="009B5459">
        <w:t xml:space="preserve"> nur </w:t>
      </w:r>
      <w:r w:rsidR="009B5459" w:rsidRPr="005943C2">
        <w:t>eine</w:t>
      </w:r>
      <w:r w:rsidR="009B5459" w:rsidRPr="009B5459">
        <w:t xml:space="preserve"> kleine Menge and Datenpunkte nimmt um die Fehler und Gradient zu berechnen. </w:t>
      </w:r>
    </w:p>
    <w:p w14:paraId="3E195E7F" w14:textId="5EBB349C" w:rsidR="009B5459" w:rsidRDefault="002E2FDA" w:rsidP="009B5459">
      <w:pPr>
        <w:pStyle w:val="SchmaleListeEbene1"/>
      </w:pPr>
      <w:r>
        <w:t xml:space="preserve">Man </w:t>
      </w:r>
      <w:r w:rsidR="009B5459" w:rsidRPr="009B5459">
        <w:t xml:space="preserve">selektiert </w:t>
      </w:r>
      <w:r>
        <w:t>zufällig</w:t>
      </w:r>
      <w:r w:rsidR="009B5459" w:rsidRPr="009B5459">
        <w:t xml:space="preserve"> paar Datenpunkte aus Dataset (J = Teildatenset):</w:t>
      </w:r>
    </w:p>
    <w:p w14:paraId="6E4B0713" w14:textId="05A1B4F1" w:rsidR="009B5459" w:rsidRPr="00B07F91" w:rsidRDefault="00A474D7" w:rsidP="00B07F91">
      <w:pPr>
        <w:pStyle w:val="SchmaleListeEbene1"/>
        <w:numPr>
          <w:ilvl w:val="0"/>
          <w:numId w:val="0"/>
        </w:numPr>
        <w:spacing w:after="0"/>
        <w:ind w:left="284"/>
        <w:rPr>
          <w:rFonts w:eastAsiaTheme="minorEastAsia"/>
        </w:rPr>
      </w:pPr>
      <m:oMathPara>
        <m:oMath>
          <m:r>
            <w:rPr>
              <w:rFonts w:ascii="Cambria Math" w:hAnsi="Cambria Math"/>
            </w:rPr>
            <m:t>E</m:t>
          </m:r>
          <m:r>
            <m:rPr>
              <m:aln/>
            </m:rP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a</m:t>
                          </m:r>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+b</m:t>
                          </m:r>
                        </m:e>
                      </m:d>
                    </m:e>
                  </m:d>
                </m:e>
                <m:sup>
                  <m:r>
                    <w:rPr>
                      <w:rFonts w:ascii="Cambria Math" w:hAnsi="Cambria Math"/>
                    </w:rPr>
                    <m:t>2</m:t>
                  </m:r>
                </m:sup>
              </m:sSup>
              <m:ctrlPr>
                <w:rPr>
                  <w:rFonts w:ascii="Cambria Math" w:hAnsi="Cambria Math"/>
                  <w:i/>
                </w:rPr>
              </m:ctrlPr>
            </m:e>
          </m:nary>
          <m:r>
            <w:rPr>
              <w:rFonts w:eastAsiaTheme="minorEastAsia"/>
            </w:rPr>
            <w:br/>
          </m:r>
        </m:oMath>
        <m:oMath>
          <m:f>
            <m:fPr>
              <m:ctrlPr>
                <w:rPr>
                  <w:rFonts w:ascii="Cambria Math" w:eastAsiaTheme="minorEastAsia" w:hAnsi="Cambria Math"/>
                </w:rPr>
              </m:ctrlPr>
            </m:fPr>
            <m:num>
              <m:r>
                <m:rPr>
                  <m:sty m:val="p"/>
                </m:rPr>
                <w:rPr>
                  <w:rFonts w:ascii="Cambria Math" w:eastAsiaTheme="minorEastAsia" w:hAnsi="Cambria Math"/>
                </w:rPr>
                <m:t>∂</m:t>
              </m:r>
              <m:r>
                <w:rPr>
                  <w:rFonts w:ascii="Cambria Math" w:eastAsiaTheme="minorEastAsia" w:hAnsi="Cambria Math"/>
                </w:rPr>
                <m:t>E</m:t>
              </m:r>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a</m:t>
              </m:r>
              <m:ctrlPr>
                <w:rPr>
                  <w:rFonts w:ascii="Cambria Math" w:eastAsiaTheme="minorEastAsia" w:hAnsi="Cambria Math"/>
                  <w:i/>
                </w:rPr>
              </m:ctrlPr>
            </m:den>
          </m:f>
          <m:r>
            <m:rPr>
              <m:aln/>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N</m:t>
              </m:r>
              <m:ctrlPr>
                <w:rPr>
                  <w:rFonts w:ascii="Cambria Math" w:eastAsiaTheme="minorEastAsia" w:hAnsi="Cambria Math"/>
                  <w:i/>
                </w:rPr>
              </m:ctrlPr>
            </m:den>
          </m:f>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m:t>
                      </m:r>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rPr>
                        <m:t>+b</m:t>
                      </m:r>
                    </m:e>
                  </m:d>
                </m:e>
              </m:d>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ctrlPr>
                <w:rPr>
                  <w:rFonts w:ascii="Cambria Math" w:eastAsiaTheme="minorEastAsia" w:hAnsi="Cambria Math"/>
                  <w:i/>
                </w:rPr>
              </m:ctrlPr>
            </m:e>
          </m:nary>
          <m:r>
            <w:rPr>
              <w:rFonts w:eastAsiaTheme="minorEastAsia"/>
              <w:lang w:val="en-GB"/>
            </w:rPr>
            <w:br/>
          </m:r>
        </m:oMath>
        <m:oMath>
          <m:r>
            <m:rPr>
              <m:sty m:val="p"/>
              <m:aln/>
            </m:rPr>
            <w:rPr>
              <w:rFonts w:ascii="Cambria Math" w:eastAsiaTheme="minorEastAsia" w:hAnsi="Cambria Math"/>
              <w:lang w:val="en-GB"/>
            </w:rPr>
            <m:t>≈</m:t>
          </m:r>
          <m:f>
            <m:fPr>
              <m:ctrlPr>
                <w:rPr>
                  <w:rFonts w:ascii="Cambria Math" w:eastAsiaTheme="minorEastAsia" w:hAnsi="Cambria Math"/>
                  <w:lang w:val="en-GB"/>
                </w:rPr>
              </m:ctrlPr>
            </m:fPr>
            <m:num>
              <m:r>
                <w:rPr>
                  <w:rFonts w:ascii="Cambria Math" w:eastAsiaTheme="minorEastAsia" w:hAnsi="Cambria Math"/>
                  <w:lang w:val="en-GB"/>
                </w:rPr>
                <m:t>1</m:t>
              </m:r>
              <m:ctrlPr>
                <w:rPr>
                  <w:rFonts w:ascii="Cambria Math" w:eastAsiaTheme="minorEastAsia" w:hAnsi="Cambria Math"/>
                  <w:i/>
                  <w:lang w:val="en-GB"/>
                </w:rPr>
              </m:ctrlPr>
            </m:num>
            <m:den>
              <m:r>
                <w:rPr>
                  <w:rFonts w:ascii="Cambria Math" w:eastAsiaTheme="minorEastAsia" w:hAnsi="Cambria Math"/>
                  <w:lang w:val="en-GB"/>
                </w:rPr>
                <m:t>n</m:t>
              </m:r>
              <m:ctrlPr>
                <w:rPr>
                  <w:rFonts w:ascii="Cambria Math" w:eastAsiaTheme="minorEastAsia" w:hAnsi="Cambria Math"/>
                  <w:i/>
                  <w:lang w:val="en-GB"/>
                </w:rPr>
              </m:ctrlPr>
            </m:den>
          </m:f>
          <m:nary>
            <m:naryPr>
              <m:chr m:val="∑"/>
              <m:supHide m:val="1"/>
              <m:ctrlPr>
                <w:rPr>
                  <w:rFonts w:ascii="Cambria Math" w:eastAsiaTheme="minorEastAsia" w:hAnsi="Cambria Math"/>
                  <w:lang w:val="en-GB"/>
                </w:rPr>
              </m:ctrlPr>
            </m:naryPr>
            <m:sub>
              <m:r>
                <w:rPr>
                  <w:rFonts w:ascii="Cambria Math" w:eastAsiaTheme="minorEastAsia" w:hAnsi="Cambria Math"/>
                  <w:lang w:val="en-GB"/>
                </w:rPr>
                <m:t>j</m:t>
              </m:r>
              <m:r>
                <m:rPr>
                  <m:sty m:val="p"/>
                </m:rP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J</m:t>
                  </m:r>
                  <m:ctrlPr>
                    <w:rPr>
                      <w:rFonts w:ascii="Cambria Math" w:eastAsiaTheme="minorEastAsia" w:hAnsi="Cambria Math"/>
                      <w:lang w:val="en-GB"/>
                    </w:rPr>
                  </m:ctrlPr>
                </m:e>
                <m:sub>
                  <m:r>
                    <w:rPr>
                      <w:rFonts w:ascii="Cambria Math" w:eastAsiaTheme="minorEastAsia" w:hAnsi="Cambria Math"/>
                      <w:lang w:val="en-GB"/>
                    </w:rPr>
                    <m:t>n</m:t>
                  </m:r>
                </m:sub>
              </m:sSub>
              <m:ctrlPr>
                <w:rPr>
                  <w:rFonts w:ascii="Cambria Math" w:eastAsiaTheme="minorEastAsia" w:hAnsi="Cambria Math"/>
                  <w:i/>
                  <w:lang w:val="en-GB"/>
                </w:rPr>
              </m:ctrlPr>
            </m:sub>
            <m:sup>
              <m:ctrlPr>
                <w:rPr>
                  <w:rFonts w:ascii="Cambria Math" w:eastAsiaTheme="minorEastAsia" w:hAnsi="Cambria Math"/>
                  <w:i/>
                  <w:lang w:val="en-GB"/>
                </w:rPr>
              </m:ctrlPr>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y</m:t>
                      </m:r>
                    </m:e>
                    <m:sub>
                      <m:r>
                        <w:rPr>
                          <w:rFonts w:ascii="Cambria Math" w:eastAsiaTheme="minorEastAsia" w:hAnsi="Cambria Math"/>
                          <w:lang w:val="en-GB"/>
                        </w:rPr>
                        <m:t>j</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a</m:t>
                      </m:r>
                      <m:r>
                        <m:rPr>
                          <m:sty m:val="p"/>
                        </m:rP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x</m:t>
                          </m:r>
                          <m:ctrlPr>
                            <w:rPr>
                              <w:rFonts w:ascii="Cambria Math" w:eastAsiaTheme="minorEastAsia" w:hAnsi="Cambria Math"/>
                              <w:lang w:val="en-GB"/>
                            </w:rPr>
                          </m:ctrlPr>
                        </m:e>
                        <m:sub>
                          <m:r>
                            <w:rPr>
                              <w:rFonts w:ascii="Cambria Math" w:eastAsiaTheme="minorEastAsia" w:hAnsi="Cambria Math"/>
                              <w:lang w:val="en-GB"/>
                            </w:rPr>
                            <m:t>j</m:t>
                          </m:r>
                        </m:sub>
                      </m:sSub>
                      <m:r>
                        <w:rPr>
                          <w:rFonts w:ascii="Cambria Math" w:eastAsiaTheme="minorEastAsia" w:hAnsi="Cambria Math"/>
                          <w:lang w:val="en-GB"/>
                        </w:rPr>
                        <m:t>+b</m:t>
                      </m:r>
                    </m:e>
                  </m:d>
                </m:e>
              </m:d>
              <m:d>
                <m:dPr>
                  <m:ctrlPr>
                    <w:rPr>
                      <w:rFonts w:ascii="Cambria Math" w:eastAsiaTheme="minorEastAsia" w:hAnsi="Cambria Math"/>
                      <w:i/>
                      <w:lang w:val="en-GB"/>
                    </w:rPr>
                  </m:ctrlPr>
                </m:dPr>
                <m:e>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j</m:t>
                      </m:r>
                    </m:sub>
                  </m:sSub>
                </m:e>
              </m:d>
              <m:ctrlPr>
                <w:rPr>
                  <w:rFonts w:ascii="Cambria Math" w:eastAsiaTheme="minorEastAsia" w:hAnsi="Cambria Math"/>
                  <w:i/>
                  <w:lang w:val="en-GB"/>
                </w:rPr>
              </m:ctrlPr>
            </m:e>
          </m:nary>
          <m:r>
            <w:rPr>
              <w:rFonts w:eastAsiaTheme="minorEastAsia"/>
            </w:rPr>
            <w:br/>
          </m:r>
        </m:oMath>
        <m:oMath>
          <m:f>
            <m:fPr>
              <m:ctrlPr>
                <w:rPr>
                  <w:rFonts w:ascii="Cambria Math" w:eastAsiaTheme="minorEastAsia" w:hAnsi="Cambria Math"/>
                </w:rPr>
              </m:ctrlPr>
            </m:fPr>
            <m:num>
              <m:r>
                <m:rPr>
                  <m:sty m:val="p"/>
                </m:rPr>
                <w:rPr>
                  <w:rFonts w:ascii="Cambria Math" w:eastAsiaTheme="minorEastAsia" w:hAnsi="Cambria Math"/>
                </w:rPr>
                <m:t>∂</m:t>
              </m:r>
              <m:r>
                <w:rPr>
                  <w:rFonts w:ascii="Cambria Math" w:eastAsiaTheme="minorEastAsia" w:hAnsi="Cambria Math"/>
                </w:rPr>
                <m:t>E</m:t>
              </m:r>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b</m:t>
              </m:r>
              <m:ctrlPr>
                <w:rPr>
                  <w:rFonts w:ascii="Cambria Math" w:eastAsiaTheme="minorEastAsia" w:hAnsi="Cambria Math"/>
                  <w:i/>
                </w:rPr>
              </m:ctrlPr>
            </m:den>
          </m:f>
          <m:r>
            <m:rPr>
              <m:aln/>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N</m:t>
              </m:r>
              <m:ctrlPr>
                <w:rPr>
                  <w:rFonts w:ascii="Cambria Math" w:eastAsiaTheme="minorEastAsia" w:hAnsi="Cambria Math"/>
                  <w:i/>
                </w:rPr>
              </m:ctrlPr>
            </m:den>
          </m:f>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m:t>
                      </m:r>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rPr>
                        <m:t>+b</m:t>
                      </m:r>
                    </m:e>
                  </m:d>
                </m:e>
              </m:d>
              <m:d>
                <m:dPr>
                  <m:ctrlPr>
                    <w:rPr>
                      <w:rFonts w:ascii="Cambria Math" w:eastAsiaTheme="minorEastAsia" w:hAnsi="Cambria Math"/>
                      <w:i/>
                    </w:rPr>
                  </m:ctrlPr>
                </m:dPr>
                <m:e>
                  <m:r>
                    <w:rPr>
                      <w:rFonts w:ascii="Cambria Math" w:eastAsiaTheme="minorEastAsia" w:hAnsi="Cambria Math"/>
                    </w:rPr>
                    <m:t>-1</m:t>
                  </m:r>
                </m:e>
              </m:d>
              <m:ctrlPr>
                <w:rPr>
                  <w:rFonts w:ascii="Cambria Math" w:eastAsiaTheme="minorEastAsia" w:hAnsi="Cambria Math"/>
                  <w:i/>
                </w:rPr>
              </m:ctrlPr>
            </m:e>
          </m:nary>
          <m:r>
            <w:rPr>
              <w:rFonts w:eastAsiaTheme="minorEastAsia"/>
            </w:rPr>
            <w:br/>
          </m:r>
        </m:oMath>
        <m:oMath>
          <m:r>
            <m:rPr>
              <m:sty m:val="p"/>
              <m:brk/>
              <m:aln/>
            </m:rPr>
            <w:rPr>
              <w:rFonts w:ascii="Cambria Math" w:eastAsiaTheme="minorEastAsia" w:hAnsi="Cambria Math"/>
              <w:lang w:val="en-GB"/>
            </w:rPr>
            <m:t>≈</m:t>
          </m:r>
          <m:f>
            <m:fPr>
              <m:ctrlPr>
                <w:rPr>
                  <w:rFonts w:ascii="Cambria Math" w:eastAsiaTheme="minorEastAsia" w:hAnsi="Cambria Math"/>
                  <w:lang w:val="en-GB"/>
                </w:rPr>
              </m:ctrlPr>
            </m:fPr>
            <m:num>
              <m:r>
                <w:rPr>
                  <w:rFonts w:ascii="Cambria Math" w:eastAsiaTheme="minorEastAsia" w:hAnsi="Cambria Math"/>
                  <w:lang w:val="en-GB"/>
                </w:rPr>
                <m:t>1</m:t>
              </m:r>
              <m:ctrlPr>
                <w:rPr>
                  <w:rFonts w:ascii="Cambria Math" w:eastAsiaTheme="minorEastAsia" w:hAnsi="Cambria Math"/>
                  <w:i/>
                  <w:lang w:val="en-GB"/>
                </w:rPr>
              </m:ctrlPr>
            </m:num>
            <m:den>
              <m:r>
                <w:rPr>
                  <w:rFonts w:ascii="Cambria Math" w:eastAsiaTheme="minorEastAsia" w:hAnsi="Cambria Math"/>
                  <w:lang w:val="en-GB"/>
                </w:rPr>
                <m:t>N</m:t>
              </m:r>
              <m:ctrlPr>
                <w:rPr>
                  <w:rFonts w:ascii="Cambria Math" w:eastAsiaTheme="minorEastAsia" w:hAnsi="Cambria Math"/>
                  <w:i/>
                  <w:lang w:val="en-GB"/>
                </w:rPr>
              </m:ctrlPr>
            </m:den>
          </m:f>
          <m:nary>
            <m:naryPr>
              <m:chr m:val="∑"/>
              <m:supHide m:val="1"/>
              <m:ctrlPr>
                <w:rPr>
                  <w:rFonts w:ascii="Cambria Math" w:eastAsiaTheme="minorEastAsia" w:hAnsi="Cambria Math"/>
                  <w:lang w:val="en-GB"/>
                </w:rPr>
              </m:ctrlPr>
            </m:naryPr>
            <m:sub>
              <m:r>
                <w:rPr>
                  <w:rFonts w:ascii="Cambria Math" w:eastAsiaTheme="minorEastAsia" w:hAnsi="Cambria Math"/>
                  <w:lang w:val="en-GB"/>
                </w:rPr>
                <m:t>j</m:t>
              </m:r>
              <m:r>
                <m:rPr>
                  <m:sty m:val="p"/>
                </m:rP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J</m:t>
                  </m:r>
                  <m:ctrlPr>
                    <w:rPr>
                      <w:rFonts w:ascii="Cambria Math" w:eastAsiaTheme="minorEastAsia" w:hAnsi="Cambria Math"/>
                      <w:lang w:val="en-GB"/>
                    </w:rPr>
                  </m:ctrlPr>
                </m:e>
                <m:sub>
                  <m:r>
                    <w:rPr>
                      <w:rFonts w:ascii="Cambria Math" w:eastAsiaTheme="minorEastAsia" w:hAnsi="Cambria Math"/>
                      <w:lang w:val="en-GB"/>
                    </w:rPr>
                    <m:t>n</m:t>
                  </m:r>
                </m:sub>
              </m:sSub>
              <m:ctrlPr>
                <w:rPr>
                  <w:rFonts w:ascii="Cambria Math" w:eastAsiaTheme="minorEastAsia" w:hAnsi="Cambria Math"/>
                  <w:i/>
                  <w:lang w:val="en-GB"/>
                </w:rPr>
              </m:ctrlPr>
            </m:sub>
            <m:sup>
              <m:ctrlPr>
                <w:rPr>
                  <w:rFonts w:ascii="Cambria Math" w:eastAsiaTheme="minorEastAsia" w:hAnsi="Cambria Math"/>
                  <w:i/>
                  <w:lang w:val="en-GB"/>
                </w:rPr>
              </m:ctrlPr>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y</m:t>
                      </m:r>
                    </m:e>
                    <m:sub>
                      <m:r>
                        <w:rPr>
                          <w:rFonts w:ascii="Cambria Math" w:eastAsiaTheme="minorEastAsia" w:hAnsi="Cambria Math"/>
                          <w:lang w:val="en-GB"/>
                        </w:rPr>
                        <m:t>j</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a</m:t>
                      </m:r>
                      <m:r>
                        <m:rPr>
                          <m:sty m:val="p"/>
                        </m:rP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x</m:t>
                          </m:r>
                          <m:ctrlPr>
                            <w:rPr>
                              <w:rFonts w:ascii="Cambria Math" w:eastAsiaTheme="minorEastAsia" w:hAnsi="Cambria Math"/>
                              <w:lang w:val="en-GB"/>
                            </w:rPr>
                          </m:ctrlPr>
                        </m:e>
                        <m:sub>
                          <m:r>
                            <w:rPr>
                              <w:rFonts w:ascii="Cambria Math" w:eastAsiaTheme="minorEastAsia" w:hAnsi="Cambria Math"/>
                              <w:lang w:val="en-GB"/>
                            </w:rPr>
                            <m:t>j</m:t>
                          </m:r>
                        </m:sub>
                      </m:sSub>
                      <m:r>
                        <w:rPr>
                          <w:rFonts w:ascii="Cambria Math" w:eastAsiaTheme="minorEastAsia" w:hAnsi="Cambria Math"/>
                          <w:lang w:val="en-GB"/>
                        </w:rPr>
                        <m:t>+b</m:t>
                      </m:r>
                    </m:e>
                  </m:d>
                </m:e>
              </m:d>
              <m:d>
                <m:dPr>
                  <m:ctrlPr>
                    <w:rPr>
                      <w:rFonts w:ascii="Cambria Math" w:eastAsiaTheme="minorEastAsia" w:hAnsi="Cambria Math"/>
                      <w:i/>
                      <w:lang w:val="en-GB"/>
                    </w:rPr>
                  </m:ctrlPr>
                </m:dPr>
                <m:e>
                  <m:r>
                    <w:rPr>
                      <w:rFonts w:ascii="Cambria Math" w:eastAsiaTheme="minorEastAsia" w:hAnsi="Cambria Math"/>
                      <w:lang w:val="en-GB"/>
                    </w:rPr>
                    <m:t>-1</m:t>
                  </m:r>
                </m:e>
              </m:d>
              <m:ctrlPr>
                <w:rPr>
                  <w:rFonts w:ascii="Cambria Math" w:eastAsiaTheme="minorEastAsia" w:hAnsi="Cambria Math"/>
                  <w:i/>
                  <w:lang w:val="en-GB"/>
                </w:rPr>
              </m:ctrlPr>
            </m:e>
          </m:nary>
        </m:oMath>
      </m:oMathPara>
    </w:p>
    <w:p w14:paraId="4F5B550B" w14:textId="5980BFE3" w:rsidR="009B5459" w:rsidRPr="009B5459" w:rsidRDefault="00E43E29" w:rsidP="009B5459">
      <w:pPr>
        <w:pStyle w:val="SchmaleListeEbene1"/>
      </w:pPr>
      <w:r>
        <w:t>Update-Regel wird entsprechend angepasst:</w:t>
      </w:r>
    </w:p>
    <w:p w14:paraId="7DDA6B9F" w14:textId="21125158" w:rsidR="009B5459" w:rsidRPr="009B5459" w:rsidRDefault="00DD0D04" w:rsidP="00E43E29">
      <w:pPr>
        <w:pStyle w:val="SchmaleListeEbene1"/>
        <w:numPr>
          <w:ilvl w:val="0"/>
          <w:numId w:val="0"/>
        </w:numPr>
        <w:ind w:left="360"/>
      </w:pPr>
      <m:oMathPara>
        <m:oMath>
          <m:sSub>
            <m:sSubPr>
              <m:ctrlPr>
                <w:rPr>
                  <w:rFonts w:ascii="Cambria Math" w:hAnsi="Cambria Math"/>
                </w:rPr>
              </m:ctrlPr>
            </m:sSubPr>
            <m:e>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a</m:t>
                        </m:r>
                      </m:e>
                    </m:mr>
                    <m:mr>
                      <m:e>
                        <m:r>
                          <w:rPr>
                            <w:rFonts w:ascii="Cambria Math" w:hAnsi="Cambria Math"/>
                          </w:rPr>
                          <m:t>b</m:t>
                        </m:r>
                      </m:e>
                    </m:mr>
                  </m:m>
                </m:e>
              </m:d>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a</m:t>
                        </m:r>
                      </m:e>
                    </m:mr>
                    <m:mr>
                      <m:e>
                        <m:r>
                          <w:rPr>
                            <w:rFonts w:ascii="Cambria Math" w:hAnsi="Cambria Math"/>
                          </w:rPr>
                          <m:t>b</m:t>
                        </m:r>
                      </m:e>
                    </m:mr>
                  </m:m>
                </m:e>
              </m:d>
            </m:e>
            <m:sub>
              <m:r>
                <w:rPr>
                  <w:rFonts w:ascii="Cambria Math" w:hAnsi="Cambria Math"/>
                </w:rPr>
                <m:t>t</m:t>
              </m:r>
            </m:sub>
          </m:sSub>
          <m:r>
            <m:rPr>
              <m:sty m:val="p"/>
            </m:rPr>
            <w:rPr>
              <w:rFonts w:ascii="Cambria Math" w:hAnsi="Cambria Math"/>
            </w:rPr>
            <m:t>-</m:t>
          </m:r>
          <m:r>
            <w:rPr>
              <w:rFonts w:ascii="Cambria Math" w:hAnsi="Cambria Math"/>
            </w:rPr>
            <m:t>α</m:t>
          </m:r>
          <m:d>
            <m:dPr>
              <m:begChr m:val="["/>
              <m:endChr m:val="]"/>
              <m:ctrlPr>
                <w:rPr>
                  <w:rFonts w:ascii="Cambria Math" w:hAnsi="Cambria Math"/>
                </w:rPr>
              </m:ctrlPr>
            </m:dPr>
            <m:e>
              <m:m>
                <m:mPr>
                  <m:mcs>
                    <m:mc>
                      <m:mcPr>
                        <m:count m:val="1"/>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j</m:t>
                            </m:r>
                          </m:sub>
                        </m:sSub>
                      </m:num>
                      <m:den>
                        <m:r>
                          <m:rPr>
                            <m:sty m:val="p"/>
                          </m:rPr>
                          <w:rPr>
                            <w:rFonts w:ascii="Cambria Math" w:hAnsi="Cambria Math"/>
                          </w:rPr>
                          <m:t>∂</m:t>
                        </m:r>
                        <m:r>
                          <w:rPr>
                            <w:rFonts w:ascii="Cambria Math" w:hAnsi="Cambria Math"/>
                          </w:rPr>
                          <m:t>a</m:t>
                        </m:r>
                      </m:den>
                    </m:f>
                  </m:e>
                </m:mr>
                <m:mr>
                  <m:e>
                    <m:f>
                      <m:fPr>
                        <m:ctrlPr>
                          <w:rPr>
                            <w:rFonts w:ascii="Cambria Math" w:hAnsi="Cambria Math"/>
                          </w:rPr>
                        </m:ctrlPr>
                      </m:fPr>
                      <m:num>
                        <m:r>
                          <m:rPr>
                            <m:sty m:val="p"/>
                          </m:rP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j</m:t>
                            </m:r>
                          </m:sub>
                        </m:sSub>
                      </m:num>
                      <m:den>
                        <m:r>
                          <m:rPr>
                            <m:sty m:val="p"/>
                          </m:rPr>
                          <w:rPr>
                            <w:rFonts w:ascii="Cambria Math" w:hAnsi="Cambria Math"/>
                          </w:rPr>
                          <m:t>∂</m:t>
                        </m:r>
                        <m:r>
                          <w:rPr>
                            <w:rFonts w:ascii="Cambria Math" w:hAnsi="Cambria Math"/>
                          </w:rPr>
                          <m:t>b</m:t>
                        </m:r>
                      </m:den>
                    </m:f>
                  </m:e>
                </m:mr>
              </m:m>
            </m:e>
          </m:d>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 xml:space="preserve"> </m:t>
                  </m:r>
                </m:e>
                <m:sub>
                  <m:sSub>
                    <m:sSubPr>
                      <m:ctrlPr>
                        <w:rPr>
                          <w:rFonts w:ascii="Cambria Math" w:hAnsi="Cambria Math"/>
                        </w:rPr>
                      </m:ctrlPr>
                    </m:sSubPr>
                    <m:e>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a</m:t>
                                </m:r>
                              </m:e>
                            </m:mr>
                            <m:mr>
                              <m:e>
                                <m:r>
                                  <w:rPr>
                                    <w:rFonts w:ascii="Cambria Math" w:hAnsi="Cambria Math"/>
                                  </w:rPr>
                                  <m:t>b</m:t>
                                </m:r>
                              </m:e>
                            </m:mr>
                          </m:m>
                        </m:e>
                      </m:d>
                    </m:e>
                    <m:sub>
                      <m:r>
                        <w:rPr>
                          <w:rFonts w:ascii="Cambria Math" w:hAnsi="Cambria Math"/>
                        </w:rPr>
                        <m:t>t</m:t>
                      </m:r>
                    </m:sub>
                  </m:sSub>
                </m:sub>
              </m:sSub>
            </m:e>
          </m:d>
        </m:oMath>
      </m:oMathPara>
    </w:p>
    <w:p w14:paraId="3F5FB0CB" w14:textId="728662D7" w:rsidR="009B5459" w:rsidRPr="009B5459" w:rsidRDefault="009B5459" w:rsidP="001F187E">
      <w:pPr>
        <w:pStyle w:val="SchmaleListeEbene1"/>
        <w:spacing w:after="0"/>
      </w:pPr>
      <w:r w:rsidRPr="009B5459">
        <w:t>Batch möglichst klein (32 oder 64 werden häufig verwendet)</w:t>
      </w:r>
      <w:r w:rsidR="00E43E29">
        <w:t>,</w:t>
      </w:r>
      <w:r w:rsidR="00E43E29">
        <w:br/>
        <w:t xml:space="preserve">wenn es geht </w:t>
      </w:r>
      <w:r w:rsidR="005943C2">
        <w:t>ist Batchgrösse</w:t>
      </w:r>
      <w:r w:rsidR="00E43E29">
        <w:t xml:space="preserve"> 1</w:t>
      </w:r>
      <w:r w:rsidR="005943C2">
        <w:t xml:space="preserve"> am optimalsten</w:t>
      </w:r>
      <w:r w:rsidR="00E43E29">
        <w:t>.</w:t>
      </w:r>
      <w:r w:rsidRPr="009B5459">
        <w:t xml:space="preserve"> </w:t>
      </w:r>
    </w:p>
    <w:p w14:paraId="29F7CBEE" w14:textId="77777777" w:rsidR="00B07F91" w:rsidRDefault="009B5459" w:rsidP="005943C2">
      <w:pPr>
        <w:spacing w:after="0"/>
      </w:pPr>
      <w:r w:rsidRPr="00E43E29">
        <w:rPr>
          <w:i/>
          <w:iCs/>
        </w:rPr>
        <w:t>Hinweis: Bei Batch</w:t>
      </w:r>
      <w:r w:rsidR="005943C2">
        <w:rPr>
          <w:i/>
          <w:iCs/>
        </w:rPr>
        <w:t>=</w:t>
      </w:r>
      <w:r w:rsidRPr="00E43E29">
        <w:rPr>
          <w:i/>
          <w:iCs/>
        </w:rPr>
        <w:t xml:space="preserve">1 kann es sehr grosse </w:t>
      </w:r>
      <w:proofErr w:type="spellStart"/>
      <w:r w:rsidRPr="00E43E29">
        <w:rPr>
          <w:i/>
          <w:iCs/>
        </w:rPr>
        <w:t>Zicksacke</w:t>
      </w:r>
      <w:proofErr w:type="spellEnd"/>
      <w:r w:rsidRPr="00E43E29">
        <w:rPr>
          <w:i/>
          <w:iCs/>
        </w:rPr>
        <w:t xml:space="preserve"> geben, da ja für einen Punkt mehr als eine Lösung gibt und MSE auch 0 sein kann. Dennoch kommt man irgendwann auf eine Lösung, doch es gibt Zickzackwerte bei der </w:t>
      </w:r>
      <w:proofErr w:type="spellStart"/>
      <w:r w:rsidRPr="00E43E29">
        <w:rPr>
          <w:i/>
          <w:iCs/>
        </w:rPr>
        <w:t>Lerning</w:t>
      </w:r>
      <w:proofErr w:type="spellEnd"/>
      <w:r w:rsidRPr="00E43E29">
        <w:rPr>
          <w:i/>
          <w:iCs/>
        </w:rPr>
        <w:t>-Kurve. Und nahe beim Ziel geht er wieder weiter weg.</w:t>
      </w:r>
      <w:r w:rsidRPr="009B5459">
        <w:t xml:space="preserve"> </w:t>
      </w:r>
      <w:r w:rsidRPr="009B5459">
        <w:rPr>
          <w:noProof/>
        </w:rPr>
        <w:drawing>
          <wp:inline distT="0" distB="0" distL="0" distR="0" wp14:anchorId="01844372" wp14:editId="47CF0E5E">
            <wp:extent cx="2582265" cy="946441"/>
            <wp:effectExtent l="0" t="0" r="8890" b="635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0889" cy="964262"/>
                    </a:xfrm>
                    <a:prstGeom prst="rect">
                      <a:avLst/>
                    </a:prstGeom>
                  </pic:spPr>
                </pic:pic>
              </a:graphicData>
            </a:graphic>
          </wp:inline>
        </w:drawing>
      </w:r>
      <w:bookmarkStart w:id="2" w:name="_Toc91511862"/>
    </w:p>
    <w:p w14:paraId="1A6D2CB9" w14:textId="11E56F9E" w:rsidR="009B5459" w:rsidRPr="00B07F91" w:rsidRDefault="009B5459" w:rsidP="005943C2">
      <w:pPr>
        <w:spacing w:after="0"/>
        <w:rPr>
          <w:lang w:val="en-GB"/>
        </w:rPr>
      </w:pPr>
      <w:r w:rsidRPr="00E43E29">
        <w:rPr>
          <w:u w:val="single"/>
          <w:lang w:val="en-GB"/>
        </w:rPr>
        <w:t>Stochastic Gradient Descent with annealed learning rate</w:t>
      </w:r>
      <w:bookmarkEnd w:id="2"/>
    </w:p>
    <w:p w14:paraId="2BD76550" w14:textId="794AC7BC" w:rsidR="00E43E29" w:rsidRDefault="00E43E29" w:rsidP="009B5459">
      <w:pPr>
        <w:pStyle w:val="SchmaleListeEbene1"/>
      </w:pPr>
      <w:r>
        <w:t>Löst Problem von der grossen Streuung am ende</w:t>
      </w:r>
    </w:p>
    <w:p w14:paraId="441F9C4A" w14:textId="0D8E92E1" w:rsidR="00C83773" w:rsidRDefault="00C83773" w:rsidP="009B5459">
      <w:pPr>
        <w:pStyle w:val="SchmaleListeEbene1"/>
      </w:pPr>
      <w:r>
        <w:t xml:space="preserve">Alle paar Iterationen wird Alpha verkleinert. </w:t>
      </w:r>
    </w:p>
    <w:p w14:paraId="31978749" w14:textId="094B33D5" w:rsidR="00C83773" w:rsidRDefault="00C83773" w:rsidP="009B5459">
      <w:pPr>
        <w:pStyle w:val="SchmaleListeEbene1"/>
      </w:pPr>
      <w:r>
        <w:t xml:space="preserve">Führt zu einer Abflachung, dennoch </w:t>
      </w:r>
      <w:r w:rsidR="003442D7">
        <w:t>zu Beginn grosse Schritte</w:t>
      </w:r>
    </w:p>
    <w:p w14:paraId="2737060F" w14:textId="77777777" w:rsidR="009B5459" w:rsidRPr="009B5459" w:rsidRDefault="009B5459" w:rsidP="00B563B1">
      <w:pPr>
        <w:pStyle w:val="SchmaleListeEbene1"/>
        <w:numPr>
          <w:ilvl w:val="0"/>
          <w:numId w:val="0"/>
        </w:numPr>
        <w:spacing w:after="0"/>
        <w:ind w:left="142"/>
      </w:pPr>
      <w:r w:rsidRPr="009B5459">
        <w:rPr>
          <w:noProof/>
        </w:rPr>
        <w:drawing>
          <wp:inline distT="0" distB="0" distL="0" distR="0" wp14:anchorId="325112E7" wp14:editId="5D643E5D">
            <wp:extent cx="3189428" cy="870998"/>
            <wp:effectExtent l="0" t="0" r="0" b="571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38791" cy="884478"/>
                    </a:xfrm>
                    <a:prstGeom prst="rect">
                      <a:avLst/>
                    </a:prstGeom>
                  </pic:spPr>
                </pic:pic>
              </a:graphicData>
            </a:graphic>
          </wp:inline>
        </w:drawing>
      </w:r>
    </w:p>
    <w:p w14:paraId="04F02221" w14:textId="77777777" w:rsidR="009B5459" w:rsidRPr="00B563B1" w:rsidRDefault="009B5459" w:rsidP="00B563B1">
      <w:pPr>
        <w:spacing w:after="0"/>
        <w:rPr>
          <w:u w:val="single"/>
        </w:rPr>
      </w:pPr>
      <w:bookmarkStart w:id="3" w:name="_Toc91511863"/>
      <w:r w:rsidRPr="00B563B1">
        <w:rPr>
          <w:u w:val="single"/>
        </w:rPr>
        <w:t>Allgemeine Anmerkungen</w:t>
      </w:r>
      <w:bookmarkEnd w:id="3"/>
    </w:p>
    <w:p w14:paraId="0B59F3B4" w14:textId="5CEC8916" w:rsidR="009B5459" w:rsidRPr="009B5459" w:rsidRDefault="009B5459" w:rsidP="009642F0">
      <w:pPr>
        <w:pStyle w:val="SchmaleListeEbene1"/>
      </w:pPr>
      <w:r w:rsidRPr="009642F0">
        <w:t>Loss</w:t>
      </w:r>
      <w:r w:rsidRPr="009B5459">
        <w:t xml:space="preserve">-Function </w:t>
      </w:r>
      <w:r w:rsidR="009642F0">
        <w:t>muss ableitbar sein.</w:t>
      </w:r>
      <w:r w:rsidRPr="009B5459">
        <w:t xml:space="preserve"> </w:t>
      </w:r>
    </w:p>
    <w:p w14:paraId="14E6FE36" w14:textId="77777777" w:rsidR="009B5459" w:rsidRPr="009B5459" w:rsidRDefault="009B5459" w:rsidP="005943C2">
      <w:pPr>
        <w:pStyle w:val="SchmaleListeEbene1"/>
        <w:spacing w:after="0"/>
      </w:pPr>
      <w:r w:rsidRPr="009B5459">
        <w:t xml:space="preserve">SGD </w:t>
      </w:r>
      <w:r w:rsidRPr="009642F0">
        <w:t>kann</w:t>
      </w:r>
      <w:r w:rsidRPr="009B5459">
        <w:t xml:space="preserve"> nur mit einem Datenset arbeiten, was sehr ineffizient ist und selten benutzt wird</w:t>
      </w:r>
    </w:p>
    <w:p w14:paraId="7CB30B78" w14:textId="77777777" w:rsidR="009B5459" w:rsidRPr="009B5459" w:rsidRDefault="009B5459" w:rsidP="009642F0">
      <w:pPr>
        <w:pStyle w:val="SchmaleListeEbene2"/>
      </w:pPr>
      <w:r w:rsidRPr="009B5459">
        <w:t>Batch oder Minibatch-Gradient ist also besser</w:t>
      </w:r>
    </w:p>
    <w:p w14:paraId="7BCC0116" w14:textId="77777777" w:rsidR="009B5459" w:rsidRPr="009B5459" w:rsidRDefault="009B5459" w:rsidP="005943C2">
      <w:pPr>
        <w:pStyle w:val="SchmaleListeEbene1"/>
        <w:spacing w:after="0"/>
      </w:pPr>
      <w:r w:rsidRPr="009B5459">
        <w:t xml:space="preserve">SGD muss </w:t>
      </w:r>
      <w:r w:rsidRPr="009642F0">
        <w:t>der</w:t>
      </w:r>
      <w:r w:rsidRPr="009B5459">
        <w:t xml:space="preserve"> Gradient berechnen. Ist dies schwer?</w:t>
      </w:r>
    </w:p>
    <w:p w14:paraId="5C52AAFE" w14:textId="77777777" w:rsidR="009B5459" w:rsidRPr="009B5459" w:rsidRDefault="009B5459" w:rsidP="009642F0">
      <w:pPr>
        <w:pStyle w:val="SchmaleListeEbene2"/>
      </w:pPr>
      <w:r w:rsidRPr="009B5459">
        <w:t>JA, wenn man es selbst tun muss und es viele Parameter gibt. (Neurale Netze können Millionen Parameter haben)</w:t>
      </w:r>
    </w:p>
    <w:p w14:paraId="6A76B1CE" w14:textId="0CD52C5B" w:rsidR="009B5459" w:rsidRPr="009B5459" w:rsidRDefault="005943C2" w:rsidP="009642F0">
      <w:pPr>
        <w:pStyle w:val="SchmaleListeEbene2"/>
      </w:pPr>
      <w:r>
        <w:t>NEIN</w:t>
      </w:r>
      <w:r w:rsidR="009B5459" w:rsidRPr="009B5459">
        <w:t xml:space="preserve">, wenn man ein Modell hat und ein </w:t>
      </w:r>
      <w:proofErr w:type="spellStart"/>
      <w:r w:rsidR="009B5459" w:rsidRPr="009B5459">
        <w:t>Machine</w:t>
      </w:r>
      <w:proofErr w:type="spellEnd"/>
      <w:r w:rsidR="009B5459" w:rsidRPr="009B5459">
        <w:t xml:space="preserve"> Learning Framework nutzt (</w:t>
      </w:r>
      <w:proofErr w:type="spellStart"/>
      <w:r w:rsidR="009B5459" w:rsidRPr="009B5459">
        <w:t>Tensorflow</w:t>
      </w:r>
      <w:proofErr w:type="spellEnd"/>
      <w:r w:rsidR="009B5459" w:rsidRPr="009B5459">
        <w:t xml:space="preserve">, </w:t>
      </w:r>
      <w:proofErr w:type="spellStart"/>
      <w:r w:rsidR="009B5459" w:rsidRPr="009B5459">
        <w:t>Pytorch</w:t>
      </w:r>
      <w:proofErr w:type="spellEnd"/>
      <w:r w:rsidR="009B5459" w:rsidRPr="009B5459">
        <w:t xml:space="preserve">). </w:t>
      </w:r>
    </w:p>
    <w:p w14:paraId="66901C60" w14:textId="77777777" w:rsidR="009B5459" w:rsidRPr="009B5459" w:rsidRDefault="009B5459" w:rsidP="009642F0">
      <w:pPr>
        <w:pStyle w:val="SchmaleListeEbene1"/>
      </w:pPr>
      <w:r w:rsidRPr="009B5459">
        <w:lastRenderedPageBreak/>
        <w:t xml:space="preserve">Gradient </w:t>
      </w:r>
      <w:r w:rsidRPr="009642F0">
        <w:t>Descent</w:t>
      </w:r>
      <w:r w:rsidRPr="009B5459">
        <w:t xml:space="preserve"> ist ein Basis Baustein für viele weitere Algorithmen wie Adam, </w:t>
      </w:r>
      <w:proofErr w:type="spellStart"/>
      <w:r w:rsidRPr="009B5459">
        <w:t>Adagrad</w:t>
      </w:r>
      <w:proofErr w:type="spellEnd"/>
      <w:r w:rsidRPr="009B5459">
        <w:t xml:space="preserve">, </w:t>
      </w:r>
      <w:proofErr w:type="spellStart"/>
      <w:r w:rsidRPr="009B5459">
        <w:t>RMSProp</w:t>
      </w:r>
      <w:proofErr w:type="spellEnd"/>
      <w:r w:rsidRPr="009B5459">
        <w:t xml:space="preserve">, etc. </w:t>
      </w:r>
    </w:p>
    <w:p w14:paraId="419D8856" w14:textId="2C20D35F" w:rsidR="009B5459" w:rsidRPr="009B5459" w:rsidRDefault="009B5459" w:rsidP="00F0293A">
      <w:pPr>
        <w:pStyle w:val="TitelZusammenfassung"/>
        <w:rPr>
          <w:color w:val="2F5496" w:themeColor="accent1" w:themeShade="BF"/>
        </w:rPr>
      </w:pPr>
      <w:bookmarkStart w:id="4" w:name="_Toc91511864"/>
      <w:r w:rsidRPr="009B5459">
        <w:rPr>
          <w:color w:val="2F5496" w:themeColor="accent1" w:themeShade="BF"/>
        </w:rPr>
        <w:t>Generalisation &amp; Regularisierung</w:t>
      </w:r>
      <w:bookmarkEnd w:id="4"/>
    </w:p>
    <w:p w14:paraId="53840F93" w14:textId="118E6CE0" w:rsidR="009B5459" w:rsidRPr="009B5459" w:rsidRDefault="009B5459" w:rsidP="000015AC">
      <w:pPr>
        <w:spacing w:after="0"/>
      </w:pPr>
      <w:bookmarkStart w:id="5" w:name="_Toc91511865"/>
      <w:proofErr w:type="spellStart"/>
      <w:r w:rsidRPr="00CD776B">
        <w:rPr>
          <w:u w:val="single"/>
        </w:rPr>
        <w:t>Overfitting</w:t>
      </w:r>
      <w:bookmarkEnd w:id="5"/>
      <w:proofErr w:type="spellEnd"/>
      <w:r w:rsidR="00CD776B">
        <w:br/>
      </w:r>
      <w:r w:rsidR="00BB5D8B" w:rsidRPr="009B5459">
        <w:rPr>
          <w:noProof/>
        </w:rPr>
        <w:drawing>
          <wp:inline distT="0" distB="0" distL="0" distR="0" wp14:anchorId="5C05A092" wp14:editId="009E36F7">
            <wp:extent cx="1897892" cy="980237"/>
            <wp:effectExtent l="0" t="0" r="762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0143" cy="981400"/>
                    </a:xfrm>
                    <a:prstGeom prst="rect">
                      <a:avLst/>
                    </a:prstGeom>
                  </pic:spPr>
                </pic:pic>
              </a:graphicData>
            </a:graphic>
          </wp:inline>
        </w:drawing>
      </w:r>
    </w:p>
    <w:p w14:paraId="0C566D6C" w14:textId="52A57A58" w:rsidR="009B5459" w:rsidRDefault="00CD776B" w:rsidP="00CD776B">
      <w:pPr>
        <w:pStyle w:val="SchmaleListeEbene1"/>
      </w:pPr>
      <w:r>
        <w:t>Alle Punkte genau getroffen</w:t>
      </w:r>
    </w:p>
    <w:p w14:paraId="67EA0F5E" w14:textId="636C62C1" w:rsidR="00CD776B" w:rsidRPr="00926758" w:rsidRDefault="00A3345B" w:rsidP="00CD776B">
      <w:pPr>
        <w:pStyle w:val="SchmaleListeEbene1"/>
      </w:pPr>
      <w:r w:rsidRPr="00926758">
        <w:t xml:space="preserve">MSE ist 0 </w:t>
      </w:r>
      <w:r w:rsidR="00926758" w:rsidRPr="00926758">
        <w:t>, Loss wurde zu</w:t>
      </w:r>
      <w:r w:rsidR="00926758">
        <w:t xml:space="preserve"> stark minimalisiert</w:t>
      </w:r>
      <w:r w:rsidR="00926758" w:rsidRPr="00926758">
        <w:br/>
      </w:r>
      <w:r>
        <w:sym w:font="Wingdings" w:char="F0E8"/>
      </w:r>
      <w:r w:rsidRPr="00926758">
        <w:t xml:space="preserve"> </w:t>
      </w:r>
      <w:r w:rsidRPr="00926758">
        <w:rPr>
          <w:b/>
          <w:bCs/>
        </w:rPr>
        <w:t>In-Sample-Error</w:t>
      </w:r>
      <w:r w:rsidRPr="00926758">
        <w:t xml:space="preserve"> (Training Error)</w:t>
      </w:r>
    </w:p>
    <w:p w14:paraId="46DFE113" w14:textId="28E4E151" w:rsidR="00A3345B" w:rsidRDefault="00A3345B" w:rsidP="00FA53C7">
      <w:pPr>
        <w:pStyle w:val="SchmaleListeEbene1"/>
        <w:spacing w:after="0"/>
      </w:pPr>
      <w:r>
        <w:t>Testda</w:t>
      </w:r>
      <w:r w:rsidR="00926758">
        <w:t>t</w:t>
      </w:r>
      <w:r>
        <w:t xml:space="preserve">en </w:t>
      </w:r>
      <w:r w:rsidR="00926758">
        <w:t xml:space="preserve">(Neue, ungesehene Daten) </w:t>
      </w:r>
      <w:r>
        <w:t xml:space="preserve">sind dann weit weg </w:t>
      </w:r>
      <w:r w:rsidR="00926758">
        <w:br/>
      </w:r>
      <w:r>
        <w:sym w:font="Wingdings" w:char="F0E8"/>
      </w:r>
      <w:r>
        <w:t xml:space="preserve"> </w:t>
      </w:r>
      <w:r w:rsidRPr="00926758">
        <w:rPr>
          <w:b/>
          <w:bCs/>
        </w:rPr>
        <w:t xml:space="preserve">Out </w:t>
      </w:r>
      <w:proofErr w:type="spellStart"/>
      <w:r w:rsidRPr="00926758">
        <w:rPr>
          <w:b/>
          <w:bCs/>
        </w:rPr>
        <w:t>Of</w:t>
      </w:r>
      <w:proofErr w:type="spellEnd"/>
      <w:r w:rsidRPr="00926758">
        <w:rPr>
          <w:b/>
          <w:bCs/>
        </w:rPr>
        <w:t xml:space="preserve"> Sample Error</w:t>
      </w:r>
      <w:r>
        <w:t xml:space="preserve"> </w:t>
      </w:r>
      <w:r w:rsidR="00926758">
        <w:t>(</w:t>
      </w:r>
      <w:proofErr w:type="spellStart"/>
      <w:r w:rsidR="00926758">
        <w:t>Generalization</w:t>
      </w:r>
      <w:proofErr w:type="spellEnd"/>
      <w:r w:rsidR="00926758">
        <w:t xml:space="preserve"> Error)</w:t>
      </w:r>
    </w:p>
    <w:p w14:paraId="56D76909" w14:textId="3CB3C64B" w:rsidR="00CC21F9" w:rsidRDefault="00CC21F9" w:rsidP="00CC21F9">
      <w:pPr>
        <w:pStyle w:val="SchmaleListeEbene2"/>
      </w:pPr>
      <w:r>
        <w:t>Kann nicht berechnet werden, sondern nur geschätzt</w:t>
      </w:r>
    </w:p>
    <w:p w14:paraId="271EFFC0" w14:textId="721EF69C" w:rsidR="00FA53C7" w:rsidRPr="00A3345B" w:rsidRDefault="00FA53C7" w:rsidP="00CC21F9">
      <w:pPr>
        <w:pStyle w:val="SchmaleListeEbene2"/>
      </w:pPr>
      <w:r>
        <w:t>Damit wir Schätzen können ist Splitting Notwendig von Daten (80/20 ist ein guter Split). Test-Daten dürfen NICHT für Training, sondern nur fürs Testen verwendet werden und Fehlerschätzung</w:t>
      </w:r>
    </w:p>
    <w:p w14:paraId="0E7B72D2" w14:textId="47C0F8C9" w:rsidR="009B5459" w:rsidRPr="009B5459" w:rsidRDefault="009B5459" w:rsidP="00FA53C7">
      <w:pPr>
        <w:pStyle w:val="SchmaleListeEbene1"/>
        <w:spacing w:after="0"/>
      </w:pPr>
      <w:r w:rsidRPr="009B5459">
        <w:t xml:space="preserve">Ziel </w:t>
      </w:r>
      <w:r w:rsidR="00926758">
        <w:t>wäre</w:t>
      </w:r>
      <w:r w:rsidRPr="009B5459">
        <w:t xml:space="preserve"> In Sample Error</w:t>
      </w:r>
      <w:r w:rsidR="000015AC">
        <w:t xml:space="preserve"> grösser</w:t>
      </w:r>
      <w:r w:rsidRPr="009B5459">
        <w:t xml:space="preserve">, </w:t>
      </w:r>
      <w:proofErr w:type="spellStart"/>
      <w:r w:rsidRPr="009B5459">
        <w:t>Generalization</w:t>
      </w:r>
      <w:proofErr w:type="spellEnd"/>
      <w:r w:rsidRPr="009B5459">
        <w:t xml:space="preserve"> Error</w:t>
      </w:r>
      <w:r w:rsidR="000015AC">
        <w:t xml:space="preserve"> tiefer</w:t>
      </w:r>
      <w:r w:rsidRPr="009B5459">
        <w:t xml:space="preserve"> </w:t>
      </w:r>
    </w:p>
    <w:p w14:paraId="30F094F1" w14:textId="51151428" w:rsidR="009B5459" w:rsidRPr="009B5459" w:rsidRDefault="009B5459" w:rsidP="00FA53C7">
      <w:pPr>
        <w:spacing w:after="0"/>
      </w:pPr>
      <w:bookmarkStart w:id="6" w:name="_Toc91511866"/>
      <w:proofErr w:type="spellStart"/>
      <w:r w:rsidRPr="000015AC">
        <w:rPr>
          <w:u w:val="single"/>
        </w:rPr>
        <w:t>Underfitting</w:t>
      </w:r>
      <w:bookmarkEnd w:id="6"/>
      <w:proofErr w:type="spellEnd"/>
      <w:r w:rsidR="000015AC">
        <w:rPr>
          <w:noProof/>
        </w:rPr>
        <w:br/>
      </w:r>
      <w:r w:rsidR="00BB5D8B" w:rsidRPr="009B5459">
        <w:rPr>
          <w:noProof/>
        </w:rPr>
        <w:drawing>
          <wp:inline distT="0" distB="0" distL="0" distR="0" wp14:anchorId="7F7163C7" wp14:editId="0F9487F2">
            <wp:extent cx="1477671" cy="658818"/>
            <wp:effectExtent l="0" t="0" r="8255" b="825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89690" cy="664177"/>
                    </a:xfrm>
                    <a:prstGeom prst="rect">
                      <a:avLst/>
                    </a:prstGeom>
                  </pic:spPr>
                </pic:pic>
              </a:graphicData>
            </a:graphic>
          </wp:inline>
        </w:drawing>
      </w:r>
    </w:p>
    <w:p w14:paraId="37C40391" w14:textId="77777777" w:rsidR="000015AC" w:rsidRDefault="000015AC" w:rsidP="009B5459">
      <w:pPr>
        <w:pStyle w:val="SchmaleListeEbene1"/>
      </w:pPr>
      <w:r>
        <w:t>Zu einfaches Modell</w:t>
      </w:r>
    </w:p>
    <w:p w14:paraId="35814AF8" w14:textId="2527FA75" w:rsidR="009B5459" w:rsidRPr="009B5459" w:rsidRDefault="009B5459" w:rsidP="00FA53C7">
      <w:pPr>
        <w:pStyle w:val="SchmaleListeEbene1"/>
        <w:spacing w:after="0"/>
      </w:pPr>
      <w:r w:rsidRPr="009B5459">
        <w:t xml:space="preserve"> </w:t>
      </w:r>
      <w:r w:rsidR="000015AC">
        <w:t>Viel</w:t>
      </w:r>
      <w:r w:rsidRPr="009B5459">
        <w:t xml:space="preserve"> zu hoher In Sample </w:t>
      </w:r>
      <w:r w:rsidR="005658C3">
        <w:t xml:space="preserve">sowie </w:t>
      </w:r>
      <w:proofErr w:type="spellStart"/>
      <w:r w:rsidR="005658C3">
        <w:t>Gerneralization</w:t>
      </w:r>
      <w:proofErr w:type="spellEnd"/>
      <w:r w:rsidR="005658C3">
        <w:t xml:space="preserve"> </w:t>
      </w:r>
      <w:r w:rsidRPr="009B5459">
        <w:t>Error</w:t>
      </w:r>
    </w:p>
    <w:p w14:paraId="21F0A6B0" w14:textId="3F91917E" w:rsidR="009B5459" w:rsidRPr="009B5459" w:rsidRDefault="009B5459" w:rsidP="003442D7">
      <w:pPr>
        <w:spacing w:after="0"/>
      </w:pPr>
      <w:bookmarkStart w:id="7" w:name="_Toc91511868"/>
      <w:r w:rsidRPr="00FA53C7">
        <w:rPr>
          <w:u w:val="single"/>
        </w:rPr>
        <w:t>Bias und Varianz</w:t>
      </w:r>
      <w:bookmarkEnd w:id="7"/>
      <w:r w:rsidR="00044978">
        <w:rPr>
          <w:u w:val="single"/>
        </w:rPr>
        <w:t xml:space="preserve"> (Mathematische </w:t>
      </w:r>
      <w:proofErr w:type="spellStart"/>
      <w:r w:rsidR="00044978">
        <w:rPr>
          <w:u w:val="single"/>
        </w:rPr>
        <w:t>analyse</w:t>
      </w:r>
      <w:proofErr w:type="spellEnd"/>
      <w:r w:rsidR="00044978">
        <w:rPr>
          <w:u w:val="single"/>
        </w:rPr>
        <w:t xml:space="preserve"> Der Fehler</w:t>
      </w:r>
      <w:r w:rsidR="00FA53C7">
        <w:br/>
      </w:r>
    </w:p>
    <w:p w14:paraId="28378455" w14:textId="196A41C9" w:rsidR="009B5459" w:rsidRDefault="00B36F6A" w:rsidP="00BA5A6C">
      <w:pPr>
        <w:pStyle w:val="SchmaleListeEbene1"/>
        <w:spacing w:after="0"/>
      </w:pPr>
      <w:bookmarkStart w:id="8" w:name="_Toc91511869"/>
      <w:r w:rsidRPr="009B5459">
        <w:rPr>
          <w:noProof/>
        </w:rPr>
        <w:drawing>
          <wp:anchor distT="0" distB="0" distL="114300" distR="114300" simplePos="0" relativeHeight="251674624" behindDoc="0" locked="0" layoutInCell="1" allowOverlap="1" wp14:anchorId="08621943" wp14:editId="3A528C2A">
            <wp:simplePos x="0" y="0"/>
            <wp:positionH relativeFrom="column">
              <wp:align>right</wp:align>
            </wp:positionH>
            <wp:positionV relativeFrom="paragraph">
              <wp:posOffset>-635</wp:posOffset>
            </wp:positionV>
            <wp:extent cx="1382395" cy="1361440"/>
            <wp:effectExtent l="0" t="0" r="8255" b="0"/>
            <wp:wrapThrough wrapText="bothSides">
              <wp:wrapPolygon edited="0">
                <wp:start x="0" y="0"/>
                <wp:lineTo x="0" y="21157"/>
                <wp:lineTo x="21431" y="21157"/>
                <wp:lineTo x="21431" y="0"/>
                <wp:lineTo x="0" y="0"/>
              </wp:wrapPolygon>
            </wp:wrapThrough>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82395" cy="1361440"/>
                    </a:xfrm>
                    <a:prstGeom prst="rect">
                      <a:avLst/>
                    </a:prstGeom>
                  </pic:spPr>
                </pic:pic>
              </a:graphicData>
            </a:graphic>
            <wp14:sizeRelH relativeFrom="margin">
              <wp14:pctWidth>0</wp14:pctWidth>
            </wp14:sizeRelH>
            <wp14:sizeRelV relativeFrom="margin">
              <wp14:pctHeight>0</wp14:pctHeight>
            </wp14:sizeRelV>
          </wp:anchor>
        </w:drawing>
      </w:r>
      <w:r w:rsidR="009B5459" w:rsidRPr="009B5459">
        <w:t xml:space="preserve">High Bias, Low </w:t>
      </w:r>
      <w:proofErr w:type="spellStart"/>
      <w:r w:rsidR="009B5459" w:rsidRPr="009B5459">
        <w:t>Variance</w:t>
      </w:r>
      <w:bookmarkEnd w:id="8"/>
      <w:proofErr w:type="spellEnd"/>
    </w:p>
    <w:p w14:paraId="2E019B6F" w14:textId="5E496866" w:rsidR="00044978" w:rsidRDefault="00044978" w:rsidP="00044978">
      <w:pPr>
        <w:pStyle w:val="SchmaleListeEbene2"/>
      </w:pPr>
      <w:r>
        <w:t xml:space="preserve">Modell zu einfach und limitiert </w:t>
      </w:r>
      <w:r w:rsidR="00B36F6A">
        <w:br/>
      </w:r>
      <w:r>
        <w:sym w:font="Wingdings" w:char="F0E8"/>
      </w:r>
      <w:r>
        <w:t xml:space="preserve"> </w:t>
      </w:r>
      <w:proofErr w:type="spellStart"/>
      <w:r>
        <w:t>Underfitting</w:t>
      </w:r>
      <w:proofErr w:type="spellEnd"/>
    </w:p>
    <w:p w14:paraId="185F279F" w14:textId="4C5F3D29" w:rsidR="00044978" w:rsidRPr="00044978" w:rsidRDefault="00044978" w:rsidP="00044978">
      <w:pPr>
        <w:pStyle w:val="SchmaleListeEbene2"/>
      </w:pPr>
      <w:r w:rsidRPr="00044978">
        <w:t>Z.B Lineares Modell obwohl</w:t>
      </w:r>
      <w:r>
        <w:t xml:space="preserve"> es passendere gibt</w:t>
      </w:r>
    </w:p>
    <w:p w14:paraId="487E0C26" w14:textId="103BAF0D" w:rsidR="009B5459" w:rsidRDefault="009B5459" w:rsidP="00BA5A6C">
      <w:pPr>
        <w:pStyle w:val="SchmaleListeEbene1"/>
        <w:spacing w:after="0"/>
      </w:pPr>
      <w:bookmarkStart w:id="9" w:name="_Toc91511870"/>
      <w:r w:rsidRPr="009B5459">
        <w:t xml:space="preserve">Low Bias, High </w:t>
      </w:r>
      <w:proofErr w:type="spellStart"/>
      <w:r w:rsidRPr="009B5459">
        <w:t>Variance</w:t>
      </w:r>
      <w:bookmarkEnd w:id="9"/>
      <w:proofErr w:type="spellEnd"/>
    </w:p>
    <w:p w14:paraId="170C8764" w14:textId="73C7E8B1" w:rsidR="00044978" w:rsidRDefault="00044978" w:rsidP="00044978">
      <w:pPr>
        <w:pStyle w:val="SchmaleListeEbene2"/>
      </w:pPr>
      <w:r>
        <w:t xml:space="preserve">Modell (zu) komplex. </w:t>
      </w:r>
    </w:p>
    <w:p w14:paraId="0C9566EC" w14:textId="5E7682BD" w:rsidR="00AD690D" w:rsidRDefault="00AD690D" w:rsidP="00044978">
      <w:pPr>
        <w:pStyle w:val="SchmaleListeEbene2"/>
      </w:pPr>
      <w:r>
        <w:t>Z.B: 6 Punkte und Polynom-Grad 5 wird genutzt.</w:t>
      </w:r>
    </w:p>
    <w:p w14:paraId="71284C88" w14:textId="2D3BA775" w:rsidR="00AD690D" w:rsidRDefault="00AD690D" w:rsidP="00044978">
      <w:pPr>
        <w:pStyle w:val="SchmaleListeEbene2"/>
      </w:pPr>
      <w:r>
        <w:t xml:space="preserve">Modell passt genau zu Testdaten </w:t>
      </w:r>
      <w:r>
        <w:sym w:font="Wingdings" w:char="F0E8"/>
      </w:r>
      <w:r>
        <w:t xml:space="preserve"> </w:t>
      </w:r>
      <w:proofErr w:type="spellStart"/>
      <w:r>
        <w:t>Overfitting</w:t>
      </w:r>
      <w:proofErr w:type="spellEnd"/>
    </w:p>
    <w:p w14:paraId="1BD331A6" w14:textId="1DE7A29F" w:rsidR="00BA5A6C" w:rsidRPr="009B5459" w:rsidRDefault="00BA5A6C" w:rsidP="00044978">
      <w:pPr>
        <w:pStyle w:val="SchmaleListeEbene2"/>
      </w:pPr>
      <w:r>
        <w:t>Varianz ist hoch, was zu Generalisierungsfehler führt</w:t>
      </w:r>
    </w:p>
    <w:p w14:paraId="1CA3306F" w14:textId="5AB7C5D3" w:rsidR="009B5459" w:rsidRPr="00BA5A6C" w:rsidRDefault="009B5459" w:rsidP="00BA5A6C">
      <w:pPr>
        <w:spacing w:after="0"/>
        <w:rPr>
          <w:u w:val="single"/>
        </w:rPr>
      </w:pPr>
      <w:bookmarkStart w:id="10" w:name="_Toc91511871"/>
      <w:r w:rsidRPr="00BA5A6C">
        <w:rPr>
          <w:u w:val="single"/>
        </w:rPr>
        <w:t>Regularisierung</w:t>
      </w:r>
      <w:bookmarkEnd w:id="10"/>
    </w:p>
    <w:p w14:paraId="6EDD975A" w14:textId="77777777" w:rsidR="00BA5A6C" w:rsidRDefault="009B5459" w:rsidP="009B5459">
      <w:pPr>
        <w:pStyle w:val="SchmaleListeEbene1"/>
      </w:pPr>
      <w:r w:rsidRPr="009B5459">
        <w:t xml:space="preserve">Ziel: möglichst eine tiefe Varianz. </w:t>
      </w:r>
    </w:p>
    <w:p w14:paraId="2D42E008" w14:textId="77777777" w:rsidR="00BA5A6C" w:rsidRDefault="009B5459" w:rsidP="009B5459">
      <w:pPr>
        <w:pStyle w:val="SchmaleListeEbene1"/>
      </w:pPr>
      <w:r w:rsidRPr="009B5459">
        <w:t xml:space="preserve">Bias ist eher sekundär, sollte aber auch möglichst tief sein. </w:t>
      </w:r>
    </w:p>
    <w:p w14:paraId="3B85C3C7" w14:textId="69CF9A8A" w:rsidR="009B5459" w:rsidRDefault="009B5459" w:rsidP="009B5459">
      <w:pPr>
        <w:pStyle w:val="SchmaleListeEbene1"/>
      </w:pPr>
      <w:r w:rsidRPr="009B5459">
        <w:t xml:space="preserve">Man braucht aber die optimale Balance. </w:t>
      </w:r>
    </w:p>
    <w:p w14:paraId="342C7CCE" w14:textId="720A74E8" w:rsidR="00BA5A6C" w:rsidRPr="009B5459" w:rsidRDefault="006744D0" w:rsidP="009B5459">
      <w:pPr>
        <w:pStyle w:val="SchmaleListeEbene1"/>
      </w:pPr>
      <w:r>
        <w:t>Optimaler Punkt wo Test-Error tief ist bevor er wieder steigt</w:t>
      </w:r>
      <w:r w:rsidRPr="009B5459">
        <w:rPr>
          <w:noProof/>
        </w:rPr>
        <w:drawing>
          <wp:inline distT="0" distB="0" distL="0" distR="0" wp14:anchorId="1633D06F" wp14:editId="42E73B3D">
            <wp:extent cx="2194560" cy="1109632"/>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17217" cy="1121088"/>
                    </a:xfrm>
                    <a:prstGeom prst="rect">
                      <a:avLst/>
                    </a:prstGeom>
                  </pic:spPr>
                </pic:pic>
              </a:graphicData>
            </a:graphic>
          </wp:inline>
        </w:drawing>
      </w:r>
    </w:p>
    <w:p w14:paraId="6A4D9D94" w14:textId="77777777" w:rsidR="00A6246A" w:rsidRDefault="00B97669" w:rsidP="007A1DCB">
      <w:pPr>
        <w:pStyle w:val="SchmaleListeEbene1"/>
        <w:spacing w:after="0"/>
      </w:pPr>
      <w:r w:rsidRPr="00B97669">
        <w:t>Man kann dies durch hinzufügen</w:t>
      </w:r>
      <w:r>
        <w:t xml:space="preserve"> von</w:t>
      </w:r>
      <w:r w:rsidR="009B5459" w:rsidRPr="00B97669">
        <w:t xml:space="preserve"> </w:t>
      </w:r>
      <w:proofErr w:type="spellStart"/>
      <w:r w:rsidR="009B5459" w:rsidRPr="007A1DCB">
        <w:rPr>
          <w:u w:val="single"/>
        </w:rPr>
        <w:t>Constrains</w:t>
      </w:r>
      <w:proofErr w:type="spellEnd"/>
      <w:r w:rsidR="009B5459" w:rsidRPr="00B97669">
        <w:t xml:space="preserve"> </w:t>
      </w:r>
      <w:r>
        <w:t>erreichen</w:t>
      </w:r>
    </w:p>
    <w:p w14:paraId="14BB5263" w14:textId="77777777" w:rsidR="00A6246A" w:rsidRDefault="009B5459" w:rsidP="00A6246A">
      <w:pPr>
        <w:pStyle w:val="SchmaleListeEbene2"/>
      </w:pPr>
      <w:r w:rsidRPr="00B97669">
        <w:t xml:space="preserve">Penalty-Term (Cost-Function). </w:t>
      </w:r>
    </w:p>
    <w:p w14:paraId="15B47EA4" w14:textId="457D960B" w:rsidR="009B5459" w:rsidRPr="009B5459" w:rsidRDefault="009B5459" w:rsidP="00A6246A">
      <w:pPr>
        <w:pStyle w:val="SchmaleListeEbene2"/>
      </w:pPr>
      <w:r w:rsidRPr="009B5459">
        <w:t xml:space="preserve">Optimizer optimiert die Daten (MSE minimalisieren) sowie auch den </w:t>
      </w:r>
      <w:proofErr w:type="spellStart"/>
      <w:r w:rsidRPr="009B5459">
        <w:t>Constraint</w:t>
      </w:r>
      <w:proofErr w:type="spellEnd"/>
    </w:p>
    <w:p w14:paraId="486B08C8" w14:textId="2C5C15C2" w:rsidR="009B5459" w:rsidRPr="009B5459" w:rsidRDefault="009917C9" w:rsidP="006B2502">
      <w:pPr>
        <w:pStyle w:val="SchmaleListeEbene1"/>
        <w:spacing w:after="0"/>
      </w:pPr>
      <w:r>
        <w:t>Zwei benötigte</w:t>
      </w:r>
      <w:r w:rsidR="006B2502">
        <w:t xml:space="preserve"> </w:t>
      </w:r>
      <w:r>
        <w:t>Zutaten</w:t>
      </w:r>
      <w:r w:rsidR="009B5459" w:rsidRPr="009B5459">
        <w:t xml:space="preserve">: </w:t>
      </w:r>
    </w:p>
    <w:p w14:paraId="4D3CCB21" w14:textId="77777777" w:rsidR="009B5459" w:rsidRDefault="009B5459" w:rsidP="007A1DCB">
      <w:pPr>
        <w:pStyle w:val="SchmaleListeEbene2"/>
      </w:pPr>
      <w:r w:rsidRPr="009B5459">
        <w:t>Weg zum Modell-Komplexität zu messen</w:t>
      </w:r>
    </w:p>
    <w:tbl>
      <w:tblPr>
        <w:tblStyle w:val="Tabellenraster"/>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8"/>
        <w:gridCol w:w="2481"/>
      </w:tblGrid>
      <w:tr w:rsidR="0089212A" w14:paraId="3A6D6395" w14:textId="77777777" w:rsidTr="0089212A">
        <w:tc>
          <w:tcPr>
            <w:tcW w:w="2687" w:type="dxa"/>
            <w:tcBorders>
              <w:right w:val="dotted" w:sz="4" w:space="0" w:color="auto"/>
            </w:tcBorders>
          </w:tcPr>
          <w:p w14:paraId="5A70A87B" w14:textId="77777777" w:rsidR="0089212A" w:rsidRPr="0089212A" w:rsidRDefault="0089212A" w:rsidP="0089212A">
            <w:pPr>
              <w:pStyle w:val="SchmaleListeEbene3"/>
              <w:numPr>
                <w:ilvl w:val="0"/>
                <w:numId w:val="0"/>
              </w:numPr>
              <w:ind w:left="567"/>
              <w:rPr>
                <w:i/>
                <w:iCs/>
              </w:rPr>
            </w:pPr>
            <w:r w:rsidRPr="0089212A">
              <w:rPr>
                <w:i/>
                <w:iCs/>
              </w:rPr>
              <w:t>L1 Norm (Lasso)</w:t>
            </w:r>
          </w:p>
          <w:p w14:paraId="7AB3893E" w14:textId="77777777" w:rsidR="0089212A" w:rsidRPr="009B5459" w:rsidRDefault="0089212A" w:rsidP="0089212A">
            <w:pPr>
              <w:pStyle w:val="SchmaleListeEbene3"/>
              <w:numPr>
                <w:ilvl w:val="0"/>
                <w:numId w:val="0"/>
              </w:numPr>
              <w:ind w:left="567"/>
            </w:pPr>
            <m:oMathPara>
              <m:oMath>
                <m:nary>
                  <m:naryPr>
                    <m:chr m:val="∑"/>
                    <m:ctrlPr>
                      <w:rPr>
                        <w:rFonts w:ascii="Cambria Math" w:hAnsi="Cambria Math"/>
                        <w:sz w:val="16"/>
                        <w:szCs w:val="16"/>
                        <w:highlight w:val="yellow"/>
                      </w:rPr>
                    </m:ctrlPr>
                  </m:naryPr>
                  <m:sub>
                    <m:r>
                      <w:rPr>
                        <w:rFonts w:ascii="Cambria Math" w:hAnsi="Cambria Math"/>
                        <w:sz w:val="16"/>
                        <w:szCs w:val="16"/>
                        <w:highlight w:val="yellow"/>
                      </w:rPr>
                      <m:t>j=1</m:t>
                    </m:r>
                    <m:ctrlPr>
                      <w:rPr>
                        <w:rFonts w:ascii="Cambria Math" w:hAnsi="Cambria Math"/>
                        <w:i/>
                        <w:sz w:val="16"/>
                        <w:szCs w:val="16"/>
                        <w:highlight w:val="yellow"/>
                      </w:rPr>
                    </m:ctrlPr>
                  </m:sub>
                  <m:sup>
                    <m:r>
                      <w:rPr>
                        <w:rFonts w:ascii="Cambria Math" w:hAnsi="Cambria Math"/>
                        <w:sz w:val="16"/>
                        <w:szCs w:val="16"/>
                        <w:highlight w:val="yellow"/>
                      </w:rPr>
                      <m:t>p</m:t>
                    </m:r>
                    <m:ctrlPr>
                      <w:rPr>
                        <w:rFonts w:ascii="Cambria Math" w:hAnsi="Cambria Math"/>
                        <w:i/>
                        <w:sz w:val="16"/>
                        <w:szCs w:val="16"/>
                        <w:highlight w:val="yellow"/>
                      </w:rPr>
                    </m:ctrlPr>
                  </m:sup>
                  <m:e>
                    <m:d>
                      <m:dPr>
                        <m:begChr m:val="|"/>
                        <m:endChr m:val="|"/>
                        <m:ctrlPr>
                          <w:rPr>
                            <w:rFonts w:ascii="Cambria Math" w:hAnsi="Cambria Math"/>
                            <w:i/>
                            <w:sz w:val="16"/>
                            <w:szCs w:val="16"/>
                            <w:highlight w:val="yellow"/>
                          </w:rPr>
                        </m:ctrlPr>
                      </m:dPr>
                      <m:e>
                        <m:sSub>
                          <m:sSubPr>
                            <m:ctrlPr>
                              <w:rPr>
                                <w:rFonts w:ascii="Cambria Math" w:hAnsi="Cambria Math"/>
                                <w:i/>
                                <w:sz w:val="16"/>
                                <w:szCs w:val="16"/>
                                <w:highlight w:val="yellow"/>
                              </w:rPr>
                            </m:ctrlPr>
                          </m:sSubPr>
                          <m:e>
                            <m:r>
                              <w:rPr>
                                <w:rFonts w:ascii="Cambria Math" w:hAnsi="Cambria Math"/>
                                <w:sz w:val="16"/>
                                <w:szCs w:val="16"/>
                                <w:highlight w:val="yellow"/>
                              </w:rPr>
                              <m:t>β</m:t>
                            </m:r>
                            <m:ctrlPr>
                              <w:rPr>
                                <w:rFonts w:ascii="Cambria Math" w:hAnsi="Cambria Math"/>
                                <w:sz w:val="16"/>
                                <w:szCs w:val="16"/>
                                <w:highlight w:val="yellow"/>
                              </w:rPr>
                            </m:ctrlPr>
                          </m:e>
                          <m:sub>
                            <m:r>
                              <w:rPr>
                                <w:rFonts w:ascii="Cambria Math" w:hAnsi="Cambria Math"/>
                                <w:sz w:val="16"/>
                                <w:szCs w:val="16"/>
                                <w:highlight w:val="yellow"/>
                              </w:rPr>
                              <m:t>j</m:t>
                            </m:r>
                          </m:sub>
                        </m:sSub>
                      </m:e>
                    </m:d>
                    <m:ctrlPr>
                      <w:rPr>
                        <w:rFonts w:ascii="Cambria Math" w:hAnsi="Cambria Math"/>
                        <w:i/>
                        <w:sz w:val="16"/>
                        <w:szCs w:val="16"/>
                        <w:highlight w:val="yellow"/>
                      </w:rPr>
                    </m:ctrlPr>
                  </m:e>
                </m:nary>
              </m:oMath>
            </m:oMathPara>
          </w:p>
          <w:p w14:paraId="6362E1DD" w14:textId="77777777" w:rsidR="0089212A" w:rsidRDefault="0089212A" w:rsidP="0089212A">
            <w:pPr>
              <w:pStyle w:val="SchmaleListeEbene2"/>
              <w:numPr>
                <w:ilvl w:val="0"/>
                <w:numId w:val="0"/>
              </w:numPr>
            </w:pPr>
          </w:p>
        </w:tc>
        <w:tc>
          <w:tcPr>
            <w:tcW w:w="2688" w:type="dxa"/>
            <w:tcBorders>
              <w:left w:val="dotted" w:sz="4" w:space="0" w:color="auto"/>
            </w:tcBorders>
          </w:tcPr>
          <w:p w14:paraId="7D22107A" w14:textId="77777777" w:rsidR="0089212A" w:rsidRPr="0089212A" w:rsidRDefault="0089212A" w:rsidP="0089212A">
            <w:pPr>
              <w:pStyle w:val="SchmaleListeEbene3"/>
              <w:numPr>
                <w:ilvl w:val="0"/>
                <w:numId w:val="0"/>
              </w:numPr>
              <w:ind w:left="567"/>
              <w:rPr>
                <w:i/>
                <w:iCs/>
              </w:rPr>
            </w:pPr>
            <w:r w:rsidRPr="0089212A">
              <w:rPr>
                <w:i/>
                <w:iCs/>
              </w:rPr>
              <w:t>L2 Norm (Ridge)</w:t>
            </w:r>
          </w:p>
          <w:p w14:paraId="56B857D1" w14:textId="77777777" w:rsidR="0089212A" w:rsidRPr="009B5459" w:rsidRDefault="0089212A" w:rsidP="0089212A">
            <w:pPr>
              <w:pStyle w:val="SchmaleListeEbene1"/>
              <w:numPr>
                <w:ilvl w:val="0"/>
                <w:numId w:val="0"/>
              </w:numPr>
              <w:ind w:left="284"/>
            </w:pPr>
            <m:oMathPara>
              <m:oMath>
                <m:nary>
                  <m:naryPr>
                    <m:chr m:val="∑"/>
                    <m:ctrlPr>
                      <w:rPr>
                        <w:rFonts w:ascii="Cambria Math" w:hAnsi="Cambria Math"/>
                        <w:sz w:val="16"/>
                        <w:szCs w:val="16"/>
                        <w:highlight w:val="yellow"/>
                      </w:rPr>
                    </m:ctrlPr>
                  </m:naryPr>
                  <m:sub>
                    <m:r>
                      <w:rPr>
                        <w:rFonts w:ascii="Cambria Math" w:hAnsi="Cambria Math"/>
                        <w:sz w:val="16"/>
                        <w:szCs w:val="16"/>
                        <w:highlight w:val="yellow"/>
                      </w:rPr>
                      <m:t>j</m:t>
                    </m:r>
                    <m:r>
                      <m:rPr>
                        <m:sty m:val="p"/>
                      </m:rPr>
                      <w:rPr>
                        <w:rFonts w:ascii="Cambria Math" w:hAnsi="Cambria Math"/>
                        <w:sz w:val="16"/>
                        <w:szCs w:val="16"/>
                        <w:highlight w:val="yellow"/>
                      </w:rPr>
                      <m:t>=1</m:t>
                    </m:r>
                  </m:sub>
                  <m:sup>
                    <m:r>
                      <w:rPr>
                        <w:rFonts w:ascii="Cambria Math" w:hAnsi="Cambria Math"/>
                        <w:sz w:val="16"/>
                        <w:szCs w:val="16"/>
                        <w:highlight w:val="yellow"/>
                      </w:rPr>
                      <m:t>p</m:t>
                    </m:r>
                  </m:sup>
                  <m:e>
                    <m:sSubSup>
                      <m:sSubSupPr>
                        <m:ctrlPr>
                          <w:rPr>
                            <w:rFonts w:ascii="Cambria Math" w:hAnsi="Cambria Math"/>
                            <w:sz w:val="16"/>
                            <w:szCs w:val="16"/>
                            <w:highlight w:val="yellow"/>
                          </w:rPr>
                        </m:ctrlPr>
                      </m:sSubSupPr>
                      <m:e>
                        <m:r>
                          <w:rPr>
                            <w:rFonts w:ascii="Cambria Math" w:hAnsi="Cambria Math"/>
                            <w:sz w:val="16"/>
                            <w:szCs w:val="16"/>
                            <w:highlight w:val="yellow"/>
                          </w:rPr>
                          <m:t>β</m:t>
                        </m:r>
                      </m:e>
                      <m:sub>
                        <m:r>
                          <w:rPr>
                            <w:rFonts w:ascii="Cambria Math" w:hAnsi="Cambria Math"/>
                            <w:sz w:val="16"/>
                            <w:szCs w:val="16"/>
                            <w:highlight w:val="yellow"/>
                          </w:rPr>
                          <m:t>j</m:t>
                        </m:r>
                      </m:sub>
                      <m:sup>
                        <m:r>
                          <m:rPr>
                            <m:sty m:val="p"/>
                          </m:rPr>
                          <w:rPr>
                            <w:rFonts w:ascii="Cambria Math" w:hAnsi="Cambria Math"/>
                            <w:sz w:val="16"/>
                            <w:szCs w:val="16"/>
                            <w:highlight w:val="yellow"/>
                          </w:rPr>
                          <m:t>2</m:t>
                        </m:r>
                      </m:sup>
                    </m:sSubSup>
                  </m:e>
                </m:nary>
              </m:oMath>
            </m:oMathPara>
          </w:p>
          <w:p w14:paraId="637FD724" w14:textId="389DD111" w:rsidR="0089212A" w:rsidRDefault="0089212A" w:rsidP="0089212A">
            <w:pPr>
              <w:pStyle w:val="SchmaleListeEbene2"/>
              <w:numPr>
                <w:ilvl w:val="0"/>
                <w:numId w:val="0"/>
              </w:numPr>
            </w:pPr>
          </w:p>
        </w:tc>
      </w:tr>
    </w:tbl>
    <w:p w14:paraId="54CC6D4C" w14:textId="77777777" w:rsidR="009B5459" w:rsidRPr="009B5459" w:rsidRDefault="009B5459" w:rsidP="007A1DCB">
      <w:pPr>
        <w:pStyle w:val="SchmaleListeEbene2"/>
      </w:pPr>
      <w:r w:rsidRPr="009B5459">
        <w:t>Weg zum Model-Komplexität zu kontrollieren</w:t>
      </w:r>
      <w:r w:rsidRPr="009B5459">
        <w:tab/>
      </w:r>
    </w:p>
    <w:p w14:paraId="4189E5CF" w14:textId="77777777" w:rsidR="009B5459" w:rsidRPr="009B5459" w:rsidRDefault="009B5459" w:rsidP="007A1DCB">
      <w:pPr>
        <w:pStyle w:val="SchmaleListeEbene3"/>
        <w:rPr>
          <w:lang w:val="en-GB"/>
        </w:rPr>
      </w:pPr>
      <w:r w:rsidRPr="009B5459">
        <w:rPr>
          <w:lang w:val="en-GB"/>
        </w:rPr>
        <w:t xml:space="preserve">Penalty-Term </w:t>
      </w:r>
      <w:proofErr w:type="spellStart"/>
      <w:r w:rsidRPr="009B5459">
        <w:rPr>
          <w:lang w:val="en-GB"/>
        </w:rPr>
        <w:t>wird</w:t>
      </w:r>
      <w:proofErr w:type="spellEnd"/>
      <w:r w:rsidRPr="009B5459">
        <w:rPr>
          <w:lang w:val="en-GB"/>
        </w:rPr>
        <w:t xml:space="preserve"> </w:t>
      </w:r>
      <w:proofErr w:type="spellStart"/>
      <w:r w:rsidRPr="009B5459">
        <w:rPr>
          <w:lang w:val="en-GB"/>
        </w:rPr>
        <w:t>zu</w:t>
      </w:r>
      <w:proofErr w:type="spellEnd"/>
      <w:r w:rsidRPr="009B5459">
        <w:rPr>
          <w:lang w:val="en-GB"/>
        </w:rPr>
        <w:t xml:space="preserve"> Loss </w:t>
      </w:r>
      <w:proofErr w:type="spellStart"/>
      <w:r w:rsidRPr="009B5459">
        <w:rPr>
          <w:lang w:val="en-GB"/>
        </w:rPr>
        <w:t>hinzugefügt</w:t>
      </w:r>
      <w:proofErr w:type="spellEnd"/>
    </w:p>
    <w:p w14:paraId="624210F0" w14:textId="77777777" w:rsidR="009B5459" w:rsidRPr="009B5459" w:rsidRDefault="009B5459" w:rsidP="007A1DCB">
      <w:pPr>
        <w:pStyle w:val="SchmaleListeEbene3"/>
      </w:pPr>
      <w:r w:rsidRPr="009B5459">
        <w:t>Komplexere Modelle haben höhere Penalty</w:t>
      </w:r>
    </w:p>
    <w:p w14:paraId="1B909FC1" w14:textId="77777777" w:rsidR="009B5459" w:rsidRDefault="009B5459" w:rsidP="007A1DCB">
      <w:pPr>
        <w:pStyle w:val="SchmaleListeEbene3"/>
      </w:pPr>
      <w:proofErr w:type="spellStart"/>
      <w:r w:rsidRPr="009B5459">
        <w:t>Constrain</w:t>
      </w:r>
      <w:proofErr w:type="spellEnd"/>
      <w:r w:rsidRPr="009B5459">
        <w:t xml:space="preserve"> wird zum Optimierungsprozess hinzugefügt</w:t>
      </w:r>
    </w:p>
    <w:p w14:paraId="35D11E3B" w14:textId="016931B7" w:rsidR="009B5459" w:rsidRPr="009B5459" w:rsidRDefault="004616A8" w:rsidP="00B36F6A">
      <w:pPr>
        <w:pStyle w:val="SchmaleListeEbene3"/>
        <w:numPr>
          <w:ilvl w:val="0"/>
          <w:numId w:val="0"/>
        </w:numPr>
      </w:pPr>
      <m:oMathPara>
        <m:oMath>
          <m:nary>
            <m:naryPr>
              <m:chr m:val="∑"/>
              <m:ctrlPr>
                <w:rPr>
                  <w:rFonts w:ascii="Cambria Math" w:hAnsi="Cambria Math"/>
                  <w:sz w:val="16"/>
                  <w:szCs w:val="16"/>
                </w:rPr>
              </m:ctrlPr>
            </m:naryPr>
            <m:sub>
              <m:r>
                <w:rPr>
                  <w:rFonts w:ascii="Cambria Math" w:hAnsi="Cambria Math"/>
                  <w:sz w:val="16"/>
                  <w:szCs w:val="16"/>
                </w:rPr>
                <m:t>i=1</m:t>
              </m:r>
              <m:ctrlPr>
                <w:rPr>
                  <w:rFonts w:ascii="Cambria Math" w:hAnsi="Cambria Math"/>
                  <w:i/>
                  <w:sz w:val="16"/>
                  <w:szCs w:val="16"/>
                </w:rPr>
              </m:ctrlPr>
            </m:sub>
            <m:sup>
              <m:r>
                <w:rPr>
                  <w:rFonts w:ascii="Cambria Math" w:hAnsi="Cambria Math"/>
                  <w:sz w:val="16"/>
                  <w:szCs w:val="16"/>
                </w:rPr>
                <m:t>n</m:t>
              </m:r>
              <m:ctrlPr>
                <w:rPr>
                  <w:rFonts w:ascii="Cambria Math" w:hAnsi="Cambria Math"/>
                  <w:i/>
                  <w:sz w:val="16"/>
                  <w:szCs w:val="16"/>
                </w:rPr>
              </m:ctrlPr>
            </m:sup>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y</m:t>
                          </m:r>
                        </m:e>
                        <m:sub>
                          <m:r>
                            <w:rPr>
                              <w:rFonts w:ascii="Cambria Math" w:hAnsi="Cambria Math"/>
                              <w:sz w:val="16"/>
                              <w:szCs w:val="16"/>
                            </w:rPr>
                            <m:t>i</m:t>
                          </m:r>
                        </m:sub>
                      </m:sSub>
                      <m:r>
                        <w:rPr>
                          <w:rFonts w:ascii="Cambria Math" w:hAnsi="Cambria Math"/>
                          <w:sz w:val="16"/>
                          <w:szCs w:val="16"/>
                        </w:rPr>
                        <m:t>-</m:t>
                      </m:r>
                      <m:nary>
                        <m:naryPr>
                          <m:chr m:val="∑"/>
                          <m:ctrlPr>
                            <w:rPr>
                              <w:rFonts w:ascii="Cambria Math" w:hAnsi="Cambria Math"/>
                              <w:sz w:val="16"/>
                              <w:szCs w:val="16"/>
                            </w:rPr>
                          </m:ctrlPr>
                        </m:naryPr>
                        <m:sub>
                          <m:r>
                            <w:rPr>
                              <w:rFonts w:ascii="Cambria Math" w:hAnsi="Cambria Math"/>
                              <w:sz w:val="16"/>
                              <w:szCs w:val="16"/>
                            </w:rPr>
                            <m:t>j=1</m:t>
                          </m:r>
                          <m:ctrlPr>
                            <w:rPr>
                              <w:rFonts w:ascii="Cambria Math" w:hAnsi="Cambria Math"/>
                              <w:i/>
                              <w:sz w:val="16"/>
                              <w:szCs w:val="16"/>
                            </w:rPr>
                          </m:ctrlPr>
                        </m:sub>
                        <m:sup>
                          <m:r>
                            <w:rPr>
                              <w:rFonts w:ascii="Cambria Math" w:hAnsi="Cambria Math"/>
                              <w:sz w:val="16"/>
                              <w:szCs w:val="16"/>
                            </w:rPr>
                            <m:t>p</m:t>
                          </m:r>
                          <m:ctrlPr>
                            <w:rPr>
                              <w:rFonts w:ascii="Cambria Math" w:hAnsi="Cambria Math"/>
                              <w:i/>
                              <w:sz w:val="16"/>
                              <w:szCs w:val="16"/>
                            </w:rPr>
                          </m:ctrlPr>
                        </m:sup>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ij</m:t>
                              </m:r>
                            </m:sub>
                          </m:sSub>
                          <m:ctrlPr>
                            <w:rPr>
                              <w:rFonts w:ascii="Cambria Math" w:hAnsi="Cambria Math"/>
                              <w:i/>
                              <w:sz w:val="16"/>
                              <w:szCs w:val="16"/>
                            </w:rPr>
                          </m:ctrlPr>
                        </m:e>
                      </m:nary>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j</m:t>
                          </m:r>
                        </m:sub>
                      </m:sSub>
                    </m:e>
                  </m:d>
                </m:e>
                <m:sup>
                  <m:r>
                    <w:rPr>
                      <w:rFonts w:ascii="Cambria Math" w:hAnsi="Cambria Math"/>
                      <w:sz w:val="16"/>
                      <w:szCs w:val="16"/>
                    </w:rPr>
                    <m:t>2</m:t>
                  </m:r>
                </m:sup>
              </m:sSup>
              <m:ctrlPr>
                <w:rPr>
                  <w:rFonts w:ascii="Cambria Math" w:hAnsi="Cambria Math"/>
                  <w:i/>
                  <w:sz w:val="16"/>
                  <w:szCs w:val="16"/>
                </w:rPr>
              </m:ctrlPr>
            </m:e>
          </m:nary>
          <m:r>
            <w:rPr>
              <w:rFonts w:ascii="Cambria Math" w:hAnsi="Cambria Math"/>
              <w:sz w:val="16"/>
              <w:szCs w:val="16"/>
            </w:rPr>
            <m:t>+</m:t>
          </m:r>
          <m:r>
            <w:rPr>
              <w:rFonts w:ascii="Cambria Math" w:hAnsi="Cambria Math"/>
              <w:sz w:val="16"/>
              <w:szCs w:val="16"/>
              <w:highlight w:val="yellow"/>
            </w:rPr>
            <m:t>λ</m:t>
          </m:r>
          <m:nary>
            <m:naryPr>
              <m:chr m:val="∑"/>
              <m:ctrlPr>
                <w:rPr>
                  <w:rFonts w:ascii="Cambria Math" w:hAnsi="Cambria Math"/>
                  <w:sz w:val="16"/>
                  <w:szCs w:val="16"/>
                  <w:highlight w:val="yellow"/>
                </w:rPr>
              </m:ctrlPr>
            </m:naryPr>
            <m:sub>
              <m:r>
                <w:rPr>
                  <w:rFonts w:ascii="Cambria Math" w:hAnsi="Cambria Math"/>
                  <w:sz w:val="16"/>
                  <w:szCs w:val="16"/>
                  <w:highlight w:val="yellow"/>
                </w:rPr>
                <m:t>j=1</m:t>
              </m:r>
              <m:ctrlPr>
                <w:rPr>
                  <w:rFonts w:ascii="Cambria Math" w:hAnsi="Cambria Math"/>
                  <w:i/>
                  <w:sz w:val="16"/>
                  <w:szCs w:val="16"/>
                  <w:highlight w:val="yellow"/>
                </w:rPr>
              </m:ctrlPr>
            </m:sub>
            <m:sup>
              <m:r>
                <w:rPr>
                  <w:rFonts w:ascii="Cambria Math" w:hAnsi="Cambria Math"/>
                  <w:sz w:val="16"/>
                  <w:szCs w:val="16"/>
                  <w:highlight w:val="yellow"/>
                </w:rPr>
                <m:t>p</m:t>
              </m:r>
              <m:ctrlPr>
                <w:rPr>
                  <w:rFonts w:ascii="Cambria Math" w:hAnsi="Cambria Math"/>
                  <w:i/>
                  <w:sz w:val="16"/>
                  <w:szCs w:val="16"/>
                  <w:highlight w:val="yellow"/>
                </w:rPr>
              </m:ctrlPr>
            </m:sup>
            <m:e>
              <m:sSubSup>
                <m:sSubSupPr>
                  <m:ctrlPr>
                    <w:rPr>
                      <w:rFonts w:ascii="Cambria Math" w:hAnsi="Cambria Math"/>
                      <w:i/>
                      <w:sz w:val="16"/>
                      <w:szCs w:val="16"/>
                      <w:highlight w:val="yellow"/>
                    </w:rPr>
                  </m:ctrlPr>
                </m:sSubSupPr>
                <m:e>
                  <m:r>
                    <w:rPr>
                      <w:rFonts w:ascii="Cambria Math" w:hAnsi="Cambria Math"/>
                      <w:sz w:val="16"/>
                      <w:szCs w:val="16"/>
                      <w:highlight w:val="yellow"/>
                    </w:rPr>
                    <m:t>β</m:t>
                  </m:r>
                </m:e>
                <m:sub>
                  <m:r>
                    <w:rPr>
                      <w:rFonts w:ascii="Cambria Math" w:hAnsi="Cambria Math"/>
                      <w:sz w:val="16"/>
                      <w:szCs w:val="16"/>
                      <w:highlight w:val="yellow"/>
                    </w:rPr>
                    <m:t>j</m:t>
                  </m:r>
                </m:sub>
                <m:sup>
                  <m:r>
                    <w:rPr>
                      <w:rFonts w:ascii="Cambria Math" w:hAnsi="Cambria Math"/>
                      <w:sz w:val="16"/>
                      <w:szCs w:val="16"/>
                      <w:highlight w:val="yellow"/>
                    </w:rPr>
                    <m:t>2</m:t>
                  </m:r>
                </m:sup>
              </m:sSubSup>
              <m:ctrlPr>
                <w:rPr>
                  <w:rFonts w:ascii="Cambria Math" w:hAnsi="Cambria Math"/>
                  <w:i/>
                  <w:sz w:val="16"/>
                  <w:szCs w:val="16"/>
                  <w:highlight w:val="yellow"/>
                </w:rPr>
              </m:ctrlPr>
            </m:e>
          </m:nary>
        </m:oMath>
      </m:oMathPara>
    </w:p>
    <w:p w14:paraId="3281854A" w14:textId="77777777" w:rsidR="009B5459" w:rsidRPr="009B5459" w:rsidRDefault="009B5459" w:rsidP="00A6246A">
      <w:pPr>
        <w:pStyle w:val="SchmaleListeEbene1"/>
        <w:spacing w:after="0"/>
      </w:pPr>
      <w:r w:rsidRPr="009B5459">
        <w:t>«</w:t>
      </w:r>
      <w:proofErr w:type="spellStart"/>
      <w:r w:rsidRPr="009B5459">
        <w:t>Lamda</w:t>
      </w:r>
      <w:proofErr w:type="spellEnd"/>
      <w:r w:rsidRPr="009B5459">
        <w:t xml:space="preserve"> ist der Hyperparameter»</w:t>
      </w:r>
    </w:p>
    <w:p w14:paraId="744053A4" w14:textId="77777777" w:rsidR="00A6246A" w:rsidRDefault="009B5459" w:rsidP="00A6246A">
      <w:pPr>
        <w:pStyle w:val="SchmaleListeEbene2"/>
      </w:pPr>
      <w:proofErr w:type="spellStart"/>
      <w:r w:rsidRPr="009B5459">
        <w:t>Lamda</w:t>
      </w:r>
      <w:proofErr w:type="spellEnd"/>
      <w:r w:rsidRPr="009B5459">
        <w:t xml:space="preserve"> = 0: dann haben wir kein </w:t>
      </w:r>
      <w:proofErr w:type="spellStart"/>
      <w:r w:rsidRPr="009B5459">
        <w:t>Constraint</w:t>
      </w:r>
      <w:proofErr w:type="spellEnd"/>
      <w:r w:rsidRPr="009B5459">
        <w:t xml:space="preserve"> also nur MSE.</w:t>
      </w:r>
    </w:p>
    <w:p w14:paraId="7FA39B74" w14:textId="5EB22B9F" w:rsidR="00A6246A" w:rsidRDefault="009B5459" w:rsidP="00A6246A">
      <w:pPr>
        <w:pStyle w:val="SchmaleListeEbene2"/>
      </w:pPr>
      <w:r w:rsidRPr="009B5459">
        <w:t xml:space="preserve"> Vergrössern von </w:t>
      </w:r>
      <w:proofErr w:type="spellStart"/>
      <w:r w:rsidRPr="009B5459">
        <w:t>Lamda</w:t>
      </w:r>
      <w:proofErr w:type="spellEnd"/>
      <w:r w:rsidRPr="009B5459">
        <w:t>: zu grosse Bias, kleinere Varianz</w:t>
      </w:r>
      <w:r w:rsidR="00A6246A" w:rsidRPr="009B5459">
        <w:rPr>
          <w:noProof/>
        </w:rPr>
        <w:drawing>
          <wp:inline distT="0" distB="0" distL="0" distR="0" wp14:anchorId="11414DEA" wp14:editId="59A1A896">
            <wp:extent cx="2516429" cy="1076373"/>
            <wp:effectExtent l="0" t="0" r="0" b="0"/>
            <wp:docPr id="60" name="Grafik 60" descr="Ein Bild, das Text, C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descr="Ein Bild, das Text, CD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92682" cy="1108989"/>
                    </a:xfrm>
                    <a:prstGeom prst="rect">
                      <a:avLst/>
                    </a:prstGeom>
                  </pic:spPr>
                </pic:pic>
              </a:graphicData>
            </a:graphic>
          </wp:inline>
        </w:drawing>
      </w:r>
      <w:bookmarkStart w:id="11" w:name="_Toc91511872"/>
    </w:p>
    <w:p w14:paraId="0379BB14" w14:textId="332DD07A" w:rsidR="009B5459" w:rsidRPr="009B5459" w:rsidRDefault="009B5459" w:rsidP="00A6246A">
      <w:r w:rsidRPr="009B5459">
        <w:t>Umsetzung mit Keras/</w:t>
      </w:r>
      <w:proofErr w:type="spellStart"/>
      <w:r w:rsidRPr="009B5459">
        <w:t>Tensorflow</w:t>
      </w:r>
      <w:bookmarkEnd w:id="11"/>
      <w:proofErr w:type="spellEnd"/>
    </w:p>
    <w:p w14:paraId="309FC874" w14:textId="5F6C9C00" w:rsidR="009B5459" w:rsidRPr="00CE236F" w:rsidRDefault="00CE236F" w:rsidP="00345406">
      <w:pPr>
        <w:spacing w:after="0"/>
        <w:rPr>
          <w:sz w:val="14"/>
          <w:szCs w:val="14"/>
          <w:lang w:val="en-GB"/>
        </w:rPr>
      </w:pPr>
      <w:r w:rsidRPr="00CE236F">
        <w:rPr>
          <w:rFonts w:ascii="Courier New" w:hAnsi="Courier New" w:cs="Courier New"/>
          <w:color w:val="A71D5D"/>
          <w:sz w:val="14"/>
          <w:szCs w:val="14"/>
          <w:lang w:val="en-GB"/>
        </w:rPr>
        <w:t>import</w:t>
      </w:r>
      <w:r w:rsidRPr="00CE236F">
        <w:rPr>
          <w:rFonts w:ascii="Courier New" w:hAnsi="Courier New" w:cs="Courier New"/>
          <w:color w:val="333333"/>
          <w:sz w:val="14"/>
          <w:szCs w:val="14"/>
          <w:lang w:val="en-GB"/>
        </w:rPr>
        <w:t xml:space="preserve"> </w:t>
      </w:r>
      <w:proofErr w:type="spellStart"/>
      <w:r w:rsidRPr="00CE236F">
        <w:rPr>
          <w:rFonts w:ascii="Courier New" w:hAnsi="Courier New" w:cs="Courier New"/>
          <w:color w:val="333333"/>
          <w:sz w:val="14"/>
          <w:szCs w:val="14"/>
          <w:lang w:val="en-GB"/>
        </w:rPr>
        <w:t>tensorflow</w:t>
      </w:r>
      <w:proofErr w:type="spellEnd"/>
      <w:r w:rsidRPr="00CE236F">
        <w:rPr>
          <w:rFonts w:ascii="Courier New" w:hAnsi="Courier New" w:cs="Courier New"/>
          <w:color w:val="333333"/>
          <w:sz w:val="14"/>
          <w:szCs w:val="14"/>
          <w:lang w:val="en-GB"/>
        </w:rPr>
        <w:t xml:space="preserve"> </w:t>
      </w:r>
      <w:r w:rsidRPr="00CE236F">
        <w:rPr>
          <w:rFonts w:ascii="Courier New" w:hAnsi="Courier New" w:cs="Courier New"/>
          <w:color w:val="A71D5D"/>
          <w:sz w:val="14"/>
          <w:szCs w:val="14"/>
          <w:lang w:val="en-GB"/>
        </w:rPr>
        <w:t>as</w:t>
      </w:r>
      <w:r w:rsidRPr="00CE236F">
        <w:rPr>
          <w:rFonts w:ascii="Courier New" w:hAnsi="Courier New" w:cs="Courier New"/>
          <w:color w:val="333333"/>
          <w:sz w:val="14"/>
          <w:szCs w:val="14"/>
          <w:lang w:val="en-GB"/>
        </w:rPr>
        <w:t xml:space="preserve"> </w:t>
      </w:r>
      <w:proofErr w:type="spellStart"/>
      <w:r w:rsidRPr="00CE236F">
        <w:rPr>
          <w:rFonts w:ascii="Courier New" w:hAnsi="Courier New" w:cs="Courier New"/>
          <w:color w:val="333333"/>
          <w:sz w:val="14"/>
          <w:szCs w:val="14"/>
          <w:lang w:val="en-GB"/>
        </w:rPr>
        <w:t>tf</w:t>
      </w:r>
      <w:proofErr w:type="spellEnd"/>
      <w:r w:rsidRPr="00CE236F">
        <w:rPr>
          <w:rFonts w:ascii="Courier New" w:hAnsi="Courier New" w:cs="Courier New"/>
          <w:color w:val="333333"/>
          <w:sz w:val="14"/>
          <w:szCs w:val="14"/>
          <w:lang w:val="en-GB"/>
        </w:rPr>
        <w:br/>
      </w:r>
      <w:r w:rsidRPr="00CE236F">
        <w:rPr>
          <w:rFonts w:ascii="Courier New" w:hAnsi="Courier New" w:cs="Courier New"/>
          <w:color w:val="A71D5D"/>
          <w:sz w:val="14"/>
          <w:szCs w:val="14"/>
          <w:lang w:val="en-GB"/>
        </w:rPr>
        <w:t>from</w:t>
      </w:r>
      <w:r w:rsidRPr="00CE236F">
        <w:rPr>
          <w:rFonts w:ascii="Courier New" w:hAnsi="Courier New" w:cs="Courier New"/>
          <w:color w:val="333333"/>
          <w:sz w:val="14"/>
          <w:szCs w:val="14"/>
          <w:lang w:val="en-GB"/>
        </w:rPr>
        <w:t xml:space="preserve"> </w:t>
      </w:r>
      <w:proofErr w:type="spellStart"/>
      <w:r w:rsidRPr="00CE236F">
        <w:rPr>
          <w:rFonts w:ascii="Courier New" w:hAnsi="Courier New" w:cs="Courier New"/>
          <w:color w:val="333333"/>
          <w:sz w:val="14"/>
          <w:szCs w:val="14"/>
          <w:lang w:val="en-GB"/>
        </w:rPr>
        <w:t>tensorflow</w:t>
      </w:r>
      <w:proofErr w:type="spellEnd"/>
      <w:r w:rsidRPr="00CE236F">
        <w:rPr>
          <w:rFonts w:ascii="Courier New" w:hAnsi="Courier New" w:cs="Courier New"/>
          <w:color w:val="333333"/>
          <w:sz w:val="14"/>
          <w:szCs w:val="14"/>
          <w:lang w:val="en-GB"/>
        </w:rPr>
        <w:t xml:space="preserve"> </w:t>
      </w:r>
      <w:r w:rsidRPr="00CE236F">
        <w:rPr>
          <w:rFonts w:ascii="Courier New" w:hAnsi="Courier New" w:cs="Courier New"/>
          <w:color w:val="A71D5D"/>
          <w:sz w:val="14"/>
          <w:szCs w:val="14"/>
          <w:lang w:val="en-GB"/>
        </w:rPr>
        <w:t>import</w:t>
      </w:r>
      <w:r w:rsidRPr="00CE236F">
        <w:rPr>
          <w:rFonts w:ascii="Courier New" w:hAnsi="Courier New" w:cs="Courier New"/>
          <w:color w:val="333333"/>
          <w:sz w:val="14"/>
          <w:szCs w:val="14"/>
          <w:lang w:val="en-GB"/>
        </w:rPr>
        <w:t xml:space="preserve"> </w:t>
      </w:r>
      <w:proofErr w:type="spellStart"/>
      <w:r w:rsidRPr="00CE236F">
        <w:rPr>
          <w:rFonts w:ascii="Courier New" w:hAnsi="Courier New" w:cs="Courier New"/>
          <w:color w:val="333333"/>
          <w:sz w:val="14"/>
          <w:szCs w:val="14"/>
          <w:lang w:val="en-GB"/>
        </w:rPr>
        <w:t>keras</w:t>
      </w:r>
      <w:proofErr w:type="spellEnd"/>
      <w:r w:rsidRPr="00CE236F">
        <w:rPr>
          <w:rFonts w:ascii="Courier New" w:hAnsi="Courier New" w:cs="Courier New"/>
          <w:color w:val="333333"/>
          <w:sz w:val="14"/>
          <w:szCs w:val="14"/>
          <w:lang w:val="en-GB"/>
        </w:rPr>
        <w:br/>
      </w:r>
      <w:r w:rsidRPr="00CE236F">
        <w:rPr>
          <w:rFonts w:ascii="Courier New" w:hAnsi="Courier New" w:cs="Courier New"/>
          <w:color w:val="A71D5D"/>
          <w:sz w:val="14"/>
          <w:szCs w:val="14"/>
          <w:lang w:val="en-GB"/>
        </w:rPr>
        <w:t>from</w:t>
      </w:r>
      <w:r w:rsidRPr="00CE236F">
        <w:rPr>
          <w:rFonts w:ascii="Courier New" w:hAnsi="Courier New" w:cs="Courier New"/>
          <w:color w:val="333333"/>
          <w:sz w:val="14"/>
          <w:szCs w:val="14"/>
          <w:lang w:val="en-GB"/>
        </w:rPr>
        <w:t xml:space="preserve"> </w:t>
      </w:r>
      <w:proofErr w:type="spellStart"/>
      <w:r w:rsidRPr="00CE236F">
        <w:rPr>
          <w:rFonts w:ascii="Courier New" w:hAnsi="Courier New" w:cs="Courier New"/>
          <w:color w:val="333333"/>
          <w:sz w:val="14"/>
          <w:szCs w:val="14"/>
          <w:lang w:val="en-GB"/>
        </w:rPr>
        <w:t>tensorflow.keras</w:t>
      </w:r>
      <w:proofErr w:type="spellEnd"/>
      <w:r w:rsidRPr="00CE236F">
        <w:rPr>
          <w:rFonts w:ascii="Courier New" w:hAnsi="Courier New" w:cs="Courier New"/>
          <w:color w:val="333333"/>
          <w:sz w:val="14"/>
          <w:szCs w:val="14"/>
          <w:lang w:val="en-GB"/>
        </w:rPr>
        <w:t xml:space="preserve"> </w:t>
      </w:r>
      <w:r w:rsidRPr="00CE236F">
        <w:rPr>
          <w:rFonts w:ascii="Courier New" w:hAnsi="Courier New" w:cs="Courier New"/>
          <w:color w:val="A71D5D"/>
          <w:sz w:val="14"/>
          <w:szCs w:val="14"/>
          <w:lang w:val="en-GB"/>
        </w:rPr>
        <w:t>import</w:t>
      </w:r>
      <w:r w:rsidRPr="00CE236F">
        <w:rPr>
          <w:rFonts w:ascii="Courier New" w:hAnsi="Courier New" w:cs="Courier New"/>
          <w:color w:val="333333"/>
          <w:sz w:val="14"/>
          <w:szCs w:val="14"/>
          <w:lang w:val="en-GB"/>
        </w:rPr>
        <w:t xml:space="preserve"> layers</w:t>
      </w:r>
      <w:r w:rsidRPr="00CE236F">
        <w:rPr>
          <w:rFonts w:ascii="Courier New" w:hAnsi="Courier New" w:cs="Courier New"/>
          <w:color w:val="333333"/>
          <w:sz w:val="14"/>
          <w:szCs w:val="14"/>
          <w:lang w:val="en-GB"/>
        </w:rPr>
        <w:br/>
      </w:r>
      <w:r w:rsidRPr="00CE236F">
        <w:rPr>
          <w:rFonts w:ascii="Courier New" w:hAnsi="Courier New" w:cs="Courier New"/>
          <w:color w:val="A71D5D"/>
          <w:sz w:val="14"/>
          <w:szCs w:val="14"/>
          <w:lang w:val="en-GB"/>
        </w:rPr>
        <w:t>from</w:t>
      </w:r>
      <w:r w:rsidRPr="00CE236F">
        <w:rPr>
          <w:rFonts w:ascii="Courier New" w:hAnsi="Courier New" w:cs="Courier New"/>
          <w:color w:val="333333"/>
          <w:sz w:val="14"/>
          <w:szCs w:val="14"/>
          <w:lang w:val="en-GB"/>
        </w:rPr>
        <w:t xml:space="preserve"> </w:t>
      </w:r>
      <w:proofErr w:type="spellStart"/>
      <w:r w:rsidRPr="00CE236F">
        <w:rPr>
          <w:rFonts w:ascii="Courier New" w:hAnsi="Courier New" w:cs="Courier New"/>
          <w:color w:val="333333"/>
          <w:sz w:val="14"/>
          <w:szCs w:val="14"/>
          <w:lang w:val="en-GB"/>
        </w:rPr>
        <w:t>tensorflow.keras</w:t>
      </w:r>
      <w:proofErr w:type="spellEnd"/>
      <w:r w:rsidRPr="00CE236F">
        <w:rPr>
          <w:rFonts w:ascii="Courier New" w:hAnsi="Courier New" w:cs="Courier New"/>
          <w:color w:val="333333"/>
          <w:sz w:val="14"/>
          <w:szCs w:val="14"/>
          <w:lang w:val="en-GB"/>
        </w:rPr>
        <w:t xml:space="preserve"> </w:t>
      </w:r>
      <w:r w:rsidRPr="00CE236F">
        <w:rPr>
          <w:rFonts w:ascii="Courier New" w:hAnsi="Courier New" w:cs="Courier New"/>
          <w:color w:val="A71D5D"/>
          <w:sz w:val="14"/>
          <w:szCs w:val="14"/>
          <w:lang w:val="en-GB"/>
        </w:rPr>
        <w:t>import</w:t>
      </w:r>
      <w:r w:rsidRPr="00CE236F">
        <w:rPr>
          <w:rFonts w:ascii="Courier New" w:hAnsi="Courier New" w:cs="Courier New"/>
          <w:color w:val="333333"/>
          <w:sz w:val="14"/>
          <w:szCs w:val="14"/>
          <w:lang w:val="en-GB"/>
        </w:rPr>
        <w:t xml:space="preserve"> </w:t>
      </w:r>
      <w:proofErr w:type="spellStart"/>
      <w:r w:rsidRPr="00CE236F">
        <w:rPr>
          <w:rFonts w:ascii="Courier New" w:hAnsi="Courier New" w:cs="Courier New"/>
          <w:color w:val="333333"/>
          <w:sz w:val="14"/>
          <w:szCs w:val="14"/>
          <w:lang w:val="en-GB"/>
        </w:rPr>
        <w:t>regularizers</w:t>
      </w:r>
      <w:proofErr w:type="spellEnd"/>
      <w:r w:rsidRPr="00CE236F">
        <w:rPr>
          <w:rFonts w:ascii="Courier New" w:hAnsi="Courier New" w:cs="Courier New"/>
          <w:color w:val="333333"/>
          <w:sz w:val="14"/>
          <w:szCs w:val="14"/>
          <w:lang w:val="en-GB"/>
        </w:rPr>
        <w:br/>
        <w:t xml:space="preserve">model = </w:t>
      </w:r>
      <w:proofErr w:type="spellStart"/>
      <w:r w:rsidRPr="00CE236F">
        <w:rPr>
          <w:rFonts w:ascii="Courier New" w:hAnsi="Courier New" w:cs="Courier New"/>
          <w:color w:val="333333"/>
          <w:sz w:val="14"/>
          <w:szCs w:val="14"/>
          <w:lang w:val="en-GB"/>
        </w:rPr>
        <w:t>tf.keras.models.Sequential</w:t>
      </w:r>
      <w:proofErr w:type="spellEnd"/>
      <w:r w:rsidRPr="00CE236F">
        <w:rPr>
          <w:rFonts w:ascii="Courier New" w:hAnsi="Courier New" w:cs="Courier New"/>
          <w:color w:val="333333"/>
          <w:sz w:val="14"/>
          <w:szCs w:val="14"/>
          <w:lang w:val="en-GB"/>
        </w:rPr>
        <w:t>()</w:t>
      </w:r>
      <w:r w:rsidRPr="00CE236F">
        <w:rPr>
          <w:rFonts w:ascii="Courier New" w:hAnsi="Courier New" w:cs="Courier New"/>
          <w:color w:val="333333"/>
          <w:sz w:val="14"/>
          <w:szCs w:val="14"/>
          <w:lang w:val="en-GB"/>
        </w:rPr>
        <w:br/>
      </w:r>
      <w:r w:rsidRPr="00CE236F">
        <w:rPr>
          <w:rFonts w:ascii="Courier New" w:hAnsi="Courier New" w:cs="Courier New"/>
          <w:color w:val="333333"/>
          <w:sz w:val="14"/>
          <w:szCs w:val="14"/>
          <w:lang w:val="en-GB"/>
        </w:rPr>
        <w:br/>
      </w:r>
      <w:r w:rsidRPr="00CE236F">
        <w:rPr>
          <w:rFonts w:ascii="Courier New" w:hAnsi="Courier New" w:cs="Courier New"/>
          <w:color w:val="969896"/>
          <w:sz w:val="14"/>
          <w:szCs w:val="14"/>
          <w:lang w:val="en-GB"/>
        </w:rPr>
        <w:t xml:space="preserve"># define the input. we provide the dimensionality of the input: </w:t>
      </w:r>
      <w:proofErr w:type="spellStart"/>
      <w:r w:rsidRPr="00CE236F">
        <w:rPr>
          <w:rFonts w:ascii="Courier New" w:hAnsi="Courier New" w:cs="Courier New"/>
          <w:color w:val="969896"/>
          <w:sz w:val="14"/>
          <w:szCs w:val="14"/>
          <w:lang w:val="en-GB"/>
        </w:rPr>
        <w:t>poly_order</w:t>
      </w:r>
      <w:proofErr w:type="spellEnd"/>
      <w:r w:rsidRPr="00CE236F">
        <w:rPr>
          <w:rFonts w:ascii="Courier New" w:hAnsi="Courier New" w:cs="Courier New"/>
          <w:color w:val="333333"/>
          <w:sz w:val="14"/>
          <w:szCs w:val="14"/>
          <w:lang w:val="en-GB"/>
        </w:rPr>
        <w:br/>
        <w:t xml:space="preserve">inputs = </w:t>
      </w:r>
      <w:proofErr w:type="spellStart"/>
      <w:r w:rsidRPr="00CE236F">
        <w:rPr>
          <w:rFonts w:ascii="Courier New" w:hAnsi="Courier New" w:cs="Courier New"/>
          <w:color w:val="333333"/>
          <w:sz w:val="14"/>
          <w:szCs w:val="14"/>
          <w:lang w:val="en-GB"/>
        </w:rPr>
        <w:t>keras.Input</w:t>
      </w:r>
      <w:proofErr w:type="spellEnd"/>
      <w:r w:rsidRPr="00CE236F">
        <w:rPr>
          <w:rFonts w:ascii="Courier New" w:hAnsi="Courier New" w:cs="Courier New"/>
          <w:color w:val="333333"/>
          <w:sz w:val="14"/>
          <w:szCs w:val="14"/>
          <w:lang w:val="en-GB"/>
        </w:rPr>
        <w:t>(shape=(</w:t>
      </w:r>
      <w:proofErr w:type="spellStart"/>
      <w:r w:rsidRPr="00CE236F">
        <w:rPr>
          <w:rFonts w:ascii="Courier New" w:hAnsi="Courier New" w:cs="Courier New"/>
          <w:color w:val="333333"/>
          <w:sz w:val="14"/>
          <w:szCs w:val="14"/>
          <w:lang w:val="en-GB"/>
        </w:rPr>
        <w:t>poly_order_MODEL</w:t>
      </w:r>
      <w:proofErr w:type="spellEnd"/>
      <w:r w:rsidRPr="00CE236F">
        <w:rPr>
          <w:rFonts w:ascii="Courier New" w:hAnsi="Courier New" w:cs="Courier New"/>
          <w:color w:val="333333"/>
          <w:sz w:val="14"/>
          <w:szCs w:val="14"/>
          <w:lang w:val="en-GB"/>
        </w:rPr>
        <w:t>,))</w:t>
      </w:r>
      <w:r w:rsidRPr="00CE236F">
        <w:rPr>
          <w:rFonts w:ascii="Courier New" w:hAnsi="Courier New" w:cs="Courier New"/>
          <w:color w:val="333333"/>
          <w:sz w:val="14"/>
          <w:szCs w:val="14"/>
          <w:lang w:val="en-GB"/>
        </w:rPr>
        <w:br/>
      </w:r>
      <w:proofErr w:type="spellStart"/>
      <w:r w:rsidRPr="00CE236F">
        <w:rPr>
          <w:rFonts w:ascii="Courier New" w:hAnsi="Courier New" w:cs="Courier New"/>
          <w:color w:val="333333"/>
          <w:sz w:val="14"/>
          <w:szCs w:val="14"/>
          <w:lang w:val="en-GB"/>
        </w:rPr>
        <w:t>model.add</w:t>
      </w:r>
      <w:proofErr w:type="spellEnd"/>
      <w:r w:rsidRPr="00CE236F">
        <w:rPr>
          <w:rFonts w:ascii="Courier New" w:hAnsi="Courier New" w:cs="Courier New"/>
          <w:color w:val="333333"/>
          <w:sz w:val="14"/>
          <w:szCs w:val="14"/>
          <w:lang w:val="en-GB"/>
        </w:rPr>
        <w:t>(inputs)</w:t>
      </w:r>
      <w:r w:rsidRPr="00CE236F">
        <w:rPr>
          <w:rFonts w:ascii="Courier New" w:hAnsi="Courier New" w:cs="Courier New"/>
          <w:color w:val="333333"/>
          <w:sz w:val="14"/>
          <w:szCs w:val="14"/>
          <w:lang w:val="en-GB"/>
        </w:rPr>
        <w:br/>
      </w:r>
      <w:proofErr w:type="spellStart"/>
      <w:r w:rsidRPr="00CE236F">
        <w:rPr>
          <w:rFonts w:ascii="Courier New" w:hAnsi="Courier New" w:cs="Courier New"/>
          <w:color w:val="333333"/>
          <w:sz w:val="14"/>
          <w:szCs w:val="14"/>
          <w:lang w:val="en-GB"/>
        </w:rPr>
        <w:t>output_layer</w:t>
      </w:r>
      <w:proofErr w:type="spellEnd"/>
      <w:r w:rsidRPr="00CE236F">
        <w:rPr>
          <w:rFonts w:ascii="Courier New" w:hAnsi="Courier New" w:cs="Courier New"/>
          <w:color w:val="333333"/>
          <w:sz w:val="14"/>
          <w:szCs w:val="14"/>
          <w:lang w:val="en-GB"/>
        </w:rPr>
        <w:t xml:space="preserve"> = </w:t>
      </w:r>
      <w:proofErr w:type="spellStart"/>
      <w:r w:rsidRPr="00CE236F">
        <w:rPr>
          <w:rFonts w:ascii="Courier New" w:hAnsi="Courier New" w:cs="Courier New"/>
          <w:color w:val="333333"/>
          <w:sz w:val="14"/>
          <w:szCs w:val="14"/>
          <w:lang w:val="en-GB"/>
        </w:rPr>
        <w:t>layers.Dense</w:t>
      </w:r>
      <w:proofErr w:type="spellEnd"/>
      <w:r w:rsidRPr="00CE236F">
        <w:rPr>
          <w:rFonts w:ascii="Courier New" w:hAnsi="Courier New" w:cs="Courier New"/>
          <w:color w:val="333333"/>
          <w:sz w:val="14"/>
          <w:szCs w:val="14"/>
          <w:lang w:val="en-GB"/>
        </w:rPr>
        <w:t>(1, activation=</w:t>
      </w:r>
      <w:r w:rsidRPr="00CE236F">
        <w:rPr>
          <w:rFonts w:ascii="Courier New" w:hAnsi="Courier New" w:cs="Courier New"/>
          <w:color w:val="0086B3"/>
          <w:sz w:val="14"/>
          <w:szCs w:val="14"/>
          <w:lang w:val="en-GB"/>
        </w:rPr>
        <w:t>None</w:t>
      </w:r>
      <w:r w:rsidRPr="00CE236F">
        <w:rPr>
          <w:rFonts w:ascii="Courier New" w:hAnsi="Courier New" w:cs="Courier New"/>
          <w:color w:val="333333"/>
          <w:sz w:val="14"/>
          <w:szCs w:val="14"/>
          <w:lang w:val="en-GB"/>
        </w:rPr>
        <w:t xml:space="preserve">, </w:t>
      </w:r>
      <w:proofErr w:type="spellStart"/>
      <w:r w:rsidRPr="00CE236F">
        <w:rPr>
          <w:rFonts w:ascii="Courier New" w:hAnsi="Courier New" w:cs="Courier New"/>
          <w:color w:val="333333"/>
          <w:sz w:val="14"/>
          <w:szCs w:val="14"/>
          <w:lang w:val="en-GB"/>
        </w:rPr>
        <w:t>use_bias</w:t>
      </w:r>
      <w:proofErr w:type="spellEnd"/>
      <w:r w:rsidRPr="00CE236F">
        <w:rPr>
          <w:rFonts w:ascii="Courier New" w:hAnsi="Courier New" w:cs="Courier New"/>
          <w:color w:val="333333"/>
          <w:sz w:val="14"/>
          <w:szCs w:val="14"/>
          <w:lang w:val="en-GB"/>
        </w:rPr>
        <w:t>=</w:t>
      </w:r>
      <w:r w:rsidRPr="00CE236F">
        <w:rPr>
          <w:rFonts w:ascii="Courier New" w:hAnsi="Courier New" w:cs="Courier New"/>
          <w:color w:val="0086B3"/>
          <w:sz w:val="14"/>
          <w:szCs w:val="14"/>
          <w:lang w:val="en-GB"/>
        </w:rPr>
        <w:t>True</w:t>
      </w:r>
      <w:r w:rsidRPr="00CE236F">
        <w:rPr>
          <w:rFonts w:ascii="Courier New" w:hAnsi="Courier New" w:cs="Courier New"/>
          <w:color w:val="333333"/>
          <w:sz w:val="14"/>
          <w:szCs w:val="14"/>
          <w:lang w:val="en-GB"/>
        </w:rPr>
        <w:t xml:space="preserve">, </w:t>
      </w:r>
      <w:proofErr w:type="spellStart"/>
      <w:r w:rsidRPr="00CE236F">
        <w:rPr>
          <w:rFonts w:ascii="Courier New" w:hAnsi="Courier New" w:cs="Courier New"/>
          <w:color w:val="333333"/>
          <w:sz w:val="14"/>
          <w:szCs w:val="14"/>
          <w:lang w:val="en-GB"/>
        </w:rPr>
        <w:t>kernel_regularizer</w:t>
      </w:r>
      <w:proofErr w:type="spellEnd"/>
      <w:r w:rsidRPr="00CE236F">
        <w:rPr>
          <w:rFonts w:ascii="Courier New" w:hAnsi="Courier New" w:cs="Courier New"/>
          <w:color w:val="333333"/>
          <w:sz w:val="14"/>
          <w:szCs w:val="14"/>
          <w:lang w:val="en-GB"/>
        </w:rPr>
        <w:t>=regularizers.l2(0.005))</w:t>
      </w:r>
      <w:r w:rsidRPr="00CE236F">
        <w:rPr>
          <w:rFonts w:ascii="Courier New" w:hAnsi="Courier New" w:cs="Courier New"/>
          <w:color w:val="333333"/>
          <w:sz w:val="14"/>
          <w:szCs w:val="14"/>
          <w:lang w:val="en-GB"/>
        </w:rPr>
        <w:br/>
      </w:r>
      <w:proofErr w:type="spellStart"/>
      <w:r w:rsidRPr="00CE236F">
        <w:rPr>
          <w:rFonts w:ascii="Courier New" w:hAnsi="Courier New" w:cs="Courier New"/>
          <w:color w:val="333333"/>
          <w:sz w:val="14"/>
          <w:szCs w:val="14"/>
          <w:lang w:val="en-GB"/>
        </w:rPr>
        <w:t>model.add</w:t>
      </w:r>
      <w:proofErr w:type="spellEnd"/>
      <w:r w:rsidRPr="00CE236F">
        <w:rPr>
          <w:rFonts w:ascii="Courier New" w:hAnsi="Courier New" w:cs="Courier New"/>
          <w:color w:val="333333"/>
          <w:sz w:val="14"/>
          <w:szCs w:val="14"/>
          <w:lang w:val="en-GB"/>
        </w:rPr>
        <w:t>(</w:t>
      </w:r>
      <w:proofErr w:type="spellStart"/>
      <w:r w:rsidRPr="00CE236F">
        <w:rPr>
          <w:rFonts w:ascii="Courier New" w:hAnsi="Courier New" w:cs="Courier New"/>
          <w:color w:val="333333"/>
          <w:sz w:val="14"/>
          <w:szCs w:val="14"/>
          <w:lang w:val="en-GB"/>
        </w:rPr>
        <w:t>output_layer</w:t>
      </w:r>
      <w:proofErr w:type="spellEnd"/>
      <w:r w:rsidRPr="00CE236F">
        <w:rPr>
          <w:rFonts w:ascii="Courier New" w:hAnsi="Courier New" w:cs="Courier New"/>
          <w:color w:val="333333"/>
          <w:sz w:val="14"/>
          <w:szCs w:val="14"/>
          <w:lang w:val="en-GB"/>
        </w:rPr>
        <w:t>)</w:t>
      </w:r>
      <w:r w:rsidRPr="00CE236F">
        <w:rPr>
          <w:rFonts w:ascii="Courier New" w:hAnsi="Courier New" w:cs="Courier New"/>
          <w:color w:val="333333"/>
          <w:sz w:val="14"/>
          <w:szCs w:val="14"/>
          <w:lang w:val="en-GB"/>
        </w:rPr>
        <w:br/>
      </w:r>
      <w:r w:rsidRPr="00CE236F">
        <w:rPr>
          <w:rFonts w:ascii="Courier New" w:hAnsi="Courier New" w:cs="Courier New"/>
          <w:color w:val="333333"/>
          <w:sz w:val="14"/>
          <w:szCs w:val="14"/>
          <w:lang w:val="en-GB"/>
        </w:rPr>
        <w:br/>
      </w:r>
      <w:proofErr w:type="spellStart"/>
      <w:r w:rsidRPr="00CE236F">
        <w:rPr>
          <w:rFonts w:ascii="Courier New" w:hAnsi="Courier New" w:cs="Courier New"/>
          <w:color w:val="333333"/>
          <w:sz w:val="14"/>
          <w:szCs w:val="14"/>
          <w:lang w:val="en-GB"/>
        </w:rPr>
        <w:t>model.compile</w:t>
      </w:r>
      <w:proofErr w:type="spellEnd"/>
      <w:r w:rsidRPr="00CE236F">
        <w:rPr>
          <w:rFonts w:ascii="Courier New" w:hAnsi="Courier New" w:cs="Courier New"/>
          <w:color w:val="333333"/>
          <w:sz w:val="14"/>
          <w:szCs w:val="14"/>
          <w:lang w:val="en-GB"/>
        </w:rPr>
        <w:t>(</w:t>
      </w:r>
      <w:r w:rsidRPr="00CE236F">
        <w:rPr>
          <w:rFonts w:ascii="Courier New" w:hAnsi="Courier New" w:cs="Courier New"/>
          <w:color w:val="333333"/>
          <w:sz w:val="14"/>
          <w:szCs w:val="14"/>
          <w:lang w:val="en-GB"/>
        </w:rPr>
        <w:br/>
        <w:t>    optimizer=</w:t>
      </w:r>
      <w:proofErr w:type="spellStart"/>
      <w:r w:rsidRPr="00CE236F">
        <w:rPr>
          <w:rFonts w:ascii="Courier New" w:hAnsi="Courier New" w:cs="Courier New"/>
          <w:color w:val="333333"/>
          <w:sz w:val="14"/>
          <w:szCs w:val="14"/>
          <w:lang w:val="en-GB"/>
        </w:rPr>
        <w:t>keras.optimizers.Adam</w:t>
      </w:r>
      <w:proofErr w:type="spellEnd"/>
      <w:r w:rsidRPr="00CE236F">
        <w:rPr>
          <w:rFonts w:ascii="Courier New" w:hAnsi="Courier New" w:cs="Courier New"/>
          <w:color w:val="333333"/>
          <w:sz w:val="14"/>
          <w:szCs w:val="14"/>
          <w:lang w:val="en-GB"/>
        </w:rPr>
        <w:t>(</w:t>
      </w:r>
      <w:proofErr w:type="spellStart"/>
      <w:r w:rsidRPr="00CE236F">
        <w:rPr>
          <w:rFonts w:ascii="Courier New" w:hAnsi="Courier New" w:cs="Courier New"/>
          <w:color w:val="333333"/>
          <w:sz w:val="14"/>
          <w:szCs w:val="14"/>
          <w:lang w:val="en-GB"/>
        </w:rPr>
        <w:t>learning_rate</w:t>
      </w:r>
      <w:proofErr w:type="spellEnd"/>
      <w:r w:rsidRPr="00CE236F">
        <w:rPr>
          <w:rFonts w:ascii="Courier New" w:hAnsi="Courier New" w:cs="Courier New"/>
          <w:color w:val="333333"/>
          <w:sz w:val="14"/>
          <w:szCs w:val="14"/>
          <w:lang w:val="en-GB"/>
        </w:rPr>
        <w:t>=0.04),  </w:t>
      </w:r>
      <w:r w:rsidRPr="00CE236F">
        <w:rPr>
          <w:rFonts w:ascii="Courier New" w:hAnsi="Courier New" w:cs="Courier New"/>
          <w:color w:val="969896"/>
          <w:sz w:val="14"/>
          <w:szCs w:val="14"/>
          <w:lang w:val="en-GB"/>
        </w:rPr>
        <w:t># Optimizer</w:t>
      </w:r>
      <w:r w:rsidRPr="00CE236F">
        <w:rPr>
          <w:rFonts w:ascii="Courier New" w:hAnsi="Courier New" w:cs="Courier New"/>
          <w:color w:val="333333"/>
          <w:sz w:val="14"/>
          <w:szCs w:val="14"/>
          <w:lang w:val="en-GB"/>
        </w:rPr>
        <w:br/>
        <w:t xml:space="preserve">    </w:t>
      </w:r>
      <w:r w:rsidRPr="00CE236F">
        <w:rPr>
          <w:rFonts w:ascii="Courier New" w:hAnsi="Courier New" w:cs="Courier New"/>
          <w:color w:val="969896"/>
          <w:sz w:val="14"/>
          <w:szCs w:val="14"/>
          <w:lang w:val="en-GB"/>
        </w:rPr>
        <w:t># Loss function to minimize</w:t>
      </w:r>
      <w:r w:rsidRPr="00CE236F">
        <w:rPr>
          <w:rFonts w:ascii="Courier New" w:hAnsi="Courier New" w:cs="Courier New"/>
          <w:color w:val="333333"/>
          <w:sz w:val="14"/>
          <w:szCs w:val="14"/>
          <w:lang w:val="en-GB"/>
        </w:rPr>
        <w:br/>
        <w:t>    loss=</w:t>
      </w:r>
      <w:proofErr w:type="spellStart"/>
      <w:r w:rsidRPr="00CE236F">
        <w:rPr>
          <w:rFonts w:ascii="Courier New" w:hAnsi="Courier New" w:cs="Courier New"/>
          <w:color w:val="333333"/>
          <w:sz w:val="14"/>
          <w:szCs w:val="14"/>
          <w:lang w:val="en-GB"/>
        </w:rPr>
        <w:t>keras.losses.MSE</w:t>
      </w:r>
      <w:proofErr w:type="spellEnd"/>
      <w:r w:rsidRPr="00CE236F">
        <w:rPr>
          <w:rFonts w:ascii="Courier New" w:hAnsi="Courier New" w:cs="Courier New"/>
          <w:color w:val="333333"/>
          <w:sz w:val="14"/>
          <w:szCs w:val="14"/>
          <w:lang w:val="en-GB"/>
        </w:rPr>
        <w:t>,</w:t>
      </w:r>
      <w:r w:rsidRPr="00CE236F">
        <w:rPr>
          <w:rFonts w:ascii="Courier New" w:hAnsi="Courier New" w:cs="Courier New"/>
          <w:color w:val="333333"/>
          <w:sz w:val="14"/>
          <w:szCs w:val="14"/>
          <w:lang w:val="en-GB"/>
        </w:rPr>
        <w:br/>
        <w:t xml:space="preserve">    </w:t>
      </w:r>
      <w:r w:rsidRPr="00CE236F">
        <w:rPr>
          <w:rFonts w:ascii="Courier New" w:hAnsi="Courier New" w:cs="Courier New"/>
          <w:color w:val="969896"/>
          <w:sz w:val="14"/>
          <w:szCs w:val="14"/>
          <w:lang w:val="en-GB"/>
        </w:rPr>
        <w:t># List of metrics to monitor</w:t>
      </w:r>
      <w:r w:rsidRPr="00CE236F">
        <w:rPr>
          <w:rFonts w:ascii="Courier New" w:hAnsi="Courier New" w:cs="Courier New"/>
          <w:color w:val="333333"/>
          <w:sz w:val="14"/>
          <w:szCs w:val="14"/>
          <w:lang w:val="en-GB"/>
        </w:rPr>
        <w:br/>
        <w:t>    metrics=[</w:t>
      </w:r>
      <w:proofErr w:type="spellStart"/>
      <w:r w:rsidRPr="00CE236F">
        <w:rPr>
          <w:rFonts w:ascii="Courier New" w:hAnsi="Courier New" w:cs="Courier New"/>
          <w:color w:val="333333"/>
          <w:sz w:val="14"/>
          <w:szCs w:val="14"/>
          <w:lang w:val="en-GB"/>
        </w:rPr>
        <w:t>keras.metrics.MSE</w:t>
      </w:r>
      <w:proofErr w:type="spellEnd"/>
      <w:r w:rsidRPr="00CE236F">
        <w:rPr>
          <w:rFonts w:ascii="Courier New" w:hAnsi="Courier New" w:cs="Courier New"/>
          <w:color w:val="333333"/>
          <w:sz w:val="14"/>
          <w:szCs w:val="14"/>
          <w:lang w:val="en-GB"/>
        </w:rPr>
        <w:t>]</w:t>
      </w:r>
      <w:r w:rsidRPr="00CE236F">
        <w:rPr>
          <w:rFonts w:ascii="Courier New" w:hAnsi="Courier New" w:cs="Courier New"/>
          <w:color w:val="333333"/>
          <w:sz w:val="14"/>
          <w:szCs w:val="14"/>
          <w:lang w:val="en-GB"/>
        </w:rPr>
        <w:br/>
        <w:t>)</w:t>
      </w:r>
    </w:p>
    <w:p w14:paraId="202780FD" w14:textId="04E3840F" w:rsidR="009B5459" w:rsidRPr="009B5459" w:rsidRDefault="009B5459" w:rsidP="00F0293A">
      <w:pPr>
        <w:pStyle w:val="TitelZusammenfassung"/>
        <w:rPr>
          <w:color w:val="2F5496" w:themeColor="accent1" w:themeShade="BF"/>
        </w:rPr>
      </w:pPr>
      <w:bookmarkStart w:id="12" w:name="_Toc91511873"/>
      <w:r w:rsidRPr="009B5459">
        <w:rPr>
          <w:color w:val="2F5496" w:themeColor="accent1" w:themeShade="BF"/>
        </w:rPr>
        <w:t xml:space="preserve"> Cross-Validation</w:t>
      </w:r>
      <w:bookmarkEnd w:id="12"/>
    </w:p>
    <w:p w14:paraId="268C3C68" w14:textId="77777777" w:rsidR="009B5459" w:rsidRPr="009B5459" w:rsidRDefault="009B5459" w:rsidP="00B8659D">
      <w:pPr>
        <w:pStyle w:val="SchmaleListeEbene1"/>
        <w:numPr>
          <w:ilvl w:val="0"/>
          <w:numId w:val="0"/>
        </w:numPr>
        <w:spacing w:after="0"/>
      </w:pPr>
      <w:r w:rsidRPr="009B5459">
        <w:t xml:space="preserve">Ohne Cross-Validation: Test-Fehler basiert auf 20% der Daten. </w:t>
      </w:r>
    </w:p>
    <w:p w14:paraId="6CF63B18" w14:textId="77777777" w:rsidR="009B5459" w:rsidRDefault="009B5459" w:rsidP="00B8659D">
      <w:r w:rsidRPr="009B5459">
        <w:rPr>
          <w:noProof/>
        </w:rPr>
        <w:drawing>
          <wp:inline distT="0" distB="0" distL="0" distR="0" wp14:anchorId="437B35F4" wp14:editId="76B4C729">
            <wp:extent cx="3174797" cy="343492"/>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55218" cy="352193"/>
                    </a:xfrm>
                    <a:prstGeom prst="rect">
                      <a:avLst/>
                    </a:prstGeom>
                  </pic:spPr>
                </pic:pic>
              </a:graphicData>
            </a:graphic>
          </wp:inline>
        </w:drawing>
      </w:r>
    </w:p>
    <w:p w14:paraId="32D419C1" w14:textId="77777777" w:rsidR="001F187E" w:rsidRPr="009B5459" w:rsidRDefault="001F187E" w:rsidP="00B8659D"/>
    <w:p w14:paraId="62F08DC0" w14:textId="59084D6C" w:rsidR="00B8659D" w:rsidRDefault="009B5459" w:rsidP="00374E53">
      <w:pPr>
        <w:spacing w:after="0"/>
      </w:pPr>
      <w:r w:rsidRPr="00B8659D">
        <w:rPr>
          <w:u w:val="single"/>
        </w:rPr>
        <w:t>k-</w:t>
      </w:r>
      <w:proofErr w:type="spellStart"/>
      <w:r w:rsidRPr="00B8659D">
        <w:rPr>
          <w:u w:val="single"/>
        </w:rPr>
        <w:t>Fold</w:t>
      </w:r>
      <w:proofErr w:type="spellEnd"/>
      <w:r w:rsidRPr="00B8659D">
        <w:rPr>
          <w:u w:val="single"/>
        </w:rPr>
        <w:t>-</w:t>
      </w:r>
      <w:proofErr w:type="spellStart"/>
      <w:r w:rsidRPr="00B8659D">
        <w:rPr>
          <w:u w:val="single"/>
        </w:rPr>
        <w:t>Crossvalidation</w:t>
      </w:r>
      <w:proofErr w:type="spellEnd"/>
      <w:r w:rsidRPr="009B5459">
        <w:t xml:space="preserve">: </w:t>
      </w:r>
      <w:r w:rsidR="00374E53" w:rsidRPr="009B5459">
        <w:rPr>
          <w:noProof/>
        </w:rPr>
        <w:drawing>
          <wp:inline distT="0" distB="0" distL="0" distR="0" wp14:anchorId="2E8F0020" wp14:editId="0F48103C">
            <wp:extent cx="2728570" cy="1398071"/>
            <wp:effectExtent l="0" t="0" r="0" b="0"/>
            <wp:docPr id="62" name="Grafik 6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isch enthält.&#10;&#10;Automatisch generierte Beschreibung"/>
                    <pic:cNvPicPr/>
                  </pic:nvPicPr>
                  <pic:blipFill>
                    <a:blip r:embed="rId35"/>
                    <a:stretch>
                      <a:fillRect/>
                    </a:stretch>
                  </pic:blipFill>
                  <pic:spPr>
                    <a:xfrm>
                      <a:off x="0" y="0"/>
                      <a:ext cx="2745703" cy="1406850"/>
                    </a:xfrm>
                    <a:prstGeom prst="rect">
                      <a:avLst/>
                    </a:prstGeom>
                  </pic:spPr>
                </pic:pic>
              </a:graphicData>
            </a:graphic>
          </wp:inline>
        </w:drawing>
      </w:r>
    </w:p>
    <w:p w14:paraId="22CAF3E6" w14:textId="77777777" w:rsidR="00B8659D" w:rsidRDefault="009B5459" w:rsidP="00B8659D">
      <w:pPr>
        <w:pStyle w:val="SchmaleListeEbene1"/>
      </w:pPr>
      <w:r w:rsidRPr="009B5459">
        <w:t xml:space="preserve">Daten werden zuerst </w:t>
      </w:r>
      <w:proofErr w:type="spellStart"/>
      <w:r w:rsidRPr="009B5459">
        <w:t>geshuffelt</w:t>
      </w:r>
      <w:proofErr w:type="spellEnd"/>
      <w:r w:rsidRPr="009B5459">
        <w:t xml:space="preserve">. </w:t>
      </w:r>
    </w:p>
    <w:p w14:paraId="7EEB2C41" w14:textId="77777777" w:rsidR="0074489E" w:rsidRDefault="009B5459" w:rsidP="00B8659D">
      <w:pPr>
        <w:pStyle w:val="SchmaleListeEbene1"/>
      </w:pPr>
      <w:r w:rsidRPr="009B5459">
        <w:t>Anschliessend aufgeteilt in k-</w:t>
      </w:r>
      <w:proofErr w:type="spellStart"/>
      <w:r w:rsidRPr="009B5459">
        <w:t>Fold</w:t>
      </w:r>
      <w:proofErr w:type="spellEnd"/>
      <w:r w:rsidRPr="009B5459">
        <w:t xml:space="preserve"> </w:t>
      </w:r>
    </w:p>
    <w:p w14:paraId="0779733F" w14:textId="77777777" w:rsidR="0074489E" w:rsidRDefault="009B5459" w:rsidP="0074489E">
      <w:pPr>
        <w:pStyle w:val="SchmaleListeEbene1"/>
        <w:numPr>
          <w:ilvl w:val="0"/>
          <w:numId w:val="0"/>
        </w:numPr>
        <w:ind w:left="284"/>
      </w:pPr>
      <w:r w:rsidRPr="009B5459">
        <w:t>(Üblich: 5-Fold, 10-Fold. Gibt auch N-</w:t>
      </w:r>
      <w:proofErr w:type="spellStart"/>
      <w:r w:rsidRPr="009B5459">
        <w:t>Fold</w:t>
      </w:r>
      <w:proofErr w:type="spellEnd"/>
      <w:r w:rsidRPr="009B5459">
        <w:t xml:space="preserve"> </w:t>
      </w:r>
      <w:r w:rsidR="0074489E">
        <w:t xml:space="preserve">mit 1 Datenpunkt pro </w:t>
      </w:r>
      <w:proofErr w:type="spellStart"/>
      <w:r w:rsidR="0074489E">
        <w:t>Fold</w:t>
      </w:r>
      <w:proofErr w:type="spellEnd"/>
      <w:r w:rsidRPr="009B5459">
        <w:t>)</w:t>
      </w:r>
    </w:p>
    <w:p w14:paraId="3D45F557" w14:textId="17E65381" w:rsidR="009B5459" w:rsidRDefault="0074489E" w:rsidP="009368B4">
      <w:pPr>
        <w:pStyle w:val="SchmaleListeEbene1"/>
        <w:spacing w:after="0"/>
      </w:pPr>
      <w:r>
        <w:t xml:space="preserve">Jeder </w:t>
      </w:r>
      <w:r w:rsidR="00374E53">
        <w:t>Trainingsdurchgang</w:t>
      </w:r>
      <w:r>
        <w:t xml:space="preserve"> anderer</w:t>
      </w:r>
      <w:r w:rsidR="009B5459" w:rsidRPr="009B5459">
        <w:t xml:space="preserve"> </w:t>
      </w:r>
      <w:proofErr w:type="spellStart"/>
      <w:r w:rsidR="009B5459" w:rsidRPr="009B5459">
        <w:t>Fold</w:t>
      </w:r>
      <w:proofErr w:type="spellEnd"/>
      <w:r w:rsidR="009B5459" w:rsidRPr="009B5459">
        <w:t xml:space="preserve"> als Test-Datensatz </w:t>
      </w:r>
    </w:p>
    <w:p w14:paraId="3F70D568" w14:textId="77777777" w:rsidR="001F187E" w:rsidRPr="009B5459" w:rsidRDefault="001F187E" w:rsidP="009368B4">
      <w:pPr>
        <w:pStyle w:val="SchmaleListeEbene1"/>
        <w:spacing w:after="0"/>
      </w:pPr>
    </w:p>
    <w:p w14:paraId="568A4C28" w14:textId="1420DAE6" w:rsidR="009B5459" w:rsidRPr="009368B4" w:rsidRDefault="009B5459" w:rsidP="009368B4">
      <w:pPr>
        <w:spacing w:after="0"/>
        <w:rPr>
          <w:i/>
          <w:iCs/>
        </w:rPr>
      </w:pPr>
      <w:r w:rsidRPr="009368B4">
        <w:rPr>
          <w:i/>
          <w:iCs/>
        </w:rPr>
        <w:t xml:space="preserve">Hinweis: Daten in einem </w:t>
      </w:r>
      <w:proofErr w:type="spellStart"/>
      <w:r w:rsidRPr="009368B4">
        <w:rPr>
          <w:i/>
          <w:iCs/>
        </w:rPr>
        <w:t>Fold</w:t>
      </w:r>
      <w:proofErr w:type="spellEnd"/>
      <w:r w:rsidRPr="009368B4">
        <w:rPr>
          <w:i/>
          <w:iCs/>
        </w:rPr>
        <w:t xml:space="preserve"> ändern sich während den einzelnen Splits nicht. Diese bleiben über die ganzen Trainings gleich. Weiter muss die </w:t>
      </w:r>
      <w:proofErr w:type="spellStart"/>
      <w:r w:rsidRPr="009368B4">
        <w:rPr>
          <w:i/>
          <w:iCs/>
        </w:rPr>
        <w:t>Preprocessing</w:t>
      </w:r>
      <w:proofErr w:type="spellEnd"/>
      <w:r w:rsidRPr="009368B4">
        <w:rPr>
          <w:i/>
          <w:iCs/>
        </w:rPr>
        <w:t xml:space="preserve">-Pipeline während den einzelnen Splits laufen und nicht davor, da sonst Ergebnisse verzerrt werden. </w:t>
      </w:r>
    </w:p>
    <w:p w14:paraId="12987AD1" w14:textId="77777777" w:rsidR="009B5459" w:rsidRPr="009B5459" w:rsidRDefault="009B5459" w:rsidP="005619AB">
      <w:pPr>
        <w:pStyle w:val="SchmaleListeEbene1"/>
        <w:spacing w:after="0"/>
      </w:pPr>
      <w:bookmarkStart w:id="13" w:name="_Toc91511874"/>
      <w:r w:rsidRPr="009B5459">
        <w:t>Ziel 1: Generalisierungsfehler Schätzen</w:t>
      </w:r>
      <w:bookmarkEnd w:id="13"/>
    </w:p>
    <w:p w14:paraId="7EAC670F" w14:textId="56F2DCD8" w:rsidR="009B5459" w:rsidRPr="009B5459" w:rsidRDefault="005619AB" w:rsidP="00A76F84">
      <w:pPr>
        <w:pStyle w:val="SchmaleListeEbene2"/>
      </w:pPr>
      <w:r>
        <w:t>Durchschnitt aus einzelnen</w:t>
      </w:r>
      <w:r w:rsidR="009B5459" w:rsidRPr="009B5459">
        <w:t xml:space="preserve"> Testfehler </w:t>
      </w:r>
      <w:r>
        <w:t>nehmen als</w:t>
      </w:r>
      <w:r w:rsidR="00AF7AD4">
        <w:t xml:space="preserve"> Berechnung des</w:t>
      </w:r>
      <w:r w:rsidR="009B5459" w:rsidRPr="009B5459">
        <w:t xml:space="preserve"> Mean und die </w:t>
      </w:r>
      <w:proofErr w:type="spellStart"/>
      <w:r w:rsidR="009B5459" w:rsidRPr="009B5459">
        <w:t>Variance</w:t>
      </w:r>
      <w:proofErr w:type="spellEnd"/>
      <w:r w:rsidR="009B5459" w:rsidRPr="009B5459">
        <w:t xml:space="preserve">. Ist genauer als mit einzelnen Tests. </w:t>
      </w:r>
    </w:p>
    <w:p w14:paraId="36FAA110" w14:textId="77777777" w:rsidR="009B5459" w:rsidRPr="009B5459" w:rsidRDefault="009B5459" w:rsidP="009368B4">
      <w:pPr>
        <w:pStyle w:val="SchmaleListeEbene1"/>
        <w:spacing w:after="0"/>
      </w:pPr>
      <w:bookmarkStart w:id="14" w:name="_Toc91511875"/>
      <w:r w:rsidRPr="009B5459">
        <w:t>Ziel 2: Auswahl von Hyper-Parameter</w:t>
      </w:r>
      <w:bookmarkEnd w:id="14"/>
    </w:p>
    <w:p w14:paraId="4801AAF8" w14:textId="2D2D9402" w:rsidR="009B5459" w:rsidRPr="009B5459" w:rsidRDefault="00495A52" w:rsidP="00A76F84">
      <w:pPr>
        <w:pStyle w:val="SchmaleListeEbene2"/>
      </w:pPr>
      <w:proofErr w:type="spellStart"/>
      <w:r>
        <w:t>Varieren</w:t>
      </w:r>
      <w:proofErr w:type="spellEnd"/>
      <w:r w:rsidR="009B5459" w:rsidRPr="009B5459">
        <w:t xml:space="preserve"> mit den Hyper-Parameter (</w:t>
      </w:r>
      <w:proofErr w:type="spellStart"/>
      <w:r w:rsidR="009B5459" w:rsidRPr="009B5459">
        <w:t>Regularisierungslamda</w:t>
      </w:r>
      <w:proofErr w:type="spellEnd"/>
      <w:r w:rsidR="009B5459" w:rsidRPr="009B5459">
        <w:t>, etc.)</w:t>
      </w:r>
      <w:r w:rsidR="009368B4">
        <w:t xml:space="preserve"> um so optionalen</w:t>
      </w:r>
      <w:r w:rsidR="009B5459" w:rsidRPr="009B5459">
        <w:t xml:space="preserve"> Parameter heraus</w:t>
      </w:r>
      <w:r w:rsidR="009368B4">
        <w:t>finden</w:t>
      </w:r>
    </w:p>
    <w:p w14:paraId="0308C2DD" w14:textId="77777777" w:rsidR="009B5459" w:rsidRDefault="009B5459" w:rsidP="008A2642">
      <w:pPr>
        <w:spacing w:after="0"/>
      </w:pPr>
      <w:r w:rsidRPr="009B5459">
        <w:rPr>
          <w:noProof/>
        </w:rPr>
        <w:drawing>
          <wp:inline distT="0" distB="0" distL="0" distR="0" wp14:anchorId="70C6C6F4" wp14:editId="27971572">
            <wp:extent cx="3430829" cy="1068831"/>
            <wp:effectExtent l="0" t="0" r="0" b="0"/>
            <wp:docPr id="63" name="Grafik 6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isch enthält.&#10;&#10;Automatisch generierte Beschreibung"/>
                    <pic:cNvPicPr/>
                  </pic:nvPicPr>
                  <pic:blipFill>
                    <a:blip r:embed="rId36"/>
                    <a:stretch>
                      <a:fillRect/>
                    </a:stretch>
                  </pic:blipFill>
                  <pic:spPr>
                    <a:xfrm>
                      <a:off x="0" y="0"/>
                      <a:ext cx="3470948" cy="1081329"/>
                    </a:xfrm>
                    <a:prstGeom prst="rect">
                      <a:avLst/>
                    </a:prstGeom>
                  </pic:spPr>
                </pic:pic>
              </a:graphicData>
            </a:graphic>
          </wp:inline>
        </w:drawing>
      </w:r>
    </w:p>
    <w:p w14:paraId="61D9F3E0" w14:textId="77777777" w:rsidR="00356E2B" w:rsidRDefault="00356E2B" w:rsidP="008A2642">
      <w:pPr>
        <w:spacing w:after="0"/>
      </w:pPr>
    </w:p>
    <w:p w14:paraId="6A744177" w14:textId="77777777" w:rsidR="00356E2B" w:rsidRDefault="00356E2B" w:rsidP="008A2642">
      <w:pPr>
        <w:spacing w:after="0"/>
      </w:pPr>
    </w:p>
    <w:p w14:paraId="21F47EC7" w14:textId="77777777" w:rsidR="00356E2B" w:rsidRPr="009B5459" w:rsidRDefault="00356E2B" w:rsidP="008A2642">
      <w:pPr>
        <w:spacing w:after="0"/>
      </w:pPr>
    </w:p>
    <w:p w14:paraId="022858CD" w14:textId="77777777" w:rsidR="009B5459" w:rsidRPr="00356E2B" w:rsidRDefault="009B5459" w:rsidP="00356E2B">
      <w:pPr>
        <w:spacing w:after="0"/>
        <w:rPr>
          <w:u w:val="single"/>
        </w:rPr>
      </w:pPr>
      <w:bookmarkStart w:id="15" w:name="_Toc91511876"/>
      <w:proofErr w:type="spellStart"/>
      <w:r w:rsidRPr="00356E2B">
        <w:rPr>
          <w:u w:val="single"/>
        </w:rPr>
        <w:lastRenderedPageBreak/>
        <w:t>Scikit-learn</w:t>
      </w:r>
      <w:proofErr w:type="spellEnd"/>
      <w:r w:rsidRPr="00356E2B">
        <w:rPr>
          <w:u w:val="single"/>
        </w:rPr>
        <w:t xml:space="preserve"> Cross-Validation</w:t>
      </w:r>
      <w:bookmarkEnd w:id="15"/>
    </w:p>
    <w:p w14:paraId="60E37302" w14:textId="721E99A2" w:rsidR="009B5459" w:rsidRPr="009B5459" w:rsidRDefault="009B5459" w:rsidP="00356E2B">
      <w:pPr>
        <w:pStyle w:val="SchmaleListeEbene1"/>
      </w:pPr>
      <w:r w:rsidRPr="009B5459">
        <w:t>Einzelne Daten werden vorher ganz rausgenommen als Testdaten. Dann wird mit anderen Cross-Validation gemacht. Ist empfohlen.</w:t>
      </w:r>
      <w:r w:rsidRPr="009B5459">
        <w:br/>
        <w:t xml:space="preserve"> </w:t>
      </w:r>
      <w:r w:rsidRPr="009B5459">
        <w:rPr>
          <w:noProof/>
        </w:rPr>
        <w:drawing>
          <wp:inline distT="0" distB="0" distL="0" distR="0" wp14:anchorId="5D217DF9" wp14:editId="62BE56C5">
            <wp:extent cx="1514246" cy="972083"/>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2980" cy="984110"/>
                    </a:xfrm>
                    <a:prstGeom prst="rect">
                      <a:avLst/>
                    </a:prstGeom>
                  </pic:spPr>
                </pic:pic>
              </a:graphicData>
            </a:graphic>
          </wp:inline>
        </w:drawing>
      </w:r>
    </w:p>
    <w:p w14:paraId="10C00FF5" w14:textId="4DD12FD4" w:rsidR="009B5459" w:rsidRPr="009B5459" w:rsidRDefault="009B5459" w:rsidP="00F0293A">
      <w:pPr>
        <w:pStyle w:val="TitelZusammenfassung"/>
        <w:rPr>
          <w:color w:val="2F5496" w:themeColor="accent1" w:themeShade="BF"/>
        </w:rPr>
      </w:pPr>
      <w:bookmarkStart w:id="16" w:name="_Toc91511877"/>
      <w:proofErr w:type="spellStart"/>
      <w:r w:rsidRPr="009B5459">
        <w:rPr>
          <w:color w:val="2F5496" w:themeColor="accent1" w:themeShade="BF"/>
        </w:rPr>
        <w:t>Artificial</w:t>
      </w:r>
      <w:proofErr w:type="spellEnd"/>
      <w:r w:rsidRPr="009B5459">
        <w:rPr>
          <w:color w:val="2F5496" w:themeColor="accent1" w:themeShade="BF"/>
        </w:rPr>
        <w:t xml:space="preserve"> </w:t>
      </w:r>
      <w:proofErr w:type="spellStart"/>
      <w:r w:rsidRPr="009B5459">
        <w:rPr>
          <w:color w:val="2F5496" w:themeColor="accent1" w:themeShade="BF"/>
        </w:rPr>
        <w:t>Neural</w:t>
      </w:r>
      <w:proofErr w:type="spellEnd"/>
      <w:r w:rsidRPr="009B5459">
        <w:rPr>
          <w:color w:val="2F5496" w:themeColor="accent1" w:themeShade="BF"/>
        </w:rPr>
        <w:t xml:space="preserve"> Networks</w:t>
      </w:r>
      <w:bookmarkEnd w:id="16"/>
    </w:p>
    <w:p w14:paraId="3330DBFB" w14:textId="3703CAFC" w:rsidR="009B5459" w:rsidRPr="009B5459" w:rsidRDefault="009B5459" w:rsidP="00F3640E">
      <w:r w:rsidRPr="009B5459">
        <w:t xml:space="preserve">AI ist inspiriert von unserem Gehirn und den Neuronen. </w:t>
      </w:r>
    </w:p>
    <w:p w14:paraId="74740BF0" w14:textId="7639A755" w:rsidR="009B5459" w:rsidRPr="009B5459" w:rsidRDefault="009B5459" w:rsidP="00F3640E">
      <w:r w:rsidRPr="009B5459">
        <w:rPr>
          <w:noProof/>
        </w:rPr>
        <w:drawing>
          <wp:inline distT="0" distB="0" distL="0" distR="0" wp14:anchorId="0DAB138C" wp14:editId="6073EC58">
            <wp:extent cx="3298107" cy="1502283"/>
            <wp:effectExtent l="0" t="0" r="0" b="317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643" b="-1"/>
                    <a:stretch/>
                  </pic:blipFill>
                  <pic:spPr bwMode="auto">
                    <a:xfrm>
                      <a:off x="0" y="0"/>
                      <a:ext cx="3337506" cy="1520229"/>
                    </a:xfrm>
                    <a:prstGeom prst="rect">
                      <a:avLst/>
                    </a:prstGeom>
                    <a:ln>
                      <a:noFill/>
                    </a:ln>
                    <a:extLst>
                      <a:ext uri="{53640926-AAD7-44D8-BBD7-CCE9431645EC}">
                        <a14:shadowObscured xmlns:a14="http://schemas.microsoft.com/office/drawing/2010/main"/>
                      </a:ext>
                    </a:extLst>
                  </pic:spPr>
                </pic:pic>
              </a:graphicData>
            </a:graphic>
          </wp:inline>
        </w:drawing>
      </w:r>
      <w:r w:rsidRPr="009B5459">
        <w:t xml:space="preserve"> </w:t>
      </w:r>
      <w:r w:rsidRPr="009B5459">
        <w:rPr>
          <w:noProof/>
        </w:rPr>
        <w:drawing>
          <wp:inline distT="0" distB="0" distL="0" distR="0" wp14:anchorId="2C602BF5" wp14:editId="42FD1712">
            <wp:extent cx="3305456" cy="1610283"/>
            <wp:effectExtent l="0" t="0" r="0" b="952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654"/>
                    <a:stretch/>
                  </pic:blipFill>
                  <pic:spPr bwMode="auto">
                    <a:xfrm>
                      <a:off x="0" y="0"/>
                      <a:ext cx="3348177" cy="1631095"/>
                    </a:xfrm>
                    <a:prstGeom prst="rect">
                      <a:avLst/>
                    </a:prstGeom>
                    <a:ln>
                      <a:noFill/>
                    </a:ln>
                    <a:extLst>
                      <a:ext uri="{53640926-AAD7-44D8-BBD7-CCE9431645EC}">
                        <a14:shadowObscured xmlns:a14="http://schemas.microsoft.com/office/drawing/2010/main"/>
                      </a:ext>
                    </a:extLst>
                  </pic:spPr>
                </pic:pic>
              </a:graphicData>
            </a:graphic>
          </wp:inline>
        </w:drawing>
      </w:r>
    </w:p>
    <w:p w14:paraId="3BB02D5B" w14:textId="77777777" w:rsidR="007A7B45" w:rsidRPr="00F3640E" w:rsidRDefault="007A7B45" w:rsidP="009368B4">
      <w:pPr>
        <w:rPr>
          <w:u w:val="single"/>
        </w:rPr>
      </w:pPr>
      <w:proofErr w:type="spellStart"/>
      <w:r w:rsidRPr="00F3640E">
        <w:rPr>
          <w:u w:val="single"/>
        </w:rPr>
        <w:t>Artificial</w:t>
      </w:r>
      <w:proofErr w:type="spellEnd"/>
      <w:r w:rsidRPr="00F3640E">
        <w:rPr>
          <w:u w:val="single"/>
        </w:rPr>
        <w:t xml:space="preserve"> Neuron (Vereinfachung des Biologischen)</w:t>
      </w:r>
    </w:p>
    <w:p w14:paraId="22FAFBA3" w14:textId="74A13CA7" w:rsidR="009B5459" w:rsidRPr="009B5459" w:rsidRDefault="009B5459" w:rsidP="00AC28DD">
      <w:r w:rsidRPr="009B5459">
        <w:rPr>
          <w:noProof/>
        </w:rPr>
        <w:drawing>
          <wp:inline distT="0" distB="0" distL="0" distR="0" wp14:anchorId="423155C4" wp14:editId="27B1CB57">
            <wp:extent cx="3067685" cy="1427051"/>
            <wp:effectExtent l="0" t="0" r="0" b="190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464"/>
                    <a:stretch/>
                  </pic:blipFill>
                  <pic:spPr bwMode="auto">
                    <a:xfrm>
                      <a:off x="0" y="0"/>
                      <a:ext cx="3093276" cy="1438956"/>
                    </a:xfrm>
                    <a:prstGeom prst="rect">
                      <a:avLst/>
                    </a:prstGeom>
                    <a:ln>
                      <a:noFill/>
                    </a:ln>
                    <a:extLst>
                      <a:ext uri="{53640926-AAD7-44D8-BBD7-CCE9431645EC}">
                        <a14:shadowObscured xmlns:a14="http://schemas.microsoft.com/office/drawing/2010/main"/>
                      </a:ext>
                    </a:extLst>
                  </pic:spPr>
                </pic:pic>
              </a:graphicData>
            </a:graphic>
          </wp:inline>
        </w:drawing>
      </w:r>
    </w:p>
    <w:p w14:paraId="273BA86D" w14:textId="77777777" w:rsidR="00673C98" w:rsidRDefault="00AC28DD" w:rsidP="005C6207">
      <w:pPr>
        <w:spacing w:after="0"/>
      </w:pPr>
      <w:r>
        <w:t>Bei</w:t>
      </w:r>
      <w:r w:rsidR="009B5459" w:rsidRPr="009B5459">
        <w:t xml:space="preserve"> zahlreiche Hidden Layer, wird von Deep </w:t>
      </w:r>
      <w:proofErr w:type="spellStart"/>
      <w:r w:rsidR="009B5459" w:rsidRPr="009B5459">
        <w:t>Neural</w:t>
      </w:r>
      <w:proofErr w:type="spellEnd"/>
      <w:r w:rsidR="009B5459" w:rsidRPr="009B5459">
        <w:t xml:space="preserve"> Network gesprochen. </w:t>
      </w:r>
      <w:r w:rsidR="009B5459" w:rsidRPr="009B5459">
        <w:rPr>
          <w:noProof/>
        </w:rPr>
        <w:drawing>
          <wp:inline distT="0" distB="0" distL="0" distR="0" wp14:anchorId="0A38D917" wp14:editId="2EDD7D27">
            <wp:extent cx="3416199" cy="1746207"/>
            <wp:effectExtent l="0" t="0" r="0" b="698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643" b="1"/>
                    <a:stretch/>
                  </pic:blipFill>
                  <pic:spPr bwMode="auto">
                    <a:xfrm>
                      <a:off x="0" y="0"/>
                      <a:ext cx="3445646" cy="1761259"/>
                    </a:xfrm>
                    <a:prstGeom prst="rect">
                      <a:avLst/>
                    </a:prstGeom>
                    <a:ln>
                      <a:noFill/>
                    </a:ln>
                    <a:extLst>
                      <a:ext uri="{53640926-AAD7-44D8-BBD7-CCE9431645EC}">
                        <a14:shadowObscured xmlns:a14="http://schemas.microsoft.com/office/drawing/2010/main"/>
                      </a:ext>
                    </a:extLst>
                  </pic:spPr>
                </pic:pic>
              </a:graphicData>
            </a:graphic>
          </wp:inline>
        </w:drawing>
      </w:r>
      <w:r w:rsidR="009B5459" w:rsidRPr="009B5459">
        <w:t xml:space="preserve"> </w:t>
      </w:r>
    </w:p>
    <w:p w14:paraId="11946306" w14:textId="7214E900" w:rsidR="009B5459" w:rsidRPr="009B5459" w:rsidRDefault="009B5459" w:rsidP="005C6207">
      <w:pPr>
        <w:spacing w:after="0"/>
      </w:pPr>
      <w:r w:rsidRPr="009B5459">
        <w:rPr>
          <w:noProof/>
        </w:rPr>
        <w:drawing>
          <wp:inline distT="0" distB="0" distL="0" distR="0" wp14:anchorId="39546697" wp14:editId="10933FAC">
            <wp:extent cx="3401568" cy="1586009"/>
            <wp:effectExtent l="0" t="0" r="889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pic:nvPicPr>
                  <pic:blipFill rotWithShape="1">
                    <a:blip r:embed="rId42"/>
                    <a:srcRect t="2658"/>
                    <a:stretch/>
                  </pic:blipFill>
                  <pic:spPr bwMode="auto">
                    <a:xfrm>
                      <a:off x="0" y="0"/>
                      <a:ext cx="3432338" cy="1600356"/>
                    </a:xfrm>
                    <a:prstGeom prst="rect">
                      <a:avLst/>
                    </a:prstGeom>
                    <a:ln>
                      <a:noFill/>
                    </a:ln>
                    <a:extLst>
                      <a:ext uri="{53640926-AAD7-44D8-BBD7-CCE9431645EC}">
                        <a14:shadowObscured xmlns:a14="http://schemas.microsoft.com/office/drawing/2010/main"/>
                      </a:ext>
                    </a:extLst>
                  </pic:spPr>
                </pic:pic>
              </a:graphicData>
            </a:graphic>
          </wp:inline>
        </w:drawing>
      </w:r>
    </w:p>
    <w:p w14:paraId="10B968C3" w14:textId="77777777" w:rsidR="009B5459" w:rsidRDefault="009B5459" w:rsidP="00F0293A">
      <w:pPr>
        <w:pStyle w:val="TitelZusammenfassung"/>
        <w:rPr>
          <w:color w:val="2F5496" w:themeColor="accent1" w:themeShade="BF"/>
        </w:rPr>
      </w:pPr>
      <w:bookmarkStart w:id="17" w:name="_Toc91511878"/>
      <w:r w:rsidRPr="009B5459">
        <w:rPr>
          <w:color w:val="2F5496" w:themeColor="accent1" w:themeShade="BF"/>
        </w:rPr>
        <w:t xml:space="preserve">Woche 11: </w:t>
      </w:r>
      <w:proofErr w:type="spellStart"/>
      <w:r w:rsidRPr="009B5459">
        <w:rPr>
          <w:color w:val="2F5496" w:themeColor="accent1" w:themeShade="BF"/>
        </w:rPr>
        <w:t>Logistic</w:t>
      </w:r>
      <w:proofErr w:type="spellEnd"/>
      <w:r w:rsidRPr="009B5459">
        <w:rPr>
          <w:color w:val="2F5496" w:themeColor="accent1" w:themeShade="BF"/>
        </w:rPr>
        <w:t xml:space="preserve"> Regression</w:t>
      </w:r>
      <w:bookmarkEnd w:id="17"/>
    </w:p>
    <w:p w14:paraId="6FF99339" w14:textId="384E7162" w:rsidR="0039129B" w:rsidRDefault="0039129B" w:rsidP="0039129B">
      <w:pPr>
        <w:pStyle w:val="SchmaleListeEbene1"/>
        <w:numPr>
          <w:ilvl w:val="0"/>
          <w:numId w:val="0"/>
        </w:numPr>
      </w:pPr>
      <w:r>
        <w:t xml:space="preserve">Mit </w:t>
      </w:r>
      <w:proofErr w:type="spellStart"/>
      <w:r>
        <w:t>Logistic</w:t>
      </w:r>
      <w:proofErr w:type="spellEnd"/>
      <w:r>
        <w:t xml:space="preserve"> </w:t>
      </w:r>
      <w:proofErr w:type="spellStart"/>
      <w:r>
        <w:t>regression</w:t>
      </w:r>
      <w:proofErr w:type="spellEnd"/>
      <w:r>
        <w:t xml:space="preserve"> können Daten Binär klassifiziert werden (JA-Nein Fragen). Z.B Wird es hageln aufgrund von Satellitenbilder</w:t>
      </w:r>
    </w:p>
    <w:p w14:paraId="08A4E855" w14:textId="6753DDD9" w:rsidR="0037595E" w:rsidRDefault="005337F0" w:rsidP="0039129B">
      <w:pPr>
        <w:pStyle w:val="SchmaleListeEbene1"/>
        <w:numPr>
          <w:ilvl w:val="0"/>
          <w:numId w:val="0"/>
        </w:numPr>
        <w:rPr>
          <w:noProof/>
        </w:rPr>
      </w:pPr>
      <w:r>
        <w:rPr>
          <w:noProof/>
        </w:rPr>
        <w:t>Beispiel Binärer Klassifikation:</w:t>
      </w:r>
      <w:r w:rsidR="0037595E" w:rsidRPr="009B5459">
        <w:rPr>
          <w:noProof/>
        </w:rPr>
        <w:drawing>
          <wp:inline distT="0" distB="0" distL="0" distR="0" wp14:anchorId="04F0EB8D" wp14:editId="274AECB0">
            <wp:extent cx="3145536" cy="1340457"/>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1700" cy="1347345"/>
                    </a:xfrm>
                    <a:prstGeom prst="rect">
                      <a:avLst/>
                    </a:prstGeom>
                  </pic:spPr>
                </pic:pic>
              </a:graphicData>
            </a:graphic>
          </wp:inline>
        </w:drawing>
      </w:r>
    </w:p>
    <w:p w14:paraId="3858F1E6" w14:textId="0066F3D5" w:rsidR="0037595E" w:rsidRDefault="0037595E" w:rsidP="0039129B">
      <w:pPr>
        <w:pStyle w:val="SchmaleListeEbene1"/>
        <w:numPr>
          <w:ilvl w:val="0"/>
          <w:numId w:val="0"/>
        </w:numPr>
      </w:pPr>
      <w:r w:rsidRPr="009B5459">
        <w:rPr>
          <w:noProof/>
        </w:rPr>
        <w:drawing>
          <wp:inline distT="0" distB="0" distL="0" distR="0" wp14:anchorId="24F68205" wp14:editId="1FE6B0E4">
            <wp:extent cx="3078025" cy="1468939"/>
            <wp:effectExtent l="0" t="0" r="8255" b="0"/>
            <wp:docPr id="75" name="Grafik 7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descr="Ein Bild, das Text enthält.&#10;&#10;Automatisch generierte Beschreibung"/>
                    <pic:cNvPicPr/>
                  </pic:nvPicPr>
                  <pic:blipFill>
                    <a:blip r:embed="rId44"/>
                    <a:stretch>
                      <a:fillRect/>
                    </a:stretch>
                  </pic:blipFill>
                  <pic:spPr>
                    <a:xfrm>
                      <a:off x="0" y="0"/>
                      <a:ext cx="3087323" cy="1473377"/>
                    </a:xfrm>
                    <a:prstGeom prst="rect">
                      <a:avLst/>
                    </a:prstGeom>
                  </pic:spPr>
                </pic:pic>
              </a:graphicData>
            </a:graphic>
          </wp:inline>
        </w:drawing>
      </w:r>
    </w:p>
    <w:p w14:paraId="59CCE01C" w14:textId="6CBBC5A0" w:rsidR="009B5459" w:rsidRPr="005337F0" w:rsidRDefault="009B5459" w:rsidP="005C6207">
      <w:pPr>
        <w:spacing w:after="0"/>
        <w:rPr>
          <w:u w:val="single"/>
        </w:rPr>
      </w:pPr>
      <w:bookmarkStart w:id="18" w:name="_Toc91511880"/>
      <w:r w:rsidRPr="005337F0">
        <w:rPr>
          <w:u w:val="single"/>
        </w:rPr>
        <w:t>Warum nicht Lineares Modell?</w:t>
      </w:r>
      <w:bookmarkEnd w:id="18"/>
      <w:r w:rsidR="007F464C">
        <w:rPr>
          <w:u w:val="single"/>
        </w:rPr>
        <w:br/>
      </w:r>
      <w:r w:rsidR="007F464C" w:rsidRPr="007F464C">
        <w:rPr>
          <w:noProof/>
          <w:u w:val="single"/>
        </w:rPr>
        <w:t xml:space="preserve"> </w:t>
      </w:r>
      <w:r w:rsidR="007F464C" w:rsidRPr="007F464C">
        <w:rPr>
          <w:noProof/>
        </w:rPr>
        <w:drawing>
          <wp:inline distT="0" distB="0" distL="0" distR="0" wp14:anchorId="51B94102" wp14:editId="1B70D220">
            <wp:extent cx="1660550" cy="994957"/>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71878" cy="1001745"/>
                    </a:xfrm>
                    <a:prstGeom prst="rect">
                      <a:avLst/>
                    </a:prstGeom>
                  </pic:spPr>
                </pic:pic>
              </a:graphicData>
            </a:graphic>
          </wp:inline>
        </w:drawing>
      </w:r>
    </w:p>
    <w:p w14:paraId="200AE0A3" w14:textId="77777777" w:rsidR="005337F0" w:rsidRDefault="009B5459" w:rsidP="009B5459">
      <w:pPr>
        <w:pStyle w:val="SchmaleListeEbene1"/>
      </w:pPr>
      <w:r w:rsidRPr="009B5459">
        <w:t xml:space="preserve">Problem ist, dass die Kurve ganz anders aussieht, sobald ein weiterer Datensatz dazu kommt und </w:t>
      </w:r>
      <w:proofErr w:type="spellStart"/>
      <w:r w:rsidRPr="009B5459">
        <w:t>Tresholding</w:t>
      </w:r>
      <w:proofErr w:type="spellEnd"/>
      <w:r w:rsidRPr="009B5459">
        <w:t xml:space="preserve"> hier falsche Ergebnisse liefern kann.</w:t>
      </w:r>
    </w:p>
    <w:p w14:paraId="5364C129" w14:textId="77777777" w:rsidR="005337F0" w:rsidRDefault="009B5459" w:rsidP="009B5459">
      <w:pPr>
        <w:pStyle w:val="SchmaleListeEbene1"/>
      </w:pPr>
      <w:r w:rsidRPr="009B5459">
        <w:t xml:space="preserve"> Die Kostenfunktion (Loss) </w:t>
      </w:r>
      <w:r w:rsidR="005337F0">
        <w:t>MSE</w:t>
      </w:r>
      <w:r w:rsidRPr="009B5459">
        <w:t xml:space="preserve"> funktioniert gar nicht </w:t>
      </w:r>
    </w:p>
    <w:p w14:paraId="23BE6D5D" w14:textId="1F7C35F6" w:rsidR="009B5459" w:rsidRPr="009B5459" w:rsidRDefault="009B5459" w:rsidP="005C6207">
      <w:pPr>
        <w:pStyle w:val="SchmaleListeEbene1"/>
        <w:spacing w:after="0"/>
      </w:pPr>
      <w:r w:rsidRPr="009B5459">
        <w:t xml:space="preserve">Wir sind interessiert in eine </w:t>
      </w:r>
      <w:proofErr w:type="spellStart"/>
      <w:r w:rsidRPr="009B5459">
        <w:t>Warscheinlichkeits</w:t>
      </w:r>
      <w:proofErr w:type="spellEnd"/>
      <w:r w:rsidRPr="009B5459">
        <w:t>-Output.</w:t>
      </w:r>
      <w:r w:rsidR="005C6207">
        <w:t xml:space="preserve"> </w:t>
      </w:r>
      <w:r w:rsidR="005C6207">
        <w:sym w:font="Wingdings" w:char="F0E8"/>
      </w:r>
      <w:r w:rsidR="005C6207">
        <w:t xml:space="preserve"> Sigmoid</w:t>
      </w:r>
      <w:r w:rsidRPr="009B5459">
        <w:t xml:space="preserve"> </w:t>
      </w:r>
    </w:p>
    <w:p w14:paraId="5B763E6F" w14:textId="77777777" w:rsidR="009B5459" w:rsidRPr="007E6615" w:rsidRDefault="009B5459" w:rsidP="005C6207">
      <w:pPr>
        <w:spacing w:after="0"/>
        <w:rPr>
          <w:u w:val="single"/>
        </w:rPr>
      </w:pPr>
      <w:bookmarkStart w:id="19" w:name="_Toc91511881"/>
      <w:r w:rsidRPr="007E6615">
        <w:rPr>
          <w:u w:val="single"/>
        </w:rPr>
        <w:t>Sigmoid Funktion</w:t>
      </w:r>
      <w:bookmarkEnd w:id="19"/>
    </w:p>
    <w:p w14:paraId="331E534F" w14:textId="77777777" w:rsidR="009B5459" w:rsidRPr="009B5459" w:rsidRDefault="009B5459" w:rsidP="007F464C">
      <w:pPr>
        <w:spacing w:after="0"/>
      </w:pPr>
      <w:r w:rsidRPr="009B5459">
        <w:rPr>
          <w:noProof/>
        </w:rPr>
        <w:drawing>
          <wp:inline distT="0" distB="0" distL="0" distR="0" wp14:anchorId="7A336DF7" wp14:editId="6675E0F5">
            <wp:extent cx="3299155" cy="1406371"/>
            <wp:effectExtent l="0" t="0" r="0" b="381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26221" cy="1417909"/>
                    </a:xfrm>
                    <a:prstGeom prst="rect">
                      <a:avLst/>
                    </a:prstGeom>
                  </pic:spPr>
                </pic:pic>
              </a:graphicData>
            </a:graphic>
          </wp:inline>
        </w:drawing>
      </w:r>
      <w:r w:rsidRPr="009B5459">
        <w:rPr>
          <w:noProof/>
        </w:rPr>
        <w:drawing>
          <wp:inline distT="0" distB="0" distL="0" distR="0" wp14:anchorId="245F9D51" wp14:editId="773E6250">
            <wp:extent cx="3313786" cy="1595111"/>
            <wp:effectExtent l="0" t="0" r="1270" b="571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2526" cy="1604132"/>
                    </a:xfrm>
                    <a:prstGeom prst="rect">
                      <a:avLst/>
                    </a:prstGeom>
                  </pic:spPr>
                </pic:pic>
              </a:graphicData>
            </a:graphic>
          </wp:inline>
        </w:drawing>
      </w:r>
    </w:p>
    <w:p w14:paraId="26492DDC" w14:textId="4A4A4C66" w:rsidR="00BD40E4" w:rsidRPr="001F187E" w:rsidRDefault="009B5459" w:rsidP="001F187E">
      <w:pPr>
        <w:pStyle w:val="SchmaleListeEbene1"/>
        <w:spacing w:after="0"/>
        <w:rPr>
          <w:lang w:val="en-GB"/>
        </w:rPr>
      </w:pPr>
      <w:r w:rsidRPr="009B5459">
        <w:t xml:space="preserve">Das y bzw. manchmal auch z kann alle Dimensionen enthalten. </w:t>
      </w:r>
      <w:r w:rsidRPr="009B5459">
        <w:rPr>
          <w:lang w:val="en-GB"/>
        </w:rPr>
        <w:t>Z.B</w:t>
      </w:r>
      <w:r w:rsidRPr="009B5459">
        <w:rPr>
          <w:i/>
          <w:lang w:val="en-GB"/>
        </w:rPr>
        <w:br/>
      </w:r>
      <m:oMathPara>
        <m:oMath>
          <m:r>
            <w:rPr>
              <w:rFonts w:ascii="Cambria Math" w:hAnsi="Cambria Math"/>
            </w:rPr>
            <m:t>y</m:t>
          </m:r>
          <m:r>
            <w:rPr>
              <w:rFonts w:ascii="Cambria Math" w:hAnsi="Cambria Math"/>
              <w:lang w:val="en-GB"/>
            </w:rPr>
            <m:t>=</m:t>
          </m:r>
          <m:sSub>
            <m:sSubPr>
              <m:ctrlPr>
                <w:rPr>
                  <w:rFonts w:ascii="Cambria Math" w:hAnsi="Cambria Math"/>
                  <w:i/>
                </w:rPr>
              </m:ctrlPr>
            </m:sSubPr>
            <m:e>
              <m:r>
                <w:rPr>
                  <w:rFonts w:ascii="Cambria Math" w:hAnsi="Cambria Math"/>
                </w:rPr>
                <m:t>w</m:t>
              </m:r>
            </m:e>
            <m:sub>
              <m:r>
                <w:rPr>
                  <w:rFonts w:ascii="Cambria Math" w:hAnsi="Cambria Math"/>
                  <w:lang w:val="en-GB"/>
                </w:rPr>
                <m:t>1</m:t>
              </m:r>
            </m:sub>
          </m:sSub>
          <m:sSub>
            <m:sSubPr>
              <m:ctrlPr>
                <w:rPr>
                  <w:rFonts w:ascii="Cambria Math" w:hAnsi="Cambria Math"/>
                  <w:i/>
                </w:rPr>
              </m:ctrlPr>
            </m:sSubPr>
            <m:e>
              <m:r>
                <w:rPr>
                  <w:rFonts w:ascii="Cambria Math" w:hAnsi="Cambria Math"/>
                </w:rPr>
                <m:t>x</m:t>
              </m:r>
            </m:e>
            <m:sub>
              <m:r>
                <w:rPr>
                  <w:rFonts w:ascii="Cambria Math" w:hAnsi="Cambria Math"/>
                  <w:lang w:val="en-GB"/>
                </w:rPr>
                <m:t>1</m:t>
              </m:r>
            </m:sub>
          </m:sSub>
          <m:r>
            <w:rPr>
              <w:rFonts w:ascii="Cambria Math" w:hAnsi="Cambria Math"/>
              <w:lang w:val="en-GB"/>
            </w:rPr>
            <m:t>+</m:t>
          </m:r>
          <m:sSub>
            <m:sSubPr>
              <m:ctrlPr>
                <w:rPr>
                  <w:rFonts w:ascii="Cambria Math" w:hAnsi="Cambria Math"/>
                  <w:i/>
                </w:rPr>
              </m:ctrlPr>
            </m:sSubPr>
            <m:e>
              <m:r>
                <w:rPr>
                  <w:rFonts w:ascii="Cambria Math" w:hAnsi="Cambria Math"/>
                </w:rPr>
                <m:t>w</m:t>
              </m:r>
            </m:e>
            <m:sub>
              <m:r>
                <w:rPr>
                  <w:rFonts w:ascii="Cambria Math" w:hAnsi="Cambria Math"/>
                  <w:lang w:val="en-GB"/>
                </w:rPr>
                <m:t>2</m:t>
              </m:r>
            </m:sub>
          </m:sSub>
          <m:sSub>
            <m:sSubPr>
              <m:ctrlPr>
                <w:rPr>
                  <w:rFonts w:ascii="Cambria Math" w:hAnsi="Cambria Math"/>
                  <w:i/>
                </w:rPr>
              </m:ctrlPr>
            </m:sSubPr>
            <m:e>
              <m:r>
                <w:rPr>
                  <w:rFonts w:ascii="Cambria Math" w:hAnsi="Cambria Math"/>
                </w:rPr>
                <m:t>x</m:t>
              </m:r>
            </m:e>
            <m:sub>
              <m:r>
                <w:rPr>
                  <w:rFonts w:ascii="Cambria Math" w:hAnsi="Cambria Math"/>
                  <w:lang w:val="en-GB"/>
                </w:rPr>
                <m:t>2</m:t>
              </m:r>
            </m:sub>
          </m:sSub>
          <m:r>
            <w:rPr>
              <w:rFonts w:ascii="Cambria Math" w:hAnsi="Cambria Math"/>
              <w:lang w:val="en-GB"/>
            </w:rPr>
            <m:t>+</m:t>
          </m:r>
          <m:sSub>
            <m:sSubPr>
              <m:ctrlPr>
                <w:rPr>
                  <w:rFonts w:ascii="Cambria Math" w:hAnsi="Cambria Math"/>
                  <w:i/>
                </w:rPr>
              </m:ctrlPr>
            </m:sSubPr>
            <m:e>
              <m:r>
                <w:rPr>
                  <w:rFonts w:ascii="Cambria Math" w:hAnsi="Cambria Math"/>
                </w:rPr>
                <m:t>w</m:t>
              </m:r>
            </m:e>
            <m:sub>
              <m:r>
                <w:rPr>
                  <w:rFonts w:ascii="Cambria Math" w:hAnsi="Cambria Math"/>
                  <w:lang w:val="en-GB"/>
                </w:rPr>
                <m:t>3</m:t>
              </m:r>
            </m:sub>
          </m:sSub>
          <m:sSub>
            <m:sSubPr>
              <m:ctrlPr>
                <w:rPr>
                  <w:rFonts w:ascii="Cambria Math" w:hAnsi="Cambria Math"/>
                  <w:i/>
                </w:rPr>
              </m:ctrlPr>
            </m:sSubPr>
            <m:e>
              <m:r>
                <w:rPr>
                  <w:rFonts w:ascii="Cambria Math" w:hAnsi="Cambria Math"/>
                </w:rPr>
                <m:t>x</m:t>
              </m:r>
            </m:e>
            <m:sub>
              <m:r>
                <w:rPr>
                  <w:rFonts w:ascii="Cambria Math" w:hAnsi="Cambria Math"/>
                  <w:lang w:val="en-GB"/>
                </w:rPr>
                <m:t>3</m:t>
              </m:r>
            </m:sub>
          </m:sSub>
          <m:r>
            <w:rPr>
              <w:rFonts w:ascii="Cambria Math" w:hAnsi="Cambria Math"/>
              <w:lang w:val="en-GB"/>
            </w:rPr>
            <m:t>+…</m:t>
          </m:r>
        </m:oMath>
      </m:oMathPara>
    </w:p>
    <w:p w14:paraId="1032DC1A" w14:textId="77777777" w:rsidR="009B5459" w:rsidRPr="005C6207" w:rsidRDefault="009B5459" w:rsidP="005C6207">
      <w:pPr>
        <w:pStyle w:val="SchmaleListeEbene1"/>
        <w:numPr>
          <w:ilvl w:val="0"/>
          <w:numId w:val="0"/>
        </w:numPr>
        <w:rPr>
          <w:u w:val="single"/>
          <w:lang w:val="en-GB"/>
        </w:rPr>
      </w:pPr>
      <w:bookmarkStart w:id="20" w:name="_Toc91511882"/>
      <w:r w:rsidRPr="005C6207">
        <w:rPr>
          <w:u w:val="single"/>
        </w:rPr>
        <w:t>Maximum</w:t>
      </w:r>
      <w:r w:rsidRPr="005C6207">
        <w:rPr>
          <w:u w:val="single"/>
          <w:lang w:val="en-GB"/>
        </w:rPr>
        <w:t xml:space="preserve"> Likelihood (Loss)</w:t>
      </w:r>
      <w:bookmarkEnd w:id="20"/>
    </w:p>
    <w:p w14:paraId="61C698E1" w14:textId="77777777" w:rsidR="005C6207" w:rsidRDefault="009B5459" w:rsidP="009B5459">
      <w:pPr>
        <w:pStyle w:val="SchmaleListeEbene1"/>
      </w:pPr>
      <w:r w:rsidRPr="009B5459">
        <w:t>Die Lösung um das W zu finden. (negativer log-</w:t>
      </w:r>
      <w:proofErr w:type="spellStart"/>
      <w:r w:rsidRPr="009B5459">
        <w:t>loss</w:t>
      </w:r>
      <w:proofErr w:type="spellEnd"/>
      <w:r w:rsidRPr="009B5459">
        <w:t xml:space="preserve">) </w:t>
      </w:r>
    </w:p>
    <w:p w14:paraId="3A2D0A3F" w14:textId="77777777" w:rsidR="00EC3B7F" w:rsidRDefault="009B5459" w:rsidP="00EC3B7F">
      <w:pPr>
        <w:pStyle w:val="SchmaleListeEbene1"/>
        <w:spacing w:after="0"/>
      </w:pPr>
      <w:r w:rsidRPr="009B5459">
        <w:t xml:space="preserve">Gradient </w:t>
      </w:r>
      <w:proofErr w:type="spellStart"/>
      <w:r w:rsidRPr="009B5459">
        <w:t>descent</w:t>
      </w:r>
      <w:proofErr w:type="spellEnd"/>
      <w:r w:rsidRPr="009B5459">
        <w:t xml:space="preserve"> </w:t>
      </w:r>
      <w:r w:rsidR="005C6207">
        <w:t>nutzbar</w:t>
      </w:r>
      <w:r w:rsidRPr="009B5459">
        <w:t xml:space="preserve">, da die Funktion </w:t>
      </w:r>
      <w:proofErr w:type="spellStart"/>
      <w:r w:rsidRPr="009B5459">
        <w:t>convex</w:t>
      </w:r>
      <w:proofErr w:type="spellEnd"/>
      <w:r w:rsidRPr="009B5459">
        <w:t xml:space="preserve"> ist. </w:t>
      </w:r>
    </w:p>
    <w:p w14:paraId="71CBB102" w14:textId="77777777" w:rsidR="001F187E" w:rsidRDefault="009B5459" w:rsidP="00832DA4">
      <w:r w:rsidRPr="009B5459">
        <w:rPr>
          <w:noProof/>
        </w:rPr>
        <w:drawing>
          <wp:inline distT="0" distB="0" distL="0" distR="0" wp14:anchorId="6E58B70A" wp14:editId="02A09FD6">
            <wp:extent cx="3257186" cy="1309421"/>
            <wp:effectExtent l="0" t="0" r="635" b="508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4336" cy="1328376"/>
                    </a:xfrm>
                    <a:prstGeom prst="rect">
                      <a:avLst/>
                    </a:prstGeom>
                  </pic:spPr>
                </pic:pic>
              </a:graphicData>
            </a:graphic>
          </wp:inline>
        </w:drawing>
      </w:r>
    </w:p>
    <w:p w14:paraId="4F7E1F44" w14:textId="2E5283AD" w:rsidR="009B5459" w:rsidRPr="009B5459" w:rsidRDefault="009B5459" w:rsidP="00832DA4">
      <w:r w:rsidRPr="009B5459">
        <w:rPr>
          <w:noProof/>
        </w:rPr>
        <w:lastRenderedPageBreak/>
        <w:drawing>
          <wp:inline distT="0" distB="0" distL="0" distR="0" wp14:anchorId="42ABE561" wp14:editId="2FEEB402">
            <wp:extent cx="3335731" cy="1630026"/>
            <wp:effectExtent l="0" t="0" r="0" b="889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51967" cy="1637960"/>
                    </a:xfrm>
                    <a:prstGeom prst="rect">
                      <a:avLst/>
                    </a:prstGeom>
                  </pic:spPr>
                </pic:pic>
              </a:graphicData>
            </a:graphic>
          </wp:inline>
        </w:drawing>
      </w:r>
    </w:p>
    <w:p w14:paraId="6BFA1D8C" w14:textId="5AE7A68A" w:rsidR="00EC3B7F" w:rsidRPr="009B5459" w:rsidRDefault="009B5459" w:rsidP="00F0293A">
      <w:pPr>
        <w:pStyle w:val="TitelZusammenfassung"/>
        <w:rPr>
          <w:color w:val="2F5496" w:themeColor="accent1" w:themeShade="BF"/>
        </w:rPr>
      </w:pPr>
      <w:bookmarkStart w:id="21" w:name="_Toc91511883"/>
      <w:proofErr w:type="spellStart"/>
      <w:r w:rsidRPr="009B5459">
        <w:rPr>
          <w:color w:val="2F5496" w:themeColor="accent1" w:themeShade="BF"/>
        </w:rPr>
        <w:t>Classifer</w:t>
      </w:r>
      <w:proofErr w:type="spellEnd"/>
      <w:r w:rsidRPr="009B5459">
        <w:rPr>
          <w:color w:val="2F5496" w:themeColor="accent1" w:themeShade="BF"/>
        </w:rPr>
        <w:t xml:space="preserve"> Evaluation</w:t>
      </w:r>
      <w:bookmarkEnd w:id="21"/>
      <w:r w:rsidR="00EC3B7F">
        <w:rPr>
          <w:color w:val="2F5496" w:themeColor="accent1" w:themeShade="BF"/>
        </w:rPr>
        <w:t xml:space="preserve"> (Ist das Modell gut genug?)</w:t>
      </w:r>
    </w:p>
    <w:p w14:paraId="4EA8B32D" w14:textId="1683DD13" w:rsidR="009B5459" w:rsidRPr="00EC3B7F" w:rsidRDefault="009B5459" w:rsidP="00FA7894">
      <w:pPr>
        <w:spacing w:after="0"/>
        <w:rPr>
          <w:u w:val="single"/>
        </w:rPr>
      </w:pPr>
      <w:bookmarkStart w:id="22" w:name="_Toc91511884"/>
      <w:proofErr w:type="spellStart"/>
      <w:r w:rsidRPr="00EC3B7F">
        <w:rPr>
          <w:u w:val="single"/>
        </w:rPr>
        <w:t>Confusion</w:t>
      </w:r>
      <w:proofErr w:type="spellEnd"/>
      <w:r w:rsidRPr="00EC3B7F">
        <w:rPr>
          <w:u w:val="single"/>
        </w:rPr>
        <w:t xml:space="preserve"> Matrix</w:t>
      </w:r>
      <w:bookmarkEnd w:id="22"/>
    </w:p>
    <w:p w14:paraId="38EEB07F" w14:textId="5025D6A8" w:rsidR="009B5459" w:rsidRPr="00EC3B7F" w:rsidRDefault="009B5459" w:rsidP="00EC3B7F">
      <w:pPr>
        <w:pStyle w:val="SchmaleListeEbene1"/>
      </w:pPr>
      <w:proofErr w:type="spellStart"/>
      <w:r w:rsidRPr="00EC3B7F">
        <w:rPr>
          <w:b/>
          <w:bCs/>
        </w:rPr>
        <w:t>False</w:t>
      </w:r>
      <w:proofErr w:type="spellEnd"/>
      <w:r w:rsidRPr="00EC3B7F">
        <w:rPr>
          <w:b/>
          <w:bCs/>
        </w:rPr>
        <w:t xml:space="preserve"> Positive</w:t>
      </w:r>
      <w:r w:rsidRPr="00EC3B7F">
        <w:t>:</w:t>
      </w:r>
      <w:r w:rsidRPr="00EC3B7F">
        <w:tab/>
      </w:r>
      <w:r w:rsidR="00EE5D1D">
        <w:t xml:space="preserve"> Berechnet:</w:t>
      </w:r>
      <w:r w:rsidRPr="00EC3B7F">
        <w:t xml:space="preserve"> 1 </w:t>
      </w:r>
      <w:r w:rsidR="00EE5D1D">
        <w:t>Wahr:</w:t>
      </w:r>
      <w:r w:rsidRPr="00EC3B7F">
        <w:t xml:space="preserve"> 0 (Fälschlicherweise richtig)</w:t>
      </w:r>
    </w:p>
    <w:p w14:paraId="37F5C83C" w14:textId="171A1F17" w:rsidR="009B5459" w:rsidRPr="00EC3B7F" w:rsidRDefault="009B5459" w:rsidP="00EC3B7F">
      <w:pPr>
        <w:pStyle w:val="SchmaleListeEbene1"/>
      </w:pPr>
      <w:proofErr w:type="spellStart"/>
      <w:r w:rsidRPr="00EC3B7F">
        <w:rPr>
          <w:b/>
          <w:bCs/>
        </w:rPr>
        <w:t>False</w:t>
      </w:r>
      <w:proofErr w:type="spellEnd"/>
      <w:r w:rsidRPr="00EC3B7F">
        <w:rPr>
          <w:b/>
          <w:bCs/>
        </w:rPr>
        <w:t xml:space="preserve"> Negative</w:t>
      </w:r>
      <w:r w:rsidRPr="00EC3B7F">
        <w:t>:</w:t>
      </w:r>
      <w:r w:rsidR="00EE5D1D">
        <w:t xml:space="preserve"> Berechnet:</w:t>
      </w:r>
      <w:r w:rsidRPr="00EC3B7F">
        <w:t xml:space="preserve"> 0</w:t>
      </w:r>
      <w:r w:rsidR="00EE5D1D">
        <w:t xml:space="preserve">, Wahr: </w:t>
      </w:r>
      <w:r w:rsidRPr="00EC3B7F">
        <w:t>1. (Fälschlicherweise falsch)</w:t>
      </w:r>
    </w:p>
    <w:p w14:paraId="6B0F864D" w14:textId="0577C559" w:rsidR="009B5459" w:rsidRPr="00EC3B7F" w:rsidRDefault="009B5459" w:rsidP="00EC3B7F">
      <w:pPr>
        <w:pStyle w:val="SchmaleListeEbene1"/>
      </w:pPr>
      <w:r w:rsidRPr="00EC3B7F">
        <w:rPr>
          <w:b/>
          <w:bCs/>
        </w:rPr>
        <w:t>True Negative</w:t>
      </w:r>
      <w:r w:rsidRPr="00EC3B7F">
        <w:t>:</w:t>
      </w:r>
      <w:r w:rsidRPr="00EC3B7F">
        <w:tab/>
      </w:r>
      <w:r w:rsidR="00EE5D1D">
        <w:t xml:space="preserve"> Berechnet:</w:t>
      </w:r>
      <w:r w:rsidRPr="00EC3B7F">
        <w:t xml:space="preserve"> 0</w:t>
      </w:r>
      <w:r w:rsidR="00EE5D1D">
        <w:t>, Wahr: 0</w:t>
      </w:r>
      <w:r w:rsidRPr="00EC3B7F">
        <w:t xml:space="preserve"> (Korrekt)</w:t>
      </w:r>
    </w:p>
    <w:p w14:paraId="4DA03660" w14:textId="05E8F5E0" w:rsidR="009B5459" w:rsidRPr="00EC3B7F" w:rsidRDefault="009B5459" w:rsidP="00EE5D1D">
      <w:pPr>
        <w:pStyle w:val="SchmaleListeEbene1"/>
        <w:spacing w:after="0"/>
      </w:pPr>
      <w:r w:rsidRPr="00EC3B7F">
        <w:rPr>
          <w:b/>
          <w:bCs/>
        </w:rPr>
        <w:t>True Positive</w:t>
      </w:r>
      <w:r w:rsidRPr="00EC3B7F">
        <w:t>:</w:t>
      </w:r>
      <w:r w:rsidRPr="00EC3B7F">
        <w:tab/>
      </w:r>
      <w:r w:rsidR="00EE5D1D">
        <w:t xml:space="preserve"> Berechnet</w:t>
      </w:r>
      <w:r w:rsidRPr="00EC3B7F">
        <w:t xml:space="preserve"> 1</w:t>
      </w:r>
      <w:r w:rsidR="00EE5D1D">
        <w:t>, Wahr 1</w:t>
      </w:r>
      <w:r w:rsidRPr="00EC3B7F">
        <w:t xml:space="preserve"> (Korrekt)</w:t>
      </w:r>
    </w:p>
    <w:p w14:paraId="1652EB33" w14:textId="77777777" w:rsidR="009B5459" w:rsidRPr="009B5459" w:rsidRDefault="009B5459" w:rsidP="00FA7894">
      <w:pPr>
        <w:spacing w:after="0"/>
        <w:rPr>
          <w:b/>
          <w:bCs/>
        </w:rPr>
      </w:pPr>
      <w:r w:rsidRPr="009B5459">
        <w:rPr>
          <w:noProof/>
        </w:rPr>
        <w:drawing>
          <wp:inline distT="0" distB="0" distL="0" distR="0" wp14:anchorId="20E1F342" wp14:editId="3AAC8AFE">
            <wp:extent cx="3423514" cy="1474452"/>
            <wp:effectExtent l="0" t="0" r="571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719" t="20631" r="3797" b="9895"/>
                    <a:stretch/>
                  </pic:blipFill>
                  <pic:spPr bwMode="auto">
                    <a:xfrm>
                      <a:off x="0" y="0"/>
                      <a:ext cx="3504291" cy="1509242"/>
                    </a:xfrm>
                    <a:prstGeom prst="rect">
                      <a:avLst/>
                    </a:prstGeom>
                    <a:ln>
                      <a:noFill/>
                    </a:ln>
                    <a:extLst>
                      <a:ext uri="{53640926-AAD7-44D8-BBD7-CCE9431645EC}">
                        <a14:shadowObscured xmlns:a14="http://schemas.microsoft.com/office/drawing/2010/main"/>
                      </a:ext>
                    </a:extLst>
                  </pic:spPr>
                </pic:pic>
              </a:graphicData>
            </a:graphic>
          </wp:inline>
        </w:drawing>
      </w:r>
    </w:p>
    <w:p w14:paraId="0615D3B4" w14:textId="7F0201B3" w:rsidR="009B5459" w:rsidRPr="009B5459" w:rsidRDefault="009B5459" w:rsidP="00BD40E4">
      <w:pPr>
        <w:pStyle w:val="SchmaleListeEbene1"/>
        <w:spacing w:after="0"/>
      </w:pPr>
      <w:r w:rsidRPr="009B5459">
        <w:t xml:space="preserve">Mean </w:t>
      </w:r>
      <w:proofErr w:type="spellStart"/>
      <w:r w:rsidRPr="009B5459">
        <w:t>Accuracy</w:t>
      </w:r>
      <w:proofErr w:type="spellEnd"/>
      <w:r w:rsidRPr="009B5459">
        <w:t xml:space="preserve"> </w:t>
      </w:r>
      <w:r w:rsidR="00EE5D1D">
        <w:t>reicht nicht um bestimmen ob Modell gut ist</w:t>
      </w:r>
      <w:r w:rsidR="00FF0F51">
        <w:t>.</w:t>
      </w:r>
      <w:r w:rsidRPr="009B5459">
        <w:t xml:space="preserve"> </w:t>
      </w:r>
      <w:r w:rsidR="00FF0F51">
        <w:br/>
        <w:t>Z.B</w:t>
      </w:r>
      <w:r w:rsidRPr="009B5459">
        <w:t xml:space="preserve">: Dataset wo 90% Nein und 10% Ja sind. </w:t>
      </w:r>
      <w:r w:rsidR="00FF0F51">
        <w:t>Bei einem Modell das immer Nein sagt ist</w:t>
      </w:r>
      <w:r w:rsidRPr="009B5459">
        <w:t xml:space="preserve"> die </w:t>
      </w:r>
      <w:proofErr w:type="spellStart"/>
      <w:r w:rsidRPr="009B5459">
        <w:t>Accurracy</w:t>
      </w:r>
      <w:proofErr w:type="spellEnd"/>
      <w:r w:rsidRPr="009B5459">
        <w:t xml:space="preserve"> bei 90%.  </w:t>
      </w:r>
      <w:r w:rsidR="00214EB3">
        <w:t>Dank</w:t>
      </w:r>
      <w:r w:rsidR="00FF0F51">
        <w:t xml:space="preserve"> </w:t>
      </w:r>
      <w:r w:rsidRPr="009B5459">
        <w:t>Precision und Recall</w:t>
      </w:r>
      <w:r w:rsidR="00FF0F51">
        <w:t xml:space="preserve"> welche 0 sind, wissen wir, dass Modell schlecht ist.</w:t>
      </w:r>
    </w:p>
    <w:p w14:paraId="0E676182" w14:textId="77777777" w:rsidR="009B5459" w:rsidRPr="00FA7894" w:rsidRDefault="009B5459" w:rsidP="00FA7894">
      <w:pPr>
        <w:spacing w:after="0"/>
        <w:rPr>
          <w:u w:val="single"/>
        </w:rPr>
      </w:pPr>
      <w:bookmarkStart w:id="23" w:name="_Toc91511885"/>
      <w:r w:rsidRPr="00FA7894">
        <w:rPr>
          <w:u w:val="single"/>
        </w:rPr>
        <w:t xml:space="preserve">Precision </w:t>
      </w:r>
      <w:proofErr w:type="spellStart"/>
      <w:r w:rsidRPr="00FA7894">
        <w:rPr>
          <w:u w:val="single"/>
        </w:rPr>
        <w:t>vs</w:t>
      </w:r>
      <w:proofErr w:type="spellEnd"/>
      <w:r w:rsidRPr="00FA7894">
        <w:rPr>
          <w:u w:val="single"/>
        </w:rPr>
        <w:t xml:space="preserve"> Recall</w:t>
      </w:r>
      <w:bookmarkEnd w:id="23"/>
    </w:p>
    <w:p w14:paraId="4DE8C4CD" w14:textId="75D2D033" w:rsidR="00BD40E4" w:rsidRDefault="009B5459" w:rsidP="005F45BE">
      <w:r w:rsidRPr="009B5459">
        <w:t>Es kommt drauf an worauf man den Fokus legt je nach Applikation</w:t>
      </w:r>
    </w:p>
    <w:p w14:paraId="3C919448" w14:textId="338A2BAA" w:rsidR="009B5459" w:rsidRPr="009B5459" w:rsidRDefault="00FA7894" w:rsidP="005F45BE">
      <w:r w:rsidRPr="009B5459">
        <w:rPr>
          <w:noProof/>
        </w:rPr>
        <w:drawing>
          <wp:inline distT="0" distB="0" distL="0" distR="0" wp14:anchorId="18CDB389" wp14:editId="59C7C49C">
            <wp:extent cx="3419475" cy="1471661"/>
            <wp:effectExtent l="0" t="0" r="0" b="0"/>
            <wp:docPr id="83" name="Grafik 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descr="Ein Bild, das Text enthält.&#10;&#10;Automatisch generierte Beschreibung"/>
                    <pic:cNvPicPr/>
                  </pic:nvPicPr>
                  <pic:blipFill>
                    <a:blip r:embed="rId51"/>
                    <a:stretch>
                      <a:fillRect/>
                    </a:stretch>
                  </pic:blipFill>
                  <pic:spPr>
                    <a:xfrm>
                      <a:off x="0" y="0"/>
                      <a:ext cx="3419475" cy="1471661"/>
                    </a:xfrm>
                    <a:prstGeom prst="rect">
                      <a:avLst/>
                    </a:prstGeom>
                  </pic:spPr>
                </pic:pic>
              </a:graphicData>
            </a:graphic>
          </wp:inline>
        </w:drawing>
      </w:r>
    </w:p>
    <w:p w14:paraId="71421DEA" w14:textId="48686192" w:rsidR="000F0000" w:rsidRPr="00020C88" w:rsidRDefault="000F1D08" w:rsidP="00832DA4">
      <w:pPr>
        <w:spacing w:after="0"/>
      </w:pPr>
      <w:bookmarkStart w:id="24" w:name="_Toc91511886"/>
      <w:r w:rsidRPr="009B5459">
        <w:rPr>
          <w:noProof/>
        </w:rPr>
        <w:drawing>
          <wp:anchor distT="0" distB="0" distL="114300" distR="114300" simplePos="0" relativeHeight="251673600" behindDoc="0" locked="0" layoutInCell="1" allowOverlap="1" wp14:anchorId="5CB50826" wp14:editId="16C12B4E">
            <wp:simplePos x="0" y="0"/>
            <wp:positionH relativeFrom="column">
              <wp:posOffset>2112010</wp:posOffset>
            </wp:positionH>
            <wp:positionV relativeFrom="paragraph">
              <wp:posOffset>4445</wp:posOffset>
            </wp:positionV>
            <wp:extent cx="1310005" cy="1221105"/>
            <wp:effectExtent l="0" t="0" r="4445" b="0"/>
            <wp:wrapThrough wrapText="bothSides">
              <wp:wrapPolygon edited="0">
                <wp:start x="0" y="0"/>
                <wp:lineTo x="0" y="21229"/>
                <wp:lineTo x="21359" y="21229"/>
                <wp:lineTo x="21359" y="0"/>
                <wp:lineTo x="0" y="0"/>
              </wp:wrapPolygon>
            </wp:wrapThrough>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10005" cy="1221105"/>
                    </a:xfrm>
                    <a:prstGeom prst="rect">
                      <a:avLst/>
                    </a:prstGeom>
                  </pic:spPr>
                </pic:pic>
              </a:graphicData>
            </a:graphic>
            <wp14:sizeRelH relativeFrom="margin">
              <wp14:pctWidth>0</wp14:pctWidth>
            </wp14:sizeRelH>
            <wp14:sizeRelV relativeFrom="margin">
              <wp14:pctHeight>0</wp14:pctHeight>
            </wp14:sizeRelV>
          </wp:anchor>
        </w:drawing>
      </w:r>
      <w:r w:rsidR="009B5459" w:rsidRPr="00020C88">
        <w:rPr>
          <w:u w:val="single"/>
        </w:rPr>
        <w:t>Threshold</w:t>
      </w:r>
      <w:bookmarkEnd w:id="24"/>
      <w:r w:rsidR="005F45BE" w:rsidRPr="00020C88">
        <w:rPr>
          <w:u w:val="single"/>
        </w:rPr>
        <w:t xml:space="preserve"> (</w:t>
      </w:r>
      <w:r w:rsidR="000F0000" w:rsidRPr="00020C88">
        <w:rPr>
          <w:u w:val="single"/>
        </w:rPr>
        <w:t>ab wann True/</w:t>
      </w:r>
      <w:proofErr w:type="spellStart"/>
      <w:r w:rsidR="000F0000" w:rsidRPr="00020C88">
        <w:rPr>
          <w:u w:val="single"/>
        </w:rPr>
        <w:t>False</w:t>
      </w:r>
      <w:proofErr w:type="spellEnd"/>
      <w:r w:rsidR="005F45BE" w:rsidRPr="00020C88">
        <w:rPr>
          <w:u w:val="single"/>
        </w:rPr>
        <w:t>)</w:t>
      </w:r>
      <w:r w:rsidR="005F45BE" w:rsidRPr="00020C88">
        <w:rPr>
          <w:u w:val="single"/>
        </w:rPr>
        <w:br/>
      </w:r>
      <w:r w:rsidR="005F45BE">
        <w:t>Es gibt keine allgemeingültige Lösung</w:t>
      </w:r>
      <w:r w:rsidR="009B5459" w:rsidRPr="009B5459">
        <w:t xml:space="preserve"> mittels Mathematik. </w:t>
      </w:r>
      <w:r w:rsidR="00020C88">
        <w:t>Es kommt</w:t>
      </w:r>
      <w:r w:rsidR="009B5459" w:rsidRPr="009B5459">
        <w:t xml:space="preserve"> Applikation drauf an</w:t>
      </w:r>
      <w:r w:rsidR="00020C88">
        <w:t xml:space="preserve">. Ein Weg: </w:t>
      </w:r>
      <w:r w:rsidR="000F0000" w:rsidRPr="00020C88">
        <w:t xml:space="preserve">Threshold bestimmen mit ROC-Kurve (Area </w:t>
      </w:r>
      <w:proofErr w:type="spellStart"/>
      <w:r w:rsidR="000F0000" w:rsidRPr="00020C88">
        <w:t>un</w:t>
      </w:r>
      <w:r w:rsidRPr="00020C88">
        <w:t>d</w:t>
      </w:r>
      <w:r w:rsidR="000F0000" w:rsidRPr="00020C88">
        <w:t>er</w:t>
      </w:r>
      <w:proofErr w:type="spellEnd"/>
      <w:r w:rsidR="000F0000" w:rsidRPr="00020C88">
        <w:t xml:space="preserve"> </w:t>
      </w:r>
      <w:proofErr w:type="spellStart"/>
      <w:r w:rsidR="000F0000" w:rsidRPr="00020C88">
        <w:t>the</w:t>
      </w:r>
      <w:proofErr w:type="spellEnd"/>
      <w:r w:rsidR="000F0000" w:rsidRPr="00020C88">
        <w:t xml:space="preserve"> </w:t>
      </w:r>
      <w:proofErr w:type="spellStart"/>
      <w:r w:rsidR="000F0000" w:rsidRPr="00020C88">
        <w:t>Curve</w:t>
      </w:r>
      <w:proofErr w:type="spellEnd"/>
      <w:r w:rsidRPr="00020C88">
        <w:t>)</w:t>
      </w:r>
    </w:p>
    <w:p w14:paraId="6C33327F" w14:textId="77777777" w:rsidR="009B5459" w:rsidRPr="009B5459" w:rsidRDefault="009B5459" w:rsidP="009B5459">
      <w:pPr>
        <w:pStyle w:val="SchmaleListeEbene1"/>
        <w:numPr>
          <w:ilvl w:val="0"/>
          <w:numId w:val="8"/>
        </w:numPr>
      </w:pPr>
      <w:r w:rsidRPr="009B5459">
        <w:t>Modell trainieren</w:t>
      </w:r>
    </w:p>
    <w:p w14:paraId="0325350A" w14:textId="77777777" w:rsidR="009B5459" w:rsidRPr="009B5459" w:rsidRDefault="009B5459" w:rsidP="009B5459">
      <w:pPr>
        <w:pStyle w:val="SchmaleListeEbene1"/>
        <w:numPr>
          <w:ilvl w:val="0"/>
          <w:numId w:val="8"/>
        </w:numPr>
      </w:pPr>
      <w:proofErr w:type="spellStart"/>
      <w:r w:rsidRPr="009B5459">
        <w:t>Predictions</w:t>
      </w:r>
      <w:proofErr w:type="spellEnd"/>
      <w:r w:rsidRPr="009B5459">
        <w:t xml:space="preserve"> machen mit dem Test-Set</w:t>
      </w:r>
    </w:p>
    <w:p w14:paraId="457080B2" w14:textId="77777777" w:rsidR="009B5459" w:rsidRPr="009B5459" w:rsidRDefault="009B5459" w:rsidP="009B5459">
      <w:pPr>
        <w:pStyle w:val="SchmaleListeEbene1"/>
        <w:numPr>
          <w:ilvl w:val="0"/>
          <w:numId w:val="8"/>
        </w:numPr>
      </w:pPr>
      <w:r w:rsidRPr="009B5459">
        <w:t>Versuchen unterschiedliche Threshold-Werte zu verwenden und damit folgendes Berechnen:</w:t>
      </w:r>
    </w:p>
    <w:p w14:paraId="08061220" w14:textId="2F35C58A" w:rsidR="009B5459" w:rsidRPr="009B5459" w:rsidRDefault="009B5459" w:rsidP="009B5459">
      <w:pPr>
        <w:pStyle w:val="SchmaleListeEbene1"/>
        <w:numPr>
          <w:ilvl w:val="1"/>
          <w:numId w:val="8"/>
        </w:numPr>
      </w:pPr>
      <w:r w:rsidRPr="009B5459">
        <w:t>True Positive Rate (Wie oft richtig akzeptiert)</w:t>
      </w:r>
      <w:r w:rsidR="000F1D08">
        <w:br/>
      </w:r>
      <w:r w:rsidRPr="009B5459">
        <w:t xml:space="preserve"> </w:t>
      </w:r>
      <m:oMath>
        <m:r>
          <w:rPr>
            <w:rFonts w:ascii="Cambria Math" w:hAnsi="Cambria Math"/>
          </w:rPr>
          <m:t>TPR=</m:t>
        </m:r>
        <m:sSub>
          <m:sSubPr>
            <m:ctrlPr>
              <w:rPr>
                <w:rFonts w:ascii="Cambria Math" w:hAnsi="Cambria Math"/>
                <w:i/>
              </w:rPr>
            </m:ctrlPr>
          </m:sSubPr>
          <m:e>
            <m:r>
              <w:rPr>
                <w:rFonts w:ascii="Cambria Math" w:hAnsi="Cambria Math"/>
              </w:rPr>
              <m:t>t</m:t>
            </m:r>
          </m:e>
          <m:sub>
            <m:r>
              <w:rPr>
                <w:rFonts w:ascii="Cambria Math" w:hAnsi="Cambria Math"/>
              </w:rPr>
              <m:t>p</m:t>
            </m:r>
          </m:sub>
        </m:sSub>
        <m:r>
          <m:rPr>
            <m:lit/>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e>
        </m:d>
      </m:oMath>
    </w:p>
    <w:p w14:paraId="6BF1F77E" w14:textId="3CE80052" w:rsidR="009B5459" w:rsidRPr="009B5459" w:rsidRDefault="009B5459" w:rsidP="009B5459">
      <w:pPr>
        <w:pStyle w:val="SchmaleListeEbene1"/>
        <w:numPr>
          <w:ilvl w:val="1"/>
          <w:numId w:val="8"/>
        </w:numPr>
      </w:pPr>
      <w:proofErr w:type="spellStart"/>
      <w:r w:rsidRPr="009B5459">
        <w:t>False</w:t>
      </w:r>
      <w:proofErr w:type="spellEnd"/>
      <w:r w:rsidRPr="009B5459">
        <w:t xml:space="preserve"> Positive Rate (Wie oft falsch akzeptiert)</w:t>
      </w:r>
      <w:r w:rsidR="000F1D08">
        <w:br/>
      </w:r>
      <w:r w:rsidRPr="009B5459">
        <w:rPr>
          <w:i/>
        </w:rPr>
        <w:t xml:space="preserve"> </w:t>
      </w:r>
      <m:oMath>
        <m:r>
          <w:rPr>
            <w:rFonts w:ascii="Cambria Math" w:hAnsi="Cambria Math"/>
          </w:rPr>
          <m:t>FPR=</m:t>
        </m:r>
        <m:sSub>
          <m:sSubPr>
            <m:ctrlPr>
              <w:rPr>
                <w:rFonts w:ascii="Cambria Math" w:hAnsi="Cambria Math"/>
                <w:i/>
              </w:rPr>
            </m:ctrlPr>
          </m:sSubPr>
          <m:e>
            <m:r>
              <w:rPr>
                <w:rFonts w:ascii="Cambria Math" w:hAnsi="Cambria Math"/>
              </w:rPr>
              <m:t>f</m:t>
            </m:r>
          </m:e>
          <m:sub>
            <m:r>
              <w:rPr>
                <w:rFonts w:ascii="Cambria Math" w:hAnsi="Cambria Math"/>
              </w:rPr>
              <m:t>p</m:t>
            </m:r>
          </m:sub>
        </m:sSub>
        <m:r>
          <m:rPr>
            <m:lit/>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p>
    <w:p w14:paraId="3CB07A82" w14:textId="77777777" w:rsidR="009B5459" w:rsidRPr="009B5459" w:rsidRDefault="009B5459" w:rsidP="009B5459">
      <w:pPr>
        <w:pStyle w:val="SchmaleListeEbene1"/>
        <w:numPr>
          <w:ilvl w:val="0"/>
          <w:numId w:val="8"/>
        </w:numPr>
      </w:pPr>
      <w:r w:rsidRPr="009B5459">
        <w:t xml:space="preserve">Wir erhalten unterschiedliche TPR und FPR Werte. Diese können wir Plotten </w:t>
      </w:r>
      <w:r w:rsidRPr="009B5459">
        <w:sym w:font="Wingdings" w:char="F0E8"/>
      </w:r>
      <w:r w:rsidRPr="009B5459">
        <w:t xml:space="preserve"> Ergibt ROC Space</w:t>
      </w:r>
    </w:p>
    <w:p w14:paraId="3A66F954" w14:textId="633F95D9" w:rsidR="009B5459" w:rsidRPr="009B5459" w:rsidRDefault="009B5459" w:rsidP="000F1D08">
      <w:pPr>
        <w:pStyle w:val="SchmaleListeEbene1"/>
        <w:ind w:left="0"/>
      </w:pPr>
      <w:r w:rsidRPr="009B5459">
        <w:t xml:space="preserve">(Anderer Plot mit Precision und Recall könnte ein Schnittpunkt ergeben, was sicher ein sehr guter Punkt ist) </w:t>
      </w:r>
    </w:p>
    <w:p w14:paraId="1B77E91B" w14:textId="2B6124AE" w:rsidR="009B5459" w:rsidRPr="00EA6AAD" w:rsidRDefault="009B5459" w:rsidP="000F1D08">
      <w:pPr>
        <w:pStyle w:val="TitelZusammenfassung"/>
        <w:rPr>
          <w:color w:val="2F5496" w:themeColor="accent1" w:themeShade="BF"/>
          <w:lang w:val="en-GB"/>
        </w:rPr>
      </w:pPr>
      <w:bookmarkStart w:id="25" w:name="_Toc91511887"/>
      <w:r w:rsidRPr="00EA6AAD">
        <w:rPr>
          <w:color w:val="2F5496" w:themeColor="accent1" w:themeShade="BF"/>
          <w:lang w:val="en-GB"/>
        </w:rPr>
        <w:t>K-Nearest-Neighbours KKN</w:t>
      </w:r>
      <w:bookmarkEnd w:id="25"/>
    </w:p>
    <w:p w14:paraId="3588B5AC" w14:textId="77777777" w:rsidR="00BD40E4" w:rsidRDefault="00EA6AAD" w:rsidP="00FD178F">
      <w:pPr>
        <w:spacing w:after="0"/>
        <w:rPr>
          <w:noProof/>
        </w:rPr>
      </w:pPr>
      <w:r w:rsidRPr="00EA6AAD">
        <w:t>Weitere Methode für Klassenbestimmung, b</w:t>
      </w:r>
      <w:r>
        <w:t>ei mehr als zwei Klassen.</w:t>
      </w:r>
      <w:r w:rsidR="00BB5C89">
        <w:t xml:space="preserve"> </w:t>
      </w:r>
      <w:r w:rsidR="000702F2">
        <w:t>(</w:t>
      </w:r>
      <w:proofErr w:type="spellStart"/>
      <w:r w:rsidR="000702F2">
        <w:t>z.B</w:t>
      </w:r>
      <w:proofErr w:type="spellEnd"/>
      <w:r w:rsidR="000702F2">
        <w:t xml:space="preserve"> </w:t>
      </w:r>
      <w:r w:rsidR="0040176B">
        <w:t>Wetter, SARS-COV Varianten)</w:t>
      </w:r>
      <w:r w:rsidR="000702F2" w:rsidRPr="000702F2">
        <w:rPr>
          <w:noProof/>
        </w:rPr>
        <w:t xml:space="preserve"> </w:t>
      </w:r>
      <w:r w:rsidR="000702F2" w:rsidRPr="009B5459">
        <w:rPr>
          <w:noProof/>
        </w:rPr>
        <w:drawing>
          <wp:inline distT="0" distB="0" distL="0" distR="0" wp14:anchorId="6D06B2F2" wp14:editId="3652B89A">
            <wp:extent cx="3297849" cy="1528369"/>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21" b="3232"/>
                    <a:stretch/>
                  </pic:blipFill>
                  <pic:spPr bwMode="auto">
                    <a:xfrm>
                      <a:off x="0" y="0"/>
                      <a:ext cx="3306270" cy="1532272"/>
                    </a:xfrm>
                    <a:prstGeom prst="rect">
                      <a:avLst/>
                    </a:prstGeom>
                    <a:ln>
                      <a:noFill/>
                    </a:ln>
                    <a:extLst>
                      <a:ext uri="{53640926-AAD7-44D8-BBD7-CCE9431645EC}">
                        <a14:shadowObscured xmlns:a14="http://schemas.microsoft.com/office/drawing/2010/main"/>
                      </a:ext>
                    </a:extLst>
                  </pic:spPr>
                </pic:pic>
              </a:graphicData>
            </a:graphic>
          </wp:inline>
        </w:drawing>
      </w:r>
    </w:p>
    <w:p w14:paraId="5AF17EDB" w14:textId="56B9EB67" w:rsidR="009B5459" w:rsidRPr="009B5459" w:rsidRDefault="000702F2" w:rsidP="00FD178F">
      <w:pPr>
        <w:spacing w:after="0"/>
      </w:pPr>
      <w:r w:rsidRPr="009B5459">
        <w:rPr>
          <w:noProof/>
        </w:rPr>
        <w:drawing>
          <wp:inline distT="0" distB="0" distL="0" distR="0" wp14:anchorId="130AD0EE" wp14:editId="482EDB95">
            <wp:extent cx="3342005" cy="1477510"/>
            <wp:effectExtent l="0" t="0" r="0" b="889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614" b="5167"/>
                    <a:stretch/>
                  </pic:blipFill>
                  <pic:spPr bwMode="auto">
                    <a:xfrm>
                      <a:off x="0" y="0"/>
                      <a:ext cx="3402608" cy="1504303"/>
                    </a:xfrm>
                    <a:prstGeom prst="rect">
                      <a:avLst/>
                    </a:prstGeom>
                    <a:ln>
                      <a:noFill/>
                    </a:ln>
                    <a:extLst>
                      <a:ext uri="{53640926-AAD7-44D8-BBD7-CCE9431645EC}">
                        <a14:shadowObscured xmlns:a14="http://schemas.microsoft.com/office/drawing/2010/main"/>
                      </a:ext>
                    </a:extLst>
                  </pic:spPr>
                </pic:pic>
              </a:graphicData>
            </a:graphic>
          </wp:inline>
        </w:drawing>
      </w:r>
    </w:p>
    <w:p w14:paraId="52C2D5FF" w14:textId="77777777" w:rsidR="00FD178F" w:rsidRDefault="009B5459" w:rsidP="009B5459">
      <w:pPr>
        <w:pStyle w:val="SchmaleListeEbene1"/>
      </w:pPr>
      <w:proofErr w:type="spellStart"/>
      <w:r w:rsidRPr="009B5459">
        <w:t>Logistic</w:t>
      </w:r>
      <w:proofErr w:type="spellEnd"/>
      <w:r w:rsidRPr="009B5459">
        <w:t xml:space="preserve"> Regression kann hier funktionieren, ist aber sehr umständlich. Mann muss viel trainieren (Rekursiv), was langsam ist.</w:t>
      </w:r>
    </w:p>
    <w:p w14:paraId="76C83B70" w14:textId="00834760" w:rsidR="009B5459" w:rsidRPr="009B5459" w:rsidRDefault="00FD178F" w:rsidP="00F90A9B">
      <w:pPr>
        <w:pStyle w:val="SchmaleListeEbene1"/>
        <w:spacing w:after="0"/>
      </w:pPr>
      <w:r>
        <w:t xml:space="preserve">Methode ohne Training mit </w:t>
      </w:r>
      <w:proofErr w:type="spellStart"/>
      <w:r>
        <w:t>Predictions</w:t>
      </w:r>
      <w:proofErr w:type="spellEnd"/>
      <w:r>
        <w:t xml:space="preserve"> und einfacher Support mehrerer Klasse gesucht, welches auch bei nicht-Linearer Modelle funktioniert </w:t>
      </w:r>
      <w:r>
        <w:sym w:font="Wingdings" w:char="F0E8"/>
      </w:r>
      <w:r>
        <w:t xml:space="preserve"> </w:t>
      </w:r>
      <w:r w:rsidR="00876E93">
        <w:t xml:space="preserve">Diese Methode ist </w:t>
      </w:r>
      <w:r>
        <w:t>KKN</w:t>
      </w:r>
      <w:r w:rsidR="009B5459" w:rsidRPr="009B5459">
        <w:t xml:space="preserve"> </w:t>
      </w:r>
    </w:p>
    <w:p w14:paraId="7A9D2FA5" w14:textId="7E4CA456" w:rsidR="009B5459" w:rsidRPr="00876E93" w:rsidRDefault="009B5459" w:rsidP="00876E93">
      <w:pPr>
        <w:spacing w:after="0"/>
        <w:rPr>
          <w:u w:val="single"/>
        </w:rPr>
      </w:pPr>
      <w:bookmarkStart w:id="26" w:name="_Toc91511888"/>
      <w:r w:rsidRPr="00876E93">
        <w:rPr>
          <w:u w:val="single"/>
        </w:rPr>
        <w:t>Funktionsweise</w:t>
      </w:r>
      <w:bookmarkEnd w:id="26"/>
      <w:r w:rsidR="00782A41" w:rsidRPr="00876E93">
        <w:rPr>
          <w:u w:val="single"/>
        </w:rPr>
        <w:t xml:space="preserve"> von KKN</w:t>
      </w:r>
    </w:p>
    <w:p w14:paraId="7B39C5CC" w14:textId="200851FE" w:rsidR="009B5459" w:rsidRPr="009B5459" w:rsidRDefault="009B5459" w:rsidP="009B5459">
      <w:pPr>
        <w:pStyle w:val="SchmaleListeEbene1"/>
        <w:numPr>
          <w:ilvl w:val="0"/>
          <w:numId w:val="9"/>
        </w:numPr>
      </w:pPr>
      <w:r w:rsidRPr="009B5459">
        <w:t xml:space="preserve">Training und Testdaten </w:t>
      </w:r>
      <w:r w:rsidR="007B41D7">
        <w:t>l</w:t>
      </w:r>
      <w:r w:rsidRPr="009B5459">
        <w:t>aden</w:t>
      </w:r>
    </w:p>
    <w:p w14:paraId="726622DC" w14:textId="77777777" w:rsidR="009B5459" w:rsidRPr="009B5459" w:rsidRDefault="009B5459" w:rsidP="009B5459">
      <w:pPr>
        <w:pStyle w:val="SchmaleListeEbene1"/>
        <w:numPr>
          <w:ilvl w:val="0"/>
          <w:numId w:val="9"/>
        </w:numPr>
      </w:pPr>
      <w:r w:rsidRPr="009B5459">
        <w:t>Value von k bestimmen (Nummer von Nachbaren, welche berücksichtigt werden sollten (1, 5, 10, 15, …))</w:t>
      </w:r>
    </w:p>
    <w:p w14:paraId="53544696" w14:textId="2FFDFDF8" w:rsidR="009B5459" w:rsidRPr="009B5459" w:rsidRDefault="009B5459" w:rsidP="009B5459">
      <w:pPr>
        <w:pStyle w:val="SchmaleListeEbene1"/>
        <w:numPr>
          <w:ilvl w:val="0"/>
          <w:numId w:val="9"/>
        </w:numPr>
      </w:pPr>
      <w:r w:rsidRPr="009B5459">
        <w:t>Für jeden Test-Datenpunkt</w:t>
      </w:r>
      <w:r w:rsidR="00C676AC">
        <w:t xml:space="preserve"> </w:t>
      </w:r>
      <w:proofErr w:type="spellStart"/>
      <w:r w:rsidR="00C676AC">
        <w:t>x</w:t>
      </w:r>
      <w:r w:rsidR="00C676AC" w:rsidRPr="00C676AC">
        <w:rPr>
          <w:vertAlign w:val="subscript"/>
        </w:rPr>
        <w:t>test</w:t>
      </w:r>
      <w:proofErr w:type="spellEnd"/>
    </w:p>
    <w:p w14:paraId="6324BB49" w14:textId="71234C85" w:rsidR="009B5459" w:rsidRPr="009B5459" w:rsidRDefault="009B5459" w:rsidP="0095183A">
      <w:pPr>
        <w:pStyle w:val="SchmaleListeEbene1"/>
        <w:numPr>
          <w:ilvl w:val="1"/>
          <w:numId w:val="9"/>
        </w:numPr>
        <w:ind w:left="993" w:hanging="284"/>
      </w:pPr>
      <w:r w:rsidRPr="009B5459">
        <w:t>Für alle Trainingsdaten muss Distanz berechnet werden d(</w:t>
      </w:r>
      <w:proofErr w:type="spellStart"/>
      <w:r w:rsidRPr="009B5459">
        <w:t>x</w:t>
      </w:r>
      <w:r w:rsidRPr="009B5459">
        <w:rPr>
          <w:vertAlign w:val="subscript"/>
        </w:rPr>
        <w:t>test</w:t>
      </w:r>
      <w:proofErr w:type="spellEnd"/>
      <w:r w:rsidRPr="009B5459">
        <w:t xml:space="preserve">, </w:t>
      </w:r>
      <w:proofErr w:type="spellStart"/>
      <w:r w:rsidRPr="009B5459">
        <w:t>x</w:t>
      </w:r>
      <w:r w:rsidRPr="009B5459">
        <w:rPr>
          <w:vertAlign w:val="subscript"/>
        </w:rPr>
        <w:t>train</w:t>
      </w:r>
      <w:proofErr w:type="spellEnd"/>
      <w:r w:rsidRPr="009B5459">
        <w:t xml:space="preserve">): </w:t>
      </w:r>
      <w:proofErr w:type="spellStart"/>
      <w:r w:rsidRPr="009B5459">
        <w:t>Euclidean</w:t>
      </w:r>
      <w:proofErr w:type="spellEnd"/>
      <w:r w:rsidRPr="009B5459">
        <w:t xml:space="preserve">, </w:t>
      </w:r>
      <w:proofErr w:type="spellStart"/>
      <w:r w:rsidRPr="009B5459">
        <w:t>Manhatten</w:t>
      </w:r>
      <w:proofErr w:type="spellEnd"/>
      <w:r w:rsidRPr="009B5459">
        <w:t xml:space="preserve">, </w:t>
      </w:r>
      <w:proofErr w:type="spellStart"/>
      <w:r w:rsidRPr="009B5459">
        <w:t>cosine</w:t>
      </w:r>
      <w:proofErr w:type="spellEnd"/>
      <w:r w:rsidRPr="009B5459">
        <w:t>, ...</w:t>
      </w:r>
    </w:p>
    <w:p w14:paraId="1331D4B6" w14:textId="77777777" w:rsidR="009B5459" w:rsidRPr="009B5459" w:rsidRDefault="009B5459" w:rsidP="0095183A">
      <w:pPr>
        <w:pStyle w:val="SchmaleListeEbene1"/>
        <w:numPr>
          <w:ilvl w:val="1"/>
          <w:numId w:val="9"/>
        </w:numPr>
        <w:ind w:left="993" w:hanging="284"/>
      </w:pPr>
      <w:proofErr w:type="spellStart"/>
      <w:r w:rsidRPr="009B5459">
        <w:t>Trainingdaten</w:t>
      </w:r>
      <w:proofErr w:type="spellEnd"/>
      <w:r w:rsidRPr="009B5459">
        <w:t xml:space="preserve"> müssen in </w:t>
      </w:r>
      <w:proofErr w:type="spellStart"/>
      <w:r w:rsidRPr="009B5459">
        <w:t>ascending</w:t>
      </w:r>
      <w:proofErr w:type="spellEnd"/>
      <w:r w:rsidRPr="009B5459">
        <w:t xml:space="preserve"> Order sortiert werden</w:t>
      </w:r>
    </w:p>
    <w:p w14:paraId="79BA00E3" w14:textId="454A047C" w:rsidR="009B5459" w:rsidRPr="009B5459" w:rsidRDefault="009B5459" w:rsidP="0095183A">
      <w:pPr>
        <w:pStyle w:val="SchmaleListeEbene1"/>
        <w:numPr>
          <w:ilvl w:val="1"/>
          <w:numId w:val="9"/>
        </w:numPr>
        <w:ind w:left="993" w:hanging="284"/>
      </w:pPr>
      <w:r w:rsidRPr="009B5459">
        <w:t>Die ersten k Datenpunkte werden genommen</w:t>
      </w:r>
    </w:p>
    <w:p w14:paraId="6FC0FC33" w14:textId="77777777" w:rsidR="009B5459" w:rsidRPr="009B5459" w:rsidRDefault="009B5459" w:rsidP="00876E93">
      <w:pPr>
        <w:pStyle w:val="SchmaleListeEbene1"/>
        <w:numPr>
          <w:ilvl w:val="1"/>
          <w:numId w:val="9"/>
        </w:numPr>
        <w:ind w:left="993" w:hanging="284"/>
      </w:pPr>
      <w:r w:rsidRPr="009B5459">
        <w:t xml:space="preserve">Von diesen Punkte werden die am häufigsten vorkommende Klasse genommen als Klassifikation. </w:t>
      </w:r>
    </w:p>
    <w:p w14:paraId="5998148E" w14:textId="77777777" w:rsidR="009B5459" w:rsidRPr="009B5459" w:rsidRDefault="009B5459" w:rsidP="009B5459">
      <w:pPr>
        <w:pStyle w:val="SchmaleListeEbene1"/>
        <w:numPr>
          <w:ilvl w:val="0"/>
          <w:numId w:val="10"/>
        </w:numPr>
      </w:pPr>
      <w:r w:rsidRPr="009B5459">
        <w:t>Key Elemente: Die Anzahl Nachbarn k, Distanz-Metrik</w:t>
      </w:r>
    </w:p>
    <w:p w14:paraId="0089E4E8" w14:textId="77777777" w:rsidR="009B5459" w:rsidRPr="009B5459" w:rsidRDefault="009B5459" w:rsidP="00832DA4">
      <w:pPr>
        <w:spacing w:after="0"/>
      </w:pPr>
      <w:r w:rsidRPr="009B5459">
        <w:rPr>
          <w:noProof/>
        </w:rPr>
        <w:drawing>
          <wp:inline distT="0" distB="0" distL="0" distR="0" wp14:anchorId="6E8BD783" wp14:editId="00A14497">
            <wp:extent cx="3399119" cy="1572768"/>
            <wp:effectExtent l="0" t="0" r="0" b="8890"/>
            <wp:docPr id="88" name="Grafik 8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fik 88" descr="Ein Bild, das Text enthält.&#10;&#10;Automatisch generierte Beschreibung"/>
                    <pic:cNvPicPr/>
                  </pic:nvPicPr>
                  <pic:blipFill rotWithShape="1">
                    <a:blip r:embed="rId55"/>
                    <a:srcRect t="906" b="1699"/>
                    <a:stretch/>
                  </pic:blipFill>
                  <pic:spPr bwMode="auto">
                    <a:xfrm>
                      <a:off x="0" y="0"/>
                      <a:ext cx="3459558" cy="1600733"/>
                    </a:xfrm>
                    <a:prstGeom prst="rect">
                      <a:avLst/>
                    </a:prstGeom>
                    <a:ln>
                      <a:noFill/>
                    </a:ln>
                    <a:extLst>
                      <a:ext uri="{53640926-AAD7-44D8-BBD7-CCE9431645EC}">
                        <a14:shadowObscured xmlns:a14="http://schemas.microsoft.com/office/drawing/2010/main"/>
                      </a:ext>
                    </a:extLst>
                  </pic:spPr>
                </pic:pic>
              </a:graphicData>
            </a:graphic>
          </wp:inline>
        </w:drawing>
      </w:r>
    </w:p>
    <w:p w14:paraId="5A72CCC8" w14:textId="77777777" w:rsidR="00832DA4" w:rsidRDefault="009B5459" w:rsidP="00832DA4">
      <w:pPr>
        <w:rPr>
          <w:u w:val="single"/>
        </w:rPr>
      </w:pPr>
      <w:bookmarkStart w:id="27" w:name="_Toc91511890"/>
      <w:r w:rsidRPr="00832DA4">
        <w:rPr>
          <w:u w:val="single"/>
        </w:rPr>
        <w:t>Das richtige k und die richtige Distanzmetrik</w:t>
      </w:r>
      <w:bookmarkEnd w:id="27"/>
    </w:p>
    <w:p w14:paraId="5D92F8AC" w14:textId="4B35D8D1" w:rsidR="009B5459" w:rsidRPr="00832DA4" w:rsidRDefault="00832DA4" w:rsidP="00AD0D72">
      <w:pPr>
        <w:spacing w:after="0"/>
        <w:rPr>
          <w:u w:val="single"/>
        </w:rPr>
      </w:pPr>
      <w:r>
        <w:t>Dazu folgende</w:t>
      </w:r>
      <w:r w:rsidR="009B5459" w:rsidRPr="009B5459">
        <w:t xml:space="preserve"> Elemente von AI</w:t>
      </w:r>
      <w:r w:rsidR="00AD0D72">
        <w:t xml:space="preserve"> nutzen für die Bestimmung</w:t>
      </w:r>
      <w:r w:rsidR="009B5459" w:rsidRPr="009B5459">
        <w:t>:</w:t>
      </w:r>
    </w:p>
    <w:p w14:paraId="6A5ACECD" w14:textId="77777777" w:rsidR="009B5459" w:rsidRPr="009B5459" w:rsidRDefault="009B5459" w:rsidP="00832DA4">
      <w:pPr>
        <w:pStyle w:val="SchmaleListeEbene1"/>
      </w:pPr>
      <w:r w:rsidRPr="009B5459">
        <w:t xml:space="preserve">Test-Train </w:t>
      </w:r>
      <w:proofErr w:type="spellStart"/>
      <w:r w:rsidRPr="009B5459">
        <w:t>split</w:t>
      </w:r>
      <w:proofErr w:type="spellEnd"/>
    </w:p>
    <w:p w14:paraId="38BC7307" w14:textId="77777777" w:rsidR="009B5459" w:rsidRPr="009B5459" w:rsidRDefault="009B5459" w:rsidP="00832DA4">
      <w:pPr>
        <w:pStyle w:val="SchmaleListeEbene1"/>
      </w:pPr>
      <w:r w:rsidRPr="009B5459">
        <w:t>Cross Validation</w:t>
      </w:r>
    </w:p>
    <w:p w14:paraId="3095A43E" w14:textId="77777777" w:rsidR="009B5459" w:rsidRPr="009B5459" w:rsidRDefault="009B5459" w:rsidP="001F187E">
      <w:pPr>
        <w:pStyle w:val="SchmaleListeEbene1"/>
        <w:rPr>
          <w:lang w:val="en-GB"/>
        </w:rPr>
      </w:pPr>
      <w:r w:rsidRPr="009B5459">
        <w:rPr>
          <w:lang w:val="en-GB"/>
        </w:rPr>
        <w:t xml:space="preserve">Test Performance </w:t>
      </w:r>
      <w:proofErr w:type="spellStart"/>
      <w:r w:rsidRPr="009B5459">
        <w:rPr>
          <w:lang w:val="en-GB"/>
        </w:rPr>
        <w:t>überwachung</w:t>
      </w:r>
      <w:proofErr w:type="spellEnd"/>
      <w:r w:rsidRPr="009B5459">
        <w:rPr>
          <w:lang w:val="en-GB"/>
        </w:rPr>
        <w:t xml:space="preserve"> (Mean </w:t>
      </w:r>
      <w:proofErr w:type="spellStart"/>
      <w:r w:rsidRPr="009B5459">
        <w:rPr>
          <w:lang w:val="en-GB"/>
        </w:rPr>
        <w:t>accurarcy</w:t>
      </w:r>
      <w:proofErr w:type="spellEnd"/>
      <w:r w:rsidRPr="009B5459">
        <w:rPr>
          <w:lang w:val="en-GB"/>
        </w:rPr>
        <w:t>, Precision, Recall)</w:t>
      </w:r>
    </w:p>
    <w:p w14:paraId="77CAAA0C" w14:textId="7F875BEF" w:rsidR="009B5459" w:rsidRPr="00832DA4" w:rsidRDefault="009B5459" w:rsidP="00832DA4">
      <w:pPr>
        <w:spacing w:after="0"/>
        <w:rPr>
          <w:u w:val="single"/>
        </w:rPr>
      </w:pPr>
      <w:bookmarkStart w:id="28" w:name="_Toc91511891"/>
      <w:r w:rsidRPr="00832DA4">
        <w:rPr>
          <w:u w:val="single"/>
        </w:rPr>
        <w:t>Vor und Nachteile</w:t>
      </w:r>
      <w:bookmarkEnd w:id="28"/>
      <w:r w:rsidR="00AD0D72">
        <w:rPr>
          <w:u w:val="single"/>
        </w:rPr>
        <w:t xml:space="preserve"> von KKN</w:t>
      </w:r>
    </w:p>
    <w:tbl>
      <w:tblPr>
        <w:tblStyle w:val="Tabellenraster"/>
        <w:tblW w:w="0" w:type="auto"/>
        <w:tblLook w:val="04A0" w:firstRow="1" w:lastRow="0" w:firstColumn="1" w:lastColumn="0" w:noHBand="0" w:noVBand="1"/>
      </w:tblPr>
      <w:tblGrid>
        <w:gridCol w:w="1843"/>
        <w:gridCol w:w="3542"/>
      </w:tblGrid>
      <w:tr w:rsidR="009B5459" w:rsidRPr="009B5459" w14:paraId="7A62B034" w14:textId="77777777" w:rsidTr="00AD0D72">
        <w:tc>
          <w:tcPr>
            <w:tcW w:w="1843" w:type="dxa"/>
            <w:tcBorders>
              <w:top w:val="nil"/>
              <w:left w:val="nil"/>
              <w:bottom w:val="nil"/>
              <w:right w:val="dotted" w:sz="4" w:space="0" w:color="auto"/>
            </w:tcBorders>
          </w:tcPr>
          <w:p w14:paraId="34EA9229" w14:textId="77777777" w:rsidR="009B5459" w:rsidRPr="00573F77" w:rsidRDefault="009B5459" w:rsidP="00832DA4">
            <w:pPr>
              <w:rPr>
                <w:color w:val="00B050"/>
              </w:rPr>
            </w:pPr>
            <w:r w:rsidRPr="00573F77">
              <w:rPr>
                <w:color w:val="00B050"/>
              </w:rPr>
              <w:t>Vorteile:</w:t>
            </w:r>
          </w:p>
          <w:p w14:paraId="25F5F5DB" w14:textId="77777777" w:rsidR="009B5459" w:rsidRPr="009B5459" w:rsidRDefault="009B5459" w:rsidP="00832DA4">
            <w:pPr>
              <w:pStyle w:val="SchmaleListeEbene1"/>
            </w:pPr>
            <w:r w:rsidRPr="009B5459">
              <w:t>Einfaches Modell</w:t>
            </w:r>
          </w:p>
          <w:p w14:paraId="67E5868F" w14:textId="77777777" w:rsidR="009B5459" w:rsidRPr="009B5459" w:rsidRDefault="009B5459" w:rsidP="00832DA4">
            <w:pPr>
              <w:pStyle w:val="SchmaleListeEbene1"/>
            </w:pPr>
            <w:r w:rsidRPr="009B5459">
              <w:t>Wenige Hyper-Parameter</w:t>
            </w:r>
          </w:p>
        </w:tc>
        <w:tc>
          <w:tcPr>
            <w:tcW w:w="3542" w:type="dxa"/>
            <w:tcBorders>
              <w:top w:val="nil"/>
              <w:left w:val="dotted" w:sz="4" w:space="0" w:color="auto"/>
              <w:bottom w:val="nil"/>
              <w:right w:val="nil"/>
            </w:tcBorders>
          </w:tcPr>
          <w:p w14:paraId="6B67F809" w14:textId="77777777" w:rsidR="009B5459" w:rsidRPr="00573F77" w:rsidRDefault="009B5459" w:rsidP="00832DA4">
            <w:pPr>
              <w:rPr>
                <w:color w:val="FF0000"/>
              </w:rPr>
            </w:pPr>
            <w:r w:rsidRPr="00573F77">
              <w:rPr>
                <w:color w:val="FF0000"/>
              </w:rPr>
              <w:t>Nachteile:</w:t>
            </w:r>
          </w:p>
          <w:p w14:paraId="0EA3542E" w14:textId="77777777" w:rsidR="009B5459" w:rsidRPr="009B5459" w:rsidRDefault="009B5459" w:rsidP="00832DA4">
            <w:pPr>
              <w:pStyle w:val="SchmaleListeEbene1"/>
            </w:pPr>
            <w:r w:rsidRPr="009B5459">
              <w:t>K muss gut gewählt werden</w:t>
            </w:r>
          </w:p>
          <w:p w14:paraId="2AE11332" w14:textId="77777777" w:rsidR="009B5459" w:rsidRPr="009B5459" w:rsidRDefault="009B5459" w:rsidP="00832DA4">
            <w:pPr>
              <w:pStyle w:val="SchmaleListeEbene1"/>
            </w:pPr>
            <w:r w:rsidRPr="009B5459">
              <w:t>Grosse Berechnungsaufwand, wenn Sample gross ist</w:t>
            </w:r>
          </w:p>
          <w:p w14:paraId="17AA3EA2" w14:textId="77777777" w:rsidR="009B5459" w:rsidRPr="009B5459" w:rsidRDefault="009B5459" w:rsidP="00832DA4">
            <w:pPr>
              <w:pStyle w:val="SchmaleListeEbene1"/>
            </w:pPr>
            <w:r w:rsidRPr="009B5459">
              <w:t>Nicht effizient bei vielen Dimensionen</w:t>
            </w:r>
          </w:p>
          <w:p w14:paraId="79317BAE" w14:textId="77777777" w:rsidR="009B5459" w:rsidRPr="009B5459" w:rsidRDefault="009B5459" w:rsidP="00832DA4">
            <w:pPr>
              <w:pStyle w:val="SchmaleListeEbene1"/>
            </w:pPr>
            <w:r w:rsidRPr="009B5459">
              <w:t>Richtige Skalierung muss verfügbar sein</w:t>
            </w:r>
          </w:p>
        </w:tc>
      </w:tr>
    </w:tbl>
    <w:p w14:paraId="06846DD8" w14:textId="77777777" w:rsidR="001F187E" w:rsidRDefault="009B5459" w:rsidP="002F44B1">
      <w:pPr>
        <w:rPr>
          <w:u w:val="single"/>
          <w:lang w:val="en-GB"/>
        </w:rPr>
      </w:pPr>
      <w:bookmarkStart w:id="29" w:name="_Toc91511892"/>
      <w:proofErr w:type="spellStart"/>
      <w:r w:rsidRPr="002F44B1">
        <w:rPr>
          <w:u w:val="single"/>
          <w:lang w:val="en-GB"/>
        </w:rPr>
        <w:t>Beispiel</w:t>
      </w:r>
      <w:proofErr w:type="spellEnd"/>
      <w:r w:rsidRPr="002F44B1">
        <w:rPr>
          <w:u w:val="single"/>
          <w:lang w:val="en-GB"/>
        </w:rPr>
        <w:t xml:space="preserve"> IRIS</w:t>
      </w:r>
      <w:bookmarkEnd w:id="29"/>
      <w:r w:rsidR="002F44B1" w:rsidRPr="009B5459">
        <w:rPr>
          <w:noProof/>
        </w:rPr>
        <w:drawing>
          <wp:inline distT="0" distB="0" distL="0" distR="0" wp14:anchorId="26D6B357" wp14:editId="15AADCCF">
            <wp:extent cx="3122194" cy="1447684"/>
            <wp:effectExtent l="0" t="0" r="2540" b="635"/>
            <wp:docPr id="89" name="Grafik 8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fik 89" descr="Ein Bild, das Tisch enthält.&#10;&#10;Automatisch generierte Beschreibung"/>
                    <pic:cNvPicPr/>
                  </pic:nvPicPr>
                  <pic:blipFill>
                    <a:blip r:embed="rId56"/>
                    <a:stretch>
                      <a:fillRect/>
                    </a:stretch>
                  </pic:blipFill>
                  <pic:spPr>
                    <a:xfrm>
                      <a:off x="0" y="0"/>
                      <a:ext cx="3131335" cy="1451923"/>
                    </a:xfrm>
                    <a:prstGeom prst="rect">
                      <a:avLst/>
                    </a:prstGeom>
                  </pic:spPr>
                </pic:pic>
              </a:graphicData>
            </a:graphic>
          </wp:inline>
        </w:drawing>
      </w:r>
    </w:p>
    <w:p w14:paraId="370EAD9B" w14:textId="471EE001" w:rsidR="009B5459" w:rsidRPr="002F44B1" w:rsidRDefault="002F44B1" w:rsidP="002F44B1">
      <w:pPr>
        <w:rPr>
          <w:u w:val="single"/>
          <w:lang w:val="en-GB"/>
        </w:rPr>
      </w:pPr>
      <w:r w:rsidRPr="009B5459">
        <w:rPr>
          <w:noProof/>
        </w:rPr>
        <w:lastRenderedPageBreak/>
        <w:drawing>
          <wp:inline distT="0" distB="0" distL="0" distR="0" wp14:anchorId="5E46E197" wp14:editId="60493FC9">
            <wp:extent cx="2991917" cy="1845214"/>
            <wp:effectExtent l="0" t="0" r="0" b="317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20834" cy="1863048"/>
                    </a:xfrm>
                    <a:prstGeom prst="rect">
                      <a:avLst/>
                    </a:prstGeom>
                  </pic:spPr>
                </pic:pic>
              </a:graphicData>
            </a:graphic>
          </wp:inline>
        </w:drawing>
      </w:r>
    </w:p>
    <w:p w14:paraId="4926F0BE" w14:textId="7F84D3D5" w:rsidR="009B5459" w:rsidRPr="009B5459" w:rsidRDefault="009B5459" w:rsidP="002F44B1">
      <w:pPr>
        <w:spacing w:after="0"/>
        <w:rPr>
          <w:lang w:val="en-GB"/>
        </w:rPr>
      </w:pPr>
      <w:r w:rsidRPr="009B5459">
        <w:rPr>
          <w:lang w:val="en-GB"/>
        </w:rPr>
        <w:t xml:space="preserve"> </w:t>
      </w:r>
      <w:r w:rsidRPr="009B5459">
        <w:rPr>
          <w:noProof/>
        </w:rPr>
        <w:drawing>
          <wp:inline distT="0" distB="0" distL="0" distR="0" wp14:anchorId="39EEB3EF" wp14:editId="2D37B1E3">
            <wp:extent cx="2889504" cy="1455251"/>
            <wp:effectExtent l="0" t="0" r="635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27520" cy="1474397"/>
                    </a:xfrm>
                    <a:prstGeom prst="rect">
                      <a:avLst/>
                    </a:prstGeom>
                  </pic:spPr>
                </pic:pic>
              </a:graphicData>
            </a:graphic>
          </wp:inline>
        </w:drawing>
      </w:r>
    </w:p>
    <w:p w14:paraId="75EE9644" w14:textId="25BF9E59" w:rsidR="009B5459" w:rsidRPr="009B5459" w:rsidRDefault="00A5700A" w:rsidP="002F44B1">
      <w:pPr>
        <w:pStyle w:val="TitelZusammenfassung"/>
        <w:rPr>
          <w:color w:val="2F5496" w:themeColor="accent1" w:themeShade="BF"/>
          <w:lang w:val="en-GB"/>
        </w:rPr>
      </w:pPr>
      <w:bookmarkStart w:id="30" w:name="_Toc91511893"/>
      <w:r w:rsidRPr="00495134">
        <w:rPr>
          <w:noProof/>
          <w:color w:val="2F5496" w:themeColor="accent1" w:themeShade="BF"/>
          <w:u w:val="single"/>
        </w:rPr>
        <w:drawing>
          <wp:anchor distT="0" distB="0" distL="114300" distR="114300" simplePos="0" relativeHeight="251669504" behindDoc="1" locked="0" layoutInCell="1" allowOverlap="1" wp14:anchorId="20AF1BF8" wp14:editId="42DC20FF">
            <wp:simplePos x="0" y="0"/>
            <wp:positionH relativeFrom="column">
              <wp:posOffset>2255901</wp:posOffset>
            </wp:positionH>
            <wp:positionV relativeFrom="paragraph">
              <wp:posOffset>15240</wp:posOffset>
            </wp:positionV>
            <wp:extent cx="1111885" cy="683260"/>
            <wp:effectExtent l="0" t="0" r="0" b="2540"/>
            <wp:wrapTight wrapText="bothSides">
              <wp:wrapPolygon edited="0">
                <wp:start x="0" y="0"/>
                <wp:lineTo x="0" y="21078"/>
                <wp:lineTo x="21094" y="21078"/>
                <wp:lineTo x="21094" y="0"/>
                <wp:lineTo x="0" y="0"/>
              </wp:wrapPolygon>
            </wp:wrapTight>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3634"/>
                    <a:stretch/>
                  </pic:blipFill>
                  <pic:spPr bwMode="auto">
                    <a:xfrm>
                      <a:off x="0" y="0"/>
                      <a:ext cx="1111885" cy="68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5459" w:rsidRPr="009B5459">
        <w:rPr>
          <w:color w:val="2F5496" w:themeColor="accent1" w:themeShade="BF"/>
          <w:lang w:val="en-GB"/>
        </w:rPr>
        <w:t>Clustering</w:t>
      </w:r>
      <w:bookmarkEnd w:id="30"/>
    </w:p>
    <w:p w14:paraId="5D07A876" w14:textId="57E3DC7D" w:rsidR="009B5459" w:rsidRPr="002F44B1" w:rsidRDefault="009B5459" w:rsidP="00EE0945">
      <w:pPr>
        <w:spacing w:after="0"/>
        <w:rPr>
          <w:u w:val="single"/>
          <w:lang w:val="en-GB"/>
        </w:rPr>
      </w:pPr>
      <w:bookmarkStart w:id="31" w:name="_Toc91511894"/>
      <w:r w:rsidRPr="002F44B1">
        <w:rPr>
          <w:u w:val="single"/>
          <w:lang w:val="en-GB"/>
        </w:rPr>
        <w:t>Unsupervised Learning</w:t>
      </w:r>
      <w:bookmarkEnd w:id="31"/>
    </w:p>
    <w:p w14:paraId="0748A629" w14:textId="32AA98DA" w:rsidR="00EE0945" w:rsidRDefault="00EE0945" w:rsidP="009B5459">
      <w:pPr>
        <w:pStyle w:val="SchmaleListeEbene1"/>
      </w:pPr>
      <w:r>
        <w:t>Es sind nur</w:t>
      </w:r>
      <w:r w:rsidR="009B5459" w:rsidRPr="009B5459">
        <w:t xml:space="preserve"> Features (X-Werte) </w:t>
      </w:r>
      <w:r>
        <w:t>bekannt</w:t>
      </w:r>
    </w:p>
    <w:p w14:paraId="09D69727" w14:textId="6FB0A204" w:rsidR="009B5459" w:rsidRPr="009B5459" w:rsidRDefault="00EE0945" w:rsidP="009B5459">
      <w:pPr>
        <w:pStyle w:val="SchmaleListeEbene1"/>
      </w:pPr>
      <w:r>
        <w:t xml:space="preserve">Die </w:t>
      </w:r>
      <w:r w:rsidR="009B5459" w:rsidRPr="009B5459">
        <w:t xml:space="preserve">Labels (Y-Werte) </w:t>
      </w:r>
      <w:r>
        <w:t xml:space="preserve">sind </w:t>
      </w:r>
      <w:r w:rsidR="009B5459" w:rsidRPr="009B5459">
        <w:t xml:space="preserve">unbekannt. </w:t>
      </w:r>
    </w:p>
    <w:p w14:paraId="0F08EDAE" w14:textId="3D119DF7" w:rsidR="00C74520" w:rsidRDefault="009B5459" w:rsidP="009B5459">
      <w:pPr>
        <w:pStyle w:val="SchmaleListeEbene1"/>
      </w:pPr>
      <w:r w:rsidRPr="009B5459">
        <w:t>Damit können wir die Struktur der Daten lernen</w:t>
      </w:r>
      <w:r w:rsidR="00C74520">
        <w:t xml:space="preserve"> </w:t>
      </w:r>
    </w:p>
    <w:p w14:paraId="1B9BE605" w14:textId="7D1A9973" w:rsidR="00C74520" w:rsidRDefault="009B5459" w:rsidP="009B5459">
      <w:pPr>
        <w:pStyle w:val="SchmaleListeEbene1"/>
      </w:pPr>
      <w:r w:rsidRPr="009B5459">
        <w:t>Wir wollen das Pattern der Daten selbst entdecken</w:t>
      </w:r>
    </w:p>
    <w:p w14:paraId="29F429EC" w14:textId="143F3969" w:rsidR="00C74520" w:rsidRDefault="009B5459" w:rsidP="009B5459">
      <w:pPr>
        <w:pStyle w:val="SchmaleListeEbene1"/>
      </w:pPr>
      <w:r w:rsidRPr="009B5459">
        <w:t>Struktur kann auch durch Noise Verborgen sein</w:t>
      </w:r>
    </w:p>
    <w:p w14:paraId="0CD6A679" w14:textId="2591363B" w:rsidR="00C74520" w:rsidRDefault="009B5459" w:rsidP="009B5459">
      <w:pPr>
        <w:pStyle w:val="SchmaleListeEbene1"/>
      </w:pPr>
      <w:r w:rsidRPr="009B5459">
        <w:t xml:space="preserve"> Menschen können Struktur </w:t>
      </w:r>
      <w:r w:rsidR="00495134">
        <w:t>viel leichter erkennen als Algorithmen</w:t>
      </w:r>
    </w:p>
    <w:p w14:paraId="0778E7EC" w14:textId="222D2EB3" w:rsidR="00C74520" w:rsidRDefault="009B5459" w:rsidP="009B5459">
      <w:pPr>
        <w:pStyle w:val="SchmaleListeEbene1"/>
      </w:pPr>
      <w:r w:rsidRPr="009B5459">
        <w:t xml:space="preserve">Algorithmen unterstützten </w:t>
      </w:r>
      <w:r w:rsidR="00C74520">
        <w:t>bei</w:t>
      </w:r>
      <w:r w:rsidRPr="009B5459">
        <w:t xml:space="preserve"> </w:t>
      </w:r>
      <w:r w:rsidR="0036651A">
        <w:t>vielen</w:t>
      </w:r>
      <w:r w:rsidRPr="009B5459">
        <w:t xml:space="preserve"> Daten mit vielen Dimensionen </w:t>
      </w:r>
    </w:p>
    <w:p w14:paraId="0871764F" w14:textId="44AA8A60" w:rsidR="009B5459" w:rsidRPr="009B5459" w:rsidRDefault="00C74520" w:rsidP="009B5459">
      <w:pPr>
        <w:pStyle w:val="SchmaleListeEbene1"/>
      </w:pPr>
      <w:r>
        <w:t>Mensch</w:t>
      </w:r>
      <w:r w:rsidR="009B5459" w:rsidRPr="009B5459">
        <w:t xml:space="preserve"> </w:t>
      </w:r>
      <w:r>
        <w:t>kann mit</w:t>
      </w:r>
      <w:r w:rsidR="009B5459" w:rsidRPr="009B5459">
        <w:t xml:space="preserve"> maximal 3 Dimensionen </w:t>
      </w:r>
      <w:r>
        <w:t>arbeiten</w:t>
      </w:r>
      <w:r w:rsidR="009B5459" w:rsidRPr="009B5459">
        <w:t xml:space="preserve"> </w:t>
      </w:r>
    </w:p>
    <w:p w14:paraId="6B2763AA" w14:textId="77777777" w:rsidR="001F187E" w:rsidRDefault="009B5459" w:rsidP="00B44A6D">
      <w:pPr>
        <w:spacing w:after="0"/>
        <w:rPr>
          <w:u w:val="single"/>
        </w:rPr>
      </w:pPr>
      <w:bookmarkStart w:id="32" w:name="_Toc91511895"/>
      <w:r w:rsidRPr="00F848E0">
        <w:rPr>
          <w:u w:val="single"/>
        </w:rPr>
        <w:t xml:space="preserve">Unterschied </w:t>
      </w:r>
      <w:proofErr w:type="spellStart"/>
      <w:r w:rsidRPr="00F848E0">
        <w:rPr>
          <w:u w:val="single"/>
        </w:rPr>
        <w:t>Supervised</w:t>
      </w:r>
      <w:proofErr w:type="spellEnd"/>
      <w:r w:rsidRPr="00F848E0">
        <w:rPr>
          <w:u w:val="single"/>
        </w:rPr>
        <w:t xml:space="preserve"> – </w:t>
      </w:r>
      <w:proofErr w:type="spellStart"/>
      <w:r w:rsidRPr="00F848E0">
        <w:rPr>
          <w:u w:val="single"/>
        </w:rPr>
        <w:t>Unsupervised</w:t>
      </w:r>
      <w:proofErr w:type="spellEnd"/>
      <w:r w:rsidRPr="00F848E0">
        <w:rPr>
          <w:u w:val="single"/>
        </w:rPr>
        <w:t xml:space="preserve"> Beispiel IRIS</w:t>
      </w:r>
      <w:bookmarkEnd w:id="32"/>
      <w:r w:rsidR="00F848E0" w:rsidRPr="009B5459">
        <w:rPr>
          <w:noProof/>
        </w:rPr>
        <w:drawing>
          <wp:inline distT="0" distB="0" distL="0" distR="0" wp14:anchorId="46B3337D" wp14:editId="419DB78C">
            <wp:extent cx="2435962" cy="1249873"/>
            <wp:effectExtent l="0" t="0" r="2540" b="762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56254" cy="1260285"/>
                    </a:xfrm>
                    <a:prstGeom prst="rect">
                      <a:avLst/>
                    </a:prstGeom>
                  </pic:spPr>
                </pic:pic>
              </a:graphicData>
            </a:graphic>
          </wp:inline>
        </w:drawing>
      </w:r>
    </w:p>
    <w:p w14:paraId="053D6894" w14:textId="1ED1A158" w:rsidR="009B5459" w:rsidRPr="00B44A6D" w:rsidRDefault="00F848E0" w:rsidP="00B44A6D">
      <w:pPr>
        <w:spacing w:after="0"/>
        <w:rPr>
          <w:u w:val="single"/>
        </w:rPr>
      </w:pPr>
      <w:r w:rsidRPr="009B5459">
        <w:rPr>
          <w:noProof/>
        </w:rPr>
        <w:drawing>
          <wp:inline distT="0" distB="0" distL="0" distR="0" wp14:anchorId="028E3465" wp14:editId="022683D3">
            <wp:extent cx="2282343" cy="1156793"/>
            <wp:effectExtent l="0" t="0" r="3810" b="571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97811" cy="1164633"/>
                    </a:xfrm>
                    <a:prstGeom prst="rect">
                      <a:avLst/>
                    </a:prstGeom>
                  </pic:spPr>
                </pic:pic>
              </a:graphicData>
            </a:graphic>
          </wp:inline>
        </w:drawing>
      </w:r>
    </w:p>
    <w:p w14:paraId="1FE19F34" w14:textId="57BEA7D2" w:rsidR="009B5459" w:rsidRPr="00495134" w:rsidRDefault="009B5459" w:rsidP="00B44A6D">
      <w:pPr>
        <w:spacing w:after="0"/>
        <w:rPr>
          <w:u w:val="single"/>
        </w:rPr>
      </w:pPr>
      <w:bookmarkStart w:id="33" w:name="_Toc91511896"/>
      <w:r w:rsidRPr="00495134">
        <w:rPr>
          <w:u w:val="single"/>
        </w:rPr>
        <w:t>Clustering (Mit KNN Klassifizierung)</w:t>
      </w:r>
      <w:bookmarkEnd w:id="33"/>
    </w:p>
    <w:p w14:paraId="5492CAA8" w14:textId="77777777" w:rsidR="00B44A6D" w:rsidRDefault="009B5459" w:rsidP="009B5459">
      <w:pPr>
        <w:pStyle w:val="SchmaleListeEbene1"/>
      </w:pPr>
      <w:r w:rsidRPr="009B5459">
        <w:t>Datenpunkte mit Ähnlichen Werte. fallen in einer Gruppe zusammen</w:t>
      </w:r>
    </w:p>
    <w:p w14:paraId="12E144F0" w14:textId="77777777" w:rsidR="003E5F1A" w:rsidRDefault="00B44A6D" w:rsidP="003E5F1A">
      <w:pPr>
        <w:pStyle w:val="SchmaleListeEbene1"/>
      </w:pPr>
      <w:r>
        <w:t>Z.B: Soziale Netzwerke, Astromische Daten, Google News Kategorien</w:t>
      </w:r>
      <w:r w:rsidR="009B5459" w:rsidRPr="009B5459">
        <w:t xml:space="preserve"> </w:t>
      </w:r>
    </w:p>
    <w:p w14:paraId="174221FF" w14:textId="3504E988" w:rsidR="00501B59" w:rsidRDefault="005508F4" w:rsidP="003E5F1A">
      <w:pPr>
        <w:pStyle w:val="SchmaleListeEbene1"/>
        <w:spacing w:after="0"/>
      </w:pPr>
      <w:r w:rsidRPr="00501B59">
        <w:t>Dazu</w:t>
      </w:r>
      <w:r>
        <w:t xml:space="preserve"> hilft</w:t>
      </w:r>
      <w:r w:rsidR="009B5459" w:rsidRPr="009B5459">
        <w:t xml:space="preserve"> KNN </w:t>
      </w:r>
      <w:proofErr w:type="spellStart"/>
      <w:r w:rsidR="009B5459" w:rsidRPr="009B5459">
        <w:t>Klassifierung</w:t>
      </w:r>
      <w:proofErr w:type="spellEnd"/>
    </w:p>
    <w:p w14:paraId="4BBF17B0" w14:textId="3D228646" w:rsidR="009B5459" w:rsidRDefault="009B5459" w:rsidP="00501B59">
      <w:pPr>
        <w:pStyle w:val="SchmaleListeEbene2"/>
      </w:pPr>
      <w:r w:rsidRPr="009B5459">
        <w:t xml:space="preserve"> </w:t>
      </w:r>
      <w:r w:rsidR="00501B59">
        <w:t>Annahme:</w:t>
      </w:r>
      <w:r w:rsidRPr="009B5459">
        <w:t xml:space="preserve"> ähnliche Datenpunkte nahe zusammen. (</w:t>
      </w:r>
      <w:proofErr w:type="spellStart"/>
      <w:r w:rsidRPr="009B5459">
        <w:t>Distanzmetriken</w:t>
      </w:r>
      <w:proofErr w:type="spellEnd"/>
      <w:r w:rsidRPr="009B5459">
        <w:t xml:space="preserve">: </w:t>
      </w:r>
      <w:proofErr w:type="spellStart"/>
      <w:r w:rsidRPr="009B5459">
        <w:t>Eculidean</w:t>
      </w:r>
      <w:proofErr w:type="spellEnd"/>
      <w:r w:rsidRPr="009B5459">
        <w:t xml:space="preserve">, </w:t>
      </w:r>
      <w:proofErr w:type="spellStart"/>
      <w:r w:rsidRPr="009B5459">
        <w:t>Manhatten</w:t>
      </w:r>
      <w:proofErr w:type="spellEnd"/>
      <w:r w:rsidRPr="009B5459">
        <w:t>)</w:t>
      </w:r>
    </w:p>
    <w:p w14:paraId="7CFC8BB5" w14:textId="03842097" w:rsidR="009B5459" w:rsidRPr="007C00D9" w:rsidRDefault="007C00D9" w:rsidP="007C00D9">
      <w:pPr>
        <w:pStyle w:val="SchmaleListeEbene1"/>
        <w:numPr>
          <w:ilvl w:val="0"/>
          <w:numId w:val="0"/>
        </w:numPr>
        <w:ind w:left="284" w:hanging="142"/>
        <w:rPr>
          <w:i/>
          <w:iCs/>
          <w:sz w:val="22"/>
          <w:szCs w:val="22"/>
          <w:lang w:val="en-GB"/>
        </w:rPr>
      </w:pPr>
      <w:r w:rsidRPr="007C00D9">
        <w:rPr>
          <w:i/>
          <w:iCs/>
          <w:sz w:val="22"/>
          <w:szCs w:val="22"/>
          <w:lang w:val="en-GB"/>
        </w:rPr>
        <w:t>Group n data points into k</w:t>
      </w:r>
      <w:r w:rsidRPr="007C00D9">
        <w:rPr>
          <w:i/>
          <w:iCs/>
          <w:sz w:val="22"/>
          <w:szCs w:val="22"/>
          <w:vertAlign w:val="subscript"/>
          <w:lang w:val="en-GB"/>
        </w:rPr>
        <w:t>c</w:t>
      </w:r>
      <w:r w:rsidRPr="007C00D9">
        <w:rPr>
          <w:i/>
          <w:iCs/>
          <w:sz w:val="22"/>
          <w:szCs w:val="22"/>
          <w:lang w:val="en-GB"/>
        </w:rPr>
        <w:t xml:space="preserve"> number of clusters.</w:t>
      </w:r>
    </w:p>
    <w:p w14:paraId="438178DC" w14:textId="77777777" w:rsidR="00A5700A" w:rsidRDefault="009B5459" w:rsidP="00A5700A">
      <w:pPr>
        <w:pStyle w:val="TitelZusammenfassung"/>
        <w:spacing w:after="0"/>
        <w:rPr>
          <w:noProof/>
          <w:color w:val="2F5496" w:themeColor="accent1" w:themeShade="BF"/>
        </w:rPr>
      </w:pPr>
      <w:bookmarkStart w:id="34" w:name="_Toc91511897"/>
      <w:r w:rsidRPr="00A5700A">
        <w:rPr>
          <w:rStyle w:val="TitelZusammenfassungZchn"/>
          <w:b/>
          <w:bCs/>
          <w:color w:val="2F5496" w:themeColor="accent1" w:themeShade="BF"/>
        </w:rPr>
        <w:t>Naive</w:t>
      </w:r>
      <w:r w:rsidRPr="00A5700A">
        <w:rPr>
          <w:color w:val="2F5496" w:themeColor="accent1" w:themeShade="BF"/>
        </w:rPr>
        <w:t xml:space="preserve"> K-means</w:t>
      </w:r>
      <w:bookmarkEnd w:id="34"/>
      <w:r w:rsidR="00A5700A" w:rsidRPr="00A5700A">
        <w:rPr>
          <w:color w:val="2F5496" w:themeColor="accent1" w:themeShade="BF"/>
        </w:rPr>
        <w:t xml:space="preserve"> (Algorithmus um </w:t>
      </w:r>
      <w:r w:rsidR="00A5700A">
        <w:rPr>
          <w:color w:val="2F5496" w:themeColor="accent1" w:themeShade="BF"/>
        </w:rPr>
        <w:t>Cluster zu erkennen)</w:t>
      </w:r>
      <w:r w:rsidR="00A5700A" w:rsidRPr="00A5700A">
        <w:rPr>
          <w:noProof/>
          <w:color w:val="2F5496" w:themeColor="accent1" w:themeShade="BF"/>
        </w:rPr>
        <w:t xml:space="preserve"> </w:t>
      </w:r>
    </w:p>
    <w:p w14:paraId="7F88979C" w14:textId="6CC3281C" w:rsidR="009B5459" w:rsidRPr="00A5700A" w:rsidRDefault="00A5700A" w:rsidP="00A50FA5">
      <w:pPr>
        <w:spacing w:after="0"/>
      </w:pPr>
      <w:r w:rsidRPr="009B5459">
        <w:rPr>
          <w:noProof/>
        </w:rPr>
        <w:drawing>
          <wp:inline distT="0" distB="0" distL="0" distR="0" wp14:anchorId="33EF67D7" wp14:editId="21732704">
            <wp:extent cx="3269894" cy="1405834"/>
            <wp:effectExtent l="0" t="0" r="6985" b="4445"/>
            <wp:docPr id="94" name="Grafik 9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descr="Ein Bild, das Text enthält.&#10;&#10;Automatisch generierte Beschreibung"/>
                    <pic:cNvPicPr/>
                  </pic:nvPicPr>
                  <pic:blipFill>
                    <a:blip r:embed="rId62"/>
                    <a:stretch>
                      <a:fillRect/>
                    </a:stretch>
                  </pic:blipFill>
                  <pic:spPr>
                    <a:xfrm>
                      <a:off x="0" y="0"/>
                      <a:ext cx="3341807" cy="1436752"/>
                    </a:xfrm>
                    <a:prstGeom prst="rect">
                      <a:avLst/>
                    </a:prstGeom>
                  </pic:spPr>
                </pic:pic>
              </a:graphicData>
            </a:graphic>
          </wp:inline>
        </w:drawing>
      </w:r>
    </w:p>
    <w:p w14:paraId="004D92E7" w14:textId="072C6C1D" w:rsidR="009B5459" w:rsidRPr="009B5459" w:rsidRDefault="009B5459" w:rsidP="00A50FA5">
      <w:pPr>
        <w:spacing w:after="0"/>
      </w:pPr>
      <w:r w:rsidRPr="009B5459">
        <w:rPr>
          <w:noProof/>
        </w:rPr>
        <w:drawing>
          <wp:inline distT="0" distB="0" distL="0" distR="0" wp14:anchorId="15E989B6" wp14:editId="4274CA44">
            <wp:extent cx="3145536" cy="1348087"/>
            <wp:effectExtent l="0" t="0" r="0" b="5080"/>
            <wp:docPr id="95" name="Grafik 95" descr="Ein Bild, das Text, Screenshot, Vogel, Pflan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95" descr="Ein Bild, das Text, Screenshot, Vogel, Pflanze enthält.&#10;&#10;Automatisch generierte Beschreibung"/>
                    <pic:cNvPicPr/>
                  </pic:nvPicPr>
                  <pic:blipFill>
                    <a:blip r:embed="rId63"/>
                    <a:stretch>
                      <a:fillRect/>
                    </a:stretch>
                  </pic:blipFill>
                  <pic:spPr>
                    <a:xfrm>
                      <a:off x="0" y="0"/>
                      <a:ext cx="3234211" cy="1386090"/>
                    </a:xfrm>
                    <a:prstGeom prst="rect">
                      <a:avLst/>
                    </a:prstGeom>
                  </pic:spPr>
                </pic:pic>
              </a:graphicData>
            </a:graphic>
          </wp:inline>
        </w:drawing>
      </w:r>
    </w:p>
    <w:p w14:paraId="3B095447" w14:textId="77777777" w:rsidR="009B5459" w:rsidRPr="001D1D9B" w:rsidRDefault="009B5459" w:rsidP="001D1D9B">
      <w:pPr>
        <w:spacing w:after="0"/>
        <w:rPr>
          <w:u w:val="single"/>
        </w:rPr>
      </w:pPr>
      <w:bookmarkStart w:id="35" w:name="_Toc91511898"/>
      <w:proofErr w:type="spellStart"/>
      <w:r w:rsidRPr="001D1D9B">
        <w:rPr>
          <w:u w:val="single"/>
        </w:rPr>
        <w:t>Stopping</w:t>
      </w:r>
      <w:proofErr w:type="spellEnd"/>
      <w:r w:rsidRPr="001D1D9B">
        <w:rPr>
          <w:u w:val="single"/>
        </w:rPr>
        <w:t>-Kriterium</w:t>
      </w:r>
      <w:bookmarkEnd w:id="35"/>
    </w:p>
    <w:p w14:paraId="6FF2EFA6" w14:textId="77777777" w:rsidR="009B5459" w:rsidRPr="001D1D9B" w:rsidRDefault="009B5459" w:rsidP="001D1D9B">
      <w:pPr>
        <w:pStyle w:val="SchmaleListeEbene1"/>
        <w:spacing w:after="0"/>
      </w:pPr>
      <w:r w:rsidRPr="001D1D9B">
        <w:t>Wenn «</w:t>
      </w:r>
      <w:proofErr w:type="spellStart"/>
      <w:r w:rsidRPr="001D1D9B">
        <w:t>Centres</w:t>
      </w:r>
      <w:proofErr w:type="spellEnd"/>
      <w:r w:rsidRPr="001D1D9B">
        <w:t>» nicht mehr ändern (Zeitaufwändig)</w:t>
      </w:r>
    </w:p>
    <w:p w14:paraId="55E0A2F2" w14:textId="46FA473A" w:rsidR="009B5459" w:rsidRPr="001D1D9B" w:rsidRDefault="009B5459" w:rsidP="001D1D9B">
      <w:pPr>
        <w:pStyle w:val="SchmaleListeEbene1"/>
        <w:spacing w:after="0"/>
      </w:pPr>
      <w:r w:rsidRPr="001D1D9B">
        <w:t>Datenpunkte in Cluster ändern sich nicht mehr (Geht viel zu lange)</w:t>
      </w:r>
    </w:p>
    <w:p w14:paraId="25D810A2" w14:textId="77777777" w:rsidR="009B5459" w:rsidRPr="001D1D9B" w:rsidRDefault="009B5459" w:rsidP="001D1D9B">
      <w:pPr>
        <w:pStyle w:val="SchmaleListeEbene1"/>
        <w:spacing w:after="0"/>
      </w:pPr>
      <w:r w:rsidRPr="001D1D9B">
        <w:t>Distanz vom Datenpunkt zum Zentrum &gt;= gewählten Threshold</w:t>
      </w:r>
    </w:p>
    <w:p w14:paraId="6D02CDD9" w14:textId="77777777" w:rsidR="009B5459" w:rsidRPr="009B5459" w:rsidRDefault="009B5459" w:rsidP="001D1D9B">
      <w:pPr>
        <w:pStyle w:val="SchmaleListeEbene1"/>
        <w:spacing w:after="0"/>
      </w:pPr>
      <w:r w:rsidRPr="001D1D9B">
        <w:t>Fixe Anzahl an Iterationen erreicht</w:t>
      </w:r>
    </w:p>
    <w:p w14:paraId="1F9FE41D" w14:textId="0A8B5ADC" w:rsidR="009B5459" w:rsidRPr="009B5459" w:rsidRDefault="009B5459" w:rsidP="001D1D9B">
      <w:pPr>
        <w:pStyle w:val="SchmaleListeEbene2"/>
      </w:pPr>
      <w:r w:rsidRPr="009B5459">
        <w:t xml:space="preserve">Zu wenig: Schlechte Cluster </w:t>
      </w:r>
      <w:r w:rsidRPr="009B5459">
        <w:sym w:font="Wingdings" w:char="F0E8"/>
      </w:r>
      <w:r w:rsidRPr="009B5459">
        <w:t xml:space="preserve"> Muss </w:t>
      </w:r>
      <w:r w:rsidR="001D1D9B" w:rsidRPr="009B5459">
        <w:t>gescheit</w:t>
      </w:r>
      <w:r w:rsidRPr="009B5459">
        <w:t xml:space="preserve"> gewählt werden. </w:t>
      </w:r>
    </w:p>
    <w:p w14:paraId="53FEDDC3" w14:textId="77777777" w:rsidR="009B5459" w:rsidRPr="001D1D9B" w:rsidRDefault="009B5459" w:rsidP="001D1D9B">
      <w:pPr>
        <w:spacing w:after="0"/>
        <w:rPr>
          <w:u w:val="single"/>
        </w:rPr>
      </w:pPr>
      <w:bookmarkStart w:id="36" w:name="_Toc91511899"/>
      <w:proofErr w:type="spellStart"/>
      <w:r w:rsidRPr="001D1D9B">
        <w:rPr>
          <w:u w:val="single"/>
        </w:rPr>
        <w:t>Intialisierung</w:t>
      </w:r>
      <w:bookmarkEnd w:id="36"/>
      <w:proofErr w:type="spellEnd"/>
    </w:p>
    <w:p w14:paraId="738E68A3" w14:textId="63092E0D" w:rsidR="009B5459" w:rsidRPr="009B5459" w:rsidRDefault="009B5459" w:rsidP="009B5459">
      <w:pPr>
        <w:pStyle w:val="SchmaleListeEbene1"/>
      </w:pPr>
      <w:r w:rsidRPr="009B5459">
        <w:t xml:space="preserve">Anfangs-Zentrumswerte sind meist zufällig. Somit ist die Performance davon abhängig. Bestimmte Anfangswerte führen auch zu schlechten </w:t>
      </w:r>
      <w:proofErr w:type="spellStart"/>
      <w:r w:rsidRPr="009B5459">
        <w:t>Convergence</w:t>
      </w:r>
      <w:proofErr w:type="spellEnd"/>
      <w:r w:rsidRPr="009B5459">
        <w:t xml:space="preserve">-Raten oder auch schlechtes Clustering. </w:t>
      </w:r>
    </w:p>
    <w:p w14:paraId="39513D83" w14:textId="77777777" w:rsidR="009B5459" w:rsidRPr="009B5459" w:rsidRDefault="009B5459" w:rsidP="009B5459">
      <w:pPr>
        <w:pStyle w:val="SchmaleListeEbene1"/>
      </w:pPr>
      <w:r w:rsidRPr="009B5459">
        <w:t xml:space="preserve">Wenn die Zentrumswerte nahe beieinander sind braucht es viel mehr Iterationen. </w:t>
      </w:r>
    </w:p>
    <w:p w14:paraId="7CB18DA6" w14:textId="72388DB9" w:rsidR="009B5459" w:rsidRPr="009B5459" w:rsidRDefault="009B5459" w:rsidP="00A50FA5">
      <w:pPr>
        <w:pStyle w:val="SchmaleListeEbene1"/>
        <w:spacing w:after="0"/>
      </w:pPr>
      <w:r w:rsidRPr="009B5459">
        <w:t xml:space="preserve">Am besten mehrmals ausführen und wenn Cluster stabil bleibt dann haben wir gutes Cluster. </w:t>
      </w:r>
    </w:p>
    <w:p w14:paraId="429408F3" w14:textId="77777777" w:rsidR="009B5459" w:rsidRPr="00830486" w:rsidRDefault="009B5459" w:rsidP="00830486">
      <w:pPr>
        <w:spacing w:after="0"/>
        <w:rPr>
          <w:u w:val="single"/>
        </w:rPr>
      </w:pPr>
      <w:bookmarkStart w:id="37" w:name="_Toc91511900"/>
      <w:r w:rsidRPr="00830486">
        <w:rPr>
          <w:u w:val="single"/>
        </w:rPr>
        <w:t>Standardisierung</w:t>
      </w:r>
      <w:bookmarkEnd w:id="37"/>
    </w:p>
    <w:p w14:paraId="44281EA1" w14:textId="4A657AF0" w:rsidR="009B5459" w:rsidRDefault="009B5459" w:rsidP="009B5459">
      <w:pPr>
        <w:pStyle w:val="SchmaleListeEbene1"/>
      </w:pPr>
      <w:r w:rsidRPr="009B5459">
        <w:t>Die Daten müssen normalisiert werde</w:t>
      </w:r>
      <w:r w:rsidR="00830486">
        <w:t>n.</w:t>
      </w:r>
    </w:p>
    <w:p w14:paraId="15779641" w14:textId="0DE396ED" w:rsidR="00830486" w:rsidRPr="009B5459" w:rsidRDefault="00830486" w:rsidP="009B5459">
      <w:pPr>
        <w:pStyle w:val="SchmaleListeEbene1"/>
      </w:pPr>
      <w:r>
        <w:t xml:space="preserve">Fehlt dies, dominieren </w:t>
      </w:r>
      <w:r w:rsidR="003F6AEA">
        <w:t>Features mit grossen Werten</w:t>
      </w:r>
    </w:p>
    <w:p w14:paraId="522BE3D9" w14:textId="77777777" w:rsidR="009B5459" w:rsidRPr="009B5459" w:rsidRDefault="009B5459" w:rsidP="00A50FA5">
      <w:pPr>
        <w:pStyle w:val="SchmaleListeEbene1"/>
        <w:spacing w:after="0"/>
      </w:pPr>
      <w:r w:rsidRPr="009B5459">
        <w:t xml:space="preserve">Beispiel: Noten und Berufserfahrung. Ohne </w:t>
      </w:r>
      <w:proofErr w:type="spellStart"/>
      <w:r w:rsidRPr="009B5459">
        <w:t>normalisierung</w:t>
      </w:r>
      <w:proofErr w:type="spellEnd"/>
      <w:r w:rsidRPr="009B5459">
        <w:t xml:space="preserve"> hat die Berufserfahrung ein Übergewicht und die Noten spielen keine Rolle. </w:t>
      </w:r>
    </w:p>
    <w:p w14:paraId="13BBF0A5" w14:textId="0693360C" w:rsidR="00A50FA5" w:rsidRPr="00B44856" w:rsidRDefault="009B5459" w:rsidP="00B44856">
      <w:pPr>
        <w:rPr>
          <w:u w:val="single"/>
        </w:rPr>
      </w:pPr>
      <w:bookmarkStart w:id="38" w:name="_Toc91511901"/>
      <w:r w:rsidRPr="00B44856">
        <w:rPr>
          <w:u w:val="single"/>
        </w:rPr>
        <w:t>Python</w:t>
      </w:r>
      <w:bookmarkEnd w:id="38"/>
      <w:r w:rsidR="00A50FA5">
        <w:rPr>
          <w:u w:val="single"/>
        </w:rPr>
        <w:br/>
      </w:r>
      <w:r w:rsidR="00B44856" w:rsidRPr="009B5459">
        <w:rPr>
          <w:noProof/>
        </w:rPr>
        <w:drawing>
          <wp:inline distT="0" distB="0" distL="0" distR="0" wp14:anchorId="7A2F8647" wp14:editId="55DA53D2">
            <wp:extent cx="2918765" cy="1184773"/>
            <wp:effectExtent l="0" t="0" r="0" b="0"/>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pic:nvPicPr>
                  <pic:blipFill rotWithShape="1">
                    <a:blip r:embed="rId64"/>
                    <a:srcRect t="12604" r="2920"/>
                    <a:stretch/>
                  </pic:blipFill>
                  <pic:spPr bwMode="auto">
                    <a:xfrm>
                      <a:off x="0" y="0"/>
                      <a:ext cx="2952451" cy="1198447"/>
                    </a:xfrm>
                    <a:prstGeom prst="rect">
                      <a:avLst/>
                    </a:prstGeom>
                    <a:ln>
                      <a:noFill/>
                    </a:ln>
                    <a:extLst>
                      <a:ext uri="{53640926-AAD7-44D8-BBD7-CCE9431645EC}">
                        <a14:shadowObscured xmlns:a14="http://schemas.microsoft.com/office/drawing/2010/main"/>
                      </a:ext>
                    </a:extLst>
                  </pic:spPr>
                </pic:pic>
              </a:graphicData>
            </a:graphic>
          </wp:inline>
        </w:drawing>
      </w:r>
    </w:p>
    <w:p w14:paraId="2888F6C6" w14:textId="77777777" w:rsidR="009B5459" w:rsidRPr="00B44856" w:rsidRDefault="009B5459" w:rsidP="0016134A">
      <w:pPr>
        <w:spacing w:after="0"/>
        <w:rPr>
          <w:u w:val="single"/>
        </w:rPr>
      </w:pPr>
      <w:bookmarkStart w:id="39" w:name="_Toc91511902"/>
      <w:r w:rsidRPr="00B44856">
        <w:rPr>
          <w:u w:val="single"/>
        </w:rPr>
        <w:t xml:space="preserve">Qualität des Clusters: WCSS und </w:t>
      </w:r>
      <w:proofErr w:type="spellStart"/>
      <w:r w:rsidRPr="00B44856">
        <w:rPr>
          <w:u w:val="single"/>
        </w:rPr>
        <w:t>Shilhouette</w:t>
      </w:r>
      <w:bookmarkEnd w:id="39"/>
      <w:proofErr w:type="spellEnd"/>
    </w:p>
    <w:p w14:paraId="296FC99F" w14:textId="1AC27F27" w:rsidR="009B5459" w:rsidRPr="009B5459" w:rsidRDefault="00D1280E" w:rsidP="00A00AA4">
      <w:pPr>
        <w:pStyle w:val="SchmaleListeEbene1"/>
        <w:spacing w:after="0"/>
      </w:pPr>
      <w:r>
        <w:t>Anzahl</w:t>
      </w:r>
      <w:r w:rsidR="009B5459" w:rsidRPr="009B5459">
        <w:t xml:space="preserve"> Cluster ist ein Hyperparameter</w:t>
      </w:r>
      <w:r>
        <w:t xml:space="preserve"> (Muss intelligent gewählt sein)</w:t>
      </w:r>
      <w:r w:rsidR="009B5459" w:rsidRPr="009B5459">
        <w:t xml:space="preserve"> </w:t>
      </w:r>
    </w:p>
    <w:p w14:paraId="1E2D23BD" w14:textId="6B077AD9" w:rsidR="0016134A" w:rsidRDefault="009B5459" w:rsidP="0016134A">
      <w:pPr>
        <w:pStyle w:val="SchmaleListeEbene2"/>
      </w:pPr>
      <w:proofErr w:type="spellStart"/>
      <w:r w:rsidRPr="009B5459">
        <w:t>K</w:t>
      </w:r>
      <w:r w:rsidRPr="009B5459">
        <w:rPr>
          <w:vertAlign w:val="subscript"/>
        </w:rPr>
        <w:t>c</w:t>
      </w:r>
      <w:proofErr w:type="spellEnd"/>
      <w:r w:rsidRPr="009B5459">
        <w:t xml:space="preserve"> = 1 bringt uns nicht weiter (Alle Punkte gehören </w:t>
      </w:r>
      <w:r w:rsidR="0016134A">
        <w:t>ein</w:t>
      </w:r>
      <w:r w:rsidRPr="009B5459">
        <w:t xml:space="preserve"> Cluster). </w:t>
      </w:r>
    </w:p>
    <w:p w14:paraId="4096A6E0" w14:textId="1D07791B" w:rsidR="009B5459" w:rsidRPr="009B5459" w:rsidRDefault="009B5459" w:rsidP="0016134A">
      <w:pPr>
        <w:pStyle w:val="SchmaleListeEbene2"/>
      </w:pPr>
      <w:proofErr w:type="spellStart"/>
      <w:r w:rsidRPr="009B5459">
        <w:t>K</w:t>
      </w:r>
      <w:r w:rsidRPr="009B5459">
        <w:rPr>
          <w:vertAlign w:val="subscript"/>
        </w:rPr>
        <w:t>c</w:t>
      </w:r>
      <w:proofErr w:type="spellEnd"/>
      <w:r w:rsidRPr="009B5459">
        <w:t xml:space="preserve"> = N ist viel zu gross</w:t>
      </w:r>
      <w:r w:rsidR="0016134A">
        <w:t xml:space="preserve"> (Minimal, aber jeder Punkt eigenes Cluster)</w:t>
      </w:r>
    </w:p>
    <w:p w14:paraId="6E8CB3DB" w14:textId="05EF9894" w:rsidR="009B5459" w:rsidRPr="009B5459" w:rsidRDefault="009B5459" w:rsidP="009B5459">
      <w:pPr>
        <w:pStyle w:val="SchmaleListeEbene1"/>
      </w:pPr>
      <w:proofErr w:type="spellStart"/>
      <w:r w:rsidRPr="009B5459">
        <w:t>Unsupervised</w:t>
      </w:r>
      <w:proofErr w:type="spellEnd"/>
      <w:r w:rsidRPr="009B5459">
        <w:t xml:space="preserve"> Learning </w:t>
      </w:r>
      <w:r w:rsidR="00A00AA4">
        <w:t>kennt keine</w:t>
      </w:r>
      <w:r w:rsidRPr="009B5459">
        <w:t xml:space="preserve"> Testdaten</w:t>
      </w:r>
      <w:r w:rsidR="00A00AA4">
        <w:t xml:space="preserve"> (Andere Methode!)</w:t>
      </w:r>
    </w:p>
    <w:p w14:paraId="7D6C90F0" w14:textId="1FC4EA06" w:rsidR="009B5459" w:rsidRPr="009B5459" w:rsidRDefault="009B5459" w:rsidP="001F187E">
      <w:pPr>
        <w:pStyle w:val="SchmaleListeEbene1"/>
        <w:spacing w:after="0"/>
      </w:pPr>
      <w:bookmarkStart w:id="40" w:name="_Toc91511903"/>
      <w:r w:rsidRPr="009B5459">
        <w:t>WCSS</w:t>
      </w:r>
      <w:bookmarkEnd w:id="40"/>
      <w:r w:rsidR="00A00AA4">
        <w:t xml:space="preserve"> (</w:t>
      </w:r>
      <w:r w:rsidRPr="009B5459">
        <w:t xml:space="preserve">Distanz von den Punkten zum Zentrum </w:t>
      </w:r>
      <w:r w:rsidR="00A00AA4">
        <w:t>minimieren)</w:t>
      </w:r>
    </w:p>
    <w:p w14:paraId="6D7A9CF8" w14:textId="77777777" w:rsidR="0091020C" w:rsidRDefault="009B5459" w:rsidP="0091020C">
      <w:r w:rsidRPr="009B5459">
        <w:rPr>
          <w:noProof/>
        </w:rPr>
        <w:drawing>
          <wp:inline distT="0" distB="0" distL="0" distR="0" wp14:anchorId="245577D5" wp14:editId="3A9D62AA">
            <wp:extent cx="3196742" cy="1340090"/>
            <wp:effectExtent l="0" t="0" r="381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14407" cy="1347495"/>
                    </a:xfrm>
                    <a:prstGeom prst="rect">
                      <a:avLst/>
                    </a:prstGeom>
                  </pic:spPr>
                </pic:pic>
              </a:graphicData>
            </a:graphic>
          </wp:inline>
        </w:drawing>
      </w:r>
    </w:p>
    <w:p w14:paraId="7459FF30" w14:textId="33F37B65" w:rsidR="001F187E" w:rsidRPr="009B5459" w:rsidRDefault="0091020C" w:rsidP="00F90A9B">
      <w:pPr>
        <w:spacing w:after="0"/>
      </w:pPr>
      <w:r>
        <w:br/>
      </w:r>
      <w:r w:rsidR="009B5459" w:rsidRPr="009B5459">
        <w:rPr>
          <w:noProof/>
        </w:rPr>
        <w:drawing>
          <wp:inline distT="0" distB="0" distL="0" distR="0" wp14:anchorId="080ADBD7" wp14:editId="23A073D7">
            <wp:extent cx="3245618" cy="1419390"/>
            <wp:effectExtent l="0" t="0" r="0" b="952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9765" cy="1425577"/>
                    </a:xfrm>
                    <a:prstGeom prst="rect">
                      <a:avLst/>
                    </a:prstGeom>
                  </pic:spPr>
                </pic:pic>
              </a:graphicData>
            </a:graphic>
          </wp:inline>
        </w:drawing>
      </w:r>
    </w:p>
    <w:p w14:paraId="4E8A56C4" w14:textId="74FC8644" w:rsidR="009B5459" w:rsidRPr="009B5459" w:rsidRDefault="009B5459" w:rsidP="009B5459">
      <w:pPr>
        <w:pStyle w:val="SchmaleListeEbene1"/>
      </w:pPr>
      <w:bookmarkStart w:id="41" w:name="_Toc91511904"/>
      <w:r w:rsidRPr="009B5459">
        <w:t>Silhouette Score</w:t>
      </w:r>
      <w:bookmarkEnd w:id="41"/>
      <w:r w:rsidR="00DB34D5">
        <w:t xml:space="preserve"> (Entfernung von Punkt zu anderen Cluster</w:t>
      </w:r>
      <w:r w:rsidR="00554E47">
        <w:t>)</w:t>
      </w:r>
    </w:p>
    <w:p w14:paraId="33AED5E7" w14:textId="77777777" w:rsidR="009B5459" w:rsidRPr="009B5459" w:rsidRDefault="009B5459" w:rsidP="00554E47">
      <w:pPr>
        <w:pStyle w:val="SchmaleListeEbene1"/>
        <w:numPr>
          <w:ilvl w:val="0"/>
          <w:numId w:val="0"/>
        </w:numPr>
        <w:ind w:left="284"/>
      </w:pPr>
      <w:r w:rsidRPr="009B5459">
        <w:rPr>
          <w:noProof/>
        </w:rPr>
        <w:lastRenderedPageBreak/>
        <w:drawing>
          <wp:inline distT="0" distB="0" distL="0" distR="0" wp14:anchorId="5D88C370" wp14:editId="2D06601F">
            <wp:extent cx="3023328" cy="1345997"/>
            <wp:effectExtent l="0" t="0" r="5715" b="6985"/>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67621" cy="1365716"/>
                    </a:xfrm>
                    <a:prstGeom prst="rect">
                      <a:avLst/>
                    </a:prstGeom>
                  </pic:spPr>
                </pic:pic>
              </a:graphicData>
            </a:graphic>
          </wp:inline>
        </w:drawing>
      </w:r>
      <w:r w:rsidRPr="009B5459">
        <w:rPr>
          <w:noProof/>
        </w:rPr>
        <w:drawing>
          <wp:inline distT="0" distB="0" distL="0" distR="0" wp14:anchorId="440ED643" wp14:editId="2AB05400">
            <wp:extent cx="3116275" cy="1657780"/>
            <wp:effectExtent l="0" t="0" r="825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43629" cy="1672332"/>
                    </a:xfrm>
                    <a:prstGeom prst="rect">
                      <a:avLst/>
                    </a:prstGeom>
                  </pic:spPr>
                </pic:pic>
              </a:graphicData>
            </a:graphic>
          </wp:inline>
        </w:drawing>
      </w:r>
    </w:p>
    <w:p w14:paraId="5550CC3E" w14:textId="05B41B27" w:rsidR="009B5459" w:rsidRPr="009B5459" w:rsidRDefault="00554E47" w:rsidP="009B5459">
      <w:pPr>
        <w:pStyle w:val="SchmaleListeEbene1"/>
      </w:pPr>
      <w:r>
        <w:t xml:space="preserve">Beispiel IRIS: </w:t>
      </w:r>
      <w:r w:rsidR="005659B0">
        <w:t xml:space="preserve">2-3 = Perfekte Clustergrösse. (Knick bei WCSS ab da so nicht mehr grosse Verbesserung, dafür </w:t>
      </w:r>
      <w:proofErr w:type="spellStart"/>
      <w:r w:rsidR="005659B0">
        <w:t>Shilhouette</w:t>
      </w:r>
      <w:proofErr w:type="spellEnd"/>
      <w:r w:rsidR="005659B0">
        <w:t xml:space="preserve"> immer schlechter.</w:t>
      </w:r>
    </w:p>
    <w:p w14:paraId="24DED476" w14:textId="41A6E3DB" w:rsidR="009B5459" w:rsidRPr="009B5459" w:rsidRDefault="009B5459" w:rsidP="006F66E0">
      <w:pPr>
        <w:pStyle w:val="TitelZusammenfassung"/>
        <w:spacing w:after="0"/>
        <w:rPr>
          <w:color w:val="2F5496" w:themeColor="accent1" w:themeShade="BF"/>
        </w:rPr>
      </w:pPr>
      <w:bookmarkStart w:id="42" w:name="_Toc91511906"/>
      <w:r w:rsidRPr="009B5459">
        <w:rPr>
          <w:color w:val="2F5496" w:themeColor="accent1" w:themeShade="BF"/>
        </w:rPr>
        <w:t>Ensemble Methods</w:t>
      </w:r>
      <w:bookmarkEnd w:id="42"/>
    </w:p>
    <w:p w14:paraId="0C880BD7" w14:textId="09E7046B" w:rsidR="006F66E0" w:rsidRDefault="006F66E0" w:rsidP="006F66E0">
      <w:pPr>
        <w:spacing w:after="0"/>
      </w:pPr>
    </w:p>
    <w:p w14:paraId="1389733C" w14:textId="7C66BDB0" w:rsidR="009B5459" w:rsidRPr="009B5459" w:rsidRDefault="009B5459" w:rsidP="006F66E0">
      <w:pPr>
        <w:pStyle w:val="SchmaleListeEbene1"/>
      </w:pPr>
      <w:r w:rsidRPr="009B5459">
        <w:t xml:space="preserve">Ziel: Mehrere Modelle zu nutzen um ein Problem zu lösen. Anstelle das perfekte Modell zu nutzen, werden mehrere (schlechtere) Modelle trainiert und die Ergebnisse aggregiert. </w:t>
      </w:r>
      <w:r w:rsidR="000D05C0">
        <w:t>Analog</w:t>
      </w:r>
    </w:p>
    <w:p w14:paraId="1B167966" w14:textId="77777777" w:rsidR="009B5459" w:rsidRPr="009B5459" w:rsidRDefault="009B5459" w:rsidP="000D05C0">
      <w:pPr>
        <w:pStyle w:val="SchmaleListeEbene1"/>
        <w:numPr>
          <w:ilvl w:val="0"/>
          <w:numId w:val="0"/>
        </w:numPr>
        <w:ind w:left="284"/>
      </w:pPr>
      <w:r w:rsidRPr="009B5459">
        <w:rPr>
          <w:b/>
          <w:bCs/>
        </w:rPr>
        <w:t xml:space="preserve">Wisdom </w:t>
      </w:r>
      <w:proofErr w:type="spellStart"/>
      <w:r w:rsidRPr="009B5459">
        <w:rPr>
          <w:b/>
          <w:bCs/>
        </w:rPr>
        <w:t>of</w:t>
      </w:r>
      <w:proofErr w:type="spellEnd"/>
      <w:r w:rsidRPr="009B5459">
        <w:rPr>
          <w:b/>
          <w:bCs/>
        </w:rPr>
        <w:t xml:space="preserve"> </w:t>
      </w:r>
      <w:proofErr w:type="spellStart"/>
      <w:r w:rsidRPr="009B5459">
        <w:rPr>
          <w:b/>
          <w:bCs/>
        </w:rPr>
        <w:t>Crowd</w:t>
      </w:r>
      <w:proofErr w:type="spellEnd"/>
      <w:r w:rsidRPr="009B5459">
        <w:t xml:space="preserve">: Bei einer komplexen Frage mehrere zufällig ausgewählte Personen fragen und Ergebnisse aggregieren. Dies funktioniert wahrscheinlich sehr gut und ist auch einfacher als die am besten passende Person, den Experten zu finden. </w:t>
      </w:r>
    </w:p>
    <w:p w14:paraId="483C0529" w14:textId="218E7B76" w:rsidR="009B5459" w:rsidRPr="009B5459" w:rsidRDefault="009B5459" w:rsidP="009B5459">
      <w:pPr>
        <w:pStyle w:val="SchmaleListeEbene1"/>
        <w:rPr>
          <w:lang w:val="en-GB"/>
        </w:rPr>
      </w:pPr>
      <w:r w:rsidRPr="009B5459">
        <w:rPr>
          <w:lang w:val="en-GB"/>
        </w:rPr>
        <w:t xml:space="preserve">Ensemble </w:t>
      </w:r>
      <w:proofErr w:type="spellStart"/>
      <w:r w:rsidRPr="009B5459">
        <w:rPr>
          <w:lang w:val="en-GB"/>
        </w:rPr>
        <w:t>steht</w:t>
      </w:r>
      <w:proofErr w:type="spellEnd"/>
      <w:r w:rsidRPr="009B5459">
        <w:rPr>
          <w:lang w:val="en-GB"/>
        </w:rPr>
        <w:t xml:space="preserve"> für «A group of Predictors», «Ensemble Learning», «Ensemble Method»</w:t>
      </w:r>
    </w:p>
    <w:p w14:paraId="419EDE32" w14:textId="66395CAB" w:rsidR="009B5459" w:rsidRPr="009B5459" w:rsidRDefault="000D05C0" w:rsidP="006F66E0">
      <w:pPr>
        <w:pStyle w:val="SchmaleListeEbene1"/>
        <w:spacing w:after="0"/>
      </w:pPr>
      <w:r>
        <w:t>Meist gegen Ende des Projektes</w:t>
      </w:r>
      <w:r w:rsidR="00405F14">
        <w:t xml:space="preserve"> (mit guten </w:t>
      </w:r>
      <w:proofErr w:type="spellStart"/>
      <w:r w:rsidR="00405F14">
        <w:t>Predictors</w:t>
      </w:r>
      <w:proofErr w:type="spellEnd"/>
      <w:r w:rsidR="00405F14">
        <w:t>)</w:t>
      </w:r>
    </w:p>
    <w:p w14:paraId="06BEF803" w14:textId="325331FD" w:rsidR="009B5459" w:rsidRPr="000D05C0" w:rsidRDefault="009B5459" w:rsidP="000D05C0">
      <w:pPr>
        <w:spacing w:after="0"/>
        <w:rPr>
          <w:u w:val="single"/>
        </w:rPr>
      </w:pPr>
      <w:bookmarkStart w:id="43" w:name="_Toc91511907"/>
      <w:r w:rsidRPr="000D05C0">
        <w:rPr>
          <w:u w:val="single"/>
        </w:rPr>
        <w:t>Unterschiedliche Dimensionen</w:t>
      </w:r>
      <w:bookmarkEnd w:id="43"/>
    </w:p>
    <w:p w14:paraId="673D4861" w14:textId="2773DBAE" w:rsidR="009B5459" w:rsidRPr="009B5459" w:rsidRDefault="009B5459" w:rsidP="006F66E0">
      <w:pPr>
        <w:pStyle w:val="SchmaleListeEbene1"/>
        <w:spacing w:after="0"/>
      </w:pPr>
      <w:bookmarkStart w:id="44" w:name="_Toc91511908"/>
      <w:r w:rsidRPr="009B5459">
        <w:t>Unterschiedliche Algorithmen</w:t>
      </w:r>
      <w:bookmarkEnd w:id="44"/>
      <w:r w:rsidR="00B76870" w:rsidRPr="009B5459">
        <w:rPr>
          <w:noProof/>
        </w:rPr>
        <w:drawing>
          <wp:inline distT="0" distB="0" distL="0" distR="0" wp14:anchorId="22BF75E8" wp14:editId="09F0C34C">
            <wp:extent cx="2296973" cy="961905"/>
            <wp:effectExtent l="0" t="0" r="8255"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90509" cy="1001075"/>
                    </a:xfrm>
                    <a:prstGeom prst="rect">
                      <a:avLst/>
                    </a:prstGeom>
                  </pic:spPr>
                </pic:pic>
              </a:graphicData>
            </a:graphic>
          </wp:inline>
        </w:drawing>
      </w:r>
    </w:p>
    <w:p w14:paraId="40D0C6FF" w14:textId="09F1D0A6" w:rsidR="009B5459" w:rsidRPr="009B5459" w:rsidRDefault="00E717DC" w:rsidP="00E717DC">
      <w:pPr>
        <w:pStyle w:val="SchmaleListeEbene2"/>
      </w:pPr>
      <w:r>
        <w:t>Z.B Kombination</w:t>
      </w:r>
      <w:r w:rsidR="009B5459" w:rsidRPr="009B5459">
        <w:t xml:space="preserve"> KNN und </w:t>
      </w:r>
      <w:proofErr w:type="spellStart"/>
      <w:r w:rsidR="009B5459" w:rsidRPr="009B5459">
        <w:t>Logistic</w:t>
      </w:r>
      <w:proofErr w:type="spellEnd"/>
      <w:r w:rsidR="009B5459" w:rsidRPr="009B5459">
        <w:t xml:space="preserve"> Regression. </w:t>
      </w:r>
    </w:p>
    <w:p w14:paraId="246EEF6B" w14:textId="77777777" w:rsidR="009B5459" w:rsidRPr="009B5459" w:rsidRDefault="009B5459" w:rsidP="006F66E0">
      <w:pPr>
        <w:pStyle w:val="SchmaleListeEbene1"/>
        <w:spacing w:after="0"/>
      </w:pPr>
      <w:bookmarkStart w:id="45" w:name="_Toc91511909"/>
      <w:r w:rsidRPr="009B5459">
        <w:t>Unterschiedliche Hyperparameter</w:t>
      </w:r>
      <w:bookmarkEnd w:id="45"/>
    </w:p>
    <w:p w14:paraId="4EE399FC" w14:textId="113EC7E1" w:rsidR="009B5459" w:rsidRPr="009B5459" w:rsidRDefault="00E717DC" w:rsidP="00E717DC">
      <w:pPr>
        <w:pStyle w:val="SchmaleListeEbene2"/>
      </w:pPr>
      <w:r>
        <w:t>Z.B Bei</w:t>
      </w:r>
      <w:r w:rsidR="009B5459" w:rsidRPr="009B5459">
        <w:t xml:space="preserve"> KNN verschiedene k verwenden. Oder bei </w:t>
      </w:r>
      <w:proofErr w:type="spellStart"/>
      <w:r w:rsidR="009B5459" w:rsidRPr="009B5459">
        <w:t>Logistic</w:t>
      </w:r>
      <w:proofErr w:type="spellEnd"/>
      <w:r w:rsidR="009B5459" w:rsidRPr="009B5459">
        <w:t xml:space="preserve"> Regression diverse </w:t>
      </w:r>
      <w:proofErr w:type="spellStart"/>
      <w:r w:rsidR="009B5459" w:rsidRPr="009B5459">
        <w:t>Regularisierungsparameter</w:t>
      </w:r>
      <w:proofErr w:type="spellEnd"/>
      <w:r w:rsidR="009B5459" w:rsidRPr="009B5459">
        <w:t>.</w:t>
      </w:r>
    </w:p>
    <w:p w14:paraId="0C9748A5" w14:textId="5DA86BFB" w:rsidR="009B5459" w:rsidRPr="009B5459" w:rsidRDefault="009B5459" w:rsidP="006F66E0">
      <w:pPr>
        <w:pStyle w:val="SchmaleListeEbene1"/>
        <w:spacing w:after="0"/>
      </w:pPr>
      <w:bookmarkStart w:id="46" w:name="_Toc91511910"/>
      <w:r w:rsidRPr="009B5459">
        <w:t>Unterschiedliche Trainingsdaten</w:t>
      </w:r>
      <w:bookmarkEnd w:id="46"/>
      <w:r w:rsidR="00B76870" w:rsidRPr="009B5459">
        <w:rPr>
          <w:noProof/>
        </w:rPr>
        <w:drawing>
          <wp:inline distT="0" distB="0" distL="0" distR="0" wp14:anchorId="21436F6D" wp14:editId="3C6DDD52">
            <wp:extent cx="1909268" cy="735425"/>
            <wp:effectExtent l="0" t="0" r="0" b="762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39668" cy="747135"/>
                    </a:xfrm>
                    <a:prstGeom prst="rect">
                      <a:avLst/>
                    </a:prstGeom>
                  </pic:spPr>
                </pic:pic>
              </a:graphicData>
            </a:graphic>
          </wp:inline>
        </w:drawing>
      </w:r>
    </w:p>
    <w:p w14:paraId="74819D44" w14:textId="24B2CE75" w:rsidR="00E717DC" w:rsidRDefault="009B5459" w:rsidP="00E717DC">
      <w:pPr>
        <w:pStyle w:val="SchmaleListeEbene2"/>
      </w:pPr>
      <w:r w:rsidRPr="009B5459">
        <w:t xml:space="preserve">Cross Validation </w:t>
      </w:r>
      <w:r w:rsidR="00B76870">
        <w:t>Ergebnisse</w:t>
      </w:r>
      <w:r w:rsidRPr="009B5459">
        <w:t xml:space="preserve"> kombinieren</w:t>
      </w:r>
    </w:p>
    <w:p w14:paraId="4F4C0D21" w14:textId="70833EFF" w:rsidR="009B5459" w:rsidRPr="009B5459" w:rsidRDefault="009B5459" w:rsidP="006F66E0">
      <w:pPr>
        <w:pStyle w:val="SchmaleListeEbene2"/>
      </w:pPr>
      <w:r w:rsidRPr="006F66E0">
        <w:rPr>
          <w:lang w:val="en-GB"/>
        </w:rPr>
        <w:t xml:space="preserve"> Features </w:t>
      </w:r>
      <w:proofErr w:type="spellStart"/>
      <w:r w:rsidRPr="006F66E0">
        <w:rPr>
          <w:lang w:val="en-GB"/>
        </w:rPr>
        <w:t>aus</w:t>
      </w:r>
      <w:proofErr w:type="spellEnd"/>
      <w:r w:rsidRPr="006F66E0">
        <w:rPr>
          <w:lang w:val="en-GB"/>
        </w:rPr>
        <w:t xml:space="preserve"> Feature Engineering </w:t>
      </w:r>
      <w:proofErr w:type="spellStart"/>
      <w:r w:rsidRPr="006F66E0">
        <w:rPr>
          <w:lang w:val="en-GB"/>
        </w:rPr>
        <w:t>kombinieren</w:t>
      </w:r>
      <w:proofErr w:type="spellEnd"/>
      <w:r w:rsidRPr="006F66E0">
        <w:rPr>
          <w:lang w:val="en-GB"/>
        </w:rPr>
        <w:t xml:space="preserve">. </w:t>
      </w:r>
      <w:r w:rsidR="006F66E0">
        <w:t>(Splitting)</w:t>
      </w:r>
    </w:p>
    <w:p w14:paraId="33A09BC2" w14:textId="77777777" w:rsidR="009B5459" w:rsidRPr="006F66E0" w:rsidRDefault="009B5459" w:rsidP="006F66E0">
      <w:pPr>
        <w:spacing w:after="0"/>
        <w:rPr>
          <w:u w:val="single"/>
        </w:rPr>
      </w:pPr>
      <w:bookmarkStart w:id="47" w:name="_Toc91511911"/>
      <w:r w:rsidRPr="006F66E0">
        <w:rPr>
          <w:u w:val="single"/>
        </w:rPr>
        <w:t>Voting</w:t>
      </w:r>
      <w:bookmarkEnd w:id="47"/>
    </w:p>
    <w:p w14:paraId="6F43EDDE" w14:textId="52D5DA4C" w:rsidR="009B5459" w:rsidRPr="009B5459" w:rsidRDefault="009B5459" w:rsidP="006F66E0">
      <w:pPr>
        <w:pStyle w:val="SchmaleListeEbene1"/>
      </w:pPr>
      <w:bookmarkStart w:id="48" w:name="_Toc91511912"/>
      <w:r w:rsidRPr="006F66E0">
        <w:rPr>
          <w:i/>
          <w:iCs/>
        </w:rPr>
        <w:t>Hard</w:t>
      </w:r>
      <w:bookmarkEnd w:id="48"/>
      <w:r w:rsidR="006F66E0">
        <w:t xml:space="preserve">: </w:t>
      </w:r>
      <w:r w:rsidRPr="009B5459">
        <w:t xml:space="preserve"> Klasse mit den meisten </w:t>
      </w:r>
      <w:proofErr w:type="spellStart"/>
      <w:r w:rsidRPr="009B5459">
        <w:t>Votes</w:t>
      </w:r>
      <w:proofErr w:type="spellEnd"/>
      <w:r w:rsidR="006F66E0">
        <w:t xml:space="preserve"> (</w:t>
      </w:r>
      <w:proofErr w:type="spellStart"/>
      <w:r w:rsidR="006F66E0">
        <w:t>Setosa</w:t>
      </w:r>
      <w:proofErr w:type="spellEnd"/>
      <w:r w:rsidR="006F66E0">
        <w:t xml:space="preserve"> im Bild oben)</w:t>
      </w:r>
    </w:p>
    <w:p w14:paraId="1C0951CA" w14:textId="063D5D2F" w:rsidR="009B5459" w:rsidRPr="006F66E0" w:rsidRDefault="009B5459" w:rsidP="00BD0A53">
      <w:pPr>
        <w:pStyle w:val="SchmaleListeEbene1"/>
        <w:rPr>
          <w:i/>
          <w:iCs/>
        </w:rPr>
      </w:pPr>
      <w:bookmarkStart w:id="49" w:name="_Toc91511913"/>
      <w:r w:rsidRPr="006F66E0">
        <w:rPr>
          <w:i/>
          <w:iCs/>
        </w:rPr>
        <w:t>Soft</w:t>
      </w:r>
      <w:bookmarkEnd w:id="49"/>
      <w:r w:rsidR="006F66E0">
        <w:rPr>
          <w:i/>
          <w:iCs/>
        </w:rPr>
        <w:t xml:space="preserve">: </w:t>
      </w:r>
      <w:r w:rsidR="006F66E0">
        <w:t xml:space="preserve">Falls Ergebnisse </w:t>
      </w:r>
      <w:proofErr w:type="spellStart"/>
      <w:r w:rsidR="006F66E0">
        <w:t>Warscheinlcihkeiten</w:t>
      </w:r>
      <w:proofErr w:type="spellEnd"/>
      <w:r w:rsidR="006F66E0">
        <w:t>: Durschnitt nehmen</w:t>
      </w:r>
    </w:p>
    <w:p w14:paraId="30DC5662" w14:textId="16E5A6FC" w:rsidR="009B5459" w:rsidRPr="006F66E0" w:rsidRDefault="009B5459" w:rsidP="006F66E0">
      <w:pPr>
        <w:spacing w:after="0"/>
        <w:rPr>
          <w:u w:val="single"/>
        </w:rPr>
      </w:pPr>
      <w:bookmarkStart w:id="50" w:name="_Toc91511914"/>
      <w:r w:rsidRPr="006F66E0">
        <w:rPr>
          <w:u w:val="single"/>
        </w:rPr>
        <w:t>Auswählen der Daten</w:t>
      </w:r>
      <w:bookmarkEnd w:id="50"/>
      <w:r w:rsidR="0011471F">
        <w:rPr>
          <w:u w:val="single"/>
        </w:rPr>
        <w:br/>
      </w:r>
      <w:r w:rsidR="0011471F" w:rsidRPr="009B5459">
        <w:rPr>
          <w:noProof/>
        </w:rPr>
        <w:drawing>
          <wp:inline distT="0" distB="0" distL="0" distR="0" wp14:anchorId="07631481" wp14:editId="218D5841">
            <wp:extent cx="1836116" cy="1607003"/>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45912" cy="1615576"/>
                    </a:xfrm>
                    <a:prstGeom prst="rect">
                      <a:avLst/>
                    </a:prstGeom>
                  </pic:spPr>
                </pic:pic>
              </a:graphicData>
            </a:graphic>
          </wp:inline>
        </w:drawing>
      </w:r>
    </w:p>
    <w:p w14:paraId="0FEAC3FF" w14:textId="258E7E57" w:rsidR="009B5459" w:rsidRPr="009B5459" w:rsidRDefault="006F66E0" w:rsidP="006F66E0">
      <w:pPr>
        <w:pStyle w:val="SchmaleListeEbene1"/>
        <w:spacing w:after="0"/>
      </w:pPr>
      <w:r>
        <w:t>Splitting</w:t>
      </w:r>
      <w:r w:rsidR="009B5459" w:rsidRPr="009B5459">
        <w:t xml:space="preserve">: </w:t>
      </w:r>
    </w:p>
    <w:p w14:paraId="3C6DD1AC" w14:textId="77777777" w:rsidR="009B5459" w:rsidRPr="009B5459" w:rsidRDefault="009B5459" w:rsidP="006F66E0">
      <w:pPr>
        <w:pStyle w:val="SchmaleListeEbene2"/>
      </w:pPr>
      <w:r w:rsidRPr="009B5459">
        <w:rPr>
          <w:b/>
          <w:bCs/>
        </w:rPr>
        <w:t xml:space="preserve">Sampling </w:t>
      </w:r>
      <w:proofErr w:type="spellStart"/>
      <w:r w:rsidRPr="009B5459">
        <w:rPr>
          <w:b/>
          <w:bCs/>
        </w:rPr>
        <w:t>without</w:t>
      </w:r>
      <w:proofErr w:type="spellEnd"/>
      <w:r w:rsidRPr="009B5459">
        <w:rPr>
          <w:b/>
          <w:bCs/>
        </w:rPr>
        <w:t xml:space="preserve"> </w:t>
      </w:r>
      <w:proofErr w:type="spellStart"/>
      <w:r w:rsidRPr="009B5459">
        <w:rPr>
          <w:b/>
          <w:bCs/>
        </w:rPr>
        <w:t>Replacement</w:t>
      </w:r>
      <w:proofErr w:type="spellEnd"/>
      <w:r w:rsidRPr="009B5459">
        <w:t xml:space="preserve">: Datenpunkt kann nur einmal selektiert werden.  </w:t>
      </w:r>
      <w:r w:rsidRPr="009B5459">
        <w:br/>
      </w:r>
      <w:r w:rsidRPr="009B5459">
        <w:sym w:font="Wingdings" w:char="F0E8"/>
      </w:r>
      <w:r w:rsidRPr="009B5459">
        <w:t xml:space="preserve"> </w:t>
      </w:r>
      <w:proofErr w:type="spellStart"/>
      <w:r w:rsidRPr="009B5459">
        <w:t>Pasting</w:t>
      </w:r>
      <w:proofErr w:type="spellEnd"/>
    </w:p>
    <w:p w14:paraId="5C118AA0" w14:textId="77777777" w:rsidR="009B5459" w:rsidRPr="009B5459" w:rsidRDefault="009B5459" w:rsidP="006F66E0">
      <w:pPr>
        <w:pStyle w:val="SchmaleListeEbene2"/>
      </w:pPr>
      <w:r w:rsidRPr="009B5459">
        <w:rPr>
          <w:b/>
          <w:bCs/>
        </w:rPr>
        <w:t xml:space="preserve">Sampling </w:t>
      </w:r>
      <w:proofErr w:type="spellStart"/>
      <w:r w:rsidRPr="009B5459">
        <w:rPr>
          <w:b/>
          <w:bCs/>
        </w:rPr>
        <w:t>with</w:t>
      </w:r>
      <w:proofErr w:type="spellEnd"/>
      <w:r w:rsidRPr="009B5459">
        <w:rPr>
          <w:b/>
          <w:bCs/>
        </w:rPr>
        <w:t xml:space="preserve"> </w:t>
      </w:r>
      <w:proofErr w:type="spellStart"/>
      <w:r w:rsidRPr="009B5459">
        <w:rPr>
          <w:b/>
          <w:bCs/>
        </w:rPr>
        <w:t>Replacement</w:t>
      </w:r>
      <w:proofErr w:type="spellEnd"/>
      <w:r w:rsidRPr="009B5459">
        <w:t xml:space="preserve">: Datenpunkt kann mehrmals selektiert werden. </w:t>
      </w:r>
      <w:r w:rsidRPr="009B5459">
        <w:br/>
      </w:r>
      <w:r w:rsidRPr="009B5459">
        <w:sym w:font="Wingdings" w:char="F0E8"/>
      </w:r>
      <w:r w:rsidRPr="009B5459">
        <w:t xml:space="preserve"> </w:t>
      </w:r>
      <w:proofErr w:type="spellStart"/>
      <w:r w:rsidRPr="009B5459">
        <w:t>Bagging</w:t>
      </w:r>
      <w:proofErr w:type="spellEnd"/>
      <w:r w:rsidRPr="009B5459">
        <w:t xml:space="preserve"> (Bootstrap </w:t>
      </w:r>
      <w:proofErr w:type="spellStart"/>
      <w:r w:rsidRPr="009B5459">
        <w:t>Aggregating</w:t>
      </w:r>
      <w:proofErr w:type="spellEnd"/>
      <w:r w:rsidRPr="009B5459">
        <w:t>)</w:t>
      </w:r>
    </w:p>
    <w:p w14:paraId="27FFFF7B" w14:textId="77777777" w:rsidR="009B5459" w:rsidRPr="009B5459" w:rsidRDefault="009B5459" w:rsidP="00BD0A53">
      <w:pPr>
        <w:spacing w:after="0"/>
      </w:pPr>
      <w:r w:rsidRPr="009B5459">
        <w:rPr>
          <w:noProof/>
        </w:rPr>
        <w:drawing>
          <wp:inline distT="0" distB="0" distL="0" distR="0" wp14:anchorId="7AD13354" wp14:editId="61B7787F">
            <wp:extent cx="2377440" cy="1210880"/>
            <wp:effectExtent l="0" t="0" r="3810" b="889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08934" cy="1226921"/>
                    </a:xfrm>
                    <a:prstGeom prst="rect">
                      <a:avLst/>
                    </a:prstGeom>
                  </pic:spPr>
                </pic:pic>
              </a:graphicData>
            </a:graphic>
          </wp:inline>
        </w:drawing>
      </w:r>
    </w:p>
    <w:p w14:paraId="22F8E5FB" w14:textId="73F0B893" w:rsidR="009B5459" w:rsidRPr="003001F8" w:rsidRDefault="009B5459" w:rsidP="003001F8">
      <w:pPr>
        <w:pStyle w:val="SchmaleListeEbene1"/>
        <w:spacing w:after="0"/>
        <w:rPr>
          <w:lang w:val="en-GB"/>
        </w:rPr>
      </w:pPr>
      <w:proofErr w:type="spellStart"/>
      <w:r w:rsidRPr="009B5459">
        <w:t>Bagging</w:t>
      </w:r>
      <w:proofErr w:type="spellEnd"/>
      <w:r w:rsidRPr="009B5459">
        <w:t xml:space="preserve"> auch für Features </w:t>
      </w:r>
      <w:r w:rsidR="003001F8">
        <w:t>möglich</w:t>
      </w:r>
      <w:r w:rsidRPr="009B5459">
        <w:t xml:space="preserve"> Daten. </w:t>
      </w:r>
      <w:r w:rsidRPr="003001F8">
        <w:rPr>
          <w:lang w:val="en-GB"/>
        </w:rPr>
        <w:t>(</w:t>
      </w:r>
      <w:proofErr w:type="spellStart"/>
      <w:r w:rsidRPr="003001F8">
        <w:rPr>
          <w:lang w:val="en-GB"/>
        </w:rPr>
        <w:t>max_features</w:t>
      </w:r>
      <w:proofErr w:type="spellEnd"/>
      <w:r w:rsidRPr="003001F8">
        <w:rPr>
          <w:lang w:val="en-GB"/>
        </w:rPr>
        <w:t xml:space="preserve"> und </w:t>
      </w:r>
      <w:proofErr w:type="spellStart"/>
      <w:r w:rsidRPr="003001F8">
        <w:rPr>
          <w:lang w:val="en-GB"/>
        </w:rPr>
        <w:t>bootstrap_features</w:t>
      </w:r>
      <w:proofErr w:type="spellEnd"/>
      <w:r w:rsidRPr="003001F8">
        <w:rPr>
          <w:lang w:val="en-GB"/>
        </w:rPr>
        <w:t xml:space="preserve">). </w:t>
      </w:r>
    </w:p>
    <w:p w14:paraId="419B8EEC" w14:textId="77777777" w:rsidR="009B5459" w:rsidRPr="009B5459" w:rsidRDefault="009B5459" w:rsidP="003001F8">
      <w:pPr>
        <w:pStyle w:val="SchmaleListeEbene2"/>
        <w:rPr>
          <w:lang w:val="en-GB"/>
        </w:rPr>
      </w:pPr>
      <w:r w:rsidRPr="009B5459">
        <w:rPr>
          <w:lang w:val="en-GB"/>
        </w:rPr>
        <w:t xml:space="preserve">Sampling both features and training data </w:t>
      </w:r>
      <w:r w:rsidRPr="009B5459">
        <w:rPr>
          <w:lang w:val="en-GB"/>
        </w:rPr>
        <w:sym w:font="Wingdings" w:char="F0E8"/>
      </w:r>
      <w:r w:rsidRPr="009B5459">
        <w:rPr>
          <w:lang w:val="en-GB"/>
        </w:rPr>
        <w:t xml:space="preserve"> Random Patches</w:t>
      </w:r>
    </w:p>
    <w:p w14:paraId="07C6CB2E" w14:textId="77777777" w:rsidR="009B5459" w:rsidRPr="009B5459" w:rsidRDefault="009B5459" w:rsidP="00BD0A53">
      <w:pPr>
        <w:pStyle w:val="SchmaleListeEbene2"/>
        <w:spacing w:after="240"/>
        <w:rPr>
          <w:lang w:val="en-GB"/>
        </w:rPr>
      </w:pPr>
      <w:r w:rsidRPr="009B5459">
        <w:rPr>
          <w:lang w:val="en-GB"/>
        </w:rPr>
        <w:t xml:space="preserve">Sampling only features </w:t>
      </w:r>
      <w:r w:rsidRPr="009B5459">
        <w:rPr>
          <w:lang w:val="en-GB"/>
        </w:rPr>
        <w:sym w:font="Wingdings" w:char="F0E8"/>
      </w:r>
      <w:r w:rsidRPr="009B5459">
        <w:rPr>
          <w:lang w:val="en-GB"/>
        </w:rPr>
        <w:t xml:space="preserve"> Random Subspaces</w:t>
      </w:r>
    </w:p>
    <w:p w14:paraId="706D5636" w14:textId="77777777" w:rsidR="009B5459" w:rsidRPr="003001F8" w:rsidRDefault="009B5459" w:rsidP="00BD0A53">
      <w:pPr>
        <w:spacing w:after="0"/>
        <w:rPr>
          <w:u w:val="single"/>
          <w:lang w:val="en-GB"/>
        </w:rPr>
      </w:pPr>
      <w:bookmarkStart w:id="51" w:name="_Toc91511915"/>
      <w:r w:rsidRPr="003001F8">
        <w:rPr>
          <w:u w:val="single"/>
          <w:lang w:val="en-GB"/>
        </w:rPr>
        <w:t>Out of Bag (</w:t>
      </w:r>
      <w:proofErr w:type="spellStart"/>
      <w:r w:rsidRPr="003001F8">
        <w:rPr>
          <w:u w:val="single"/>
          <w:lang w:val="en-GB"/>
        </w:rPr>
        <w:t>oob</w:t>
      </w:r>
      <w:proofErr w:type="spellEnd"/>
      <w:r w:rsidRPr="003001F8">
        <w:rPr>
          <w:u w:val="single"/>
          <w:lang w:val="en-GB"/>
        </w:rPr>
        <w:t>) Evaluation</w:t>
      </w:r>
      <w:bookmarkEnd w:id="51"/>
    </w:p>
    <w:p w14:paraId="1BEE82D4" w14:textId="77777777" w:rsidR="003001F8" w:rsidRDefault="003001F8" w:rsidP="009B5459">
      <w:pPr>
        <w:pStyle w:val="SchmaleListeEbene1"/>
      </w:pPr>
      <w:r>
        <w:t>Wenn Datenpunkte zufällig, gibt es welche die nie gewählt werden</w:t>
      </w:r>
      <w:r w:rsidR="009B5459" w:rsidRPr="009B5459">
        <w:t xml:space="preserve">. Dies sind dann </w:t>
      </w:r>
      <w:proofErr w:type="spellStart"/>
      <w:r w:rsidR="009B5459" w:rsidRPr="009B5459">
        <w:t>oob</w:t>
      </w:r>
      <w:proofErr w:type="spellEnd"/>
      <w:r w:rsidR="009B5459" w:rsidRPr="009B5459">
        <w:t xml:space="preserve">-Punkte. </w:t>
      </w:r>
    </w:p>
    <w:p w14:paraId="2D913FCB" w14:textId="2CABB479" w:rsidR="009B5459" w:rsidRPr="009B5459" w:rsidRDefault="003001F8" w:rsidP="009B5459">
      <w:pPr>
        <w:pStyle w:val="SchmaleListeEbene1"/>
      </w:pPr>
      <w:r>
        <w:t xml:space="preserve">Können als Testdaten genutzt werden (Spart </w:t>
      </w:r>
      <w:proofErr w:type="spellStart"/>
      <w:r>
        <w:t>splitting</w:t>
      </w:r>
      <w:proofErr w:type="spellEnd"/>
      <w:r>
        <w:t xml:space="preserve"> vorher)</w:t>
      </w:r>
      <w:r w:rsidR="009B5459" w:rsidRPr="009B5459">
        <w:t xml:space="preserve"> </w:t>
      </w:r>
    </w:p>
    <w:p w14:paraId="3849110F" w14:textId="77777777" w:rsidR="009B5459" w:rsidRPr="003001F8" w:rsidRDefault="009B5459" w:rsidP="003001F8">
      <w:pPr>
        <w:rPr>
          <w:u w:val="single"/>
        </w:rPr>
      </w:pPr>
      <w:bookmarkStart w:id="52" w:name="_Toc91511916"/>
      <w:r w:rsidRPr="003001F8">
        <w:rPr>
          <w:u w:val="single"/>
        </w:rPr>
        <w:t>Codebeispiele</w:t>
      </w:r>
      <w:bookmarkEnd w:id="52"/>
    </w:p>
    <w:p w14:paraId="66203CC5" w14:textId="2767C11C" w:rsidR="009B5459" w:rsidRDefault="009B5459" w:rsidP="009B5459">
      <w:pPr>
        <w:pStyle w:val="SchmaleListeEbene1"/>
      </w:pPr>
      <w:r w:rsidRPr="009B5459">
        <w:t xml:space="preserve">Einfaches </w:t>
      </w:r>
      <w:proofErr w:type="spellStart"/>
      <w:r w:rsidRPr="009B5459">
        <w:t>skicit-Learn</w:t>
      </w:r>
      <w:proofErr w:type="spellEnd"/>
      <w:r w:rsidRPr="009B5459">
        <w:t xml:space="preserve"> </w:t>
      </w:r>
      <w:proofErr w:type="spellStart"/>
      <w:r w:rsidRPr="009B5459">
        <w:t>beispiel</w:t>
      </w:r>
      <w:proofErr w:type="spellEnd"/>
      <w:r w:rsidRPr="009B5459">
        <w:t xml:space="preserve"> mit Voting</w:t>
      </w:r>
    </w:p>
    <w:p w14:paraId="14916951" w14:textId="09E8BC6E" w:rsidR="003001F8" w:rsidRPr="009B5459" w:rsidRDefault="003001F8" w:rsidP="003001F8">
      <w:pPr>
        <w:pStyle w:val="SchmaleListeEbene1"/>
        <w:numPr>
          <w:ilvl w:val="0"/>
          <w:numId w:val="0"/>
        </w:numPr>
        <w:ind w:left="284"/>
      </w:pPr>
      <w:r w:rsidRPr="009B5459">
        <w:rPr>
          <w:noProof/>
        </w:rPr>
        <w:drawing>
          <wp:inline distT="0" distB="0" distL="0" distR="0" wp14:anchorId="409170F2" wp14:editId="45236D0B">
            <wp:extent cx="3328416" cy="492027"/>
            <wp:effectExtent l="0" t="0" r="5715" b="381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rafik 109" descr="Ein Bild, das Text enthält.&#10;&#10;Automatisch generierte Beschreibung"/>
                    <pic:cNvPicPr/>
                  </pic:nvPicPr>
                  <pic:blipFill>
                    <a:blip r:embed="rId73"/>
                    <a:stretch>
                      <a:fillRect/>
                    </a:stretch>
                  </pic:blipFill>
                  <pic:spPr>
                    <a:xfrm>
                      <a:off x="0" y="0"/>
                      <a:ext cx="3350649" cy="495314"/>
                    </a:xfrm>
                    <a:prstGeom prst="rect">
                      <a:avLst/>
                    </a:prstGeom>
                  </pic:spPr>
                </pic:pic>
              </a:graphicData>
            </a:graphic>
          </wp:inline>
        </w:drawing>
      </w:r>
    </w:p>
    <w:p w14:paraId="0757D6DD" w14:textId="4B6C8C12" w:rsidR="009B5459" w:rsidRPr="009B5459" w:rsidRDefault="009B5459" w:rsidP="0011471F">
      <w:pPr>
        <w:pStyle w:val="SchmaleListeEbene1"/>
      </w:pPr>
      <w:r w:rsidRPr="009B5459">
        <w:t xml:space="preserve">Hier werden Modelle mit </w:t>
      </w:r>
      <w:proofErr w:type="spellStart"/>
      <w:r w:rsidRPr="009B5459">
        <w:t>n_jobs</w:t>
      </w:r>
      <w:proofErr w:type="spellEnd"/>
      <w:r w:rsidRPr="009B5459">
        <w:t>=-1 parallel evaluiert. Ansonsten würde es zu lange geben. Ebenso OOB</w:t>
      </w:r>
      <w:r w:rsidR="003001F8">
        <w:t>/</w:t>
      </w:r>
      <w:proofErr w:type="spellStart"/>
      <w:r w:rsidR="003001F8">
        <w:t>Bagging</w:t>
      </w:r>
      <w:proofErr w:type="spellEnd"/>
      <w:r w:rsidR="003001F8">
        <w:t xml:space="preserve"> aktiviert</w:t>
      </w:r>
      <w:r w:rsidR="003001F8" w:rsidRPr="009B5459">
        <w:rPr>
          <w:noProof/>
        </w:rPr>
        <w:drawing>
          <wp:inline distT="0" distB="0" distL="0" distR="0" wp14:anchorId="58A4B80B" wp14:editId="044E5E17">
            <wp:extent cx="2428646" cy="1055067"/>
            <wp:effectExtent l="0" t="0" r="0" b="0"/>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Grafik 107" descr="Ein Bild, das Text enthält.&#10;&#10;Automatisch generierte Beschreibung"/>
                    <pic:cNvPicPr/>
                  </pic:nvPicPr>
                  <pic:blipFill>
                    <a:blip r:embed="rId74"/>
                    <a:stretch>
                      <a:fillRect/>
                    </a:stretch>
                  </pic:blipFill>
                  <pic:spPr>
                    <a:xfrm>
                      <a:off x="0" y="0"/>
                      <a:ext cx="2457010" cy="1067389"/>
                    </a:xfrm>
                    <a:prstGeom prst="rect">
                      <a:avLst/>
                    </a:prstGeom>
                  </pic:spPr>
                </pic:pic>
              </a:graphicData>
            </a:graphic>
          </wp:inline>
        </w:drawing>
      </w:r>
    </w:p>
    <w:p w14:paraId="4FDAA171" w14:textId="75CBA409" w:rsidR="009B5459" w:rsidRPr="0011471F" w:rsidRDefault="009B5459" w:rsidP="0011471F">
      <w:pPr>
        <w:spacing w:after="0"/>
        <w:rPr>
          <w:u w:val="single"/>
        </w:rPr>
      </w:pPr>
      <w:bookmarkStart w:id="53" w:name="_Toc91511917"/>
      <w:r w:rsidRPr="0011471F">
        <w:rPr>
          <w:u w:val="single"/>
        </w:rPr>
        <w:t xml:space="preserve">No </w:t>
      </w:r>
      <w:proofErr w:type="spellStart"/>
      <w:r w:rsidRPr="0011471F">
        <w:rPr>
          <w:u w:val="single"/>
        </w:rPr>
        <w:t>free</w:t>
      </w:r>
      <w:proofErr w:type="spellEnd"/>
      <w:r w:rsidRPr="0011471F">
        <w:rPr>
          <w:u w:val="single"/>
        </w:rPr>
        <w:t xml:space="preserve"> lunch </w:t>
      </w:r>
      <w:proofErr w:type="spellStart"/>
      <w:r w:rsidRPr="0011471F">
        <w:rPr>
          <w:u w:val="single"/>
        </w:rPr>
        <w:t>theorem</w:t>
      </w:r>
      <w:bookmarkEnd w:id="53"/>
      <w:proofErr w:type="spellEnd"/>
      <w:r w:rsidR="0011471F" w:rsidRPr="0011471F">
        <w:rPr>
          <w:u w:val="single"/>
        </w:rPr>
        <w:t xml:space="preserve"> (</w:t>
      </w:r>
      <w:r w:rsidR="0011471F" w:rsidRPr="0011471F">
        <w:rPr>
          <w:sz w:val="16"/>
          <w:szCs w:val="16"/>
          <w:u w:val="single"/>
        </w:rPr>
        <w:t>Wozu Ensemble statt ein perfekt optimiertes Modell?)</w:t>
      </w:r>
    </w:p>
    <w:p w14:paraId="1EF9022E" w14:textId="77777777" w:rsidR="009B5459" w:rsidRPr="009B5459" w:rsidRDefault="009B5459" w:rsidP="0011471F">
      <w:pPr>
        <w:pStyle w:val="SchmaleListeEbene1"/>
      </w:pPr>
      <w:r w:rsidRPr="009B5459">
        <w:t>Kein einzelner Algorithmus kann alle Probleme besser lösen als jeder anderer Algorithmus</w:t>
      </w:r>
    </w:p>
    <w:p w14:paraId="51D55243" w14:textId="77777777" w:rsidR="009B5459" w:rsidRPr="009B5459" w:rsidRDefault="009B5459" w:rsidP="0011471F">
      <w:pPr>
        <w:pStyle w:val="SchmaleListeEbene1"/>
      </w:pPr>
      <w:proofErr w:type="spellStart"/>
      <w:r w:rsidRPr="009B5459">
        <w:t>Machine</w:t>
      </w:r>
      <w:proofErr w:type="spellEnd"/>
      <w:r w:rsidRPr="009B5459">
        <w:t xml:space="preserve"> </w:t>
      </w:r>
      <w:r w:rsidRPr="0011471F">
        <w:t>Learning</w:t>
      </w:r>
      <w:r w:rsidRPr="009B5459">
        <w:t xml:space="preserve"> muss richtig verstanden werden, genauso die involvierten Daten, bevor man den Algorithmus wählt</w:t>
      </w:r>
    </w:p>
    <w:p w14:paraId="7FC1ACFA" w14:textId="77777777" w:rsidR="009B5459" w:rsidRPr="009B5459" w:rsidRDefault="009B5459" w:rsidP="0011471F">
      <w:pPr>
        <w:pStyle w:val="SchmaleListeEbene1"/>
      </w:pPr>
      <w:r w:rsidRPr="009B5459">
        <w:t xml:space="preserve">Jedes </w:t>
      </w:r>
      <w:r w:rsidRPr="0011471F">
        <w:t>Modell</w:t>
      </w:r>
      <w:r w:rsidRPr="009B5459">
        <w:t xml:space="preserve"> ist nur so gut, wie die Daten die wir haben und den </w:t>
      </w:r>
      <w:proofErr w:type="spellStart"/>
      <w:r w:rsidRPr="009B5459">
        <w:t>schlüssen</w:t>
      </w:r>
      <w:proofErr w:type="spellEnd"/>
      <w:r w:rsidRPr="009B5459">
        <w:t xml:space="preserve"> daraus. </w:t>
      </w:r>
    </w:p>
    <w:p w14:paraId="4415EE74" w14:textId="77777777" w:rsidR="009B5459" w:rsidRPr="009B5459" w:rsidRDefault="009B5459" w:rsidP="0011471F">
      <w:pPr>
        <w:pStyle w:val="SchmaleListeEbene1"/>
      </w:pPr>
      <w:r w:rsidRPr="009B5459">
        <w:t xml:space="preserve">Einfachere Modelle, wie </w:t>
      </w:r>
      <w:proofErr w:type="spellStart"/>
      <w:r w:rsidRPr="009B5459">
        <w:t>Logistic</w:t>
      </w:r>
      <w:proofErr w:type="spellEnd"/>
      <w:r w:rsidRPr="009B5459">
        <w:t xml:space="preserve"> Regression, tendieren eher dazu zu </w:t>
      </w:r>
      <w:proofErr w:type="spellStart"/>
      <w:r w:rsidRPr="009B5459">
        <w:t>underfitten</w:t>
      </w:r>
      <w:proofErr w:type="spellEnd"/>
      <w:r w:rsidRPr="009B5459">
        <w:t xml:space="preserve"> und haben mehr Bias. Zu komplexe Modelle führen zu grösseren Varianzen und tendieren zum </w:t>
      </w:r>
      <w:proofErr w:type="spellStart"/>
      <w:r w:rsidRPr="009B5459">
        <w:t>Overfitting</w:t>
      </w:r>
      <w:proofErr w:type="spellEnd"/>
      <w:r w:rsidRPr="009B5459">
        <w:t xml:space="preserve">. </w:t>
      </w:r>
    </w:p>
    <w:p w14:paraId="1869A6E5" w14:textId="77777777" w:rsidR="009B5459" w:rsidRPr="009B5459" w:rsidRDefault="009B5459" w:rsidP="0011471F">
      <w:pPr>
        <w:pStyle w:val="SchmaleListeEbene1"/>
      </w:pPr>
      <w:r w:rsidRPr="009B5459">
        <w:t xml:space="preserve">Die besten </w:t>
      </w:r>
      <w:r w:rsidRPr="0011471F">
        <w:t>Modelle</w:t>
      </w:r>
      <w:r w:rsidRPr="009B5459">
        <w:t xml:space="preserve"> sind jeweils in der Mitte von zwei Bias-Varianzen-Extremen</w:t>
      </w:r>
    </w:p>
    <w:p w14:paraId="28344EFF" w14:textId="77777777" w:rsidR="009B5459" w:rsidRPr="009B5459" w:rsidRDefault="009B5459" w:rsidP="0011471F">
      <w:pPr>
        <w:pStyle w:val="SchmaleListeEbene1"/>
      </w:pPr>
      <w:r w:rsidRPr="009B5459">
        <w:t xml:space="preserve">Um ein gutes </w:t>
      </w:r>
      <w:r w:rsidRPr="0011471F">
        <w:t>Modell</w:t>
      </w:r>
      <w:r w:rsidRPr="009B5459">
        <w:t xml:space="preserve"> zu finden, muss man mehrere unterschiedliche Modelle probieren und vergleichen mittels Cross-Validation.</w:t>
      </w:r>
    </w:p>
    <w:p w14:paraId="2818FDA5" w14:textId="07C1D5EC" w:rsidR="001F2957" w:rsidRPr="00B33D85" w:rsidRDefault="0089212A" w:rsidP="0089212A">
      <w:pPr>
        <w:rPr>
          <w:lang w:val="en-GB"/>
        </w:rPr>
      </w:pPr>
      <w:r>
        <w:rPr>
          <w:noProof/>
        </w:rPr>
        <w:drawing>
          <wp:inline distT="0" distB="0" distL="0" distR="0" wp14:anchorId="32387E5A" wp14:editId="2B5A039A">
            <wp:extent cx="3419475" cy="1912080"/>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9475" cy="1912080"/>
                    </a:xfrm>
                    <a:prstGeom prst="rect">
                      <a:avLst/>
                    </a:prstGeom>
                  </pic:spPr>
                </pic:pic>
              </a:graphicData>
            </a:graphic>
          </wp:inline>
        </w:drawing>
      </w:r>
    </w:p>
    <w:p w14:paraId="522491CC" w14:textId="77777777" w:rsidR="00AF5A00" w:rsidRPr="00090B1A" w:rsidRDefault="00AF5A00" w:rsidP="005A4608">
      <w:pPr>
        <w:rPr>
          <w:lang w:val="en-GB"/>
        </w:rPr>
      </w:pPr>
    </w:p>
    <w:sectPr w:rsidR="00AF5A00" w:rsidRPr="00090B1A" w:rsidSect="003B4515">
      <w:headerReference w:type="even" r:id="rId76"/>
      <w:headerReference w:type="default" r:id="rId77"/>
      <w:footerReference w:type="even" r:id="rId78"/>
      <w:footerReference w:type="default" r:id="rId79"/>
      <w:headerReference w:type="first" r:id="rId80"/>
      <w:footerReference w:type="first" r:id="rId81"/>
      <w:pgSz w:w="16838" w:h="11906" w:orient="landscape"/>
      <w:pgMar w:top="0" w:right="284" w:bottom="284" w:left="284" w:header="5" w:footer="0" w:gutter="0"/>
      <w:cols w:num="3" w:sep="1" w:space="5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4B3F1" w14:textId="77777777" w:rsidR="003532F2" w:rsidRDefault="003532F2" w:rsidP="003532F2">
      <w:pPr>
        <w:spacing w:after="0" w:line="240" w:lineRule="auto"/>
      </w:pPr>
      <w:r>
        <w:separator/>
      </w:r>
    </w:p>
  </w:endnote>
  <w:endnote w:type="continuationSeparator" w:id="0">
    <w:p w14:paraId="0607C8D4" w14:textId="77777777" w:rsidR="003532F2" w:rsidRDefault="003532F2" w:rsidP="003532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haroni">
    <w:charset w:val="B1"/>
    <w:family w:val="auto"/>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722DB" w14:textId="77777777" w:rsidR="003532F2" w:rsidRDefault="003532F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560527"/>
      <w:docPartObj>
        <w:docPartGallery w:val="Page Numbers (Bottom of Page)"/>
        <w:docPartUnique/>
      </w:docPartObj>
    </w:sdtPr>
    <w:sdtEndPr>
      <w:rPr>
        <w:rFonts w:ascii="Bahnschrift Light" w:hAnsi="Bahnschrift Light" w:cs="Aharoni"/>
        <w:color w:val="767171" w:themeColor="background2" w:themeShade="80"/>
      </w:rPr>
    </w:sdtEndPr>
    <w:sdtContent>
      <w:p w14:paraId="20085088" w14:textId="5909A08A" w:rsidR="003532F2" w:rsidRPr="003B4515" w:rsidRDefault="003532F2">
        <w:pPr>
          <w:pStyle w:val="Fuzeile"/>
          <w:jc w:val="center"/>
          <w:rPr>
            <w:rFonts w:ascii="Bahnschrift Light" w:hAnsi="Bahnschrift Light" w:cs="Aharoni"/>
            <w:color w:val="767171" w:themeColor="background2" w:themeShade="80"/>
          </w:rPr>
        </w:pPr>
        <w:r w:rsidRPr="003B4515">
          <w:rPr>
            <w:rFonts w:ascii="Bahnschrift Light" w:hAnsi="Bahnschrift Light" w:cs="Aharoni"/>
            <w:color w:val="767171" w:themeColor="background2" w:themeShade="80"/>
          </w:rPr>
          <w:fldChar w:fldCharType="begin"/>
        </w:r>
        <w:r w:rsidRPr="003B4515">
          <w:rPr>
            <w:rFonts w:ascii="Bahnschrift Light" w:hAnsi="Bahnschrift Light" w:cs="Aharoni"/>
            <w:color w:val="767171" w:themeColor="background2" w:themeShade="80"/>
          </w:rPr>
          <w:instrText>PAGE   \* MERGEFORMAT</w:instrText>
        </w:r>
        <w:r w:rsidRPr="003B4515">
          <w:rPr>
            <w:rFonts w:ascii="Bahnschrift Light" w:hAnsi="Bahnschrift Light" w:cs="Aharoni"/>
            <w:color w:val="767171" w:themeColor="background2" w:themeShade="80"/>
          </w:rPr>
          <w:fldChar w:fldCharType="separate"/>
        </w:r>
        <w:r w:rsidRPr="003B4515">
          <w:rPr>
            <w:rFonts w:ascii="Bahnschrift Light" w:hAnsi="Bahnschrift Light" w:cs="Aharoni"/>
            <w:color w:val="767171" w:themeColor="background2" w:themeShade="80"/>
            <w:lang w:val="de-DE"/>
          </w:rPr>
          <w:t>2</w:t>
        </w:r>
        <w:r w:rsidRPr="003B4515">
          <w:rPr>
            <w:rFonts w:ascii="Bahnschrift Light" w:hAnsi="Bahnschrift Light" w:cs="Aharoni"/>
            <w:color w:val="767171" w:themeColor="background2" w:themeShade="80"/>
          </w:rPr>
          <w:fldChar w:fldCharType="end"/>
        </w:r>
      </w:p>
    </w:sdtContent>
  </w:sdt>
  <w:p w14:paraId="2E2B3897" w14:textId="36B73101" w:rsidR="003532F2" w:rsidRDefault="003532F2">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932C1" w14:textId="77777777" w:rsidR="003532F2" w:rsidRDefault="003532F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779F9" w14:textId="77777777" w:rsidR="003532F2" w:rsidRDefault="003532F2" w:rsidP="003532F2">
      <w:pPr>
        <w:spacing w:after="0" w:line="240" w:lineRule="auto"/>
      </w:pPr>
      <w:r>
        <w:separator/>
      </w:r>
    </w:p>
  </w:footnote>
  <w:footnote w:type="continuationSeparator" w:id="0">
    <w:p w14:paraId="2E1AC507" w14:textId="77777777" w:rsidR="003532F2" w:rsidRDefault="003532F2" w:rsidP="003532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9874A" w14:textId="77777777" w:rsidR="003532F2" w:rsidRDefault="003532F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FC120" w14:textId="77777777" w:rsidR="003532F2" w:rsidRDefault="003532F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E80C8" w14:textId="77777777" w:rsidR="003532F2" w:rsidRDefault="003532F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32336"/>
    <w:multiLevelType w:val="hybridMultilevel"/>
    <w:tmpl w:val="2110B88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A673DC6"/>
    <w:multiLevelType w:val="hybridMultilevel"/>
    <w:tmpl w:val="CF3E00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2CD6938"/>
    <w:multiLevelType w:val="hybridMultilevel"/>
    <w:tmpl w:val="16505CAA"/>
    <w:lvl w:ilvl="0" w:tplc="66E26B9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7AA0E51"/>
    <w:multiLevelType w:val="hybridMultilevel"/>
    <w:tmpl w:val="A23E9168"/>
    <w:lvl w:ilvl="0" w:tplc="655CF15A">
      <w:numFmt w:val="bullet"/>
      <w:lvlText w:val=""/>
      <w:lvlJc w:val="left"/>
      <w:pPr>
        <w:ind w:left="502" w:hanging="360"/>
      </w:pPr>
      <w:rPr>
        <w:rFonts w:ascii="Wingdings" w:eastAsiaTheme="minorHAnsi" w:hAnsi="Wingdings" w:cstheme="minorBidi"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4" w15:restartNumberingAfterBreak="0">
    <w:nsid w:val="325D51CB"/>
    <w:multiLevelType w:val="hybridMultilevel"/>
    <w:tmpl w:val="3F8AF45E"/>
    <w:lvl w:ilvl="0" w:tplc="0AEA32A4">
      <w:start w:val="26"/>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3E7D0063"/>
    <w:multiLevelType w:val="hybridMultilevel"/>
    <w:tmpl w:val="98AA396C"/>
    <w:lvl w:ilvl="0" w:tplc="E868737A">
      <w:numFmt w:val="bullet"/>
      <w:pStyle w:val="SchmaleListeEbene1"/>
      <w:lvlText w:val="-"/>
      <w:lvlJc w:val="left"/>
      <w:pPr>
        <w:ind w:left="720" w:hanging="360"/>
      </w:pPr>
      <w:rPr>
        <w:rFonts w:ascii="Calibri" w:eastAsiaTheme="minorHAnsi" w:hAnsi="Calibri" w:cs="Calibri" w:hint="default"/>
      </w:rPr>
    </w:lvl>
    <w:lvl w:ilvl="1" w:tplc="346EA9FC">
      <w:start w:val="1"/>
      <w:numFmt w:val="bullet"/>
      <w:pStyle w:val="SchmaleListeEbene2"/>
      <w:lvlText w:val=""/>
      <w:lvlJc w:val="left"/>
      <w:pPr>
        <w:ind w:left="1440" w:hanging="360"/>
      </w:pPr>
      <w:rPr>
        <w:rFonts w:ascii="Wingdings" w:hAnsi="Wingdings" w:hint="default"/>
      </w:rPr>
    </w:lvl>
    <w:lvl w:ilvl="2" w:tplc="28383494">
      <w:start w:val="1"/>
      <w:numFmt w:val="bullet"/>
      <w:pStyle w:val="SchmaleListeEbene3"/>
      <w:lvlText w:val=""/>
      <w:lvlJc w:val="left"/>
      <w:pPr>
        <w:ind w:left="2160" w:hanging="360"/>
      </w:pPr>
      <w:rPr>
        <w:rFonts w:ascii="Symbol" w:hAnsi="Symbol"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688E50E5"/>
    <w:multiLevelType w:val="hybridMultilevel"/>
    <w:tmpl w:val="8DAA1A7C"/>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6CFB1EE9"/>
    <w:multiLevelType w:val="hybridMultilevel"/>
    <w:tmpl w:val="660A025A"/>
    <w:lvl w:ilvl="0" w:tplc="0807000F">
      <w:start w:val="1"/>
      <w:numFmt w:val="decimal"/>
      <w:lvlText w:val="%1."/>
      <w:lvlJc w:val="left"/>
      <w:pPr>
        <w:ind w:left="502" w:hanging="360"/>
      </w:pPr>
      <w:rPr>
        <w:rFonts w:hint="default"/>
      </w:rPr>
    </w:lvl>
    <w:lvl w:ilvl="1" w:tplc="08070019">
      <w:start w:val="1"/>
      <w:numFmt w:val="lowerLetter"/>
      <w:lvlText w:val="%2."/>
      <w:lvlJc w:val="left"/>
      <w:pPr>
        <w:ind w:left="928" w:hanging="360"/>
      </w:pPr>
    </w:lvl>
    <w:lvl w:ilvl="2" w:tplc="0807001B">
      <w:start w:val="1"/>
      <w:numFmt w:val="lowerRoman"/>
      <w:lvlText w:val="%3."/>
      <w:lvlJc w:val="right"/>
      <w:pPr>
        <w:ind w:left="1942" w:hanging="180"/>
      </w:pPr>
    </w:lvl>
    <w:lvl w:ilvl="3" w:tplc="BA20FECC">
      <w:start w:val="1"/>
      <w:numFmt w:val="bullet"/>
      <w:lvlText w:val=""/>
      <w:lvlJc w:val="left"/>
      <w:pPr>
        <w:ind w:left="2662" w:hanging="360"/>
      </w:pPr>
      <w:rPr>
        <w:rFonts w:ascii="Wingdings" w:eastAsiaTheme="minorHAnsi" w:hAnsi="Wingdings" w:cstheme="minorBidi" w:hint="default"/>
      </w:rPr>
    </w:lvl>
    <w:lvl w:ilvl="4" w:tplc="08070019" w:tentative="1">
      <w:start w:val="1"/>
      <w:numFmt w:val="lowerLetter"/>
      <w:lvlText w:val="%5."/>
      <w:lvlJc w:val="left"/>
      <w:pPr>
        <w:ind w:left="3382" w:hanging="360"/>
      </w:pPr>
    </w:lvl>
    <w:lvl w:ilvl="5" w:tplc="0807001B" w:tentative="1">
      <w:start w:val="1"/>
      <w:numFmt w:val="lowerRoman"/>
      <w:lvlText w:val="%6."/>
      <w:lvlJc w:val="right"/>
      <w:pPr>
        <w:ind w:left="4102" w:hanging="180"/>
      </w:pPr>
    </w:lvl>
    <w:lvl w:ilvl="6" w:tplc="0807000F" w:tentative="1">
      <w:start w:val="1"/>
      <w:numFmt w:val="decimal"/>
      <w:lvlText w:val="%7."/>
      <w:lvlJc w:val="left"/>
      <w:pPr>
        <w:ind w:left="4822" w:hanging="360"/>
      </w:pPr>
    </w:lvl>
    <w:lvl w:ilvl="7" w:tplc="08070019" w:tentative="1">
      <w:start w:val="1"/>
      <w:numFmt w:val="lowerLetter"/>
      <w:lvlText w:val="%8."/>
      <w:lvlJc w:val="left"/>
      <w:pPr>
        <w:ind w:left="5542" w:hanging="360"/>
      </w:pPr>
    </w:lvl>
    <w:lvl w:ilvl="8" w:tplc="0807001B" w:tentative="1">
      <w:start w:val="1"/>
      <w:numFmt w:val="lowerRoman"/>
      <w:lvlText w:val="%9."/>
      <w:lvlJc w:val="right"/>
      <w:pPr>
        <w:ind w:left="6262" w:hanging="180"/>
      </w:pPr>
    </w:lvl>
  </w:abstractNum>
  <w:abstractNum w:abstractNumId="8" w15:restartNumberingAfterBreak="0">
    <w:nsid w:val="6F8F11E4"/>
    <w:multiLevelType w:val="hybridMultilevel"/>
    <w:tmpl w:val="0F1E5F3C"/>
    <w:lvl w:ilvl="0" w:tplc="27A8A358">
      <w:start w:val="1"/>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75620B69"/>
    <w:multiLevelType w:val="hybridMultilevel"/>
    <w:tmpl w:val="7BBE9EE6"/>
    <w:lvl w:ilvl="0" w:tplc="9934EB74">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5"/>
  </w:num>
  <w:num w:numId="4">
    <w:abstractNumId w:val="2"/>
  </w:num>
  <w:num w:numId="5">
    <w:abstractNumId w:val="1"/>
  </w:num>
  <w:num w:numId="6">
    <w:abstractNumId w:val="4"/>
  </w:num>
  <w:num w:numId="7">
    <w:abstractNumId w:val="6"/>
  </w:num>
  <w:num w:numId="8">
    <w:abstractNumId w:val="7"/>
  </w:num>
  <w:num w:numId="9">
    <w:abstractNumId w:val="0"/>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9EE"/>
    <w:rsid w:val="000015AC"/>
    <w:rsid w:val="00010502"/>
    <w:rsid w:val="00020C88"/>
    <w:rsid w:val="0002105B"/>
    <w:rsid w:val="000239EE"/>
    <w:rsid w:val="00032D1C"/>
    <w:rsid w:val="00044978"/>
    <w:rsid w:val="00047E81"/>
    <w:rsid w:val="000645BB"/>
    <w:rsid w:val="000702F2"/>
    <w:rsid w:val="00074155"/>
    <w:rsid w:val="00086366"/>
    <w:rsid w:val="00090B1A"/>
    <w:rsid w:val="00091212"/>
    <w:rsid w:val="00091D79"/>
    <w:rsid w:val="00092E13"/>
    <w:rsid w:val="000A0182"/>
    <w:rsid w:val="000B0C61"/>
    <w:rsid w:val="000C0C9B"/>
    <w:rsid w:val="000C3AC0"/>
    <w:rsid w:val="000D05C0"/>
    <w:rsid w:val="000D4FC2"/>
    <w:rsid w:val="000D6003"/>
    <w:rsid w:val="000E08DD"/>
    <w:rsid w:val="000E11B1"/>
    <w:rsid w:val="000E1FC8"/>
    <w:rsid w:val="000E41EE"/>
    <w:rsid w:val="000F0000"/>
    <w:rsid w:val="000F1D08"/>
    <w:rsid w:val="000F3391"/>
    <w:rsid w:val="000F3D43"/>
    <w:rsid w:val="0011471F"/>
    <w:rsid w:val="00115B33"/>
    <w:rsid w:val="00120B83"/>
    <w:rsid w:val="00146E2B"/>
    <w:rsid w:val="0016134A"/>
    <w:rsid w:val="001639F8"/>
    <w:rsid w:val="00173B31"/>
    <w:rsid w:val="00173BD5"/>
    <w:rsid w:val="00192F8B"/>
    <w:rsid w:val="001A267C"/>
    <w:rsid w:val="001D1D9B"/>
    <w:rsid w:val="001F0327"/>
    <w:rsid w:val="001F187E"/>
    <w:rsid w:val="001F2957"/>
    <w:rsid w:val="002035BD"/>
    <w:rsid w:val="00214EB3"/>
    <w:rsid w:val="0021786B"/>
    <w:rsid w:val="002244A7"/>
    <w:rsid w:val="00225F44"/>
    <w:rsid w:val="00237CD1"/>
    <w:rsid w:val="0025191F"/>
    <w:rsid w:val="002542B8"/>
    <w:rsid w:val="002709EB"/>
    <w:rsid w:val="00272883"/>
    <w:rsid w:val="002751E9"/>
    <w:rsid w:val="002821F2"/>
    <w:rsid w:val="0028314B"/>
    <w:rsid w:val="002B6D87"/>
    <w:rsid w:val="002C0FB8"/>
    <w:rsid w:val="002C634D"/>
    <w:rsid w:val="002E099C"/>
    <w:rsid w:val="002E2FDA"/>
    <w:rsid w:val="002F018B"/>
    <w:rsid w:val="002F44B1"/>
    <w:rsid w:val="002F71B4"/>
    <w:rsid w:val="003001F8"/>
    <w:rsid w:val="003007EC"/>
    <w:rsid w:val="0030084B"/>
    <w:rsid w:val="00301193"/>
    <w:rsid w:val="003124BF"/>
    <w:rsid w:val="003146D4"/>
    <w:rsid w:val="00321AB6"/>
    <w:rsid w:val="00324E1E"/>
    <w:rsid w:val="003442D7"/>
    <w:rsid w:val="003446FE"/>
    <w:rsid w:val="00345406"/>
    <w:rsid w:val="00351913"/>
    <w:rsid w:val="003532F2"/>
    <w:rsid w:val="00356E2B"/>
    <w:rsid w:val="0036651A"/>
    <w:rsid w:val="00367B45"/>
    <w:rsid w:val="003719AB"/>
    <w:rsid w:val="00371D8F"/>
    <w:rsid w:val="00374E53"/>
    <w:rsid w:val="0037595E"/>
    <w:rsid w:val="00386255"/>
    <w:rsid w:val="0039129B"/>
    <w:rsid w:val="003933FE"/>
    <w:rsid w:val="003B4515"/>
    <w:rsid w:val="003D064B"/>
    <w:rsid w:val="003E5F1A"/>
    <w:rsid w:val="003E662C"/>
    <w:rsid w:val="003F40C2"/>
    <w:rsid w:val="003F6AEA"/>
    <w:rsid w:val="0040176B"/>
    <w:rsid w:val="00405F14"/>
    <w:rsid w:val="00424A59"/>
    <w:rsid w:val="00446B4A"/>
    <w:rsid w:val="0045109B"/>
    <w:rsid w:val="00455C53"/>
    <w:rsid w:val="004616A8"/>
    <w:rsid w:val="00481211"/>
    <w:rsid w:val="004879F4"/>
    <w:rsid w:val="00495134"/>
    <w:rsid w:val="00495A52"/>
    <w:rsid w:val="004A41B4"/>
    <w:rsid w:val="004A4928"/>
    <w:rsid w:val="004B57A8"/>
    <w:rsid w:val="004C059A"/>
    <w:rsid w:val="004C1525"/>
    <w:rsid w:val="004C3B5B"/>
    <w:rsid w:val="004C66C6"/>
    <w:rsid w:val="004C68C6"/>
    <w:rsid w:val="004D4444"/>
    <w:rsid w:val="004D61CA"/>
    <w:rsid w:val="00501B59"/>
    <w:rsid w:val="00503AAC"/>
    <w:rsid w:val="00504DEF"/>
    <w:rsid w:val="00507AF6"/>
    <w:rsid w:val="005218E8"/>
    <w:rsid w:val="005337F0"/>
    <w:rsid w:val="005508F4"/>
    <w:rsid w:val="00554E47"/>
    <w:rsid w:val="005619AB"/>
    <w:rsid w:val="005658C3"/>
    <w:rsid w:val="005659B0"/>
    <w:rsid w:val="00573F77"/>
    <w:rsid w:val="00587FDE"/>
    <w:rsid w:val="005943C2"/>
    <w:rsid w:val="005A4608"/>
    <w:rsid w:val="005B5070"/>
    <w:rsid w:val="005C5287"/>
    <w:rsid w:val="005C6207"/>
    <w:rsid w:val="005D3EE4"/>
    <w:rsid w:val="005F45BE"/>
    <w:rsid w:val="00604F25"/>
    <w:rsid w:val="00614F79"/>
    <w:rsid w:val="0061704A"/>
    <w:rsid w:val="00630733"/>
    <w:rsid w:val="00632D49"/>
    <w:rsid w:val="006525EC"/>
    <w:rsid w:val="00673C98"/>
    <w:rsid w:val="006744D0"/>
    <w:rsid w:val="0068092F"/>
    <w:rsid w:val="00693438"/>
    <w:rsid w:val="00696884"/>
    <w:rsid w:val="006B0451"/>
    <w:rsid w:val="006B2502"/>
    <w:rsid w:val="006C5334"/>
    <w:rsid w:val="006F66E0"/>
    <w:rsid w:val="00715D42"/>
    <w:rsid w:val="007270D6"/>
    <w:rsid w:val="00727FE7"/>
    <w:rsid w:val="007318AF"/>
    <w:rsid w:val="00742BCC"/>
    <w:rsid w:val="0074489E"/>
    <w:rsid w:val="00747AD6"/>
    <w:rsid w:val="00751C66"/>
    <w:rsid w:val="00767337"/>
    <w:rsid w:val="00770939"/>
    <w:rsid w:val="00782A41"/>
    <w:rsid w:val="00791BDD"/>
    <w:rsid w:val="007A1DCB"/>
    <w:rsid w:val="007A7B45"/>
    <w:rsid w:val="007B41D7"/>
    <w:rsid w:val="007C00D9"/>
    <w:rsid w:val="007E6615"/>
    <w:rsid w:val="007F464C"/>
    <w:rsid w:val="007F7AD6"/>
    <w:rsid w:val="00811967"/>
    <w:rsid w:val="008125D7"/>
    <w:rsid w:val="00825C05"/>
    <w:rsid w:val="00830486"/>
    <w:rsid w:val="00832DA4"/>
    <w:rsid w:val="00837B7A"/>
    <w:rsid w:val="00850321"/>
    <w:rsid w:val="008567C6"/>
    <w:rsid w:val="008707B1"/>
    <w:rsid w:val="00870FA2"/>
    <w:rsid w:val="0087466D"/>
    <w:rsid w:val="00876E93"/>
    <w:rsid w:val="0089212A"/>
    <w:rsid w:val="008A2642"/>
    <w:rsid w:val="008A2DBA"/>
    <w:rsid w:val="008A4346"/>
    <w:rsid w:val="008B25F2"/>
    <w:rsid w:val="008B56A3"/>
    <w:rsid w:val="008B79B6"/>
    <w:rsid w:val="008D02C5"/>
    <w:rsid w:val="008E2DD3"/>
    <w:rsid w:val="008F4B96"/>
    <w:rsid w:val="008F57AF"/>
    <w:rsid w:val="00905E3F"/>
    <w:rsid w:val="0091020C"/>
    <w:rsid w:val="0092651D"/>
    <w:rsid w:val="00926758"/>
    <w:rsid w:val="00936380"/>
    <w:rsid w:val="009368B4"/>
    <w:rsid w:val="00943825"/>
    <w:rsid w:val="0095183A"/>
    <w:rsid w:val="00955F78"/>
    <w:rsid w:val="00960938"/>
    <w:rsid w:val="009642F0"/>
    <w:rsid w:val="009651BA"/>
    <w:rsid w:val="00967461"/>
    <w:rsid w:val="00970938"/>
    <w:rsid w:val="00970995"/>
    <w:rsid w:val="00982395"/>
    <w:rsid w:val="00983F35"/>
    <w:rsid w:val="00991463"/>
    <w:rsid w:val="009917C9"/>
    <w:rsid w:val="009B5459"/>
    <w:rsid w:val="009D58A9"/>
    <w:rsid w:val="00A00AA4"/>
    <w:rsid w:val="00A01E4F"/>
    <w:rsid w:val="00A05021"/>
    <w:rsid w:val="00A11A70"/>
    <w:rsid w:val="00A3345B"/>
    <w:rsid w:val="00A474D7"/>
    <w:rsid w:val="00A50FA5"/>
    <w:rsid w:val="00A5700A"/>
    <w:rsid w:val="00A6246A"/>
    <w:rsid w:val="00A6409F"/>
    <w:rsid w:val="00A706AA"/>
    <w:rsid w:val="00A72A37"/>
    <w:rsid w:val="00A75A21"/>
    <w:rsid w:val="00A76F84"/>
    <w:rsid w:val="00AA4CFB"/>
    <w:rsid w:val="00AC28DD"/>
    <w:rsid w:val="00AD01CC"/>
    <w:rsid w:val="00AD0D72"/>
    <w:rsid w:val="00AD381D"/>
    <w:rsid w:val="00AD690D"/>
    <w:rsid w:val="00AE1AD9"/>
    <w:rsid w:val="00AE404E"/>
    <w:rsid w:val="00AE6D92"/>
    <w:rsid w:val="00AF4150"/>
    <w:rsid w:val="00AF5A00"/>
    <w:rsid w:val="00AF7AD4"/>
    <w:rsid w:val="00B00917"/>
    <w:rsid w:val="00B07F91"/>
    <w:rsid w:val="00B33D85"/>
    <w:rsid w:val="00B36F6A"/>
    <w:rsid w:val="00B44856"/>
    <w:rsid w:val="00B44A6D"/>
    <w:rsid w:val="00B563B1"/>
    <w:rsid w:val="00B651FD"/>
    <w:rsid w:val="00B72223"/>
    <w:rsid w:val="00B76870"/>
    <w:rsid w:val="00B77A3D"/>
    <w:rsid w:val="00B847C6"/>
    <w:rsid w:val="00B8659D"/>
    <w:rsid w:val="00B97669"/>
    <w:rsid w:val="00BA1246"/>
    <w:rsid w:val="00BA33CD"/>
    <w:rsid w:val="00BA5A6C"/>
    <w:rsid w:val="00BB4419"/>
    <w:rsid w:val="00BB5C89"/>
    <w:rsid w:val="00BB5D8B"/>
    <w:rsid w:val="00BD0A53"/>
    <w:rsid w:val="00BD40E4"/>
    <w:rsid w:val="00BD707E"/>
    <w:rsid w:val="00BE3983"/>
    <w:rsid w:val="00BF56E0"/>
    <w:rsid w:val="00C23134"/>
    <w:rsid w:val="00C4671F"/>
    <w:rsid w:val="00C47D3C"/>
    <w:rsid w:val="00C57ECA"/>
    <w:rsid w:val="00C676AC"/>
    <w:rsid w:val="00C70E65"/>
    <w:rsid w:val="00C74520"/>
    <w:rsid w:val="00C83773"/>
    <w:rsid w:val="00C856DF"/>
    <w:rsid w:val="00CC21F9"/>
    <w:rsid w:val="00CC73CF"/>
    <w:rsid w:val="00CC7AA2"/>
    <w:rsid w:val="00CD6DDC"/>
    <w:rsid w:val="00CD776B"/>
    <w:rsid w:val="00CE236F"/>
    <w:rsid w:val="00D1280E"/>
    <w:rsid w:val="00D27CDE"/>
    <w:rsid w:val="00D34F06"/>
    <w:rsid w:val="00D35B34"/>
    <w:rsid w:val="00D434DF"/>
    <w:rsid w:val="00D53A97"/>
    <w:rsid w:val="00D6606E"/>
    <w:rsid w:val="00D66213"/>
    <w:rsid w:val="00D67779"/>
    <w:rsid w:val="00D731F7"/>
    <w:rsid w:val="00D8523F"/>
    <w:rsid w:val="00D86D57"/>
    <w:rsid w:val="00DA047F"/>
    <w:rsid w:val="00DA717B"/>
    <w:rsid w:val="00DB34D5"/>
    <w:rsid w:val="00DB35EB"/>
    <w:rsid w:val="00DB5713"/>
    <w:rsid w:val="00DB7890"/>
    <w:rsid w:val="00DD0D04"/>
    <w:rsid w:val="00DD4542"/>
    <w:rsid w:val="00DE2384"/>
    <w:rsid w:val="00DE394E"/>
    <w:rsid w:val="00DF33C9"/>
    <w:rsid w:val="00E11BA5"/>
    <w:rsid w:val="00E13A8B"/>
    <w:rsid w:val="00E13B97"/>
    <w:rsid w:val="00E1524F"/>
    <w:rsid w:val="00E314D3"/>
    <w:rsid w:val="00E416E6"/>
    <w:rsid w:val="00E43E29"/>
    <w:rsid w:val="00E574EE"/>
    <w:rsid w:val="00E61ED8"/>
    <w:rsid w:val="00E717DC"/>
    <w:rsid w:val="00E7786B"/>
    <w:rsid w:val="00E857C2"/>
    <w:rsid w:val="00E97318"/>
    <w:rsid w:val="00EA4D02"/>
    <w:rsid w:val="00EA6AAD"/>
    <w:rsid w:val="00EA6D6D"/>
    <w:rsid w:val="00EB72CE"/>
    <w:rsid w:val="00EC0411"/>
    <w:rsid w:val="00EC3B7F"/>
    <w:rsid w:val="00ED6730"/>
    <w:rsid w:val="00EE0945"/>
    <w:rsid w:val="00EE4A57"/>
    <w:rsid w:val="00EE5D1D"/>
    <w:rsid w:val="00EE76BD"/>
    <w:rsid w:val="00EF3EE1"/>
    <w:rsid w:val="00F0293A"/>
    <w:rsid w:val="00F11522"/>
    <w:rsid w:val="00F13F42"/>
    <w:rsid w:val="00F250FF"/>
    <w:rsid w:val="00F3640E"/>
    <w:rsid w:val="00F4080E"/>
    <w:rsid w:val="00F6607E"/>
    <w:rsid w:val="00F848E0"/>
    <w:rsid w:val="00F90A9B"/>
    <w:rsid w:val="00FA53C7"/>
    <w:rsid w:val="00FA6FBA"/>
    <w:rsid w:val="00FA7894"/>
    <w:rsid w:val="00FC2612"/>
    <w:rsid w:val="00FD178F"/>
    <w:rsid w:val="00FE6324"/>
    <w:rsid w:val="00FF0F51"/>
    <w:rsid w:val="00FF3A0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280EBA"/>
  <w15:chartTrackingRefBased/>
  <w15:docId w15:val="{517C1571-8DA2-4890-9C39-0D8C11859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608"/>
    <w:pPr>
      <w:spacing w:line="256" w:lineRule="auto"/>
      <w:contextualSpacing/>
    </w:pPr>
    <w:rPr>
      <w:sz w:val="18"/>
      <w:szCs w:val="1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itelZusammenfassung">
    <w:name w:val="Titel Zusammenfassung"/>
    <w:basedOn w:val="Standard"/>
    <w:link w:val="TitelZusammenfassungZchn"/>
    <w:qFormat/>
    <w:rsid w:val="00F0293A"/>
    <w:pPr>
      <w:pBdr>
        <w:top w:val="single" w:sz="4" w:space="0" w:color="auto"/>
      </w:pBdr>
    </w:pPr>
    <w:rPr>
      <w:b/>
      <w:bCs/>
      <w:color w:val="2F5496" w:themeColor="accent1" w:themeShade="BF"/>
    </w:rPr>
  </w:style>
  <w:style w:type="character" w:styleId="Hervorhebung">
    <w:name w:val="Emphasis"/>
    <w:basedOn w:val="Absatz-Standardschriftart"/>
    <w:uiPriority w:val="20"/>
    <w:qFormat/>
    <w:rsid w:val="000E11B1"/>
    <w:rPr>
      <w:i/>
      <w:iCs/>
    </w:rPr>
  </w:style>
  <w:style w:type="character" w:customStyle="1" w:styleId="TitelZusammenfassungZchn">
    <w:name w:val="Titel Zusammenfassung Zchn"/>
    <w:basedOn w:val="Absatz-Standardschriftart"/>
    <w:link w:val="TitelZusammenfassung"/>
    <w:rsid w:val="00F0293A"/>
    <w:rPr>
      <w:b/>
      <w:bCs/>
      <w:color w:val="2F5496" w:themeColor="accent1" w:themeShade="BF"/>
      <w:sz w:val="18"/>
      <w:szCs w:val="18"/>
    </w:rPr>
  </w:style>
  <w:style w:type="paragraph" w:styleId="KeinLeerraum">
    <w:name w:val="No Spacing"/>
    <w:uiPriority w:val="1"/>
    <w:qFormat/>
    <w:rsid w:val="000E11B1"/>
    <w:pPr>
      <w:spacing w:after="0" w:line="240" w:lineRule="auto"/>
    </w:pPr>
    <w:rPr>
      <w:sz w:val="18"/>
      <w:szCs w:val="18"/>
    </w:rPr>
  </w:style>
  <w:style w:type="character" w:styleId="IntensiveHervorhebung">
    <w:name w:val="Intense Emphasis"/>
    <w:basedOn w:val="Absatz-Standardschriftart"/>
    <w:uiPriority w:val="21"/>
    <w:qFormat/>
    <w:rsid w:val="000E11B1"/>
    <w:rPr>
      <w:i/>
      <w:iCs/>
      <w:color w:val="4472C4" w:themeColor="accent1"/>
    </w:rPr>
  </w:style>
  <w:style w:type="paragraph" w:styleId="Listenabsatz">
    <w:name w:val="List Paragraph"/>
    <w:basedOn w:val="Standard"/>
    <w:link w:val="ListenabsatzZchn"/>
    <w:uiPriority w:val="34"/>
    <w:qFormat/>
    <w:rsid w:val="002709EB"/>
    <w:pPr>
      <w:ind w:left="720"/>
    </w:pPr>
  </w:style>
  <w:style w:type="paragraph" w:customStyle="1" w:styleId="SchmaleListeEbene1">
    <w:name w:val="Schmale Liste: Ebene 1"/>
    <w:basedOn w:val="Listenabsatz"/>
    <w:link w:val="SchmaleListeEbene1Zchn"/>
    <w:qFormat/>
    <w:rsid w:val="00770939"/>
    <w:pPr>
      <w:numPr>
        <w:numId w:val="3"/>
      </w:numPr>
      <w:ind w:left="284" w:hanging="142"/>
    </w:pPr>
  </w:style>
  <w:style w:type="paragraph" w:customStyle="1" w:styleId="SchmaleListeEbene2">
    <w:name w:val="Schmale Liste: Ebene 2"/>
    <w:basedOn w:val="SchmaleListeEbene1"/>
    <w:link w:val="SchmaleListeEbene2Zchn"/>
    <w:qFormat/>
    <w:rsid w:val="00770939"/>
    <w:pPr>
      <w:numPr>
        <w:ilvl w:val="1"/>
      </w:numPr>
      <w:spacing w:after="0"/>
      <w:ind w:left="426" w:hanging="142"/>
    </w:pPr>
  </w:style>
  <w:style w:type="character" w:customStyle="1" w:styleId="ListenabsatzZchn">
    <w:name w:val="Listenabsatz Zchn"/>
    <w:basedOn w:val="Absatz-Standardschriftart"/>
    <w:link w:val="Listenabsatz"/>
    <w:uiPriority w:val="34"/>
    <w:rsid w:val="002709EB"/>
    <w:rPr>
      <w:sz w:val="18"/>
      <w:szCs w:val="18"/>
    </w:rPr>
  </w:style>
  <w:style w:type="character" w:customStyle="1" w:styleId="SchmaleListeEbene1Zchn">
    <w:name w:val="Schmale Liste: Ebene 1 Zchn"/>
    <w:basedOn w:val="ListenabsatzZchn"/>
    <w:link w:val="SchmaleListeEbene1"/>
    <w:rsid w:val="00770939"/>
    <w:rPr>
      <w:sz w:val="10"/>
      <w:szCs w:val="10"/>
    </w:rPr>
  </w:style>
  <w:style w:type="paragraph" w:customStyle="1" w:styleId="SchmaleListeEbene3">
    <w:name w:val="Schmale Liste: Ebene 3"/>
    <w:basedOn w:val="SchmaleListeEbene2"/>
    <w:link w:val="SchmaleListeEbene3Zchn"/>
    <w:qFormat/>
    <w:rsid w:val="00770939"/>
    <w:pPr>
      <w:numPr>
        <w:ilvl w:val="2"/>
      </w:numPr>
      <w:ind w:left="567" w:hanging="141"/>
    </w:pPr>
  </w:style>
  <w:style w:type="character" w:customStyle="1" w:styleId="SchmaleListeEbene2Zchn">
    <w:name w:val="Schmale Liste: Ebene 2 Zchn"/>
    <w:basedOn w:val="SchmaleListeEbene1Zchn"/>
    <w:link w:val="SchmaleListeEbene2"/>
    <w:rsid w:val="00770939"/>
    <w:rPr>
      <w:sz w:val="10"/>
      <w:szCs w:val="10"/>
    </w:rPr>
  </w:style>
  <w:style w:type="character" w:customStyle="1" w:styleId="SchmaleListeEbene3Zchn">
    <w:name w:val="Schmale Liste: Ebene 3 Zchn"/>
    <w:basedOn w:val="SchmaleListeEbene2Zchn"/>
    <w:link w:val="SchmaleListeEbene3"/>
    <w:rsid w:val="00770939"/>
    <w:rPr>
      <w:sz w:val="10"/>
      <w:szCs w:val="10"/>
    </w:rPr>
  </w:style>
  <w:style w:type="character" w:styleId="Fett">
    <w:name w:val="Strong"/>
    <w:basedOn w:val="Absatz-Standardschriftart"/>
    <w:uiPriority w:val="22"/>
    <w:qFormat/>
    <w:rsid w:val="004A41B4"/>
    <w:rPr>
      <w:b/>
      <w:bCs/>
    </w:rPr>
  </w:style>
  <w:style w:type="paragraph" w:customStyle="1" w:styleId="CodeBlock">
    <w:name w:val="CodeBlock"/>
    <w:basedOn w:val="Standard"/>
    <w:link w:val="CodeBlockZchn"/>
    <w:qFormat/>
    <w:rsid w:val="00850321"/>
    <w:pPr>
      <w:shd w:val="clear" w:color="auto" w:fill="F2F2F2" w:themeFill="background1" w:themeFillShade="F2"/>
    </w:pPr>
    <w:rPr>
      <w:rFonts w:ascii="Consolas" w:hAnsi="Consolas"/>
    </w:rPr>
  </w:style>
  <w:style w:type="character" w:customStyle="1" w:styleId="CodeBlockZchn">
    <w:name w:val="CodeBlock Zchn"/>
    <w:basedOn w:val="Absatz-Standardschriftart"/>
    <w:link w:val="CodeBlock"/>
    <w:rsid w:val="00850321"/>
    <w:rPr>
      <w:rFonts w:ascii="Consolas" w:hAnsi="Consolas"/>
      <w:sz w:val="14"/>
      <w:szCs w:val="14"/>
      <w:shd w:val="clear" w:color="auto" w:fill="F2F2F2" w:themeFill="background1" w:themeFillShade="F2"/>
    </w:rPr>
  </w:style>
  <w:style w:type="character" w:styleId="Platzhaltertext">
    <w:name w:val="Placeholder Text"/>
    <w:basedOn w:val="Absatz-Standardschriftart"/>
    <w:uiPriority w:val="99"/>
    <w:semiHidden/>
    <w:rsid w:val="00115B33"/>
    <w:rPr>
      <w:color w:val="808080"/>
    </w:rPr>
  </w:style>
  <w:style w:type="table" w:styleId="Tabellenraster">
    <w:name w:val="Table Grid"/>
    <w:basedOn w:val="NormaleTabelle"/>
    <w:uiPriority w:val="39"/>
    <w:rsid w:val="009B54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3532F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532F2"/>
    <w:rPr>
      <w:sz w:val="18"/>
      <w:szCs w:val="18"/>
    </w:rPr>
  </w:style>
  <w:style w:type="paragraph" w:styleId="Fuzeile">
    <w:name w:val="footer"/>
    <w:basedOn w:val="Standard"/>
    <w:link w:val="FuzeileZchn"/>
    <w:uiPriority w:val="99"/>
    <w:unhideWhenUsed/>
    <w:rsid w:val="003532F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532F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48955">
      <w:bodyDiv w:val="1"/>
      <w:marLeft w:val="0"/>
      <w:marRight w:val="0"/>
      <w:marTop w:val="0"/>
      <w:marBottom w:val="0"/>
      <w:divBdr>
        <w:top w:val="none" w:sz="0" w:space="0" w:color="auto"/>
        <w:left w:val="none" w:sz="0" w:space="0" w:color="auto"/>
        <w:bottom w:val="none" w:sz="0" w:space="0" w:color="auto"/>
        <w:right w:val="none" w:sz="0" w:space="0" w:color="auto"/>
      </w:divBdr>
      <w:divsChild>
        <w:div w:id="718238745">
          <w:marLeft w:val="0"/>
          <w:marRight w:val="0"/>
          <w:marTop w:val="0"/>
          <w:marBottom w:val="0"/>
          <w:divBdr>
            <w:top w:val="none" w:sz="0" w:space="0" w:color="auto"/>
            <w:left w:val="none" w:sz="0" w:space="0" w:color="auto"/>
            <w:bottom w:val="none" w:sz="0" w:space="0" w:color="auto"/>
            <w:right w:val="none" w:sz="0" w:space="0" w:color="auto"/>
          </w:divBdr>
          <w:divsChild>
            <w:div w:id="203503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1346">
      <w:bodyDiv w:val="1"/>
      <w:marLeft w:val="0"/>
      <w:marRight w:val="0"/>
      <w:marTop w:val="0"/>
      <w:marBottom w:val="0"/>
      <w:divBdr>
        <w:top w:val="none" w:sz="0" w:space="0" w:color="auto"/>
        <w:left w:val="none" w:sz="0" w:space="0" w:color="auto"/>
        <w:bottom w:val="none" w:sz="0" w:space="0" w:color="auto"/>
        <w:right w:val="none" w:sz="0" w:space="0" w:color="auto"/>
      </w:divBdr>
    </w:div>
    <w:div w:id="73599295">
      <w:bodyDiv w:val="1"/>
      <w:marLeft w:val="0"/>
      <w:marRight w:val="0"/>
      <w:marTop w:val="0"/>
      <w:marBottom w:val="0"/>
      <w:divBdr>
        <w:top w:val="none" w:sz="0" w:space="0" w:color="auto"/>
        <w:left w:val="none" w:sz="0" w:space="0" w:color="auto"/>
        <w:bottom w:val="none" w:sz="0" w:space="0" w:color="auto"/>
        <w:right w:val="none" w:sz="0" w:space="0" w:color="auto"/>
      </w:divBdr>
      <w:divsChild>
        <w:div w:id="1345087092">
          <w:marLeft w:val="0"/>
          <w:marRight w:val="0"/>
          <w:marTop w:val="0"/>
          <w:marBottom w:val="0"/>
          <w:divBdr>
            <w:top w:val="none" w:sz="0" w:space="0" w:color="auto"/>
            <w:left w:val="none" w:sz="0" w:space="0" w:color="auto"/>
            <w:bottom w:val="none" w:sz="0" w:space="0" w:color="auto"/>
            <w:right w:val="none" w:sz="0" w:space="0" w:color="auto"/>
          </w:divBdr>
          <w:divsChild>
            <w:div w:id="1385064955">
              <w:marLeft w:val="0"/>
              <w:marRight w:val="0"/>
              <w:marTop w:val="0"/>
              <w:marBottom w:val="0"/>
              <w:divBdr>
                <w:top w:val="none" w:sz="0" w:space="0" w:color="auto"/>
                <w:left w:val="none" w:sz="0" w:space="0" w:color="auto"/>
                <w:bottom w:val="none" w:sz="0" w:space="0" w:color="auto"/>
                <w:right w:val="none" w:sz="0" w:space="0" w:color="auto"/>
              </w:divBdr>
            </w:div>
            <w:div w:id="1875850816">
              <w:marLeft w:val="0"/>
              <w:marRight w:val="0"/>
              <w:marTop w:val="0"/>
              <w:marBottom w:val="0"/>
              <w:divBdr>
                <w:top w:val="none" w:sz="0" w:space="0" w:color="auto"/>
                <w:left w:val="none" w:sz="0" w:space="0" w:color="auto"/>
                <w:bottom w:val="none" w:sz="0" w:space="0" w:color="auto"/>
                <w:right w:val="none" w:sz="0" w:space="0" w:color="auto"/>
              </w:divBdr>
            </w:div>
            <w:div w:id="142167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8875">
      <w:bodyDiv w:val="1"/>
      <w:marLeft w:val="0"/>
      <w:marRight w:val="0"/>
      <w:marTop w:val="0"/>
      <w:marBottom w:val="0"/>
      <w:divBdr>
        <w:top w:val="none" w:sz="0" w:space="0" w:color="auto"/>
        <w:left w:val="none" w:sz="0" w:space="0" w:color="auto"/>
        <w:bottom w:val="none" w:sz="0" w:space="0" w:color="auto"/>
        <w:right w:val="none" w:sz="0" w:space="0" w:color="auto"/>
      </w:divBdr>
      <w:divsChild>
        <w:div w:id="1435370306">
          <w:marLeft w:val="0"/>
          <w:marRight w:val="0"/>
          <w:marTop w:val="0"/>
          <w:marBottom w:val="0"/>
          <w:divBdr>
            <w:top w:val="none" w:sz="0" w:space="0" w:color="auto"/>
            <w:left w:val="none" w:sz="0" w:space="0" w:color="auto"/>
            <w:bottom w:val="none" w:sz="0" w:space="0" w:color="auto"/>
            <w:right w:val="none" w:sz="0" w:space="0" w:color="auto"/>
          </w:divBdr>
          <w:divsChild>
            <w:div w:id="6435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10697">
      <w:bodyDiv w:val="1"/>
      <w:marLeft w:val="0"/>
      <w:marRight w:val="0"/>
      <w:marTop w:val="0"/>
      <w:marBottom w:val="0"/>
      <w:divBdr>
        <w:top w:val="none" w:sz="0" w:space="0" w:color="auto"/>
        <w:left w:val="none" w:sz="0" w:space="0" w:color="auto"/>
        <w:bottom w:val="none" w:sz="0" w:space="0" w:color="auto"/>
        <w:right w:val="none" w:sz="0" w:space="0" w:color="auto"/>
      </w:divBdr>
      <w:divsChild>
        <w:div w:id="1445005450">
          <w:marLeft w:val="0"/>
          <w:marRight w:val="0"/>
          <w:marTop w:val="0"/>
          <w:marBottom w:val="0"/>
          <w:divBdr>
            <w:top w:val="none" w:sz="0" w:space="0" w:color="auto"/>
            <w:left w:val="none" w:sz="0" w:space="0" w:color="auto"/>
            <w:bottom w:val="none" w:sz="0" w:space="0" w:color="auto"/>
            <w:right w:val="none" w:sz="0" w:space="0" w:color="auto"/>
          </w:divBdr>
          <w:divsChild>
            <w:div w:id="35600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94691">
      <w:bodyDiv w:val="1"/>
      <w:marLeft w:val="0"/>
      <w:marRight w:val="0"/>
      <w:marTop w:val="0"/>
      <w:marBottom w:val="0"/>
      <w:divBdr>
        <w:top w:val="none" w:sz="0" w:space="0" w:color="auto"/>
        <w:left w:val="none" w:sz="0" w:space="0" w:color="auto"/>
        <w:bottom w:val="none" w:sz="0" w:space="0" w:color="auto"/>
        <w:right w:val="none" w:sz="0" w:space="0" w:color="auto"/>
      </w:divBdr>
      <w:divsChild>
        <w:div w:id="926812989">
          <w:marLeft w:val="0"/>
          <w:marRight w:val="0"/>
          <w:marTop w:val="0"/>
          <w:marBottom w:val="0"/>
          <w:divBdr>
            <w:top w:val="none" w:sz="0" w:space="0" w:color="auto"/>
            <w:left w:val="none" w:sz="0" w:space="0" w:color="auto"/>
            <w:bottom w:val="none" w:sz="0" w:space="0" w:color="auto"/>
            <w:right w:val="none" w:sz="0" w:space="0" w:color="auto"/>
          </w:divBdr>
          <w:divsChild>
            <w:div w:id="165734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184">
      <w:bodyDiv w:val="1"/>
      <w:marLeft w:val="0"/>
      <w:marRight w:val="0"/>
      <w:marTop w:val="0"/>
      <w:marBottom w:val="0"/>
      <w:divBdr>
        <w:top w:val="none" w:sz="0" w:space="0" w:color="auto"/>
        <w:left w:val="none" w:sz="0" w:space="0" w:color="auto"/>
        <w:bottom w:val="none" w:sz="0" w:space="0" w:color="auto"/>
        <w:right w:val="none" w:sz="0" w:space="0" w:color="auto"/>
      </w:divBdr>
      <w:divsChild>
        <w:div w:id="1098479132">
          <w:marLeft w:val="0"/>
          <w:marRight w:val="0"/>
          <w:marTop w:val="0"/>
          <w:marBottom w:val="0"/>
          <w:divBdr>
            <w:top w:val="none" w:sz="0" w:space="0" w:color="auto"/>
            <w:left w:val="none" w:sz="0" w:space="0" w:color="auto"/>
            <w:bottom w:val="none" w:sz="0" w:space="0" w:color="auto"/>
            <w:right w:val="none" w:sz="0" w:space="0" w:color="auto"/>
          </w:divBdr>
          <w:divsChild>
            <w:div w:id="68112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253813">
      <w:bodyDiv w:val="1"/>
      <w:marLeft w:val="0"/>
      <w:marRight w:val="0"/>
      <w:marTop w:val="0"/>
      <w:marBottom w:val="0"/>
      <w:divBdr>
        <w:top w:val="none" w:sz="0" w:space="0" w:color="auto"/>
        <w:left w:val="none" w:sz="0" w:space="0" w:color="auto"/>
        <w:bottom w:val="none" w:sz="0" w:space="0" w:color="auto"/>
        <w:right w:val="none" w:sz="0" w:space="0" w:color="auto"/>
      </w:divBdr>
      <w:divsChild>
        <w:div w:id="2085569919">
          <w:marLeft w:val="0"/>
          <w:marRight w:val="0"/>
          <w:marTop w:val="0"/>
          <w:marBottom w:val="0"/>
          <w:divBdr>
            <w:top w:val="none" w:sz="0" w:space="0" w:color="auto"/>
            <w:left w:val="none" w:sz="0" w:space="0" w:color="auto"/>
            <w:bottom w:val="none" w:sz="0" w:space="0" w:color="auto"/>
            <w:right w:val="none" w:sz="0" w:space="0" w:color="auto"/>
          </w:divBdr>
          <w:divsChild>
            <w:div w:id="756095112">
              <w:marLeft w:val="0"/>
              <w:marRight w:val="0"/>
              <w:marTop w:val="0"/>
              <w:marBottom w:val="0"/>
              <w:divBdr>
                <w:top w:val="none" w:sz="0" w:space="0" w:color="auto"/>
                <w:left w:val="none" w:sz="0" w:space="0" w:color="auto"/>
                <w:bottom w:val="none" w:sz="0" w:space="0" w:color="auto"/>
                <w:right w:val="none" w:sz="0" w:space="0" w:color="auto"/>
              </w:divBdr>
            </w:div>
            <w:div w:id="94735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79960">
      <w:bodyDiv w:val="1"/>
      <w:marLeft w:val="0"/>
      <w:marRight w:val="0"/>
      <w:marTop w:val="0"/>
      <w:marBottom w:val="0"/>
      <w:divBdr>
        <w:top w:val="none" w:sz="0" w:space="0" w:color="auto"/>
        <w:left w:val="none" w:sz="0" w:space="0" w:color="auto"/>
        <w:bottom w:val="none" w:sz="0" w:space="0" w:color="auto"/>
        <w:right w:val="none" w:sz="0" w:space="0" w:color="auto"/>
      </w:divBdr>
      <w:divsChild>
        <w:div w:id="1790902410">
          <w:marLeft w:val="0"/>
          <w:marRight w:val="0"/>
          <w:marTop w:val="0"/>
          <w:marBottom w:val="0"/>
          <w:divBdr>
            <w:top w:val="none" w:sz="0" w:space="0" w:color="auto"/>
            <w:left w:val="none" w:sz="0" w:space="0" w:color="auto"/>
            <w:bottom w:val="none" w:sz="0" w:space="0" w:color="auto"/>
            <w:right w:val="none" w:sz="0" w:space="0" w:color="auto"/>
          </w:divBdr>
          <w:divsChild>
            <w:div w:id="151749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927755">
      <w:bodyDiv w:val="1"/>
      <w:marLeft w:val="0"/>
      <w:marRight w:val="0"/>
      <w:marTop w:val="0"/>
      <w:marBottom w:val="0"/>
      <w:divBdr>
        <w:top w:val="none" w:sz="0" w:space="0" w:color="auto"/>
        <w:left w:val="none" w:sz="0" w:space="0" w:color="auto"/>
        <w:bottom w:val="none" w:sz="0" w:space="0" w:color="auto"/>
        <w:right w:val="none" w:sz="0" w:space="0" w:color="auto"/>
      </w:divBdr>
      <w:divsChild>
        <w:div w:id="1232500442">
          <w:marLeft w:val="0"/>
          <w:marRight w:val="0"/>
          <w:marTop w:val="0"/>
          <w:marBottom w:val="0"/>
          <w:divBdr>
            <w:top w:val="none" w:sz="0" w:space="0" w:color="auto"/>
            <w:left w:val="none" w:sz="0" w:space="0" w:color="auto"/>
            <w:bottom w:val="none" w:sz="0" w:space="0" w:color="auto"/>
            <w:right w:val="none" w:sz="0" w:space="0" w:color="auto"/>
          </w:divBdr>
          <w:divsChild>
            <w:div w:id="53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941568">
      <w:bodyDiv w:val="1"/>
      <w:marLeft w:val="0"/>
      <w:marRight w:val="0"/>
      <w:marTop w:val="0"/>
      <w:marBottom w:val="0"/>
      <w:divBdr>
        <w:top w:val="none" w:sz="0" w:space="0" w:color="auto"/>
        <w:left w:val="none" w:sz="0" w:space="0" w:color="auto"/>
        <w:bottom w:val="none" w:sz="0" w:space="0" w:color="auto"/>
        <w:right w:val="none" w:sz="0" w:space="0" w:color="auto"/>
      </w:divBdr>
      <w:divsChild>
        <w:div w:id="1563708157">
          <w:marLeft w:val="0"/>
          <w:marRight w:val="0"/>
          <w:marTop w:val="0"/>
          <w:marBottom w:val="0"/>
          <w:divBdr>
            <w:top w:val="none" w:sz="0" w:space="0" w:color="auto"/>
            <w:left w:val="none" w:sz="0" w:space="0" w:color="auto"/>
            <w:bottom w:val="none" w:sz="0" w:space="0" w:color="auto"/>
            <w:right w:val="none" w:sz="0" w:space="0" w:color="auto"/>
          </w:divBdr>
          <w:divsChild>
            <w:div w:id="63275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88478">
      <w:bodyDiv w:val="1"/>
      <w:marLeft w:val="0"/>
      <w:marRight w:val="0"/>
      <w:marTop w:val="0"/>
      <w:marBottom w:val="0"/>
      <w:divBdr>
        <w:top w:val="none" w:sz="0" w:space="0" w:color="auto"/>
        <w:left w:val="none" w:sz="0" w:space="0" w:color="auto"/>
        <w:bottom w:val="none" w:sz="0" w:space="0" w:color="auto"/>
        <w:right w:val="none" w:sz="0" w:space="0" w:color="auto"/>
      </w:divBdr>
      <w:divsChild>
        <w:div w:id="939266191">
          <w:marLeft w:val="0"/>
          <w:marRight w:val="0"/>
          <w:marTop w:val="0"/>
          <w:marBottom w:val="0"/>
          <w:divBdr>
            <w:top w:val="none" w:sz="0" w:space="0" w:color="auto"/>
            <w:left w:val="none" w:sz="0" w:space="0" w:color="auto"/>
            <w:bottom w:val="none" w:sz="0" w:space="0" w:color="auto"/>
            <w:right w:val="none" w:sz="0" w:space="0" w:color="auto"/>
          </w:divBdr>
          <w:divsChild>
            <w:div w:id="4763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34589">
      <w:bodyDiv w:val="1"/>
      <w:marLeft w:val="0"/>
      <w:marRight w:val="0"/>
      <w:marTop w:val="0"/>
      <w:marBottom w:val="0"/>
      <w:divBdr>
        <w:top w:val="none" w:sz="0" w:space="0" w:color="auto"/>
        <w:left w:val="none" w:sz="0" w:space="0" w:color="auto"/>
        <w:bottom w:val="none" w:sz="0" w:space="0" w:color="auto"/>
        <w:right w:val="none" w:sz="0" w:space="0" w:color="auto"/>
      </w:divBdr>
      <w:divsChild>
        <w:div w:id="1995252774">
          <w:marLeft w:val="0"/>
          <w:marRight w:val="0"/>
          <w:marTop w:val="0"/>
          <w:marBottom w:val="0"/>
          <w:divBdr>
            <w:top w:val="none" w:sz="0" w:space="0" w:color="auto"/>
            <w:left w:val="none" w:sz="0" w:space="0" w:color="auto"/>
            <w:bottom w:val="none" w:sz="0" w:space="0" w:color="auto"/>
            <w:right w:val="none" w:sz="0" w:space="0" w:color="auto"/>
          </w:divBdr>
          <w:divsChild>
            <w:div w:id="61868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04318">
      <w:bodyDiv w:val="1"/>
      <w:marLeft w:val="0"/>
      <w:marRight w:val="0"/>
      <w:marTop w:val="0"/>
      <w:marBottom w:val="0"/>
      <w:divBdr>
        <w:top w:val="none" w:sz="0" w:space="0" w:color="auto"/>
        <w:left w:val="none" w:sz="0" w:space="0" w:color="auto"/>
        <w:bottom w:val="none" w:sz="0" w:space="0" w:color="auto"/>
        <w:right w:val="none" w:sz="0" w:space="0" w:color="auto"/>
      </w:divBdr>
      <w:divsChild>
        <w:div w:id="1091051838">
          <w:marLeft w:val="0"/>
          <w:marRight w:val="0"/>
          <w:marTop w:val="0"/>
          <w:marBottom w:val="0"/>
          <w:divBdr>
            <w:top w:val="none" w:sz="0" w:space="0" w:color="auto"/>
            <w:left w:val="none" w:sz="0" w:space="0" w:color="auto"/>
            <w:bottom w:val="none" w:sz="0" w:space="0" w:color="auto"/>
            <w:right w:val="none" w:sz="0" w:space="0" w:color="auto"/>
          </w:divBdr>
          <w:divsChild>
            <w:div w:id="1376343904">
              <w:marLeft w:val="0"/>
              <w:marRight w:val="0"/>
              <w:marTop w:val="0"/>
              <w:marBottom w:val="0"/>
              <w:divBdr>
                <w:top w:val="none" w:sz="0" w:space="0" w:color="auto"/>
                <w:left w:val="none" w:sz="0" w:space="0" w:color="auto"/>
                <w:bottom w:val="none" w:sz="0" w:space="0" w:color="auto"/>
                <w:right w:val="none" w:sz="0" w:space="0" w:color="auto"/>
              </w:divBdr>
            </w:div>
            <w:div w:id="418911047">
              <w:marLeft w:val="0"/>
              <w:marRight w:val="0"/>
              <w:marTop w:val="0"/>
              <w:marBottom w:val="0"/>
              <w:divBdr>
                <w:top w:val="none" w:sz="0" w:space="0" w:color="auto"/>
                <w:left w:val="none" w:sz="0" w:space="0" w:color="auto"/>
                <w:bottom w:val="none" w:sz="0" w:space="0" w:color="auto"/>
                <w:right w:val="none" w:sz="0" w:space="0" w:color="auto"/>
              </w:divBdr>
            </w:div>
            <w:div w:id="477962478">
              <w:marLeft w:val="0"/>
              <w:marRight w:val="0"/>
              <w:marTop w:val="0"/>
              <w:marBottom w:val="0"/>
              <w:divBdr>
                <w:top w:val="none" w:sz="0" w:space="0" w:color="auto"/>
                <w:left w:val="none" w:sz="0" w:space="0" w:color="auto"/>
                <w:bottom w:val="none" w:sz="0" w:space="0" w:color="auto"/>
                <w:right w:val="none" w:sz="0" w:space="0" w:color="auto"/>
              </w:divBdr>
            </w:div>
            <w:div w:id="16231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07654">
      <w:bodyDiv w:val="1"/>
      <w:marLeft w:val="0"/>
      <w:marRight w:val="0"/>
      <w:marTop w:val="0"/>
      <w:marBottom w:val="0"/>
      <w:divBdr>
        <w:top w:val="none" w:sz="0" w:space="0" w:color="auto"/>
        <w:left w:val="none" w:sz="0" w:space="0" w:color="auto"/>
        <w:bottom w:val="none" w:sz="0" w:space="0" w:color="auto"/>
        <w:right w:val="none" w:sz="0" w:space="0" w:color="auto"/>
      </w:divBdr>
      <w:divsChild>
        <w:div w:id="438916188">
          <w:marLeft w:val="0"/>
          <w:marRight w:val="0"/>
          <w:marTop w:val="0"/>
          <w:marBottom w:val="0"/>
          <w:divBdr>
            <w:top w:val="none" w:sz="0" w:space="0" w:color="auto"/>
            <w:left w:val="none" w:sz="0" w:space="0" w:color="auto"/>
            <w:bottom w:val="none" w:sz="0" w:space="0" w:color="auto"/>
            <w:right w:val="none" w:sz="0" w:space="0" w:color="auto"/>
          </w:divBdr>
          <w:divsChild>
            <w:div w:id="54329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OneDrive\Dokumente\Studium%20OST%20(HSR)\Zusammenfassung_pr&#252;fung_vorlag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A338DE-7503-4A80-9961-1B2A57CB7C0A}">
  <we:reference id="wa200000011" version="1.0.1.0" store="en-001" storeType="OMEX"/>
  <we:alternateReferences>
    <we:reference id="WA200000011" version="1.0.1.0" store="" storeType="OMEX"/>
  </we:alternateReferences>
  <we:properties>
    <we:property name="language" value="&quot;Python&quot;"/>
    <we:property name="theme" value="&quot;Github Gist&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Zusammenfassung_prüfung_vorlage.dotx</Template>
  <TotalTime>0</TotalTime>
  <Pages>8</Pages>
  <Words>3236</Words>
  <Characters>20389</Characters>
  <Application>Microsoft Office Word</Application>
  <DocSecurity>0</DocSecurity>
  <Lines>169</Lines>
  <Paragraphs>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Hürzeler</dc:creator>
  <cp:keywords/>
  <dc:description/>
  <cp:lastModifiedBy>Joshua Hürzeler</cp:lastModifiedBy>
  <cp:revision>317</cp:revision>
  <cp:lastPrinted>2020-12-16T09:11:00Z</cp:lastPrinted>
  <dcterms:created xsi:type="dcterms:W3CDTF">2021-12-30T16:04:00Z</dcterms:created>
  <dcterms:modified xsi:type="dcterms:W3CDTF">2021-12-31T14:26:00Z</dcterms:modified>
</cp:coreProperties>
</file>