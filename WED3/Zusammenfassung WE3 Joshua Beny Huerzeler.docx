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D6C1" w14:textId="63B0AF90" w:rsidR="007E4D07" w:rsidRPr="007E4D07" w:rsidRDefault="007E4D07" w:rsidP="00CB1E7D">
      <w:pPr>
        <w:pStyle w:val="TitelZusammenfassung"/>
        <w:rPr>
          <w:lang w:val="en-GB"/>
        </w:rPr>
      </w:pPr>
      <w:bookmarkStart w:id="0" w:name="_Hlk118545748"/>
      <w:bookmarkEnd w:id="0"/>
      <w:r w:rsidRPr="007E4D07">
        <w:rPr>
          <w:lang w:val="en-GB"/>
        </w:rPr>
        <w:t>Browser-based Applications</w:t>
      </w:r>
    </w:p>
    <w:p w14:paraId="22BF0524" w14:textId="7D11EDEA" w:rsidR="007E4D07" w:rsidRPr="007E4D07" w:rsidRDefault="007E4D07" w:rsidP="00CB1E7D">
      <w:pPr>
        <w:rPr>
          <w:lang w:val="en-GB"/>
        </w:rPr>
      </w:pPr>
      <w:r w:rsidRPr="007E4D07">
        <w:rPr>
          <w:lang w:val="en-GB"/>
        </w:rPr>
        <w:t>Today, browsers provide the required feature-set and performance to run sophisticated, web-based applications.</w:t>
      </w:r>
    </w:p>
    <w:p w14:paraId="2C21450A" w14:textId="00A95328" w:rsidR="007E4D07" w:rsidRPr="00DB6F3B" w:rsidRDefault="007E4D07" w:rsidP="00DB6F3B">
      <w:pPr>
        <w:rPr>
          <w:u w:val="single"/>
        </w:rPr>
      </w:pPr>
      <w:r w:rsidRPr="00DB6F3B">
        <w:rPr>
          <w:i/>
          <w:iCs/>
          <w:u w:val="single"/>
        </w:rPr>
        <w:t>Vorteile</w:t>
      </w:r>
      <w:r w:rsidRPr="00DB6F3B">
        <w:t xml:space="preserve">: </w:t>
      </w:r>
      <w:r>
        <w:t>C</w:t>
      </w:r>
      <w:r w:rsidRPr="007E4D07">
        <w:t>lient</w:t>
      </w:r>
      <w:r>
        <w:t xml:space="preserve"> Backups werden nicht benötig</w:t>
      </w:r>
      <w:r w:rsidR="00DB6F3B">
        <w:t xml:space="preserve">, </w:t>
      </w:r>
      <w:r>
        <w:t>Plattform unabhängig</w:t>
      </w:r>
      <w:r w:rsidR="00DB6F3B">
        <w:t xml:space="preserve">, </w:t>
      </w:r>
      <w:r>
        <w:t>Keine Software Updates für Client notwendig</w:t>
      </w:r>
      <w:r w:rsidR="00DB6F3B">
        <w:t xml:space="preserve">, </w:t>
      </w:r>
      <w:r>
        <w:t xml:space="preserve">Software </w:t>
      </w:r>
      <w:proofErr w:type="spellStart"/>
      <w:r>
        <w:t>as</w:t>
      </w:r>
      <w:proofErr w:type="spellEnd"/>
      <w:r>
        <w:t xml:space="preserve"> a Service ist möglich;</w:t>
      </w:r>
    </w:p>
    <w:p w14:paraId="4650DC21" w14:textId="7AE7D81B" w:rsidR="007E4D07" w:rsidRPr="00DB6F3B" w:rsidRDefault="007E4D07" w:rsidP="00DB6F3B">
      <w:pPr>
        <w:rPr>
          <w:u w:val="single"/>
        </w:rPr>
      </w:pPr>
      <w:r w:rsidRPr="00DB6F3B">
        <w:rPr>
          <w:i/>
          <w:iCs/>
          <w:u w:val="single"/>
        </w:rPr>
        <w:t>Nachteile</w:t>
      </w:r>
      <w:r w:rsidRPr="00DB6F3B">
        <w:t xml:space="preserve">: </w:t>
      </w:r>
      <w:r>
        <w:t>Keine Hoheit über die Daten</w:t>
      </w:r>
      <w:r w:rsidR="00DB6F3B">
        <w:t xml:space="preserve">, </w:t>
      </w:r>
      <w:r>
        <w:t>Limitierter HW Access, Kein OS</w:t>
      </w:r>
      <w:r w:rsidR="00DB6F3B">
        <w:t xml:space="preserve">, </w:t>
      </w:r>
      <w:r>
        <w:t>Läuft überall (muss sehr flexibel, kompatibel sein)</w:t>
      </w:r>
      <w:r w:rsidR="00DB6F3B">
        <w:t xml:space="preserve">, </w:t>
      </w:r>
      <w:r>
        <w:t>SEO</w:t>
      </w:r>
      <w:r w:rsidR="00DB6F3B">
        <w:t xml:space="preserve">, </w:t>
      </w:r>
      <w:r>
        <w:t>Kompatibilität (z.B. Schwerer bei SPS)</w:t>
      </w:r>
    </w:p>
    <w:p w14:paraId="5E53DB56" w14:textId="7C1A036A" w:rsidR="007E4D07" w:rsidRDefault="007E4D07" w:rsidP="00CB1E7D">
      <w:pPr>
        <w:pStyle w:val="TitelZusammenfassung"/>
      </w:pPr>
      <w:r>
        <w:t>SPA (Single Page Application)</w:t>
      </w:r>
    </w:p>
    <w:p w14:paraId="1B07E900" w14:textId="59E3F4B6" w:rsidR="00EC6686" w:rsidRDefault="007E4D07" w:rsidP="00CB1E7D">
      <w:r>
        <w:t xml:space="preserve">Schreibt </w:t>
      </w:r>
      <w:r w:rsidR="00EC6686">
        <w:t>T</w:t>
      </w:r>
      <w:r>
        <w:t xml:space="preserve">eile des DOMs um, statt ganze Seite. Logik wird von Server auf Client verschoben. Aller Code wird beim Initialen Aufruf geladen.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. Fühlt sich wie eine Desktop </w:t>
      </w:r>
      <w:proofErr w:type="spellStart"/>
      <w:r>
        <w:t>app</w:t>
      </w:r>
      <w:proofErr w:type="spellEnd"/>
      <w:r>
        <w:t xml:space="preserve"> an.</w:t>
      </w:r>
      <w:r w:rsidR="00EC6686">
        <w:t xml:space="preserve"> Routing on Client-Side.</w:t>
      </w:r>
    </w:p>
    <w:p w14:paraId="00DD8971" w14:textId="557DAC7E" w:rsidR="007E4D07" w:rsidRPr="00AE48AA" w:rsidRDefault="00EC6686" w:rsidP="00CB1E7D">
      <w:pPr>
        <w:rPr>
          <w:u w:val="single"/>
        </w:rPr>
      </w:pPr>
      <w:r w:rsidRPr="00AE48AA">
        <w:rPr>
          <w:noProof/>
        </w:rPr>
        <w:drawing>
          <wp:inline distT="0" distB="0" distL="0" distR="0" wp14:anchorId="5B00A5A6" wp14:editId="00DB0F79">
            <wp:extent cx="937846" cy="434016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639" cy="44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D07" w:rsidRPr="00AE48AA">
        <w:rPr>
          <w:u w:val="single"/>
        </w:rPr>
        <w:br/>
        <w:t>Vorteile:</w:t>
      </w:r>
    </w:p>
    <w:p w14:paraId="4DEE75CD" w14:textId="7A6D0EC8" w:rsidR="007E4D07" w:rsidRDefault="007E4D07" w:rsidP="00EF316B">
      <w:pPr>
        <w:pStyle w:val="SchmaleListeEbene1"/>
        <w:numPr>
          <w:ilvl w:val="0"/>
          <w:numId w:val="0"/>
        </w:numPr>
        <w:ind w:left="284"/>
      </w:pPr>
      <w:r>
        <w:t xml:space="preserve">Keine Page </w:t>
      </w:r>
      <w:proofErr w:type="spellStart"/>
      <w:r>
        <w:t>Reloads</w:t>
      </w:r>
      <w:proofErr w:type="spellEnd"/>
    </w:p>
    <w:p w14:paraId="502A0F14" w14:textId="3A0E815E" w:rsidR="007E4D07" w:rsidRPr="007E4D07" w:rsidRDefault="007E4D07" w:rsidP="00CB1E7D">
      <w:pPr>
        <w:pStyle w:val="SchmaleListeEbene1"/>
      </w:pPr>
      <w:r>
        <w:t>Fast Actions (Sofortiges Feedback)</w:t>
      </w:r>
    </w:p>
    <w:p w14:paraId="7891588A" w14:textId="772F5600" w:rsidR="007E4D07" w:rsidRDefault="007E4D07" w:rsidP="00CB1E7D">
      <w:pPr>
        <w:pStyle w:val="SchmaleListeEbene1"/>
      </w:pPr>
      <w:r>
        <w:t>Komplexe Interaktionen einfach zu entwickeln</w:t>
      </w:r>
    </w:p>
    <w:p w14:paraId="7AFEA402" w14:textId="66B97EFA" w:rsidR="007E4D07" w:rsidRDefault="007E4D07" w:rsidP="00CB1E7D">
      <w:pPr>
        <w:pStyle w:val="SchmaleListeEbene1"/>
      </w:pPr>
      <w:r>
        <w:t xml:space="preserve">Offline Usage, schneller </w:t>
      </w:r>
      <w:proofErr w:type="spellStart"/>
      <w:r>
        <w:t>Pageload</w:t>
      </w:r>
      <w:proofErr w:type="spellEnd"/>
    </w:p>
    <w:p w14:paraId="15E6E6ED" w14:textId="77777777" w:rsidR="007E4D07" w:rsidRPr="00AE48AA" w:rsidRDefault="007E4D07" w:rsidP="00CB1E7D">
      <w:pPr>
        <w:rPr>
          <w:u w:val="single"/>
        </w:rPr>
      </w:pPr>
      <w:r w:rsidRPr="00AE48AA">
        <w:rPr>
          <w:u w:val="single"/>
        </w:rPr>
        <w:t xml:space="preserve">Nachteile: </w:t>
      </w:r>
    </w:p>
    <w:p w14:paraId="0D01E1E3" w14:textId="6B0F354F" w:rsidR="007E4D07" w:rsidRDefault="00EC6686" w:rsidP="00CB1E7D">
      <w:pPr>
        <w:pStyle w:val="SchmaleListeEbene1"/>
      </w:pPr>
      <w:r>
        <w:t>Langer und grosser initialer Download</w:t>
      </w:r>
      <w:r w:rsidR="00F86230">
        <w:t xml:space="preserve"> </w:t>
      </w:r>
    </w:p>
    <w:p w14:paraId="275C4F87" w14:textId="270CA09F" w:rsidR="00EC6686" w:rsidRDefault="00EC6686" w:rsidP="00CB1E7D">
      <w:pPr>
        <w:pStyle w:val="SchmaleListeEbene1"/>
      </w:pPr>
      <w:r>
        <w:t>Abhängigkeit von einem Frontend und Updates</w:t>
      </w:r>
    </w:p>
    <w:p w14:paraId="2A7AAFC8" w14:textId="6E8BB1E6" w:rsidR="00EC6686" w:rsidRDefault="00EC6686" w:rsidP="00CB1E7D">
      <w:pPr>
        <w:pStyle w:val="SchmaleListeEbene1"/>
      </w:pPr>
      <w:r w:rsidRPr="00EC6686">
        <w:t>Support von JavaScript (</w:t>
      </w:r>
      <w:proofErr w:type="spellStart"/>
      <w:r w:rsidRPr="00EC6686">
        <w:t>Crawle</w:t>
      </w:r>
      <w:r>
        <w:t>rprobleme</w:t>
      </w:r>
      <w:proofErr w:type="spellEnd"/>
      <w:r>
        <w:t>)</w:t>
      </w:r>
    </w:p>
    <w:p w14:paraId="0034C3DD" w14:textId="192FD51E" w:rsidR="00EC6686" w:rsidRDefault="00EC6686" w:rsidP="00CB1E7D">
      <w:pPr>
        <w:pStyle w:val="SchmaleListeEbene1"/>
        <w:rPr>
          <w:lang w:val="en-GB"/>
        </w:rPr>
      </w:pPr>
      <w:r w:rsidRPr="00EC6686">
        <w:rPr>
          <w:lang w:val="en-GB"/>
        </w:rPr>
        <w:t xml:space="preserve">Back Button und Reload broken </w:t>
      </w:r>
      <w:r>
        <w:rPr>
          <w:lang w:val="en-GB"/>
        </w:rPr>
        <w:t>per Default</w:t>
      </w:r>
    </w:p>
    <w:p w14:paraId="5B0FA20F" w14:textId="17761F15" w:rsidR="00EC6686" w:rsidRPr="00EC6686" w:rsidRDefault="00EC6686" w:rsidP="00CB1E7D">
      <w:pPr>
        <w:pStyle w:val="SchmaleListeEbene2"/>
      </w:pPr>
      <w:r w:rsidRPr="00EC6686">
        <w:t>Kann in JS gefixt w</w:t>
      </w:r>
      <w:r>
        <w:t xml:space="preserve">erden durch </w:t>
      </w:r>
      <w:proofErr w:type="spellStart"/>
      <w:r>
        <w:t>window.history</w:t>
      </w:r>
      <w:proofErr w:type="spellEnd"/>
      <w:r>
        <w:t xml:space="preserve"> oder nutzen von </w:t>
      </w:r>
      <w:proofErr w:type="spellStart"/>
      <w:r>
        <w:t>Anchors</w:t>
      </w:r>
      <w:proofErr w:type="spellEnd"/>
      <w:r>
        <w:t xml:space="preserve"> (#)</w:t>
      </w:r>
    </w:p>
    <w:p w14:paraId="023466E6" w14:textId="45AC18AB" w:rsidR="00EC6686" w:rsidRDefault="00EC6686" w:rsidP="00CA1357">
      <w:pPr>
        <w:rPr>
          <w:lang w:val="en-GB"/>
        </w:rPr>
      </w:pPr>
      <w:r w:rsidRPr="00EC6686">
        <w:rPr>
          <w:noProof/>
          <w:lang w:val="en-GB"/>
        </w:rPr>
        <w:drawing>
          <wp:inline distT="0" distB="0" distL="0" distR="0" wp14:anchorId="645BCF4E" wp14:editId="325E21C3">
            <wp:extent cx="1641945" cy="769277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945" cy="7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686">
        <w:rPr>
          <w:noProof/>
          <w:lang w:val="en-GB"/>
        </w:rPr>
        <w:drawing>
          <wp:inline distT="0" distB="0" distL="0" distR="0" wp14:anchorId="67412C80" wp14:editId="6BFF0B37">
            <wp:extent cx="1641475" cy="748078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7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868A" w14:textId="68BE7C3A" w:rsidR="00EC6686" w:rsidRPr="00AE48AA" w:rsidRDefault="00EC6686" w:rsidP="00CB1E7D">
      <w:pPr>
        <w:rPr>
          <w:u w:val="single"/>
          <w:lang w:val="en-GB"/>
        </w:rPr>
      </w:pPr>
      <w:r w:rsidRPr="00AE48AA">
        <w:rPr>
          <w:u w:val="single"/>
          <w:lang w:val="en-GB"/>
        </w:rPr>
        <w:t>Bundling SPA (Development Setup)</w:t>
      </w:r>
    </w:p>
    <w:p w14:paraId="6EB09A21" w14:textId="68EF4944" w:rsidR="00EC6686" w:rsidRDefault="00EC6686" w:rsidP="00CB1E7D">
      <w:pPr>
        <w:pStyle w:val="SchmaleListeEbene1"/>
      </w:pPr>
      <w:r w:rsidRPr="00EC6686">
        <w:t>JS-Code wird ko</w:t>
      </w:r>
      <w:r>
        <w:t xml:space="preserve">mbiniert in ein JS und </w:t>
      </w:r>
      <w:proofErr w:type="spellStart"/>
      <w:r>
        <w:t>minifiziert</w:t>
      </w:r>
      <w:proofErr w:type="spellEnd"/>
      <w:r>
        <w:t xml:space="preserve">. Teils auch Legacy-Browser Support wird </w:t>
      </w:r>
      <w:proofErr w:type="spellStart"/>
      <w:r>
        <w:t>geadded</w:t>
      </w:r>
      <w:proofErr w:type="spellEnd"/>
      <w:r>
        <w:t>.</w:t>
      </w:r>
    </w:p>
    <w:p w14:paraId="3EDA947D" w14:textId="76B9EBA5" w:rsidR="00EC6686" w:rsidRDefault="00EC6686" w:rsidP="00CB1E7D">
      <w:pPr>
        <w:pStyle w:val="SchmaleListeEbene1"/>
      </w:pPr>
      <w:proofErr w:type="spellStart"/>
      <w:r>
        <w:t>Webpack</w:t>
      </w:r>
      <w:proofErr w:type="spellEnd"/>
      <w:r>
        <w:t xml:space="preserve"> ist bekannter </w:t>
      </w:r>
      <w:proofErr w:type="spellStart"/>
      <w:r>
        <w:t>Bundler</w:t>
      </w:r>
      <w:proofErr w:type="spellEnd"/>
      <w:r w:rsidR="00941A39">
        <w:t>. Konzepte:</w:t>
      </w:r>
    </w:p>
    <w:p w14:paraId="5592164C" w14:textId="14A707FE" w:rsidR="00941A39" w:rsidRDefault="00941A39" w:rsidP="00CB1E7D">
      <w:pPr>
        <w:pStyle w:val="SchmaleListeEbene2"/>
      </w:pPr>
      <w:r w:rsidRPr="00941A39">
        <w:rPr>
          <w:b/>
          <w:bCs/>
        </w:rPr>
        <w:t>Entry</w:t>
      </w:r>
      <w:r>
        <w:t xml:space="preserve">: Wo starten und </w:t>
      </w:r>
      <w:proofErr w:type="spellStart"/>
      <w:r>
        <w:t>dependency</w:t>
      </w:r>
      <w:proofErr w:type="spellEnd"/>
      <w:r>
        <w:t xml:space="preserve"> Graph folgen</w:t>
      </w:r>
    </w:p>
    <w:p w14:paraId="66681D8C" w14:textId="3233F7FB" w:rsidR="00941A39" w:rsidRDefault="00941A39" w:rsidP="00CB1E7D">
      <w:pPr>
        <w:pStyle w:val="SchmaleListeEbene2"/>
      </w:pPr>
      <w:r w:rsidRPr="00941A39">
        <w:rPr>
          <w:b/>
          <w:bCs/>
        </w:rPr>
        <w:t>Output</w:t>
      </w:r>
      <w:r>
        <w:t>: Wo das Ziel-JS-File platzieren</w:t>
      </w:r>
    </w:p>
    <w:p w14:paraId="19CC4C8E" w14:textId="49F6615D" w:rsidR="00941A39" w:rsidRPr="00941A39" w:rsidRDefault="00941A39" w:rsidP="00CB1E7D">
      <w:pPr>
        <w:pStyle w:val="SchmaleListeEbene2"/>
      </w:pPr>
      <w:proofErr w:type="spellStart"/>
      <w:r w:rsidRPr="00941A39">
        <w:rPr>
          <w:b/>
          <w:bCs/>
        </w:rPr>
        <w:t>Loaders</w:t>
      </w:r>
      <w:proofErr w:type="spellEnd"/>
      <w:r w:rsidRPr="00941A39">
        <w:t xml:space="preserve">: Lädt </w:t>
      </w:r>
      <w:proofErr w:type="spellStart"/>
      <w:r w:rsidRPr="00941A39">
        <w:t>module</w:t>
      </w:r>
      <w:proofErr w:type="spellEnd"/>
      <w:r w:rsidRPr="00941A39">
        <w:t>/Rule API und fügt die</w:t>
      </w:r>
      <w:r>
        <w:t>se zu</w:t>
      </w:r>
    </w:p>
    <w:p w14:paraId="000D384E" w14:textId="5A22BF16" w:rsidR="00941A39" w:rsidRDefault="00941A39" w:rsidP="00CB1E7D">
      <w:pPr>
        <w:pStyle w:val="SchmaleListeEbene2"/>
      </w:pPr>
      <w:r w:rsidRPr="00941A39">
        <w:rPr>
          <w:b/>
          <w:bCs/>
        </w:rPr>
        <w:t>Plugins</w:t>
      </w:r>
      <w:r>
        <w:t>: Eigene Funktionen und Aktionen, Asset Management, Environment-Variablen</w:t>
      </w:r>
    </w:p>
    <w:p w14:paraId="3BF2EC44" w14:textId="7F993118" w:rsidR="00941A39" w:rsidRPr="00EC6686" w:rsidRDefault="00941A39" w:rsidP="00CB1E7D">
      <w:pPr>
        <w:pStyle w:val="SchmaleListeEbene2"/>
      </w:pPr>
      <w:r w:rsidRPr="00941A39">
        <w:rPr>
          <w:b/>
          <w:bCs/>
        </w:rPr>
        <w:t>Mode</w:t>
      </w:r>
      <w:r>
        <w:t>: Minimizer, Optimierer</w:t>
      </w:r>
    </w:p>
    <w:p w14:paraId="763B2C6A" w14:textId="794ED27A" w:rsidR="00EC6686" w:rsidRPr="00AE48AA" w:rsidRDefault="00EC6686" w:rsidP="00CB1E7D">
      <w:pPr>
        <w:rPr>
          <w:u w:val="single"/>
          <w:lang w:val="en-GB"/>
        </w:rPr>
      </w:pPr>
      <w:r w:rsidRPr="00AE48AA">
        <w:rPr>
          <w:u w:val="single"/>
          <w:lang w:val="en-GB"/>
        </w:rPr>
        <w:t>Dependency Injection</w:t>
      </w:r>
    </w:p>
    <w:p w14:paraId="5FED7AB2" w14:textId="5A5F7375" w:rsidR="00941A39" w:rsidRDefault="00941A39" w:rsidP="00CB1E7D">
      <w:r w:rsidRPr="00941A39">
        <w:t xml:space="preserve">Reduziert </w:t>
      </w:r>
      <w:proofErr w:type="spellStart"/>
      <w:r w:rsidRPr="00941A39">
        <w:t>verbindung</w:t>
      </w:r>
      <w:proofErr w:type="spellEnd"/>
      <w:r w:rsidRPr="00941A39">
        <w:t xml:space="preserve"> zwischen </w:t>
      </w:r>
      <w:proofErr w:type="spellStart"/>
      <w:r w:rsidRPr="00941A39">
        <w:t>Konsumer</w:t>
      </w:r>
      <w:proofErr w:type="spellEnd"/>
      <w:r w:rsidRPr="00941A39">
        <w:t xml:space="preserve"> und I</w:t>
      </w:r>
      <w:r>
        <w:t xml:space="preserve">mplementation. Erlaubt Kapselung und einfaches Testen, durch </w:t>
      </w:r>
      <w:proofErr w:type="spellStart"/>
      <w:r>
        <w:t>mocken</w:t>
      </w:r>
      <w:proofErr w:type="spellEnd"/>
      <w:r>
        <w:t xml:space="preserve"> der </w:t>
      </w:r>
      <w:proofErr w:type="spellStart"/>
      <w:r>
        <w:t>Dependencies</w:t>
      </w:r>
      <w:proofErr w:type="spellEnd"/>
      <w:r>
        <w:t>.</w:t>
      </w:r>
    </w:p>
    <w:p w14:paraId="2510387B" w14:textId="76C8D157" w:rsidR="007541DD" w:rsidRDefault="007541DD" w:rsidP="00CB1E7D">
      <w:pPr>
        <w:pStyle w:val="TitelZusammenfassung"/>
      </w:pPr>
      <w:proofErr w:type="spellStart"/>
      <w:r>
        <w:t>React</w:t>
      </w:r>
      <w:proofErr w:type="spellEnd"/>
    </w:p>
    <w:p w14:paraId="44CB0223" w14:textId="0C6BE01A" w:rsidR="007541DD" w:rsidRDefault="007541DD" w:rsidP="00CB1E7D">
      <w:proofErr w:type="spellStart"/>
      <w:r>
        <w:t>React</w:t>
      </w:r>
      <w:proofErr w:type="spellEnd"/>
      <w:r>
        <w:t xml:space="preserve"> ist eine Libary, aber KEIN Framework. </w:t>
      </w:r>
      <w:r w:rsidRPr="00445B49">
        <w:rPr>
          <w:lang w:val="en-GB"/>
        </w:rPr>
        <w:t>«The V in MVC»</w:t>
      </w:r>
      <w:r w:rsidR="00445B49" w:rsidRPr="00445B49">
        <w:rPr>
          <w:lang w:val="en-GB"/>
        </w:rPr>
        <w:t xml:space="preserve">, </w:t>
      </w:r>
      <w:proofErr w:type="spellStart"/>
      <w:r w:rsidR="00445B49" w:rsidRPr="00445B49">
        <w:rPr>
          <w:lang w:val="en-GB"/>
        </w:rPr>
        <w:t>bietet</w:t>
      </w:r>
      <w:proofErr w:type="spellEnd"/>
      <w:r w:rsidR="00445B49" w:rsidRPr="00445B49">
        <w:rPr>
          <w:lang w:val="en-GB"/>
        </w:rPr>
        <w:t xml:space="preserve"> </w:t>
      </w:r>
      <w:proofErr w:type="spellStart"/>
      <w:r w:rsidR="00445B49" w:rsidRPr="00445B49">
        <w:rPr>
          <w:lang w:val="en-GB"/>
        </w:rPr>
        <w:t>minimales</w:t>
      </w:r>
      <w:proofErr w:type="spellEnd"/>
      <w:r w:rsidR="00445B49" w:rsidRPr="00445B49">
        <w:rPr>
          <w:lang w:val="en-GB"/>
        </w:rPr>
        <w:t xml:space="preserve"> </w:t>
      </w:r>
      <w:proofErr w:type="spellStart"/>
      <w:r w:rsidR="00445B49" w:rsidRPr="00445B49">
        <w:rPr>
          <w:lang w:val="en-GB"/>
        </w:rPr>
        <w:t>Featurese</w:t>
      </w:r>
      <w:r w:rsidR="00445B49">
        <w:rPr>
          <w:lang w:val="en-GB"/>
        </w:rPr>
        <w:t>t</w:t>
      </w:r>
      <w:proofErr w:type="spellEnd"/>
      <w:r w:rsidR="00445B49">
        <w:rPr>
          <w:lang w:val="en-GB"/>
        </w:rPr>
        <w:t xml:space="preserve">. </w:t>
      </w:r>
      <w:r w:rsidR="00835FA9" w:rsidRPr="00681248">
        <w:t>Teilt alles in einfache Komponenten au</w:t>
      </w:r>
      <w:r w:rsidR="00681248" w:rsidRPr="00681248">
        <w:t>f (wiederverwendbar, erweiterbar, wartbar, testbar,</w:t>
      </w:r>
      <w:r w:rsidR="00681248">
        <w:t xml:space="preserve"> Aufgabenverteilung)</w:t>
      </w:r>
    </w:p>
    <w:p w14:paraId="6BEB86A1" w14:textId="12F11F54" w:rsidR="00681248" w:rsidRPr="00AE48AA" w:rsidRDefault="003A183C" w:rsidP="00CB1E7D">
      <w:pPr>
        <w:rPr>
          <w:rFonts w:ascii="Segoe UI Symbol" w:hAnsi="Segoe UI Symbol" w:cs="Segoe UI Symbol"/>
          <w:u w:val="single"/>
        </w:rPr>
      </w:pPr>
      <w:r w:rsidRPr="00AE48AA">
        <w:rPr>
          <w:u w:val="single"/>
        </w:rPr>
        <w:t>JSX</w:t>
      </w:r>
      <w:r w:rsidR="006451FD" w:rsidRPr="00AE48AA">
        <w:rPr>
          <w:u w:val="single"/>
        </w:rPr>
        <w:t xml:space="preserve"> (JavaScript </w:t>
      </w:r>
      <w:r w:rsidR="007601B8" w:rsidRPr="00AE48AA">
        <w:rPr>
          <w:rFonts w:ascii="Segoe UI Symbol" w:hAnsi="Segoe UI Symbol" w:cs="Segoe UI Symbol"/>
          <w:u w:val="single"/>
        </w:rPr>
        <w:t>⚭ XML)</w:t>
      </w:r>
    </w:p>
    <w:p w14:paraId="6FF0E23C" w14:textId="16F3880A" w:rsidR="00B77C4F" w:rsidRPr="00AE48AA" w:rsidRDefault="00B77C4F" w:rsidP="00AE48AA">
      <w:pPr>
        <w:pStyle w:val="CodeBlock"/>
        <w:rPr>
          <w:sz w:val="10"/>
          <w:szCs w:val="10"/>
        </w:rPr>
      </w:pPr>
      <w:r w:rsidRPr="00AE48AA">
        <w:rPr>
          <w:sz w:val="10"/>
          <w:szCs w:val="10"/>
          <w:highlight w:val="yellow"/>
        </w:rPr>
        <w:t xml:space="preserve">const </w:t>
      </w:r>
      <w:proofErr w:type="spellStart"/>
      <w:r w:rsidRPr="00AE48AA">
        <w:rPr>
          <w:sz w:val="10"/>
          <w:szCs w:val="10"/>
          <w:highlight w:val="yellow"/>
        </w:rPr>
        <w:t>menu</w:t>
      </w:r>
      <w:proofErr w:type="spellEnd"/>
      <w:r w:rsidRPr="00AE48AA">
        <w:rPr>
          <w:sz w:val="10"/>
          <w:szCs w:val="10"/>
          <w:highlight w:val="yellow"/>
        </w:rPr>
        <w:t xml:space="preserve"> = </w:t>
      </w:r>
      <w:proofErr w:type="spellStart"/>
      <w:r w:rsidRPr="00AE48AA">
        <w:rPr>
          <w:sz w:val="10"/>
          <w:szCs w:val="10"/>
          <w:highlight w:val="yellow"/>
        </w:rPr>
        <w:t>entries.map</w:t>
      </w:r>
      <w:proofErr w:type="spellEnd"/>
      <w:r w:rsidRPr="00AE48AA">
        <w:rPr>
          <w:sz w:val="10"/>
          <w:szCs w:val="10"/>
          <w:highlight w:val="yellow"/>
        </w:rPr>
        <w:t>(</w:t>
      </w:r>
      <w:proofErr w:type="spellStart"/>
      <w:r w:rsidRPr="00AE48AA">
        <w:rPr>
          <w:sz w:val="10"/>
          <w:szCs w:val="10"/>
          <w:highlight w:val="yellow"/>
        </w:rPr>
        <w:t>entry</w:t>
      </w:r>
      <w:proofErr w:type="spellEnd"/>
      <w:r w:rsidRPr="00AE48AA">
        <w:rPr>
          <w:sz w:val="10"/>
          <w:szCs w:val="10"/>
          <w:highlight w:val="yellow"/>
        </w:rPr>
        <w:t xml:space="preserve"> =&gt;</w:t>
      </w:r>
      <w:r w:rsidRPr="00AE48AA">
        <w:rPr>
          <w:sz w:val="10"/>
          <w:szCs w:val="10"/>
        </w:rPr>
        <w:br/>
      </w:r>
      <w:r w:rsidR="000A2CCE" w:rsidRPr="00AE48AA">
        <w:rPr>
          <w:sz w:val="10"/>
          <w:szCs w:val="10"/>
        </w:rPr>
        <w:t xml:space="preserve">  </w:t>
      </w:r>
      <w:r w:rsidRPr="00AE48AA">
        <w:rPr>
          <w:sz w:val="10"/>
          <w:szCs w:val="10"/>
          <w:highlight w:val="cyan"/>
        </w:rPr>
        <w:t>&lt;</w:t>
      </w:r>
      <w:proofErr w:type="spellStart"/>
      <w:r w:rsidRPr="00AE48AA">
        <w:rPr>
          <w:b/>
          <w:sz w:val="10"/>
          <w:szCs w:val="10"/>
          <w:highlight w:val="cyan"/>
        </w:rPr>
        <w:t>ListItem</w:t>
      </w:r>
      <w:proofErr w:type="spellEnd"/>
      <w:r w:rsidRPr="00AE48AA">
        <w:rPr>
          <w:sz w:val="10"/>
          <w:szCs w:val="10"/>
          <w:highlight w:val="cyan"/>
        </w:rPr>
        <w:t xml:space="preserve"> </w:t>
      </w:r>
      <w:proofErr w:type="spellStart"/>
      <w:r w:rsidRPr="00AE48AA">
        <w:rPr>
          <w:sz w:val="10"/>
          <w:szCs w:val="10"/>
          <w:highlight w:val="cyan"/>
        </w:rPr>
        <w:t>as</w:t>
      </w:r>
      <w:proofErr w:type="spellEnd"/>
      <w:r w:rsidRPr="00AE48AA">
        <w:rPr>
          <w:sz w:val="10"/>
          <w:szCs w:val="10"/>
          <w:highlight w:val="cyan"/>
        </w:rPr>
        <w:t>=</w:t>
      </w:r>
      <w:r w:rsidRPr="00AE48AA">
        <w:rPr>
          <w:color w:val="880000"/>
          <w:sz w:val="10"/>
          <w:szCs w:val="10"/>
          <w:highlight w:val="cyan"/>
        </w:rPr>
        <w:t>"a"</w:t>
      </w:r>
      <w:r w:rsidRPr="00AE48AA">
        <w:rPr>
          <w:sz w:val="10"/>
          <w:szCs w:val="10"/>
          <w:highlight w:val="cyan"/>
        </w:rPr>
        <w:t xml:space="preserve"> </w:t>
      </w:r>
      <w:proofErr w:type="spellStart"/>
      <w:r w:rsidRPr="00AE48AA">
        <w:rPr>
          <w:sz w:val="10"/>
          <w:szCs w:val="10"/>
          <w:highlight w:val="cyan"/>
        </w:rPr>
        <w:t>to</w:t>
      </w:r>
      <w:proofErr w:type="spellEnd"/>
      <w:r w:rsidRPr="00AE48AA">
        <w:rPr>
          <w:sz w:val="10"/>
          <w:szCs w:val="10"/>
          <w:highlight w:val="cyan"/>
        </w:rPr>
        <w:t>=</w:t>
      </w:r>
      <w:r w:rsidRPr="00AE48AA">
        <w:rPr>
          <w:color w:val="BC6060"/>
          <w:sz w:val="10"/>
          <w:szCs w:val="10"/>
        </w:rPr>
        <w:t>{</w:t>
      </w:r>
      <w:r w:rsidRPr="00AE48AA">
        <w:rPr>
          <w:color w:val="BC6060"/>
          <w:sz w:val="10"/>
          <w:szCs w:val="10"/>
          <w:highlight w:val="yellow"/>
        </w:rPr>
        <w:t>`/${</w:t>
      </w:r>
      <w:proofErr w:type="spellStart"/>
      <w:r w:rsidRPr="00AE48AA">
        <w:rPr>
          <w:color w:val="BC6060"/>
          <w:sz w:val="10"/>
          <w:szCs w:val="10"/>
          <w:highlight w:val="yellow"/>
        </w:rPr>
        <w:t>entry.path</w:t>
      </w:r>
      <w:proofErr w:type="spellEnd"/>
      <w:r w:rsidRPr="00AE48AA">
        <w:rPr>
          <w:color w:val="BC6060"/>
          <w:sz w:val="10"/>
          <w:szCs w:val="10"/>
          <w:highlight w:val="yellow"/>
        </w:rPr>
        <w:t>}</w:t>
      </w:r>
      <w:r w:rsidRPr="00AE48AA">
        <w:rPr>
          <w:sz w:val="10"/>
          <w:szCs w:val="10"/>
          <w:highlight w:val="yellow"/>
        </w:rPr>
        <w:t>`</w:t>
      </w:r>
      <w:r w:rsidRPr="00AE48AA">
        <w:rPr>
          <w:sz w:val="10"/>
          <w:szCs w:val="10"/>
        </w:rPr>
        <w:t>}</w:t>
      </w:r>
      <w:r w:rsidRPr="00AE48AA">
        <w:rPr>
          <w:sz w:val="10"/>
          <w:szCs w:val="10"/>
          <w:highlight w:val="cyan"/>
        </w:rPr>
        <w:t>&gt;</w:t>
      </w:r>
      <w:r w:rsidRPr="00AE48AA">
        <w:rPr>
          <w:sz w:val="10"/>
          <w:szCs w:val="10"/>
        </w:rPr>
        <w:br/>
      </w:r>
      <w:r w:rsidR="000A2CCE" w:rsidRPr="00AE48AA">
        <w:rPr>
          <w:sz w:val="10"/>
          <w:szCs w:val="10"/>
        </w:rPr>
        <w:t xml:space="preserve">    </w:t>
      </w:r>
      <w:r w:rsidRPr="00AE48AA">
        <w:rPr>
          <w:sz w:val="10"/>
          <w:szCs w:val="10"/>
          <w:highlight w:val="cyan"/>
        </w:rPr>
        <w:t>&lt;</w:t>
      </w:r>
      <w:r w:rsidRPr="00AE48AA">
        <w:rPr>
          <w:b/>
          <w:sz w:val="10"/>
          <w:szCs w:val="10"/>
          <w:highlight w:val="cyan"/>
        </w:rPr>
        <w:t>h1</w:t>
      </w:r>
      <w:r w:rsidRPr="00AE48AA">
        <w:rPr>
          <w:sz w:val="10"/>
          <w:szCs w:val="10"/>
          <w:highlight w:val="cyan"/>
        </w:rPr>
        <w:t>&gt;</w:t>
      </w:r>
      <w:r w:rsidRPr="00AE48AA">
        <w:rPr>
          <w:color w:val="BC6060"/>
          <w:sz w:val="10"/>
          <w:szCs w:val="10"/>
        </w:rPr>
        <w:t>{</w:t>
      </w:r>
      <w:proofErr w:type="spellStart"/>
      <w:r w:rsidRPr="00AE48AA">
        <w:rPr>
          <w:color w:val="BC6060"/>
          <w:sz w:val="10"/>
          <w:szCs w:val="10"/>
          <w:highlight w:val="yellow"/>
        </w:rPr>
        <w:t>entry.title.toUpperCase</w:t>
      </w:r>
      <w:proofErr w:type="spellEnd"/>
      <w:r w:rsidRPr="00AE48AA">
        <w:rPr>
          <w:color w:val="BC6060"/>
          <w:sz w:val="10"/>
          <w:szCs w:val="10"/>
          <w:highlight w:val="yellow"/>
        </w:rPr>
        <w:t>()</w:t>
      </w:r>
      <w:r w:rsidRPr="00AE48AA">
        <w:rPr>
          <w:color w:val="BC6060"/>
          <w:sz w:val="10"/>
          <w:szCs w:val="10"/>
        </w:rPr>
        <w:t>}</w:t>
      </w:r>
      <w:r w:rsidRPr="00AE48AA">
        <w:rPr>
          <w:sz w:val="10"/>
          <w:szCs w:val="10"/>
          <w:highlight w:val="cyan"/>
        </w:rPr>
        <w:t>&lt;/</w:t>
      </w:r>
      <w:r w:rsidRPr="00AE48AA">
        <w:rPr>
          <w:b/>
          <w:sz w:val="10"/>
          <w:szCs w:val="10"/>
          <w:highlight w:val="cyan"/>
        </w:rPr>
        <w:t>h1</w:t>
      </w:r>
      <w:r w:rsidRPr="00AE48AA">
        <w:rPr>
          <w:sz w:val="10"/>
          <w:szCs w:val="10"/>
          <w:highlight w:val="cyan"/>
        </w:rPr>
        <w:t>&gt;</w:t>
      </w:r>
      <w:r w:rsidRPr="00AE48AA">
        <w:rPr>
          <w:sz w:val="10"/>
          <w:szCs w:val="10"/>
        </w:rPr>
        <w:br/>
      </w:r>
      <w:r w:rsidR="000A2CCE" w:rsidRPr="00AE48AA">
        <w:rPr>
          <w:sz w:val="10"/>
          <w:szCs w:val="10"/>
        </w:rPr>
        <w:t xml:space="preserve">    </w:t>
      </w:r>
      <w:r w:rsidRPr="00AE48AA">
        <w:rPr>
          <w:sz w:val="10"/>
          <w:szCs w:val="10"/>
          <w:highlight w:val="cyan"/>
        </w:rPr>
        <w:t>&lt;</w:t>
      </w:r>
      <w:r w:rsidRPr="00AE48AA">
        <w:rPr>
          <w:b/>
          <w:sz w:val="10"/>
          <w:szCs w:val="10"/>
          <w:highlight w:val="cyan"/>
        </w:rPr>
        <w:t>p</w:t>
      </w:r>
      <w:r w:rsidRPr="00AE48AA">
        <w:rPr>
          <w:sz w:val="10"/>
          <w:szCs w:val="10"/>
          <w:highlight w:val="cyan"/>
        </w:rPr>
        <w:t>&gt;</w:t>
      </w:r>
      <w:r w:rsidRPr="00AE48AA">
        <w:rPr>
          <w:color w:val="BC6060"/>
          <w:sz w:val="10"/>
          <w:szCs w:val="10"/>
        </w:rPr>
        <w:t>{</w:t>
      </w:r>
      <w:proofErr w:type="spellStart"/>
      <w:r w:rsidRPr="00AE48AA">
        <w:rPr>
          <w:color w:val="BC6060"/>
          <w:sz w:val="10"/>
          <w:szCs w:val="10"/>
          <w:highlight w:val="yellow"/>
        </w:rPr>
        <w:t>entry.subtitle</w:t>
      </w:r>
      <w:proofErr w:type="spellEnd"/>
      <w:r w:rsidRPr="00AE48AA">
        <w:rPr>
          <w:color w:val="BC6060"/>
          <w:sz w:val="10"/>
          <w:szCs w:val="10"/>
        </w:rPr>
        <w:t>}</w:t>
      </w:r>
      <w:r w:rsidRPr="00AE48AA">
        <w:rPr>
          <w:sz w:val="10"/>
          <w:szCs w:val="10"/>
          <w:highlight w:val="cyan"/>
        </w:rPr>
        <w:t>&lt;/</w:t>
      </w:r>
      <w:r w:rsidRPr="00AE48AA">
        <w:rPr>
          <w:b/>
          <w:sz w:val="10"/>
          <w:szCs w:val="10"/>
          <w:highlight w:val="cyan"/>
        </w:rPr>
        <w:t>p</w:t>
      </w:r>
      <w:r w:rsidRPr="00AE48AA">
        <w:rPr>
          <w:sz w:val="10"/>
          <w:szCs w:val="10"/>
          <w:highlight w:val="cyan"/>
        </w:rPr>
        <w:t>&gt;</w:t>
      </w:r>
      <w:r w:rsidRPr="00AE48AA">
        <w:rPr>
          <w:sz w:val="10"/>
          <w:szCs w:val="10"/>
        </w:rPr>
        <w:br/>
      </w:r>
      <w:r w:rsidR="000A2CCE" w:rsidRPr="00AE48AA">
        <w:rPr>
          <w:sz w:val="10"/>
          <w:szCs w:val="10"/>
        </w:rPr>
        <w:t xml:space="preserve">  </w:t>
      </w:r>
      <w:r w:rsidRPr="00AE48AA">
        <w:rPr>
          <w:sz w:val="10"/>
          <w:szCs w:val="10"/>
          <w:highlight w:val="cyan"/>
        </w:rPr>
        <w:t>&lt;/</w:t>
      </w:r>
      <w:proofErr w:type="spellStart"/>
      <w:r w:rsidRPr="00AE48AA">
        <w:rPr>
          <w:b/>
          <w:sz w:val="10"/>
          <w:szCs w:val="10"/>
          <w:highlight w:val="cyan"/>
        </w:rPr>
        <w:t>ListItem</w:t>
      </w:r>
      <w:proofErr w:type="spellEnd"/>
      <w:r w:rsidRPr="00AE48AA">
        <w:rPr>
          <w:sz w:val="10"/>
          <w:szCs w:val="10"/>
          <w:highlight w:val="cyan"/>
        </w:rPr>
        <w:t>&gt;</w:t>
      </w:r>
      <w:r w:rsidRPr="00AE48AA">
        <w:rPr>
          <w:sz w:val="10"/>
          <w:szCs w:val="10"/>
        </w:rPr>
        <w:br/>
      </w:r>
      <w:r w:rsidRPr="00AE48AA">
        <w:rPr>
          <w:sz w:val="10"/>
          <w:szCs w:val="10"/>
          <w:highlight w:val="yellow"/>
        </w:rPr>
        <w:t>)</w:t>
      </w:r>
    </w:p>
    <w:p w14:paraId="2871337A" w14:textId="1B99BA68" w:rsidR="006451FD" w:rsidRDefault="006451FD" w:rsidP="00CB1E7D">
      <w:pPr>
        <w:pStyle w:val="SchmaleListeEbene1"/>
      </w:pPr>
      <w:r>
        <w:t xml:space="preserve">Programmiersprache von </w:t>
      </w:r>
      <w:proofErr w:type="spellStart"/>
      <w:r>
        <w:t>React</w:t>
      </w:r>
      <w:proofErr w:type="spellEnd"/>
    </w:p>
    <w:p w14:paraId="4A996757" w14:textId="78C85195" w:rsidR="001D0C23" w:rsidRDefault="001D0C23" w:rsidP="00CB1E7D">
      <w:pPr>
        <w:pStyle w:val="SchmaleListeEbene1"/>
      </w:pPr>
      <w:r>
        <w:t>Kann an belieb</w:t>
      </w:r>
      <w:r w:rsidR="009500E5">
        <w:t>ig</w:t>
      </w:r>
      <w:r>
        <w:t>er stelle auftreten</w:t>
      </w:r>
      <w:r w:rsidR="000A2EA9">
        <w:t>. {} = JS-Code</w:t>
      </w:r>
    </w:p>
    <w:p w14:paraId="5BF840CE" w14:textId="7F305D86" w:rsidR="001D0C23" w:rsidRDefault="001D0C23" w:rsidP="00CB1E7D">
      <w:pPr>
        <w:pStyle w:val="SchmaleListeEbene1"/>
      </w:pPr>
      <w:proofErr w:type="spellStart"/>
      <w:r>
        <w:t>React</w:t>
      </w:r>
      <w:proofErr w:type="spellEnd"/>
      <w:r>
        <w:t>-Elemente beginnen mit Grossbuchstabe</w:t>
      </w:r>
    </w:p>
    <w:p w14:paraId="154736E1" w14:textId="742020B9" w:rsidR="001D0C23" w:rsidRDefault="001D0C23" w:rsidP="00CB1E7D">
      <w:pPr>
        <w:pStyle w:val="SchmaleListeEbene1"/>
        <w:rPr>
          <w:lang w:val="en-GB"/>
        </w:rPr>
      </w:pPr>
      <w:r>
        <w:rPr>
          <w:lang w:val="en-GB"/>
        </w:rPr>
        <w:t xml:space="preserve">JS Keyword </w:t>
      </w:r>
      <w:r w:rsidR="00541F6B">
        <w:rPr>
          <w:lang w:val="en-GB"/>
        </w:rPr>
        <w:t>Ersatz</w:t>
      </w:r>
      <w:r>
        <w:rPr>
          <w:lang w:val="en-GB"/>
        </w:rPr>
        <w:t>:</w:t>
      </w:r>
      <w:r w:rsidRPr="001D0C23">
        <w:rPr>
          <w:lang w:val="en-GB"/>
        </w:rPr>
        <w:t xml:space="preserve"> </w:t>
      </w:r>
      <w:proofErr w:type="spellStart"/>
      <w:r w:rsidRPr="001D0C23">
        <w:rPr>
          <w:lang w:val="en-GB"/>
        </w:rPr>
        <w:t>z.B</w:t>
      </w:r>
      <w:proofErr w:type="spellEnd"/>
      <w:r w:rsidRPr="001D0C23">
        <w:rPr>
          <w:lang w:val="en-GB"/>
        </w:rPr>
        <w:t xml:space="preserve"> (class </w:t>
      </w:r>
      <w:r w:rsidRPr="001D0C23">
        <w:sym w:font="Wingdings" w:char="F0E8"/>
      </w:r>
      <w:r w:rsidRPr="001D0C23">
        <w:rPr>
          <w:lang w:val="en-GB"/>
        </w:rPr>
        <w:t xml:space="preserve"> </w:t>
      </w:r>
      <w:proofErr w:type="spellStart"/>
      <w:r w:rsidRPr="001D0C23">
        <w:rPr>
          <w:lang w:val="en-GB"/>
        </w:rPr>
        <w:t>className</w:t>
      </w:r>
      <w:proofErr w:type="spellEnd"/>
      <w:r w:rsidRPr="001D0C23">
        <w:rPr>
          <w:lang w:val="en-GB"/>
        </w:rPr>
        <w:t>)</w:t>
      </w:r>
    </w:p>
    <w:p w14:paraId="51CCA240" w14:textId="33ED61CC" w:rsidR="00875D51" w:rsidRDefault="00875D51" w:rsidP="00CB1E7D">
      <w:pPr>
        <w:pStyle w:val="SchmaleListeEbene1"/>
      </w:pPr>
      <w:r w:rsidRPr="00875D51">
        <w:t>Style-Attribute nicht als String, sonde</w:t>
      </w:r>
      <w:r>
        <w:t>rn Objekt</w:t>
      </w:r>
    </w:p>
    <w:p w14:paraId="6A837847" w14:textId="390C5600" w:rsidR="00835B31" w:rsidRPr="00AE48AA" w:rsidRDefault="00835B31" w:rsidP="00AE48AA">
      <w:pPr>
        <w:pStyle w:val="CodeBlock"/>
        <w:rPr>
          <w:sz w:val="10"/>
          <w:szCs w:val="10"/>
        </w:rPr>
      </w:pPr>
      <w:r w:rsidRPr="00AE48AA">
        <w:rPr>
          <w:b/>
          <w:sz w:val="10"/>
          <w:szCs w:val="10"/>
        </w:rPr>
        <w:t>function</w:t>
      </w:r>
      <w:r w:rsidRPr="00AE48AA">
        <w:rPr>
          <w:sz w:val="10"/>
          <w:szCs w:val="10"/>
        </w:rPr>
        <w:t xml:space="preserve"> </w:t>
      </w:r>
      <w:r w:rsidRPr="00AE48AA">
        <w:rPr>
          <w:b/>
          <w:color w:val="990000"/>
          <w:sz w:val="10"/>
          <w:szCs w:val="10"/>
        </w:rPr>
        <w:t>Container</w:t>
      </w:r>
      <w:r w:rsidRPr="00AE48AA">
        <w:rPr>
          <w:sz w:val="10"/>
          <w:szCs w:val="10"/>
        </w:rPr>
        <w:t>(</w:t>
      </w:r>
      <w:proofErr w:type="spellStart"/>
      <w:r w:rsidRPr="00AE48AA">
        <w:rPr>
          <w:sz w:val="10"/>
          <w:szCs w:val="10"/>
        </w:rPr>
        <w:t>props</w:t>
      </w:r>
      <w:proofErr w:type="spellEnd"/>
      <w:r w:rsidRPr="00AE48AA">
        <w:rPr>
          <w:sz w:val="10"/>
          <w:szCs w:val="10"/>
        </w:rPr>
        <w:t>) {</w:t>
      </w:r>
      <w:r w:rsidRPr="00AE48AA">
        <w:rPr>
          <w:sz w:val="10"/>
          <w:szCs w:val="10"/>
        </w:rPr>
        <w:br/>
      </w:r>
      <w:r w:rsidR="00430D35" w:rsidRPr="00AE48AA">
        <w:rPr>
          <w:b/>
          <w:sz w:val="10"/>
          <w:szCs w:val="10"/>
        </w:rPr>
        <w:t xml:space="preserve">  </w:t>
      </w:r>
      <w:r w:rsidRPr="00AE48AA">
        <w:rPr>
          <w:b/>
          <w:sz w:val="10"/>
          <w:szCs w:val="10"/>
        </w:rPr>
        <w:t>const</w:t>
      </w:r>
      <w:r w:rsidRPr="00AE48AA">
        <w:rPr>
          <w:sz w:val="10"/>
          <w:szCs w:val="10"/>
        </w:rPr>
        <w:t xml:space="preserve"> style = {</w:t>
      </w:r>
      <w:proofErr w:type="spellStart"/>
      <w:r w:rsidRPr="00AE48AA">
        <w:rPr>
          <w:sz w:val="10"/>
          <w:szCs w:val="10"/>
        </w:rPr>
        <w:t>display</w:t>
      </w:r>
      <w:proofErr w:type="spellEnd"/>
      <w:r w:rsidRPr="00AE48AA">
        <w:rPr>
          <w:sz w:val="10"/>
          <w:szCs w:val="10"/>
        </w:rPr>
        <w:t xml:space="preserve">: </w:t>
      </w:r>
      <w:r w:rsidRPr="00AE48AA">
        <w:rPr>
          <w:color w:val="DD1144"/>
          <w:sz w:val="10"/>
          <w:szCs w:val="10"/>
        </w:rPr>
        <w:t>'flex'</w:t>
      </w:r>
      <w:r w:rsidRPr="00AE48AA">
        <w:rPr>
          <w:sz w:val="10"/>
          <w:szCs w:val="10"/>
        </w:rPr>
        <w:t>,</w:t>
      </w:r>
      <w:r w:rsidR="00427A18">
        <w:rPr>
          <w:sz w:val="10"/>
          <w:szCs w:val="10"/>
        </w:rPr>
        <w:t xml:space="preserve"> </w:t>
      </w:r>
      <w:proofErr w:type="spellStart"/>
      <w:r w:rsidRPr="00AE48AA">
        <w:rPr>
          <w:sz w:val="10"/>
          <w:szCs w:val="10"/>
        </w:rPr>
        <w:t>width</w:t>
      </w:r>
      <w:proofErr w:type="spellEnd"/>
      <w:r w:rsidRPr="00AE48AA">
        <w:rPr>
          <w:sz w:val="10"/>
          <w:szCs w:val="10"/>
        </w:rPr>
        <w:t xml:space="preserve">: </w:t>
      </w:r>
      <w:r w:rsidRPr="00AE48AA">
        <w:rPr>
          <w:color w:val="DD1144"/>
          <w:sz w:val="10"/>
          <w:szCs w:val="10"/>
        </w:rPr>
        <w:t>'100%'</w:t>
      </w:r>
      <w:r w:rsidRPr="00AE48AA">
        <w:rPr>
          <w:sz w:val="10"/>
          <w:szCs w:val="10"/>
        </w:rPr>
        <w:t>,</w:t>
      </w:r>
      <w:r w:rsidR="00427A18">
        <w:rPr>
          <w:sz w:val="10"/>
          <w:szCs w:val="10"/>
        </w:rPr>
        <w:t xml:space="preserve"> </w:t>
      </w:r>
      <w:proofErr w:type="spellStart"/>
      <w:r w:rsidRPr="00AE48AA">
        <w:rPr>
          <w:sz w:val="10"/>
          <w:szCs w:val="10"/>
        </w:rPr>
        <w:t>minHeight</w:t>
      </w:r>
      <w:proofErr w:type="spellEnd"/>
      <w:r w:rsidRPr="00AE48AA">
        <w:rPr>
          <w:sz w:val="10"/>
          <w:szCs w:val="10"/>
        </w:rPr>
        <w:t xml:space="preserve">: </w:t>
      </w:r>
      <w:r w:rsidRPr="00AE48AA">
        <w:rPr>
          <w:color w:val="008080"/>
          <w:sz w:val="10"/>
          <w:szCs w:val="10"/>
        </w:rPr>
        <w:t>300</w:t>
      </w:r>
      <w:r w:rsidRPr="00AE48AA">
        <w:rPr>
          <w:sz w:val="10"/>
          <w:szCs w:val="10"/>
        </w:rPr>
        <w:t>};</w:t>
      </w:r>
      <w:r w:rsidRPr="00AE48AA">
        <w:rPr>
          <w:sz w:val="10"/>
          <w:szCs w:val="10"/>
        </w:rPr>
        <w:br/>
      </w:r>
      <w:r w:rsidR="00430D35" w:rsidRPr="00AE48AA">
        <w:rPr>
          <w:b/>
          <w:sz w:val="10"/>
          <w:szCs w:val="10"/>
        </w:rPr>
        <w:t xml:space="preserve">  </w:t>
      </w:r>
      <w:proofErr w:type="spellStart"/>
      <w:r w:rsidRPr="00AE48AA">
        <w:rPr>
          <w:b/>
          <w:sz w:val="10"/>
          <w:szCs w:val="10"/>
        </w:rPr>
        <w:t>return</w:t>
      </w:r>
      <w:proofErr w:type="spellEnd"/>
      <w:r w:rsidRPr="00AE48AA">
        <w:rPr>
          <w:sz w:val="10"/>
          <w:szCs w:val="10"/>
        </w:rPr>
        <w:t xml:space="preserve"> </w:t>
      </w:r>
      <w:r w:rsidRPr="00AE48AA">
        <w:rPr>
          <w:color w:val="000080"/>
          <w:sz w:val="10"/>
          <w:szCs w:val="10"/>
        </w:rPr>
        <w:t>&lt;div style=</w:t>
      </w:r>
      <w:r w:rsidRPr="00AE48AA">
        <w:rPr>
          <w:color w:val="DD1144"/>
          <w:sz w:val="10"/>
          <w:szCs w:val="10"/>
        </w:rPr>
        <w:t>{style}</w:t>
      </w:r>
      <w:r w:rsidRPr="00AE48AA">
        <w:rPr>
          <w:color w:val="000080"/>
          <w:sz w:val="10"/>
          <w:szCs w:val="10"/>
        </w:rPr>
        <w:t>&gt;</w:t>
      </w:r>
      <w:r w:rsidRPr="00AE48AA">
        <w:rPr>
          <w:sz w:val="10"/>
          <w:szCs w:val="10"/>
        </w:rPr>
        <w:t>{</w:t>
      </w:r>
      <w:proofErr w:type="spellStart"/>
      <w:r w:rsidRPr="00AE48AA">
        <w:rPr>
          <w:sz w:val="10"/>
          <w:szCs w:val="10"/>
        </w:rPr>
        <w:t>props.children</w:t>
      </w:r>
      <w:proofErr w:type="spellEnd"/>
      <w:r w:rsidRPr="00AE48AA">
        <w:rPr>
          <w:sz w:val="10"/>
          <w:szCs w:val="10"/>
        </w:rPr>
        <w:t>}</w:t>
      </w:r>
      <w:r w:rsidRPr="00AE48AA">
        <w:rPr>
          <w:color w:val="000080"/>
          <w:sz w:val="10"/>
          <w:szCs w:val="10"/>
        </w:rPr>
        <w:t>&lt;/div&gt;</w:t>
      </w:r>
      <w:r w:rsidRPr="00AE48AA">
        <w:rPr>
          <w:sz w:val="10"/>
          <w:szCs w:val="10"/>
        </w:rPr>
        <w:t>;}</w:t>
      </w:r>
    </w:p>
    <w:p w14:paraId="52C20ED7" w14:textId="53DBD384" w:rsidR="00835B31" w:rsidRDefault="00430D35" w:rsidP="00CB1E7D">
      <w:pPr>
        <w:pStyle w:val="SchmaleListeEbene1"/>
      </w:pPr>
      <w:proofErr w:type="spellStart"/>
      <w:r>
        <w:t>Conditionals</w:t>
      </w:r>
      <w:proofErr w:type="spellEnd"/>
      <w:r w:rsidR="00CB4DB2">
        <w:t xml:space="preserve"> sind möglich, da </w:t>
      </w:r>
      <w:proofErr w:type="spellStart"/>
      <w:r w:rsidR="00CB4DB2">
        <w:t>Bool</w:t>
      </w:r>
      <w:proofErr w:type="spellEnd"/>
      <w:r w:rsidR="00CB4DB2">
        <w:t xml:space="preserve"> nicht gerendert </w:t>
      </w:r>
    </w:p>
    <w:p w14:paraId="76CD2C6E" w14:textId="415C7CAE" w:rsidR="00CB4DB2" w:rsidRDefault="00CB4DB2" w:rsidP="00CB1E7D">
      <w:pPr>
        <w:pStyle w:val="SchmaleListeEbene1"/>
      </w:pPr>
      <w:r>
        <w:t xml:space="preserve">JSX wird umgewandelt zu </w:t>
      </w:r>
      <w:proofErr w:type="spellStart"/>
      <w:r>
        <w:t>React.createElement</w:t>
      </w:r>
      <w:proofErr w:type="spellEnd"/>
      <w:r w:rsidR="008B2E5E">
        <w:t>. Deswegen: «</w:t>
      </w:r>
      <w:proofErr w:type="spellStart"/>
      <w:r w:rsidR="0075406F" w:rsidRPr="0075406F">
        <w:rPr>
          <w:rFonts w:ascii="Courier New" w:hAnsi="Courier New" w:cs="Courier New"/>
          <w:sz w:val="10"/>
          <w:szCs w:val="10"/>
        </w:rPr>
        <w:t>import</w:t>
      </w:r>
      <w:proofErr w:type="spellEnd"/>
      <w:r w:rsidR="0075406F" w:rsidRPr="0075406F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="0075406F" w:rsidRPr="0075406F">
        <w:rPr>
          <w:rFonts w:ascii="Courier New" w:hAnsi="Courier New" w:cs="Courier New"/>
          <w:sz w:val="10"/>
          <w:szCs w:val="10"/>
        </w:rPr>
        <w:t>React</w:t>
      </w:r>
      <w:proofErr w:type="spellEnd"/>
      <w:r w:rsidR="0075406F" w:rsidRPr="0075406F">
        <w:rPr>
          <w:rFonts w:ascii="Courier New" w:hAnsi="Courier New" w:cs="Courier New"/>
          <w:sz w:val="10"/>
          <w:szCs w:val="10"/>
        </w:rPr>
        <w:t xml:space="preserve"> from '</w:t>
      </w:r>
      <w:proofErr w:type="spellStart"/>
      <w:r w:rsidR="0075406F" w:rsidRPr="0075406F">
        <w:rPr>
          <w:rFonts w:ascii="Courier New" w:hAnsi="Courier New" w:cs="Courier New"/>
          <w:sz w:val="10"/>
          <w:szCs w:val="10"/>
        </w:rPr>
        <w:t>react</w:t>
      </w:r>
      <w:proofErr w:type="spellEnd"/>
      <w:r w:rsidR="0075406F" w:rsidRPr="0075406F">
        <w:rPr>
          <w:rFonts w:ascii="Courier New" w:hAnsi="Courier New" w:cs="Courier New"/>
          <w:sz w:val="10"/>
          <w:szCs w:val="10"/>
        </w:rPr>
        <w:t>'</w:t>
      </w:r>
      <w:r w:rsidR="008B2E5E">
        <w:t>»</w:t>
      </w:r>
    </w:p>
    <w:p w14:paraId="17BFE37A" w14:textId="3E9B4202" w:rsidR="008B2E5E" w:rsidRDefault="00886954" w:rsidP="00CB1E7D">
      <w:pPr>
        <w:pStyle w:val="SchmaleListeEbene1"/>
      </w:pPr>
      <w:r>
        <w:t>Const-Definition oder auch Klasse möglich</w:t>
      </w:r>
      <w:r w:rsidR="00414E0B">
        <w:t>:</w:t>
      </w:r>
    </w:p>
    <w:p w14:paraId="4287B3F2" w14:textId="34EDDB7E" w:rsidR="00F86230" w:rsidRPr="00AE48AA" w:rsidRDefault="00F86230" w:rsidP="00AE48AA">
      <w:pPr>
        <w:pStyle w:val="CodeBlock"/>
        <w:rPr>
          <w:sz w:val="10"/>
          <w:szCs w:val="10"/>
        </w:rPr>
      </w:pPr>
      <w:r w:rsidRPr="00AE48AA">
        <w:rPr>
          <w:b/>
          <w:sz w:val="10"/>
          <w:szCs w:val="10"/>
        </w:rPr>
        <w:t>function</w:t>
      </w:r>
      <w:r w:rsidRPr="00AE48AA">
        <w:rPr>
          <w:sz w:val="10"/>
          <w:szCs w:val="10"/>
        </w:rPr>
        <w:t xml:space="preserve"> </w:t>
      </w:r>
      <w:proofErr w:type="spellStart"/>
      <w:r w:rsidRPr="00AE48AA">
        <w:rPr>
          <w:b/>
          <w:color w:val="990000"/>
          <w:sz w:val="10"/>
          <w:szCs w:val="10"/>
        </w:rPr>
        <w:t>HelloMessage</w:t>
      </w:r>
      <w:proofErr w:type="spellEnd"/>
      <w:r w:rsidRPr="00AE48AA">
        <w:rPr>
          <w:sz w:val="10"/>
          <w:szCs w:val="10"/>
        </w:rPr>
        <w:t>(</w:t>
      </w:r>
      <w:proofErr w:type="spellStart"/>
      <w:r w:rsidRPr="00AE48AA">
        <w:rPr>
          <w:sz w:val="10"/>
          <w:szCs w:val="10"/>
        </w:rPr>
        <w:t>props</w:t>
      </w:r>
      <w:proofErr w:type="spellEnd"/>
      <w:r w:rsidRPr="00AE48AA">
        <w:rPr>
          <w:sz w:val="10"/>
          <w:szCs w:val="10"/>
        </w:rPr>
        <w:t>) {</w:t>
      </w:r>
      <w:proofErr w:type="spellStart"/>
      <w:r w:rsidRPr="00AE48AA">
        <w:rPr>
          <w:b/>
          <w:sz w:val="10"/>
          <w:szCs w:val="10"/>
        </w:rPr>
        <w:t>return</w:t>
      </w:r>
      <w:proofErr w:type="spellEnd"/>
      <w:r w:rsidRPr="00AE48AA">
        <w:rPr>
          <w:sz w:val="10"/>
          <w:szCs w:val="10"/>
        </w:rPr>
        <w:t xml:space="preserve"> </w:t>
      </w:r>
      <w:r w:rsidRPr="00AE48AA">
        <w:rPr>
          <w:color w:val="000080"/>
          <w:sz w:val="10"/>
          <w:szCs w:val="10"/>
        </w:rPr>
        <w:t>&lt;div&gt;</w:t>
      </w:r>
      <w:r w:rsidRPr="00AE48AA">
        <w:rPr>
          <w:sz w:val="10"/>
          <w:szCs w:val="10"/>
        </w:rPr>
        <w:t>Hello {props.name}</w:t>
      </w:r>
      <w:r w:rsidRPr="00AE48AA">
        <w:rPr>
          <w:color w:val="000080"/>
          <w:sz w:val="10"/>
          <w:szCs w:val="10"/>
        </w:rPr>
        <w:t>&lt;/div&gt;</w:t>
      </w:r>
      <w:r w:rsidRPr="00AE48AA">
        <w:rPr>
          <w:sz w:val="10"/>
          <w:szCs w:val="10"/>
        </w:rPr>
        <w:t>;}</w:t>
      </w:r>
      <w:r w:rsidRPr="00AE48AA">
        <w:rPr>
          <w:sz w:val="10"/>
          <w:szCs w:val="10"/>
        </w:rPr>
        <w:br/>
      </w:r>
      <w:r w:rsidRPr="00AE48AA">
        <w:rPr>
          <w:i/>
          <w:color w:val="999988"/>
          <w:sz w:val="10"/>
          <w:szCs w:val="10"/>
        </w:rPr>
        <w:t>// Äquivalent:</w:t>
      </w:r>
      <w:r w:rsidRPr="00AE48AA">
        <w:rPr>
          <w:sz w:val="10"/>
          <w:szCs w:val="10"/>
        </w:rPr>
        <w:br/>
      </w:r>
      <w:r w:rsidRPr="00AE48AA">
        <w:rPr>
          <w:b/>
          <w:sz w:val="10"/>
          <w:szCs w:val="10"/>
        </w:rPr>
        <w:t>const</w:t>
      </w:r>
      <w:r w:rsidRPr="00AE48AA">
        <w:rPr>
          <w:sz w:val="10"/>
          <w:szCs w:val="10"/>
        </w:rPr>
        <w:t xml:space="preserve"> </w:t>
      </w:r>
      <w:proofErr w:type="spellStart"/>
      <w:r w:rsidRPr="00AE48AA">
        <w:rPr>
          <w:sz w:val="10"/>
          <w:szCs w:val="10"/>
        </w:rPr>
        <w:t>HelloMessage</w:t>
      </w:r>
      <w:proofErr w:type="spellEnd"/>
      <w:r w:rsidRPr="00AE48AA">
        <w:rPr>
          <w:sz w:val="10"/>
          <w:szCs w:val="10"/>
        </w:rPr>
        <w:t xml:space="preserve"> = (</w:t>
      </w:r>
      <w:proofErr w:type="spellStart"/>
      <w:r w:rsidRPr="00AE48AA">
        <w:rPr>
          <w:sz w:val="10"/>
          <w:szCs w:val="10"/>
        </w:rPr>
        <w:t>props</w:t>
      </w:r>
      <w:proofErr w:type="spellEnd"/>
      <w:r w:rsidRPr="00AE48AA">
        <w:rPr>
          <w:sz w:val="10"/>
          <w:szCs w:val="10"/>
        </w:rPr>
        <w:t>) =&gt; &lt;div&gt;Hello {props.name}&lt;</w:t>
      </w:r>
      <w:r w:rsidRPr="00AE48AA">
        <w:rPr>
          <w:color w:val="009926"/>
          <w:sz w:val="10"/>
          <w:szCs w:val="10"/>
        </w:rPr>
        <w:t>/div&gt;;</w:t>
      </w:r>
      <w:r w:rsidRPr="00AE48AA">
        <w:rPr>
          <w:color w:val="009926"/>
          <w:sz w:val="10"/>
          <w:szCs w:val="10"/>
        </w:rPr>
        <w:br/>
      </w:r>
      <w:r w:rsidR="00EA2060" w:rsidRPr="00AE48AA">
        <w:rPr>
          <w:b/>
          <w:sz w:val="10"/>
          <w:szCs w:val="10"/>
        </w:rPr>
        <w:t>const</w:t>
      </w:r>
      <w:r w:rsidR="00EA2060" w:rsidRPr="00AE48AA">
        <w:rPr>
          <w:sz w:val="10"/>
          <w:szCs w:val="10"/>
        </w:rPr>
        <w:t xml:space="preserve"> </w:t>
      </w:r>
      <w:proofErr w:type="spellStart"/>
      <w:r w:rsidR="00EA2060" w:rsidRPr="00AE48AA">
        <w:rPr>
          <w:sz w:val="10"/>
          <w:szCs w:val="10"/>
        </w:rPr>
        <w:t>HelloMessage</w:t>
      </w:r>
      <w:proofErr w:type="spellEnd"/>
      <w:r w:rsidR="00EA2060" w:rsidRPr="00AE48AA">
        <w:rPr>
          <w:sz w:val="10"/>
          <w:szCs w:val="10"/>
        </w:rPr>
        <w:t xml:space="preserve"> = </w:t>
      </w:r>
      <w:r w:rsidRPr="00AE48AA">
        <w:rPr>
          <w:sz w:val="10"/>
          <w:szCs w:val="10"/>
        </w:rPr>
        <w:t xml:space="preserve">({ </w:t>
      </w:r>
      <w:proofErr w:type="spellStart"/>
      <w:r w:rsidRPr="00AE48AA">
        <w:rPr>
          <w:sz w:val="10"/>
          <w:szCs w:val="10"/>
        </w:rPr>
        <w:t>name</w:t>
      </w:r>
      <w:proofErr w:type="spellEnd"/>
      <w:r w:rsidRPr="00AE48AA">
        <w:rPr>
          <w:sz w:val="10"/>
          <w:szCs w:val="10"/>
        </w:rPr>
        <w:t xml:space="preserve"> }) =&gt; &lt;div&gt;Hello {</w:t>
      </w:r>
      <w:proofErr w:type="spellStart"/>
      <w:r w:rsidRPr="00AE48AA">
        <w:rPr>
          <w:sz w:val="10"/>
          <w:szCs w:val="10"/>
        </w:rPr>
        <w:t>name</w:t>
      </w:r>
      <w:proofErr w:type="spellEnd"/>
      <w:r w:rsidRPr="00AE48AA">
        <w:rPr>
          <w:sz w:val="10"/>
          <w:szCs w:val="10"/>
        </w:rPr>
        <w:t>}&lt;/div&gt;;</w:t>
      </w:r>
      <w:r w:rsidRPr="00AE48AA">
        <w:rPr>
          <w:sz w:val="10"/>
          <w:szCs w:val="10"/>
        </w:rPr>
        <w:br/>
      </w:r>
      <w:proofErr w:type="spellStart"/>
      <w:r w:rsidRPr="00AE48AA">
        <w:rPr>
          <w:b/>
          <w:sz w:val="10"/>
          <w:szCs w:val="10"/>
        </w:rPr>
        <w:t>class</w:t>
      </w:r>
      <w:proofErr w:type="spellEnd"/>
      <w:r w:rsidRPr="00AE48AA">
        <w:rPr>
          <w:sz w:val="10"/>
          <w:szCs w:val="10"/>
        </w:rPr>
        <w:t xml:space="preserve"> </w:t>
      </w:r>
      <w:proofErr w:type="spellStart"/>
      <w:r w:rsidRPr="00AE48AA">
        <w:rPr>
          <w:b/>
          <w:color w:val="990000"/>
          <w:sz w:val="10"/>
          <w:szCs w:val="10"/>
        </w:rPr>
        <w:t>HelloMessage</w:t>
      </w:r>
      <w:proofErr w:type="spellEnd"/>
      <w:r w:rsidRPr="00AE48AA">
        <w:rPr>
          <w:sz w:val="10"/>
          <w:szCs w:val="10"/>
        </w:rPr>
        <w:t xml:space="preserve"> </w:t>
      </w:r>
      <w:r w:rsidRPr="00AE48AA">
        <w:rPr>
          <w:b/>
          <w:sz w:val="10"/>
          <w:szCs w:val="10"/>
        </w:rPr>
        <w:t>extends</w:t>
      </w:r>
      <w:r w:rsidRPr="00AE48AA">
        <w:rPr>
          <w:sz w:val="10"/>
          <w:szCs w:val="10"/>
        </w:rPr>
        <w:t xml:space="preserve"> </w:t>
      </w:r>
      <w:proofErr w:type="spellStart"/>
      <w:r w:rsidRPr="00AE48AA">
        <w:rPr>
          <w:b/>
          <w:color w:val="990000"/>
          <w:sz w:val="10"/>
          <w:szCs w:val="10"/>
        </w:rPr>
        <w:t>React</w:t>
      </w:r>
      <w:r w:rsidRPr="00AE48AA">
        <w:rPr>
          <w:sz w:val="10"/>
          <w:szCs w:val="10"/>
        </w:rPr>
        <w:t>.</w:t>
      </w:r>
      <w:r w:rsidRPr="00AE48AA">
        <w:rPr>
          <w:b/>
          <w:color w:val="990000"/>
          <w:sz w:val="10"/>
          <w:szCs w:val="10"/>
        </w:rPr>
        <w:t>Component</w:t>
      </w:r>
      <w:proofErr w:type="spellEnd"/>
      <w:r w:rsidRPr="00AE48AA">
        <w:rPr>
          <w:sz w:val="10"/>
          <w:szCs w:val="10"/>
        </w:rPr>
        <w:t xml:space="preserve"> {</w:t>
      </w:r>
      <w:r w:rsidRPr="00AE48AA">
        <w:rPr>
          <w:sz w:val="10"/>
          <w:szCs w:val="10"/>
        </w:rPr>
        <w:br/>
        <w:t xml:space="preserve">  </w:t>
      </w:r>
      <w:proofErr w:type="spellStart"/>
      <w:r w:rsidRPr="00AE48AA">
        <w:rPr>
          <w:sz w:val="10"/>
          <w:szCs w:val="10"/>
        </w:rPr>
        <w:t>render</w:t>
      </w:r>
      <w:proofErr w:type="spellEnd"/>
      <w:r w:rsidRPr="00AE48AA">
        <w:rPr>
          <w:sz w:val="10"/>
          <w:szCs w:val="10"/>
        </w:rPr>
        <w:t>() {</w:t>
      </w:r>
      <w:r w:rsidRPr="00AE48AA">
        <w:rPr>
          <w:sz w:val="10"/>
          <w:szCs w:val="10"/>
        </w:rPr>
        <w:br/>
      </w:r>
      <w:r w:rsidRPr="00AE48AA">
        <w:rPr>
          <w:b/>
          <w:sz w:val="10"/>
          <w:szCs w:val="10"/>
        </w:rPr>
        <w:t xml:space="preserve">  </w:t>
      </w:r>
      <w:r w:rsidR="00EA2060" w:rsidRPr="00AE48AA">
        <w:rPr>
          <w:b/>
          <w:sz w:val="10"/>
          <w:szCs w:val="10"/>
        </w:rPr>
        <w:t xml:space="preserve">  </w:t>
      </w:r>
      <w:proofErr w:type="spellStart"/>
      <w:r w:rsidRPr="00AE48AA">
        <w:rPr>
          <w:b/>
          <w:sz w:val="10"/>
          <w:szCs w:val="10"/>
        </w:rPr>
        <w:t>return</w:t>
      </w:r>
      <w:proofErr w:type="spellEnd"/>
      <w:r w:rsidRPr="00AE48AA">
        <w:rPr>
          <w:sz w:val="10"/>
          <w:szCs w:val="10"/>
        </w:rPr>
        <w:t xml:space="preserve"> </w:t>
      </w:r>
      <w:r w:rsidRPr="00AE48AA">
        <w:rPr>
          <w:color w:val="000080"/>
          <w:sz w:val="10"/>
          <w:szCs w:val="10"/>
        </w:rPr>
        <w:t>&lt;div&gt;</w:t>
      </w:r>
      <w:r w:rsidRPr="00AE48AA">
        <w:rPr>
          <w:sz w:val="10"/>
          <w:szCs w:val="10"/>
        </w:rPr>
        <w:t>Hello {this.props.name}</w:t>
      </w:r>
      <w:r w:rsidRPr="00AE48AA">
        <w:rPr>
          <w:color w:val="000080"/>
          <w:sz w:val="10"/>
          <w:szCs w:val="10"/>
        </w:rPr>
        <w:t>&lt;/div&gt;</w:t>
      </w:r>
      <w:r w:rsidRPr="00AE48AA">
        <w:rPr>
          <w:sz w:val="10"/>
          <w:szCs w:val="10"/>
        </w:rPr>
        <w:br/>
      </w:r>
      <w:r w:rsidR="00EA2060" w:rsidRPr="00AE48AA">
        <w:rPr>
          <w:sz w:val="10"/>
          <w:szCs w:val="10"/>
        </w:rPr>
        <w:t xml:space="preserve">  </w:t>
      </w:r>
      <w:r w:rsidRPr="00AE48AA">
        <w:rPr>
          <w:sz w:val="10"/>
          <w:szCs w:val="10"/>
        </w:rPr>
        <w:t>}}</w:t>
      </w:r>
    </w:p>
    <w:p w14:paraId="7A0197C5" w14:textId="2BA20210" w:rsidR="00F86230" w:rsidRDefault="00725742" w:rsidP="00CB1E7D">
      <w:pPr>
        <w:pStyle w:val="SchmaleListeEbene1"/>
      </w:pPr>
      <w:r>
        <w:t xml:space="preserve">Alle Parameter/Properties im </w:t>
      </w:r>
      <w:proofErr w:type="spellStart"/>
      <w:r>
        <w:t>props</w:t>
      </w:r>
      <w:proofErr w:type="spellEnd"/>
      <w:r>
        <w:t>-Objekt</w:t>
      </w:r>
    </w:p>
    <w:p w14:paraId="00509449" w14:textId="77777777" w:rsidR="00D12840" w:rsidRDefault="00725742" w:rsidP="00CB1E7D">
      <w:pPr>
        <w:pStyle w:val="SchmaleListeEbene1"/>
      </w:pPr>
      <w:proofErr w:type="spellStart"/>
      <w:r>
        <w:t>Mounting</w:t>
      </w:r>
      <w:proofErr w:type="spellEnd"/>
      <w:r w:rsidR="00D12840">
        <w:t xml:space="preserve"> mit </w:t>
      </w:r>
    </w:p>
    <w:p w14:paraId="4776E00F" w14:textId="77777777" w:rsidR="00D12840" w:rsidRPr="00AE48AA" w:rsidRDefault="00D12840" w:rsidP="00AE48AA">
      <w:pPr>
        <w:pStyle w:val="CodeBlock"/>
        <w:ind w:left="142"/>
        <w:rPr>
          <w:sz w:val="10"/>
          <w:szCs w:val="10"/>
          <w:lang w:val="en-GB"/>
        </w:rPr>
      </w:pPr>
      <w:proofErr w:type="spellStart"/>
      <w:r w:rsidRPr="00AE48AA">
        <w:rPr>
          <w:sz w:val="10"/>
          <w:szCs w:val="10"/>
          <w:lang w:val="en-GB"/>
        </w:rPr>
        <w:t>const</w:t>
      </w:r>
      <w:proofErr w:type="spellEnd"/>
      <w:r w:rsidRPr="00AE48AA">
        <w:rPr>
          <w:sz w:val="10"/>
          <w:szCs w:val="10"/>
          <w:lang w:val="en-GB"/>
        </w:rPr>
        <w:t xml:space="preserve"> root = </w:t>
      </w:r>
      <w:proofErr w:type="spellStart"/>
      <w:r w:rsidRPr="00AE48AA">
        <w:rPr>
          <w:sz w:val="10"/>
          <w:szCs w:val="10"/>
          <w:lang w:val="en-GB"/>
        </w:rPr>
        <w:t>ReactDOM.createRoot</w:t>
      </w:r>
      <w:proofErr w:type="spellEnd"/>
      <w:r w:rsidRPr="00AE48AA">
        <w:rPr>
          <w:sz w:val="10"/>
          <w:szCs w:val="10"/>
          <w:lang w:val="en-GB"/>
        </w:rPr>
        <w:t>(</w:t>
      </w:r>
      <w:proofErr w:type="spellStart"/>
      <w:r w:rsidRPr="00AE48AA">
        <w:rPr>
          <w:sz w:val="10"/>
          <w:szCs w:val="10"/>
          <w:lang w:val="en-GB"/>
        </w:rPr>
        <w:t>document.getElementbyId</w:t>
      </w:r>
      <w:proofErr w:type="spellEnd"/>
      <w:r w:rsidRPr="00AE48AA">
        <w:rPr>
          <w:sz w:val="10"/>
          <w:szCs w:val="10"/>
          <w:lang w:val="en-GB"/>
        </w:rPr>
        <w:t>('root'));</w:t>
      </w:r>
      <w:r w:rsidRPr="00AE48AA">
        <w:rPr>
          <w:sz w:val="10"/>
          <w:szCs w:val="10"/>
          <w:lang w:val="en-GB"/>
        </w:rPr>
        <w:br/>
      </w:r>
      <w:proofErr w:type="spellStart"/>
      <w:r w:rsidRPr="00AE48AA">
        <w:rPr>
          <w:sz w:val="10"/>
          <w:szCs w:val="10"/>
          <w:lang w:val="en-GB"/>
        </w:rPr>
        <w:t>root.render</w:t>
      </w:r>
      <w:proofErr w:type="spellEnd"/>
      <w:r w:rsidRPr="00AE48AA">
        <w:rPr>
          <w:sz w:val="10"/>
          <w:szCs w:val="10"/>
          <w:lang w:val="en-GB"/>
        </w:rPr>
        <w:t>(&lt;App /&gt;);</w:t>
      </w:r>
    </w:p>
    <w:p w14:paraId="7B20B7A0" w14:textId="03DB27EB" w:rsidR="00D12840" w:rsidRDefault="00A23DC0" w:rsidP="00CB1E7D">
      <w:pPr>
        <w:rPr>
          <w:lang w:val="en-GB"/>
        </w:rPr>
      </w:pPr>
      <w:r w:rsidRPr="00AE48AA">
        <w:rPr>
          <w:u w:val="single"/>
          <w:lang w:val="en-GB"/>
        </w:rPr>
        <w:t>State</w:t>
      </w:r>
      <w:r w:rsidRPr="00E65FB6">
        <w:rPr>
          <w:lang w:val="en-GB"/>
        </w:rPr>
        <w:t>:</w:t>
      </w:r>
    </w:p>
    <w:p w14:paraId="19377CFF" w14:textId="0D24AB55" w:rsidR="0087190A" w:rsidRDefault="0087190A" w:rsidP="00CB1E7D">
      <w:pPr>
        <w:rPr>
          <w:lang w:val="en-GB"/>
        </w:rPr>
      </w:pPr>
      <w:r w:rsidRPr="0087190A">
        <w:rPr>
          <w:noProof/>
          <w:lang w:val="en-GB"/>
        </w:rPr>
        <w:drawing>
          <wp:inline distT="0" distB="0" distL="0" distR="0" wp14:anchorId="52CD8337" wp14:editId="6668FC55">
            <wp:extent cx="1052210" cy="37044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447" cy="3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406A" w14:textId="55045D60" w:rsidR="00E65FB6" w:rsidRDefault="00E65FB6" w:rsidP="00CB1E7D">
      <w:pPr>
        <w:pStyle w:val="SchmaleListeEbene1"/>
        <w:rPr>
          <w:lang w:val="en-GB"/>
        </w:rPr>
      </w:pPr>
      <w:proofErr w:type="spellStart"/>
      <w:r>
        <w:rPr>
          <w:lang w:val="en-GB"/>
        </w:rPr>
        <w:t>useState</w:t>
      </w:r>
      <w:proofErr w:type="spellEnd"/>
      <w:r>
        <w:rPr>
          <w:lang w:val="en-GB"/>
        </w:rPr>
        <w:t xml:space="preserve"> Hook </w:t>
      </w:r>
      <w:proofErr w:type="spellStart"/>
      <w:r>
        <w:rPr>
          <w:lang w:val="en-GB"/>
        </w:rPr>
        <w:t>wird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benötigt</w:t>
      </w:r>
      <w:proofErr w:type="spellEnd"/>
      <w:r w:rsidR="0087190A">
        <w:rPr>
          <w:lang w:val="en-GB"/>
        </w:rPr>
        <w:t>.</w:t>
      </w:r>
    </w:p>
    <w:p w14:paraId="229A9A0C" w14:textId="408949B0" w:rsidR="0096660E" w:rsidRDefault="0096660E" w:rsidP="00CB1E7D">
      <w:pPr>
        <w:pStyle w:val="SchmaleListeEbene1"/>
      </w:pPr>
      <w:r w:rsidRPr="0096660E">
        <w:t xml:space="preserve">Mittels </w:t>
      </w:r>
      <w:proofErr w:type="spellStart"/>
      <w:r w:rsidRPr="0096660E">
        <w:t>setXY</w:t>
      </w:r>
      <w:proofErr w:type="spellEnd"/>
      <w:r w:rsidRPr="0096660E">
        <w:t xml:space="preserve"> kann Wert aktualisiert w</w:t>
      </w:r>
      <w:r>
        <w:t>erden.</w:t>
      </w:r>
    </w:p>
    <w:p w14:paraId="21ECF626" w14:textId="29DB35F1" w:rsidR="00EF48B2" w:rsidRDefault="00EF48B2" w:rsidP="00CB1E7D">
      <w:pPr>
        <w:pStyle w:val="SchmaleListeEbene1"/>
      </w:pPr>
      <w:proofErr w:type="spellStart"/>
      <w:r>
        <w:t>React</w:t>
      </w:r>
      <w:proofErr w:type="spellEnd"/>
      <w:r>
        <w:t xml:space="preserve"> tut dann intelligent DOM aktualisieren </w:t>
      </w:r>
      <w:r w:rsidR="00363567">
        <w:t>(</w:t>
      </w:r>
      <w:r w:rsidR="00363567" w:rsidRPr="00363567">
        <w:rPr>
          <w:b/>
          <w:bCs/>
        </w:rPr>
        <w:t>Reconciliation</w:t>
      </w:r>
      <w:r w:rsidR="00363567">
        <w:t>)</w:t>
      </w:r>
    </w:p>
    <w:p w14:paraId="27F0EEFC" w14:textId="77777777" w:rsidR="00363567" w:rsidRDefault="00EF48B2" w:rsidP="00CB1E7D">
      <w:pPr>
        <w:pStyle w:val="SchmaleListeEbene2"/>
      </w:pPr>
      <w:proofErr w:type="spellStart"/>
      <w:r>
        <w:t>Vitueller</w:t>
      </w:r>
      <w:proofErr w:type="spellEnd"/>
      <w:r>
        <w:t xml:space="preserve"> DOM wird verglichen mit richtigem</w:t>
      </w:r>
    </w:p>
    <w:p w14:paraId="6CB36DF8" w14:textId="548EE111" w:rsidR="00EF48B2" w:rsidRDefault="00363567" w:rsidP="00AE48AA">
      <w:pPr>
        <w:pStyle w:val="SchmaleListeEbene2"/>
        <w:numPr>
          <w:ilvl w:val="0"/>
          <w:numId w:val="0"/>
        </w:numPr>
        <w:ind w:left="426"/>
      </w:pPr>
      <w:r w:rsidRPr="00363567">
        <w:rPr>
          <w:noProof/>
        </w:rPr>
        <w:drawing>
          <wp:inline distT="0" distB="0" distL="0" distR="0" wp14:anchorId="3FC590C0" wp14:editId="2FF5C9B8">
            <wp:extent cx="1257806" cy="32433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3439" cy="33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D30F" w14:textId="5C2DF3B7" w:rsidR="00C51C9D" w:rsidRDefault="00363567" w:rsidP="00CB1E7D">
      <w:pPr>
        <w:pStyle w:val="SchmaleListeEbene1"/>
      </w:pPr>
      <w:r>
        <w:t xml:space="preserve">State einer Komponente ist immer Privat </w:t>
      </w:r>
      <w:r>
        <w:sym w:font="Wingdings" w:char="F0E8"/>
      </w:r>
      <w:r>
        <w:t xml:space="preserve"> Weitergabe via </w:t>
      </w:r>
      <w:proofErr w:type="spellStart"/>
      <w:r>
        <w:t>prop</w:t>
      </w:r>
      <w:r w:rsidR="00C51C9D">
        <w:t>s</w:t>
      </w:r>
      <w:proofErr w:type="spellEnd"/>
      <w:r w:rsidR="00C51C9D">
        <w:t>, was auch mit Handler geht</w:t>
      </w:r>
    </w:p>
    <w:p w14:paraId="0DF244F2" w14:textId="4ACE60F1" w:rsidR="00C51C9D" w:rsidRDefault="00C51C9D" w:rsidP="00CB1E7D">
      <w:pPr>
        <w:pStyle w:val="SchmaleListeEbene1"/>
      </w:pPr>
      <w:proofErr w:type="spellStart"/>
      <w:r>
        <w:t>Props</w:t>
      </w:r>
      <w:proofErr w:type="spellEnd"/>
      <w:r>
        <w:t xml:space="preserve"> bevorzugen, State nur wenn nötig</w:t>
      </w:r>
    </w:p>
    <w:p w14:paraId="7C86C5D2" w14:textId="712DFA00" w:rsidR="00C51C9D" w:rsidRPr="00AD2322" w:rsidRDefault="00C51C9D" w:rsidP="00CB1E7D">
      <w:pPr>
        <w:pStyle w:val="SchmaleListeEbene1"/>
      </w:pPr>
      <w:r>
        <w:t xml:space="preserve">In Klasse mit: </w:t>
      </w:r>
      <w:proofErr w:type="spellStart"/>
      <w:r w:rsidRPr="00C51C9D">
        <w:t>this.state</w:t>
      </w:r>
      <w:proofErr w:type="spellEnd"/>
      <w:r w:rsidRPr="00C51C9D">
        <w:t xml:space="preserve">, </w:t>
      </w:r>
      <w:proofErr w:type="spellStart"/>
      <w:r w:rsidRPr="00C51C9D">
        <w:t>this.setstate</w:t>
      </w:r>
      <w:proofErr w:type="spellEnd"/>
    </w:p>
    <w:p w14:paraId="26DBAA66" w14:textId="4889BDA0" w:rsidR="00AD2322" w:rsidRPr="00AE48AA" w:rsidRDefault="00AD2322" w:rsidP="00CB1E7D">
      <w:pPr>
        <w:rPr>
          <w:u w:val="single"/>
        </w:rPr>
      </w:pPr>
      <w:r w:rsidRPr="00AE48AA">
        <w:rPr>
          <w:u w:val="single"/>
        </w:rPr>
        <w:t>Formulare</w:t>
      </w:r>
    </w:p>
    <w:p w14:paraId="371C4295" w14:textId="7889A880" w:rsidR="00DD5E3A" w:rsidRDefault="00DD5E3A" w:rsidP="00CB1E7D">
      <w:pPr>
        <w:pStyle w:val="SchmaleListeEbene1"/>
      </w:pPr>
      <w:r>
        <w:t xml:space="preserve">Event-Handler bei Inputs registrieren und Zustand ändern. </w:t>
      </w:r>
      <w:r>
        <w:sym w:font="Wingdings" w:char="F0E8"/>
      </w:r>
      <w:r>
        <w:t xml:space="preserve"> </w:t>
      </w:r>
      <w:proofErr w:type="spellStart"/>
      <w:r>
        <w:t>Controlled</w:t>
      </w:r>
      <w:proofErr w:type="spellEnd"/>
      <w:r>
        <w:t xml:space="preserve"> Components</w:t>
      </w:r>
    </w:p>
    <w:p w14:paraId="500DB590" w14:textId="0364B70E" w:rsidR="00240CD8" w:rsidRPr="00AE48AA" w:rsidRDefault="00240CD8" w:rsidP="00AE48AA">
      <w:pPr>
        <w:pStyle w:val="CodeBlock"/>
        <w:ind w:left="284"/>
        <w:rPr>
          <w:sz w:val="10"/>
          <w:szCs w:val="10"/>
        </w:rPr>
      </w:pPr>
      <w:r w:rsidRPr="00AE48AA">
        <w:rPr>
          <w:sz w:val="10"/>
          <w:szCs w:val="10"/>
        </w:rPr>
        <w:t>&lt;</w:t>
      </w:r>
      <w:proofErr w:type="spellStart"/>
      <w:r w:rsidRPr="00AE48AA">
        <w:rPr>
          <w:sz w:val="10"/>
          <w:szCs w:val="10"/>
        </w:rPr>
        <w:t>input</w:t>
      </w:r>
      <w:proofErr w:type="spellEnd"/>
      <w:r w:rsidRPr="00AE48AA">
        <w:rPr>
          <w:sz w:val="10"/>
          <w:szCs w:val="10"/>
        </w:rPr>
        <w:t xml:space="preserve"> </w:t>
      </w:r>
      <w:proofErr w:type="spellStart"/>
      <w:r w:rsidRPr="00AE48AA">
        <w:rPr>
          <w:sz w:val="10"/>
          <w:szCs w:val="10"/>
        </w:rPr>
        <w:t>value</w:t>
      </w:r>
      <w:proofErr w:type="spellEnd"/>
      <w:r w:rsidRPr="00AE48AA">
        <w:rPr>
          <w:sz w:val="10"/>
          <w:szCs w:val="10"/>
        </w:rPr>
        <w:t>={</w:t>
      </w:r>
      <w:proofErr w:type="spellStart"/>
      <w:r w:rsidRPr="00AE48AA">
        <w:rPr>
          <w:sz w:val="10"/>
          <w:szCs w:val="10"/>
        </w:rPr>
        <w:t>username</w:t>
      </w:r>
      <w:proofErr w:type="spellEnd"/>
      <w:r w:rsidRPr="00AE48AA">
        <w:rPr>
          <w:sz w:val="10"/>
          <w:szCs w:val="10"/>
        </w:rPr>
        <w:t xml:space="preserve">} </w:t>
      </w:r>
      <w:r w:rsidRPr="00AE48AA">
        <w:rPr>
          <w:b/>
          <w:sz w:val="10"/>
          <w:szCs w:val="10"/>
        </w:rPr>
        <w:t>type</w:t>
      </w:r>
      <w:r w:rsidRPr="00AE48AA">
        <w:rPr>
          <w:sz w:val="10"/>
          <w:szCs w:val="10"/>
        </w:rPr>
        <w:t>=</w:t>
      </w:r>
      <w:r w:rsidRPr="00AE48AA">
        <w:rPr>
          <w:color w:val="DD1144"/>
          <w:sz w:val="10"/>
          <w:szCs w:val="10"/>
        </w:rPr>
        <w:t>"</w:t>
      </w:r>
      <w:proofErr w:type="spellStart"/>
      <w:r w:rsidRPr="00AE48AA">
        <w:rPr>
          <w:color w:val="DD1144"/>
          <w:sz w:val="10"/>
          <w:szCs w:val="10"/>
        </w:rPr>
        <w:t>text</w:t>
      </w:r>
      <w:proofErr w:type="spellEnd"/>
      <w:r w:rsidRPr="00AE48AA">
        <w:rPr>
          <w:color w:val="DD1144"/>
          <w:sz w:val="10"/>
          <w:szCs w:val="10"/>
        </w:rPr>
        <w:t>"</w:t>
      </w:r>
      <w:r w:rsidRPr="00AE48AA">
        <w:rPr>
          <w:sz w:val="10"/>
          <w:szCs w:val="10"/>
        </w:rPr>
        <w:br/>
      </w:r>
      <w:proofErr w:type="spellStart"/>
      <w:r w:rsidRPr="00AE48AA">
        <w:rPr>
          <w:sz w:val="10"/>
          <w:szCs w:val="10"/>
        </w:rPr>
        <w:t>onChange</w:t>
      </w:r>
      <w:proofErr w:type="spellEnd"/>
      <w:r w:rsidRPr="00AE48AA">
        <w:rPr>
          <w:sz w:val="10"/>
          <w:szCs w:val="10"/>
        </w:rPr>
        <w:t xml:space="preserve">={e =&gt; </w:t>
      </w:r>
      <w:proofErr w:type="spellStart"/>
      <w:r w:rsidRPr="00AE48AA">
        <w:rPr>
          <w:sz w:val="10"/>
          <w:szCs w:val="10"/>
        </w:rPr>
        <w:t>setUsername</w:t>
      </w:r>
      <w:proofErr w:type="spellEnd"/>
      <w:r w:rsidRPr="00AE48AA">
        <w:rPr>
          <w:sz w:val="10"/>
          <w:szCs w:val="10"/>
        </w:rPr>
        <w:t>(</w:t>
      </w:r>
      <w:proofErr w:type="spellStart"/>
      <w:r w:rsidRPr="00AE48AA">
        <w:rPr>
          <w:sz w:val="10"/>
          <w:szCs w:val="10"/>
        </w:rPr>
        <w:t>e.target.value</w:t>
      </w:r>
      <w:proofErr w:type="spellEnd"/>
      <w:r w:rsidRPr="00AE48AA">
        <w:rPr>
          <w:sz w:val="10"/>
          <w:szCs w:val="10"/>
        </w:rPr>
        <w:t>)} /&gt;</w:t>
      </w:r>
    </w:p>
    <w:p w14:paraId="4E15AFF0" w14:textId="2DD2F7F0" w:rsidR="00240CD8" w:rsidRPr="007F1938" w:rsidRDefault="00240CD8" w:rsidP="00CB1E7D">
      <w:pPr>
        <w:pStyle w:val="SchmaleListeEbene1"/>
      </w:pPr>
      <w:r>
        <w:t xml:space="preserve">Formular </w:t>
      </w:r>
      <w:proofErr w:type="spellStart"/>
      <w:r w:rsidR="007F1938">
        <w:t>Submit</w:t>
      </w:r>
      <w:proofErr w:type="spellEnd"/>
      <w:r>
        <w:t xml:space="preserve">: </w:t>
      </w:r>
      <w:proofErr w:type="spellStart"/>
      <w:r w:rsidRPr="007F1938">
        <w:t>event.preventDefault</w:t>
      </w:r>
      <w:proofErr w:type="spellEnd"/>
      <w:r w:rsidRPr="007F1938">
        <w:t>()</w:t>
      </w:r>
    </w:p>
    <w:p w14:paraId="751FF0F0" w14:textId="0D52B314" w:rsidR="007F1938" w:rsidRPr="007F1938" w:rsidRDefault="007F1938" w:rsidP="00DB6F3B">
      <w:r w:rsidRPr="00DB6F3B">
        <w:rPr>
          <w:i/>
          <w:iCs/>
          <w:u w:val="single"/>
        </w:rPr>
        <w:t>Widget-</w:t>
      </w:r>
      <w:proofErr w:type="spellStart"/>
      <w:r w:rsidRPr="00DB6F3B">
        <w:rPr>
          <w:i/>
          <w:iCs/>
          <w:u w:val="single"/>
        </w:rPr>
        <w:t>Libaries</w:t>
      </w:r>
      <w:proofErr w:type="spellEnd"/>
      <w:r w:rsidRPr="007F1938">
        <w:t>:</w:t>
      </w:r>
      <w:r w:rsidR="00DB6F3B" w:rsidRPr="00DB6F3B">
        <w:t xml:space="preserve"> </w:t>
      </w:r>
      <w:r w:rsidR="00DB6F3B">
        <w:t xml:space="preserve">Binden bekannte Frameworks ein als </w:t>
      </w:r>
      <w:proofErr w:type="spellStart"/>
      <w:r w:rsidR="00DB6F3B">
        <w:t>React</w:t>
      </w:r>
      <w:proofErr w:type="spellEnd"/>
      <w:r w:rsidR="00DB6F3B">
        <w:t>-Komponenten (</w:t>
      </w:r>
      <w:proofErr w:type="spellStart"/>
      <w:r w:rsidR="00DB6F3B">
        <w:t>Reactstrap</w:t>
      </w:r>
      <w:proofErr w:type="spellEnd"/>
      <w:r w:rsidR="00DB6F3B">
        <w:t xml:space="preserve">, </w:t>
      </w:r>
      <w:proofErr w:type="spellStart"/>
      <w:r w:rsidR="00DB6F3B">
        <w:t>Semantic</w:t>
      </w:r>
      <w:proofErr w:type="spellEnd"/>
      <w:r w:rsidR="00DB6F3B">
        <w:t xml:space="preserve"> UI </w:t>
      </w:r>
      <w:proofErr w:type="spellStart"/>
      <w:r w:rsidR="00DB6F3B">
        <w:t>React</w:t>
      </w:r>
      <w:proofErr w:type="spellEnd"/>
      <w:r w:rsidR="00DB6F3B">
        <w:t>)</w:t>
      </w:r>
    </w:p>
    <w:p w14:paraId="57FA9E08" w14:textId="7F10583A" w:rsidR="00DD5E3A" w:rsidRPr="00AE48AA" w:rsidRDefault="000F4154" w:rsidP="00CB1E7D">
      <w:pPr>
        <w:rPr>
          <w:u w:val="single"/>
          <w:lang w:val="en-GB"/>
        </w:rPr>
      </w:pPr>
      <w:proofErr w:type="spellStart"/>
      <w:r w:rsidRPr="00AE48AA">
        <w:rPr>
          <w:u w:val="single"/>
          <w:lang w:val="en-GB"/>
        </w:rPr>
        <w:t>Komponenten</w:t>
      </w:r>
      <w:proofErr w:type="spellEnd"/>
      <w:r w:rsidRPr="00AE48AA">
        <w:rPr>
          <w:u w:val="single"/>
          <w:lang w:val="en-GB"/>
        </w:rPr>
        <w:t xml:space="preserve"> Lifecycle</w:t>
      </w:r>
    </w:p>
    <w:p w14:paraId="39393572" w14:textId="2A7F492E" w:rsidR="006A4A14" w:rsidRPr="008A282D" w:rsidRDefault="00D35AFE" w:rsidP="00D35AFE">
      <w:pPr>
        <w:pStyle w:val="SchmaleListeEbene2"/>
        <w:numPr>
          <w:ilvl w:val="0"/>
          <w:numId w:val="0"/>
        </w:numPr>
        <w:rPr>
          <w:lang w:val="en-GB"/>
        </w:rPr>
      </w:pPr>
      <w:r>
        <w:rPr>
          <w:color w:val="A8D08D" w:themeColor="accent6" w:themeTint="99"/>
          <w:lang w:val="en-GB"/>
        </w:rPr>
        <w:t xml:space="preserve">  </w:t>
      </w:r>
      <w:r w:rsidR="00063D63" w:rsidRPr="003B5323">
        <w:rPr>
          <w:color w:val="A8D08D" w:themeColor="accent6" w:themeTint="99"/>
          <w:lang w:val="en-GB"/>
        </w:rPr>
        <w:t xml:space="preserve">Mounting </w:t>
      </w:r>
      <w:r w:rsidR="00063D63">
        <w:sym w:font="Wingdings" w:char="F0E8"/>
      </w:r>
      <w:r w:rsidR="00063D63" w:rsidRPr="003B5323">
        <w:rPr>
          <w:lang w:val="en-GB"/>
        </w:rPr>
        <w:t xml:space="preserve"> Updating</w:t>
      </w:r>
      <w:r w:rsidR="00302B11" w:rsidRPr="003B5323">
        <w:rPr>
          <w:lang w:val="en-GB"/>
        </w:rPr>
        <w:t xml:space="preserve"> </w:t>
      </w:r>
      <w:r w:rsidR="00302B11" w:rsidRPr="003B5323">
        <w:rPr>
          <w:rFonts w:ascii="Cambria Math" w:hAnsi="Cambria Math" w:cs="Cambria Math"/>
        </w:rPr>
        <w:t>⟳</w:t>
      </w:r>
      <w:r w:rsidR="00063D63" w:rsidRPr="003B5323">
        <w:rPr>
          <w:lang w:val="en-GB"/>
        </w:rPr>
        <w:t xml:space="preserve"> </w:t>
      </w:r>
      <w:r w:rsidR="00063D63">
        <w:sym w:font="Wingdings" w:char="F0E8"/>
      </w:r>
      <w:r w:rsidR="00BD450E" w:rsidRPr="003B5323">
        <w:rPr>
          <w:color w:val="F8A826"/>
          <w:lang w:val="en-GB"/>
        </w:rPr>
        <w:t>Unmounting</w:t>
      </w:r>
      <w:r w:rsidR="003B5323" w:rsidRPr="003B5323">
        <w:rPr>
          <w:color w:val="C45911" w:themeColor="accent2" w:themeShade="BF"/>
          <w:lang w:val="en-GB"/>
        </w:rPr>
        <w:t xml:space="preserve"> </w:t>
      </w:r>
      <w:r w:rsidR="003B5323" w:rsidRPr="003B5323">
        <w:rPr>
          <w:lang w:val="en-GB"/>
        </w:rPr>
        <w:t>(</w:t>
      </w:r>
      <w:r w:rsidR="003B5323" w:rsidRPr="003B5323">
        <w:rPr>
          <w:lang w:val="en-GB"/>
        </w:rPr>
        <w:sym w:font="Wingdings" w:char="F0E8"/>
      </w:r>
      <w:r w:rsidR="003B5323">
        <w:rPr>
          <w:lang w:val="en-GB"/>
        </w:rPr>
        <w:t xml:space="preserve"> </w:t>
      </w:r>
      <w:r w:rsidR="003B5323" w:rsidRPr="003B5323">
        <w:rPr>
          <w:color w:val="FF0000"/>
          <w:lang w:val="en-GB"/>
        </w:rPr>
        <w:t>Error</w:t>
      </w:r>
      <w:r w:rsidR="003B5323">
        <w:rPr>
          <w:lang w:val="en-GB"/>
        </w:rPr>
        <w:t>)</w:t>
      </w:r>
      <w:r w:rsidR="008A282D" w:rsidRPr="008A282D">
        <w:rPr>
          <w:lang w:val="en-GB"/>
        </w:rPr>
        <w:t xml:space="preserve">  </w:t>
      </w:r>
    </w:p>
    <w:p w14:paraId="0E0C71D6" w14:textId="48A4B7D1" w:rsidR="003B5323" w:rsidRPr="008A282D" w:rsidRDefault="00587128" w:rsidP="00D35AFE">
      <w:pPr>
        <w:pStyle w:val="SchmaleListeEbene2"/>
        <w:numPr>
          <w:ilvl w:val="0"/>
          <w:numId w:val="0"/>
        </w:numPr>
        <w:rPr>
          <w:b/>
          <w:bCs/>
          <w:lang w:val="en-GB"/>
        </w:rPr>
      </w:pPr>
      <w:r>
        <w:sym w:font="Wingdings" w:char="F0E8"/>
      </w:r>
      <w:proofErr w:type="spellStart"/>
      <w:r w:rsidRPr="008A282D">
        <w:rPr>
          <w:lang w:val="en-GB"/>
        </w:rPr>
        <w:t>Bessere</w:t>
      </w:r>
      <w:proofErr w:type="spellEnd"/>
      <w:r w:rsidRPr="008A282D">
        <w:rPr>
          <w:lang w:val="en-GB"/>
        </w:rPr>
        <w:t xml:space="preserve"> </w:t>
      </w:r>
      <w:proofErr w:type="spellStart"/>
      <w:r w:rsidRPr="008A282D">
        <w:rPr>
          <w:lang w:val="en-GB"/>
        </w:rPr>
        <w:t>Lösung</w:t>
      </w:r>
      <w:proofErr w:type="spellEnd"/>
      <w:r w:rsidRPr="008A282D">
        <w:rPr>
          <w:lang w:val="en-GB"/>
        </w:rPr>
        <w:t xml:space="preserve">: </w:t>
      </w:r>
      <w:r w:rsidRPr="008A282D">
        <w:rPr>
          <w:b/>
          <w:bCs/>
          <w:lang w:val="en-GB"/>
        </w:rPr>
        <w:t>Effect Hooks</w:t>
      </w:r>
    </w:p>
    <w:p w14:paraId="24C82A38" w14:textId="07BC6240" w:rsidR="009551B2" w:rsidRPr="00CB1E7D" w:rsidRDefault="009551B2" w:rsidP="00CB1E7D">
      <w:pPr>
        <w:pStyle w:val="CodeBlock"/>
        <w:divId w:val="1711612644"/>
        <w:rPr>
          <w:sz w:val="10"/>
          <w:szCs w:val="10"/>
          <w:lang w:val="en-GB"/>
        </w:rPr>
      </w:pPr>
      <w:r w:rsidRPr="00CB1E7D">
        <w:rPr>
          <w:b/>
          <w:sz w:val="10"/>
          <w:szCs w:val="10"/>
          <w:lang w:val="en-GB"/>
        </w:rPr>
        <w:t>function</w:t>
      </w:r>
      <w:r w:rsidRPr="00CB1E7D">
        <w:rPr>
          <w:sz w:val="10"/>
          <w:szCs w:val="10"/>
          <w:lang w:val="en-GB"/>
        </w:rPr>
        <w:t xml:space="preserve"> </w:t>
      </w:r>
      <w:proofErr w:type="spellStart"/>
      <w:r w:rsidRPr="00CB1E7D">
        <w:rPr>
          <w:b/>
          <w:color w:val="990000"/>
          <w:sz w:val="10"/>
          <w:szCs w:val="10"/>
          <w:lang w:val="en-GB"/>
        </w:rPr>
        <w:t>ClockHooked</w:t>
      </w:r>
      <w:proofErr w:type="spellEnd"/>
      <w:r w:rsidRPr="00CB1E7D">
        <w:rPr>
          <w:sz w:val="10"/>
          <w:szCs w:val="10"/>
          <w:lang w:val="en-GB"/>
        </w:rPr>
        <w:t>() {</w:t>
      </w:r>
      <w:r w:rsidRPr="00CB1E7D">
        <w:rPr>
          <w:sz w:val="10"/>
          <w:szCs w:val="10"/>
          <w:lang w:val="en-GB"/>
        </w:rPr>
        <w:br/>
        <w:t xml:space="preserve">  </w:t>
      </w:r>
      <w:proofErr w:type="spellStart"/>
      <w:r w:rsidRPr="00CB1E7D">
        <w:rPr>
          <w:b/>
          <w:sz w:val="10"/>
          <w:szCs w:val="10"/>
          <w:lang w:val="en-GB"/>
        </w:rPr>
        <w:t>const</w:t>
      </w:r>
      <w:proofErr w:type="spellEnd"/>
      <w:r w:rsidRPr="00CB1E7D">
        <w:rPr>
          <w:sz w:val="10"/>
          <w:szCs w:val="10"/>
          <w:lang w:val="en-GB"/>
        </w:rPr>
        <w:t xml:space="preserve"> [date, </w:t>
      </w:r>
      <w:proofErr w:type="spellStart"/>
      <w:r w:rsidRPr="00CB1E7D">
        <w:rPr>
          <w:sz w:val="10"/>
          <w:szCs w:val="10"/>
          <w:lang w:val="en-GB"/>
        </w:rPr>
        <w:t>setDate</w:t>
      </w:r>
      <w:proofErr w:type="spellEnd"/>
      <w:r w:rsidRPr="00CB1E7D">
        <w:rPr>
          <w:sz w:val="10"/>
          <w:szCs w:val="10"/>
          <w:lang w:val="en-GB"/>
        </w:rPr>
        <w:t xml:space="preserve">] = </w:t>
      </w:r>
      <w:proofErr w:type="spellStart"/>
      <w:r w:rsidRPr="00CB1E7D">
        <w:rPr>
          <w:sz w:val="10"/>
          <w:szCs w:val="10"/>
          <w:lang w:val="en-GB"/>
        </w:rPr>
        <w:t>useState</w:t>
      </w:r>
      <w:proofErr w:type="spellEnd"/>
      <w:r w:rsidRPr="00CB1E7D">
        <w:rPr>
          <w:sz w:val="10"/>
          <w:szCs w:val="10"/>
          <w:lang w:val="en-GB"/>
        </w:rPr>
        <w:t>(</w:t>
      </w:r>
      <w:r w:rsidRPr="00CB1E7D">
        <w:rPr>
          <w:b/>
          <w:sz w:val="10"/>
          <w:szCs w:val="10"/>
          <w:lang w:val="en-GB"/>
        </w:rPr>
        <w:t>new</w:t>
      </w:r>
      <w:r w:rsidRPr="00CB1E7D">
        <w:rPr>
          <w:sz w:val="10"/>
          <w:szCs w:val="10"/>
          <w:lang w:val="en-GB"/>
        </w:rPr>
        <w:t xml:space="preserve"> </w:t>
      </w:r>
      <w:r w:rsidRPr="00CB1E7D">
        <w:rPr>
          <w:color w:val="0086B3"/>
          <w:sz w:val="10"/>
          <w:szCs w:val="10"/>
          <w:lang w:val="en-GB"/>
        </w:rPr>
        <w:t>Date</w:t>
      </w:r>
      <w:r w:rsidRPr="00CB1E7D">
        <w:rPr>
          <w:sz w:val="10"/>
          <w:szCs w:val="10"/>
          <w:lang w:val="en-GB"/>
        </w:rPr>
        <w:t>())</w:t>
      </w:r>
      <w:r w:rsidRPr="00CB1E7D">
        <w:rPr>
          <w:sz w:val="10"/>
          <w:szCs w:val="10"/>
          <w:lang w:val="en-GB"/>
        </w:rPr>
        <w:br/>
        <w:t xml:space="preserve">  </w:t>
      </w:r>
      <w:proofErr w:type="spellStart"/>
      <w:r w:rsidRPr="00CB1E7D">
        <w:rPr>
          <w:sz w:val="10"/>
          <w:szCs w:val="10"/>
          <w:lang w:val="en-GB"/>
        </w:rPr>
        <w:t>useEffect</w:t>
      </w:r>
      <w:proofErr w:type="spellEnd"/>
      <w:r w:rsidRPr="00CB1E7D">
        <w:rPr>
          <w:sz w:val="10"/>
          <w:szCs w:val="10"/>
          <w:lang w:val="en-GB"/>
        </w:rPr>
        <w:t xml:space="preserve">(() =&gt; { </w:t>
      </w:r>
      <w:r w:rsidRPr="00CB1E7D">
        <w:rPr>
          <w:i/>
          <w:color w:val="999988"/>
          <w:sz w:val="10"/>
          <w:szCs w:val="10"/>
          <w:lang w:val="en-GB"/>
        </w:rPr>
        <w:t>// mount</w:t>
      </w:r>
      <w:r w:rsidRPr="00CB1E7D">
        <w:rPr>
          <w:sz w:val="10"/>
          <w:szCs w:val="10"/>
          <w:lang w:val="en-GB"/>
        </w:rPr>
        <w:br/>
        <w:t xml:space="preserve">  </w:t>
      </w:r>
      <w:proofErr w:type="spellStart"/>
      <w:r w:rsidRPr="00CB1E7D">
        <w:rPr>
          <w:b/>
          <w:sz w:val="10"/>
          <w:szCs w:val="10"/>
          <w:lang w:val="en-GB"/>
        </w:rPr>
        <w:t>const</w:t>
      </w:r>
      <w:proofErr w:type="spellEnd"/>
      <w:r w:rsidRPr="00CB1E7D">
        <w:rPr>
          <w:sz w:val="10"/>
          <w:szCs w:val="10"/>
          <w:lang w:val="en-GB"/>
        </w:rPr>
        <w:t xml:space="preserve"> </w:t>
      </w:r>
      <w:proofErr w:type="spellStart"/>
      <w:r w:rsidRPr="00CB1E7D">
        <w:rPr>
          <w:sz w:val="10"/>
          <w:szCs w:val="10"/>
          <w:lang w:val="en-GB"/>
        </w:rPr>
        <w:t>timerID</w:t>
      </w:r>
      <w:proofErr w:type="spellEnd"/>
      <w:r w:rsidRPr="00CB1E7D">
        <w:rPr>
          <w:sz w:val="10"/>
          <w:szCs w:val="10"/>
          <w:lang w:val="en-GB"/>
        </w:rPr>
        <w:t xml:space="preserve"> = </w:t>
      </w:r>
      <w:proofErr w:type="spellStart"/>
      <w:r w:rsidRPr="00CB1E7D">
        <w:rPr>
          <w:sz w:val="10"/>
          <w:szCs w:val="10"/>
          <w:lang w:val="en-GB"/>
        </w:rPr>
        <w:t>setInterval</w:t>
      </w:r>
      <w:proofErr w:type="spellEnd"/>
      <w:r w:rsidRPr="00CB1E7D">
        <w:rPr>
          <w:sz w:val="10"/>
          <w:szCs w:val="10"/>
          <w:lang w:val="en-GB"/>
        </w:rPr>
        <w:t xml:space="preserve">(() =&gt; </w:t>
      </w:r>
      <w:proofErr w:type="spellStart"/>
      <w:r w:rsidRPr="00CB1E7D">
        <w:rPr>
          <w:sz w:val="10"/>
          <w:szCs w:val="10"/>
          <w:lang w:val="en-GB"/>
        </w:rPr>
        <w:t>setDate</w:t>
      </w:r>
      <w:proofErr w:type="spellEnd"/>
      <w:r w:rsidRPr="00CB1E7D">
        <w:rPr>
          <w:sz w:val="10"/>
          <w:szCs w:val="10"/>
          <w:lang w:val="en-GB"/>
        </w:rPr>
        <w:t>(</w:t>
      </w:r>
      <w:r w:rsidRPr="00CB1E7D">
        <w:rPr>
          <w:b/>
          <w:sz w:val="10"/>
          <w:szCs w:val="10"/>
          <w:lang w:val="en-GB"/>
        </w:rPr>
        <w:t>new</w:t>
      </w:r>
      <w:r w:rsidRPr="00CB1E7D">
        <w:rPr>
          <w:sz w:val="10"/>
          <w:szCs w:val="10"/>
          <w:lang w:val="en-GB"/>
        </w:rPr>
        <w:t xml:space="preserve"> </w:t>
      </w:r>
      <w:r w:rsidRPr="00CB1E7D">
        <w:rPr>
          <w:color w:val="0086B3"/>
          <w:sz w:val="10"/>
          <w:szCs w:val="10"/>
          <w:lang w:val="en-GB"/>
        </w:rPr>
        <w:t>Date</w:t>
      </w:r>
      <w:r w:rsidRPr="00CB1E7D">
        <w:rPr>
          <w:sz w:val="10"/>
          <w:szCs w:val="10"/>
          <w:lang w:val="en-GB"/>
        </w:rPr>
        <w:t xml:space="preserve">()), </w:t>
      </w:r>
      <w:r w:rsidRPr="00CB1E7D">
        <w:rPr>
          <w:color w:val="008080"/>
          <w:sz w:val="10"/>
          <w:szCs w:val="10"/>
          <w:lang w:val="en-GB"/>
        </w:rPr>
        <w:t>1000</w:t>
      </w:r>
      <w:r w:rsidRPr="00CB1E7D">
        <w:rPr>
          <w:sz w:val="10"/>
          <w:szCs w:val="10"/>
          <w:lang w:val="en-GB"/>
        </w:rPr>
        <w:t>)</w:t>
      </w:r>
      <w:r w:rsidRPr="00CB1E7D">
        <w:rPr>
          <w:sz w:val="10"/>
          <w:szCs w:val="10"/>
          <w:lang w:val="en-GB"/>
        </w:rPr>
        <w:br/>
        <w:t xml:space="preserve">  </w:t>
      </w:r>
      <w:r w:rsidRPr="00CB1E7D">
        <w:rPr>
          <w:b/>
          <w:sz w:val="10"/>
          <w:szCs w:val="10"/>
          <w:lang w:val="en-GB"/>
        </w:rPr>
        <w:t>return</w:t>
      </w:r>
      <w:r w:rsidRPr="00CB1E7D">
        <w:rPr>
          <w:sz w:val="10"/>
          <w:szCs w:val="10"/>
          <w:lang w:val="en-GB"/>
        </w:rPr>
        <w:t xml:space="preserve"> () =&gt; {</w:t>
      </w:r>
      <w:proofErr w:type="spellStart"/>
      <w:r w:rsidRPr="00CB1E7D">
        <w:rPr>
          <w:sz w:val="10"/>
          <w:szCs w:val="10"/>
          <w:lang w:val="en-GB"/>
        </w:rPr>
        <w:t>clearInterval</w:t>
      </w:r>
      <w:proofErr w:type="spellEnd"/>
      <w:r w:rsidRPr="00CB1E7D">
        <w:rPr>
          <w:sz w:val="10"/>
          <w:szCs w:val="10"/>
          <w:lang w:val="en-GB"/>
        </w:rPr>
        <w:t>(</w:t>
      </w:r>
      <w:proofErr w:type="spellStart"/>
      <w:r w:rsidRPr="00CB1E7D">
        <w:rPr>
          <w:sz w:val="10"/>
          <w:szCs w:val="10"/>
          <w:lang w:val="en-GB"/>
        </w:rPr>
        <w:t>timerID</w:t>
      </w:r>
      <w:proofErr w:type="spellEnd"/>
      <w:r w:rsidRPr="00CB1E7D">
        <w:rPr>
          <w:sz w:val="10"/>
          <w:szCs w:val="10"/>
          <w:lang w:val="en-GB"/>
        </w:rPr>
        <w:t>)}}</w:t>
      </w:r>
      <w:r w:rsidR="00BB5618" w:rsidRPr="00CB1E7D">
        <w:rPr>
          <w:i/>
          <w:color w:val="999988"/>
          <w:sz w:val="10"/>
          <w:szCs w:val="10"/>
          <w:lang w:val="en-GB"/>
        </w:rPr>
        <w:t>// unmount</w:t>
      </w:r>
      <w:r w:rsidR="00BB5618">
        <w:rPr>
          <w:i/>
          <w:color w:val="999988"/>
          <w:sz w:val="10"/>
          <w:szCs w:val="10"/>
          <w:lang w:val="en-GB"/>
        </w:rPr>
        <w:br/>
        <w:t xml:space="preserve">     </w:t>
      </w:r>
      <w:r w:rsidRPr="00CB1E7D">
        <w:rPr>
          <w:sz w:val="10"/>
          <w:szCs w:val="10"/>
          <w:lang w:val="en-GB"/>
        </w:rPr>
        <w:t>, []</w:t>
      </w:r>
      <w:r w:rsidR="006A0EBF" w:rsidRPr="00CB1E7D">
        <w:rPr>
          <w:sz w:val="10"/>
          <w:szCs w:val="10"/>
          <w:lang w:val="en-GB"/>
        </w:rPr>
        <w:t xml:space="preserve"> </w:t>
      </w:r>
      <w:r w:rsidR="006A0EBF" w:rsidRPr="00CB1E7D">
        <w:rPr>
          <w:i/>
          <w:color w:val="999988"/>
          <w:sz w:val="10"/>
          <w:szCs w:val="10"/>
          <w:lang w:val="en-GB"/>
        </w:rPr>
        <w:t>// dependencies</w:t>
      </w:r>
      <w:r w:rsidRPr="00CB1E7D">
        <w:rPr>
          <w:sz w:val="10"/>
          <w:szCs w:val="10"/>
          <w:lang w:val="en-GB"/>
        </w:rPr>
        <w:t>)</w:t>
      </w:r>
      <w:r w:rsidRPr="00CB1E7D">
        <w:rPr>
          <w:sz w:val="10"/>
          <w:szCs w:val="10"/>
          <w:lang w:val="en-GB"/>
        </w:rPr>
        <w:br/>
        <w:t xml:space="preserve">  </w:t>
      </w:r>
      <w:r w:rsidRPr="00CB1E7D">
        <w:rPr>
          <w:b/>
          <w:sz w:val="10"/>
          <w:szCs w:val="10"/>
          <w:lang w:val="en-GB"/>
        </w:rPr>
        <w:t>return</w:t>
      </w:r>
      <w:r w:rsidRPr="00CB1E7D">
        <w:rPr>
          <w:sz w:val="10"/>
          <w:szCs w:val="10"/>
          <w:lang w:val="en-GB"/>
        </w:rPr>
        <w:t xml:space="preserve"> (</w:t>
      </w:r>
      <w:r w:rsidRPr="00CB1E7D">
        <w:rPr>
          <w:sz w:val="10"/>
          <w:szCs w:val="10"/>
          <w:lang w:val="en-GB"/>
        </w:rPr>
        <w:br/>
        <w:t xml:space="preserve">  </w:t>
      </w:r>
      <w:r w:rsidRPr="00CB1E7D">
        <w:rPr>
          <w:color w:val="000080"/>
          <w:sz w:val="10"/>
          <w:szCs w:val="10"/>
          <w:lang w:val="en-GB"/>
        </w:rPr>
        <w:t>&lt;div&gt;</w:t>
      </w:r>
      <w:r w:rsidRPr="00CB1E7D">
        <w:rPr>
          <w:sz w:val="10"/>
          <w:szCs w:val="10"/>
          <w:lang w:val="en-GB"/>
        </w:rPr>
        <w:br/>
        <w:t xml:space="preserve">    </w:t>
      </w:r>
      <w:r w:rsidRPr="00CB1E7D">
        <w:rPr>
          <w:color w:val="000080"/>
          <w:sz w:val="10"/>
          <w:szCs w:val="10"/>
          <w:lang w:val="en-GB"/>
        </w:rPr>
        <w:t>&lt;h2&gt;</w:t>
      </w:r>
      <w:r w:rsidRPr="00CB1E7D">
        <w:rPr>
          <w:sz w:val="10"/>
          <w:szCs w:val="10"/>
          <w:lang w:val="en-GB"/>
        </w:rPr>
        <w:t>It is {</w:t>
      </w:r>
      <w:proofErr w:type="spellStart"/>
      <w:r w:rsidRPr="00CB1E7D">
        <w:rPr>
          <w:sz w:val="10"/>
          <w:szCs w:val="10"/>
          <w:lang w:val="en-GB"/>
        </w:rPr>
        <w:t>date.toLocaleTimeString</w:t>
      </w:r>
      <w:proofErr w:type="spellEnd"/>
      <w:r w:rsidRPr="00CB1E7D">
        <w:rPr>
          <w:sz w:val="10"/>
          <w:szCs w:val="10"/>
          <w:lang w:val="en-GB"/>
        </w:rPr>
        <w:t>()}.</w:t>
      </w:r>
      <w:r w:rsidRPr="00CB1E7D">
        <w:rPr>
          <w:color w:val="000080"/>
          <w:sz w:val="10"/>
          <w:szCs w:val="10"/>
          <w:lang w:val="en-GB"/>
        </w:rPr>
        <w:t>&lt;/h2&gt;</w:t>
      </w:r>
      <w:r w:rsidRPr="00CB1E7D">
        <w:rPr>
          <w:sz w:val="10"/>
          <w:szCs w:val="10"/>
          <w:lang w:val="en-GB"/>
        </w:rPr>
        <w:br/>
        <w:t xml:space="preserve">  </w:t>
      </w:r>
      <w:r w:rsidRPr="00CB1E7D">
        <w:rPr>
          <w:color w:val="000080"/>
          <w:sz w:val="10"/>
          <w:szCs w:val="10"/>
          <w:lang w:val="en-GB"/>
        </w:rPr>
        <w:t>&lt;/div</w:t>
      </w:r>
      <w:r w:rsidR="00D35AFE">
        <w:rPr>
          <w:color w:val="000080"/>
          <w:sz w:val="10"/>
          <w:szCs w:val="10"/>
          <w:lang w:val="en-GB"/>
        </w:rPr>
        <w:t>&gt;</w:t>
      </w:r>
      <w:r w:rsidRPr="00CB1E7D">
        <w:rPr>
          <w:sz w:val="10"/>
          <w:szCs w:val="10"/>
          <w:lang w:val="en-GB"/>
        </w:rPr>
        <w:t>)}</w:t>
      </w:r>
    </w:p>
    <w:p w14:paraId="2E894B10" w14:textId="7A5BBDBE" w:rsidR="002372FD" w:rsidRDefault="001F497C" w:rsidP="00CB1E7D">
      <w:pPr>
        <w:divId w:val="1711612644"/>
      </w:pPr>
      <w:proofErr w:type="spellStart"/>
      <w:r w:rsidRPr="006A0EBF">
        <w:t>Dependencies</w:t>
      </w:r>
      <w:proofErr w:type="spellEnd"/>
      <w:r w:rsidRPr="006A0EBF">
        <w:t xml:space="preserve"> ([]) helfen um</w:t>
      </w:r>
      <w:r w:rsidR="006A0EBF">
        <w:t xml:space="preserve"> </w:t>
      </w:r>
      <w:proofErr w:type="spellStart"/>
      <w:r w:rsidR="006A0EBF">
        <w:t>Effect</w:t>
      </w:r>
      <w:proofErr w:type="spellEnd"/>
      <w:r w:rsidR="006A0EBF">
        <w:t xml:space="preserve"> nur auszulösen, wenn sich bestimmte Variablen ändern. Ebenso </w:t>
      </w:r>
      <w:proofErr w:type="spellStart"/>
      <w:r w:rsidR="006A0EBF">
        <w:t>fetch</w:t>
      </w:r>
      <w:proofErr w:type="spellEnd"/>
      <w:r w:rsidR="006A0EBF">
        <w:t xml:space="preserve"> </w:t>
      </w:r>
      <w:proofErr w:type="spellStart"/>
      <w:r w:rsidR="006A0EBF">
        <w:t>with</w:t>
      </w:r>
      <w:proofErr w:type="spellEnd"/>
      <w:r w:rsidR="006A0EBF">
        <w:t xml:space="preserve"> </w:t>
      </w:r>
      <w:r w:rsidR="00237FC3">
        <w:t>then</w:t>
      </w:r>
      <w:r w:rsidR="006A0EBF">
        <w:t xml:space="preserve"> ist möglich, da </w:t>
      </w:r>
      <w:proofErr w:type="spellStart"/>
      <w:r w:rsidR="006A0EBF">
        <w:t>async</w:t>
      </w:r>
      <w:proofErr w:type="spellEnd"/>
      <w:r w:rsidR="006A0EBF">
        <w:t>.</w:t>
      </w:r>
    </w:p>
    <w:p w14:paraId="1841E00B" w14:textId="03486ACB" w:rsidR="00F512C4" w:rsidRPr="00157F21" w:rsidRDefault="00F512C4" w:rsidP="00CB1E7D">
      <w:pPr>
        <w:divId w:val="1711612644"/>
        <w:rPr>
          <w:u w:val="single"/>
        </w:rPr>
      </w:pPr>
      <w:proofErr w:type="spellStart"/>
      <w:r w:rsidRPr="00157F21">
        <w:rPr>
          <w:u w:val="single"/>
        </w:rPr>
        <w:t>React</w:t>
      </w:r>
      <w:proofErr w:type="spellEnd"/>
      <w:r w:rsidRPr="00157F21">
        <w:rPr>
          <w:u w:val="single"/>
        </w:rPr>
        <w:t xml:space="preserve"> Router</w:t>
      </w:r>
      <w:r w:rsidR="00157F21">
        <w:rPr>
          <w:u w:val="single"/>
        </w:rPr>
        <w:t>:</w:t>
      </w:r>
    </w:p>
    <w:p w14:paraId="3BFD85D2" w14:textId="79E21B86" w:rsidR="003444D3" w:rsidRDefault="003444D3" w:rsidP="00CB1E7D">
      <w:pPr>
        <w:divId w:val="1711612644"/>
      </w:pPr>
      <w:r>
        <w:t>Komponenten</w:t>
      </w:r>
      <w:r w:rsidR="007D3284">
        <w:t>bibliothek um Komponenten</w:t>
      </w:r>
      <w:r>
        <w:t xml:space="preserve"> anzeigen, je nach URL.</w:t>
      </w:r>
    </w:p>
    <w:p w14:paraId="75B13747" w14:textId="52861E63" w:rsidR="00D566BA" w:rsidRDefault="00D566BA" w:rsidP="00CB1E7D">
      <w:pPr>
        <w:pStyle w:val="SchmaleListeEbene1"/>
        <w:divId w:val="1711612644"/>
      </w:pPr>
      <w:r w:rsidRPr="00D566BA">
        <w:rPr>
          <w:i/>
          <w:iCs/>
        </w:rPr>
        <w:t>&lt;</w:t>
      </w:r>
      <w:proofErr w:type="spellStart"/>
      <w:r w:rsidRPr="00D566BA">
        <w:rPr>
          <w:i/>
          <w:iCs/>
        </w:rPr>
        <w:t>BrowserRouter</w:t>
      </w:r>
      <w:proofErr w:type="spellEnd"/>
      <w:r w:rsidRPr="00D566BA">
        <w:rPr>
          <w:i/>
          <w:iCs/>
        </w:rPr>
        <w:t>&gt;</w:t>
      </w:r>
      <w:r>
        <w:t>: (Alle Routen müssen Teil davon sein&gt;</w:t>
      </w:r>
    </w:p>
    <w:p w14:paraId="22A5ECBA" w14:textId="0660CFAD" w:rsidR="00D566BA" w:rsidRDefault="00D566BA" w:rsidP="00CB1E7D">
      <w:pPr>
        <w:pStyle w:val="SchmaleListeEbene1"/>
        <w:divId w:val="1711612644"/>
      </w:pPr>
      <w:r w:rsidRPr="00D566BA">
        <w:rPr>
          <w:i/>
          <w:iCs/>
        </w:rPr>
        <w:t>&lt;Route&gt;</w:t>
      </w:r>
      <w:r>
        <w:t xml:space="preserve">: Wird nur gerendert wenn </w:t>
      </w:r>
      <w:proofErr w:type="spellStart"/>
      <w:r>
        <w:t>path</w:t>
      </w:r>
      <w:proofErr w:type="spellEnd"/>
      <w:r>
        <w:t xml:space="preserve"> matcht</w:t>
      </w:r>
    </w:p>
    <w:p w14:paraId="2209EE0E" w14:textId="798DDDE2" w:rsidR="00D566BA" w:rsidRDefault="00D566BA" w:rsidP="00CB1E7D">
      <w:pPr>
        <w:pStyle w:val="SchmaleListeEbene1"/>
        <w:divId w:val="1711612644"/>
      </w:pPr>
      <w:r w:rsidRPr="00D566BA">
        <w:rPr>
          <w:i/>
          <w:iCs/>
        </w:rPr>
        <w:t>&lt;Link&gt;:</w:t>
      </w:r>
      <w:r>
        <w:t xml:space="preserve"> statt a zu verwenden bei internen Links.</w:t>
      </w:r>
    </w:p>
    <w:p w14:paraId="75B8841F" w14:textId="7D08F7D1" w:rsidR="00D566BA" w:rsidRPr="00AE48AA" w:rsidRDefault="00D566BA" w:rsidP="00AE48AA">
      <w:pPr>
        <w:pStyle w:val="CodeBlock"/>
        <w:divId w:val="1711612644"/>
        <w:rPr>
          <w:sz w:val="10"/>
          <w:szCs w:val="10"/>
          <w:lang w:val="en-GB"/>
        </w:rPr>
      </w:pPr>
      <w:r w:rsidRPr="00AE48AA">
        <w:rPr>
          <w:color w:val="333333"/>
          <w:sz w:val="10"/>
          <w:szCs w:val="10"/>
          <w:lang w:val="en-GB"/>
        </w:rPr>
        <w:t>function App() {</w:t>
      </w:r>
      <w:r w:rsidRPr="00AE48AA">
        <w:rPr>
          <w:color w:val="333333"/>
          <w:sz w:val="10"/>
          <w:szCs w:val="10"/>
          <w:lang w:val="en-GB"/>
        </w:rPr>
        <w:br/>
        <w:t xml:space="preserve">  return (</w:t>
      </w:r>
      <w:r w:rsidR="009B70E0" w:rsidRPr="00AE48AA">
        <w:rPr>
          <w:color w:val="333333"/>
          <w:sz w:val="10"/>
          <w:szCs w:val="10"/>
          <w:lang w:val="en-GB"/>
        </w:rPr>
        <w:t xml:space="preserve"> </w:t>
      </w:r>
      <w:r w:rsidRPr="00AE48AA">
        <w:rPr>
          <w:color w:val="333333"/>
          <w:sz w:val="10"/>
          <w:szCs w:val="10"/>
          <w:lang w:val="en-GB"/>
        </w:rPr>
        <w:br/>
      </w:r>
      <w:r w:rsidRPr="00AE48AA">
        <w:rPr>
          <w:sz w:val="10"/>
          <w:szCs w:val="10"/>
          <w:lang w:val="en-GB"/>
        </w:rPr>
        <w:t xml:space="preserve">    &lt;</w:t>
      </w:r>
      <w:proofErr w:type="spellStart"/>
      <w:r w:rsidRPr="00AE48AA">
        <w:rPr>
          <w:sz w:val="10"/>
          <w:szCs w:val="10"/>
          <w:lang w:val="en-GB"/>
        </w:rPr>
        <w:t>BrowserRouter</w:t>
      </w:r>
      <w:proofErr w:type="spellEnd"/>
      <w:r w:rsidRPr="00AE48AA">
        <w:rPr>
          <w:sz w:val="10"/>
          <w:szCs w:val="10"/>
          <w:lang w:val="en-GB"/>
        </w:rPr>
        <w:t>&gt;</w:t>
      </w:r>
      <w:r w:rsidRPr="00AE48AA">
        <w:rPr>
          <w:color w:val="333333"/>
          <w:sz w:val="10"/>
          <w:szCs w:val="10"/>
          <w:lang w:val="en-GB"/>
        </w:rPr>
        <w:br/>
      </w:r>
      <w:r w:rsidRPr="00AE48AA">
        <w:rPr>
          <w:sz w:val="10"/>
          <w:szCs w:val="10"/>
          <w:lang w:val="en-GB"/>
        </w:rPr>
        <w:t xml:space="preserve">      &lt;div&gt;</w:t>
      </w:r>
      <w:r w:rsidRPr="00AE48AA">
        <w:rPr>
          <w:color w:val="333333"/>
          <w:sz w:val="10"/>
          <w:szCs w:val="10"/>
          <w:lang w:val="en-GB"/>
        </w:rPr>
        <w:br/>
      </w:r>
      <w:r w:rsidRPr="00AE48AA">
        <w:rPr>
          <w:sz w:val="10"/>
          <w:szCs w:val="10"/>
          <w:lang w:val="en-GB"/>
        </w:rPr>
        <w:t xml:space="preserve">        &lt;</w:t>
      </w:r>
      <w:proofErr w:type="spellStart"/>
      <w:r w:rsidRPr="00AE48AA">
        <w:rPr>
          <w:sz w:val="10"/>
          <w:szCs w:val="10"/>
          <w:lang w:val="en-GB"/>
        </w:rPr>
        <w:t>ul</w:t>
      </w:r>
      <w:proofErr w:type="spellEnd"/>
      <w:r w:rsidRPr="00AE48AA">
        <w:rPr>
          <w:sz w:val="10"/>
          <w:szCs w:val="10"/>
          <w:lang w:val="en-GB"/>
        </w:rPr>
        <w:t>&gt;</w:t>
      </w:r>
      <w:r w:rsidRPr="00AE48AA">
        <w:rPr>
          <w:color w:val="333333"/>
          <w:sz w:val="10"/>
          <w:szCs w:val="10"/>
          <w:lang w:val="en-GB"/>
        </w:rPr>
        <w:br/>
      </w:r>
      <w:r w:rsidRPr="00AE48AA">
        <w:rPr>
          <w:sz w:val="10"/>
          <w:szCs w:val="10"/>
          <w:lang w:val="en-GB"/>
        </w:rPr>
        <w:t xml:space="preserve">        </w:t>
      </w:r>
      <w:r w:rsidR="007D67B1" w:rsidRPr="00AE48AA">
        <w:rPr>
          <w:sz w:val="10"/>
          <w:szCs w:val="10"/>
          <w:lang w:val="en-GB"/>
        </w:rPr>
        <w:t xml:space="preserve">  </w:t>
      </w:r>
      <w:r w:rsidRPr="00AE48AA">
        <w:rPr>
          <w:sz w:val="10"/>
          <w:szCs w:val="10"/>
          <w:lang w:val="en-GB"/>
        </w:rPr>
        <w:t>&lt;li&gt;&lt;Link to=</w:t>
      </w:r>
      <w:r w:rsidRPr="00AE48AA">
        <w:rPr>
          <w:color w:val="DD1144"/>
          <w:sz w:val="10"/>
          <w:szCs w:val="10"/>
          <w:lang w:val="en-GB"/>
        </w:rPr>
        <w:t>"/"</w:t>
      </w:r>
      <w:r w:rsidRPr="00AE48AA">
        <w:rPr>
          <w:sz w:val="10"/>
          <w:szCs w:val="10"/>
          <w:lang w:val="en-GB"/>
        </w:rPr>
        <w:t>&gt;</w:t>
      </w:r>
      <w:r w:rsidRPr="00AE48AA">
        <w:rPr>
          <w:color w:val="333333"/>
          <w:sz w:val="10"/>
          <w:szCs w:val="10"/>
          <w:lang w:val="en-GB"/>
        </w:rPr>
        <w:t>Home</w:t>
      </w:r>
      <w:r w:rsidRPr="00AE48AA">
        <w:rPr>
          <w:sz w:val="10"/>
          <w:szCs w:val="10"/>
          <w:lang w:val="en-GB"/>
        </w:rPr>
        <w:t>&lt;/Link&gt;&lt;/li&gt;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  </w:t>
      </w:r>
      <w:r w:rsidRPr="00AE48AA">
        <w:rPr>
          <w:sz w:val="10"/>
          <w:szCs w:val="10"/>
          <w:lang w:val="en-GB"/>
        </w:rPr>
        <w:t>&lt;li&gt;&lt;Link to=</w:t>
      </w:r>
      <w:r w:rsidRPr="00AE48AA">
        <w:rPr>
          <w:color w:val="DD1144"/>
          <w:sz w:val="10"/>
          <w:szCs w:val="10"/>
          <w:lang w:val="en-GB"/>
        </w:rPr>
        <w:t>"/</w:t>
      </w:r>
      <w:r w:rsidR="000376F8" w:rsidRPr="00AE48AA">
        <w:rPr>
          <w:color w:val="DD1144"/>
          <w:sz w:val="10"/>
          <w:szCs w:val="10"/>
          <w:lang w:val="en-GB"/>
        </w:rPr>
        <w:t>list</w:t>
      </w:r>
      <w:r w:rsidRPr="00AE48AA">
        <w:rPr>
          <w:color w:val="DD1144"/>
          <w:sz w:val="10"/>
          <w:szCs w:val="10"/>
          <w:lang w:val="en-GB"/>
        </w:rPr>
        <w:t>"</w:t>
      </w:r>
      <w:r w:rsidRPr="00AE48AA">
        <w:rPr>
          <w:sz w:val="10"/>
          <w:szCs w:val="10"/>
          <w:lang w:val="en-GB"/>
        </w:rPr>
        <w:t>&gt;</w:t>
      </w:r>
      <w:r w:rsidR="000376F8" w:rsidRPr="00AE48AA">
        <w:rPr>
          <w:color w:val="333333"/>
          <w:sz w:val="10"/>
          <w:szCs w:val="10"/>
          <w:lang w:val="en-GB"/>
        </w:rPr>
        <w:t>List</w:t>
      </w:r>
      <w:r w:rsidRPr="00AE48AA">
        <w:rPr>
          <w:sz w:val="10"/>
          <w:szCs w:val="10"/>
          <w:lang w:val="en-GB"/>
        </w:rPr>
        <w:t>&lt;/Link&gt;&lt;/li&gt;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  </w:t>
      </w:r>
      <w:r w:rsidRPr="00AE48AA">
        <w:rPr>
          <w:sz w:val="10"/>
          <w:szCs w:val="10"/>
          <w:lang w:val="en-GB"/>
        </w:rPr>
        <w:t>&lt;li&gt;&lt;Link to=</w:t>
      </w:r>
      <w:r w:rsidRPr="00AE48AA">
        <w:rPr>
          <w:color w:val="DD1144"/>
          <w:sz w:val="10"/>
          <w:szCs w:val="10"/>
          <w:lang w:val="en-GB"/>
        </w:rPr>
        <w:t>"/</w:t>
      </w:r>
      <w:r w:rsidR="000376F8" w:rsidRPr="00AE48AA">
        <w:rPr>
          <w:color w:val="DD1144"/>
          <w:sz w:val="10"/>
          <w:szCs w:val="10"/>
          <w:lang w:val="en-GB"/>
        </w:rPr>
        <w:t>sap</w:t>
      </w:r>
      <w:r w:rsidRPr="00AE48AA">
        <w:rPr>
          <w:color w:val="DD1144"/>
          <w:sz w:val="10"/>
          <w:szCs w:val="10"/>
          <w:lang w:val="en-GB"/>
        </w:rPr>
        <w:t>"</w:t>
      </w:r>
      <w:r w:rsidRPr="00AE48AA">
        <w:rPr>
          <w:sz w:val="10"/>
          <w:szCs w:val="10"/>
          <w:lang w:val="en-GB"/>
        </w:rPr>
        <w:t>&gt;</w:t>
      </w:r>
      <w:r w:rsidR="000376F8" w:rsidRPr="00AE48AA">
        <w:rPr>
          <w:color w:val="333333"/>
          <w:sz w:val="10"/>
          <w:szCs w:val="10"/>
          <w:lang w:val="en-GB"/>
        </w:rPr>
        <w:t>SAP</w:t>
      </w:r>
      <w:r w:rsidRPr="00AE48AA">
        <w:rPr>
          <w:sz w:val="10"/>
          <w:szCs w:val="10"/>
          <w:lang w:val="en-GB"/>
        </w:rPr>
        <w:t>&lt;/Link&gt;&lt;/li&gt;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</w:t>
      </w:r>
      <w:r w:rsidRPr="00AE48AA">
        <w:rPr>
          <w:sz w:val="10"/>
          <w:szCs w:val="10"/>
          <w:lang w:val="en-GB"/>
        </w:rPr>
        <w:t>&lt;/</w:t>
      </w:r>
      <w:proofErr w:type="spellStart"/>
      <w:r w:rsidRPr="00AE48AA">
        <w:rPr>
          <w:sz w:val="10"/>
          <w:szCs w:val="10"/>
          <w:lang w:val="en-GB"/>
        </w:rPr>
        <w:t>ul</w:t>
      </w:r>
      <w:proofErr w:type="spellEnd"/>
      <w:r w:rsidRPr="00AE48AA">
        <w:rPr>
          <w:sz w:val="10"/>
          <w:szCs w:val="10"/>
          <w:lang w:val="en-GB"/>
        </w:rPr>
        <w:t>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</w:t>
      </w:r>
      <w:r w:rsidRPr="00AE48AA">
        <w:rPr>
          <w:sz w:val="10"/>
          <w:szCs w:val="10"/>
          <w:lang w:val="en-GB"/>
        </w:rPr>
        <w:t>&lt;hr /&gt;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  </w:t>
      </w:r>
      <w:r w:rsidRPr="00AE48AA">
        <w:rPr>
          <w:sz w:val="10"/>
          <w:szCs w:val="10"/>
          <w:lang w:val="en-GB"/>
        </w:rPr>
        <w:t>&lt;Routes&gt;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    </w:t>
      </w:r>
      <w:r w:rsidRPr="00AE48AA">
        <w:rPr>
          <w:sz w:val="10"/>
          <w:szCs w:val="10"/>
          <w:lang w:val="en-GB"/>
        </w:rPr>
        <w:t>&lt;Route index element=</w:t>
      </w:r>
      <w:r w:rsidRPr="00AE48AA">
        <w:rPr>
          <w:color w:val="DD1144"/>
          <w:sz w:val="10"/>
          <w:szCs w:val="10"/>
          <w:lang w:val="en-GB"/>
        </w:rPr>
        <w:t>{</w:t>
      </w:r>
      <w:r w:rsidRPr="00AE48AA">
        <w:rPr>
          <w:sz w:val="10"/>
          <w:szCs w:val="10"/>
          <w:lang w:val="en-GB"/>
        </w:rPr>
        <w:t>&lt;Home/&gt;</w:t>
      </w:r>
      <w:r w:rsidRPr="00AE48AA">
        <w:rPr>
          <w:color w:val="333333"/>
          <w:sz w:val="10"/>
          <w:szCs w:val="10"/>
          <w:lang w:val="en-GB"/>
        </w:rPr>
        <w:t>} /&gt;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    </w:t>
      </w:r>
      <w:r w:rsidRPr="00AE48AA">
        <w:rPr>
          <w:sz w:val="10"/>
          <w:szCs w:val="10"/>
          <w:lang w:val="en-GB"/>
        </w:rPr>
        <w:t>&lt;Route path=</w:t>
      </w:r>
      <w:r w:rsidRPr="00AE48AA">
        <w:rPr>
          <w:color w:val="DD1144"/>
          <w:sz w:val="10"/>
          <w:szCs w:val="10"/>
          <w:lang w:val="en-GB"/>
        </w:rPr>
        <w:t>"/</w:t>
      </w:r>
      <w:r w:rsidR="000376F8" w:rsidRPr="00AE48AA">
        <w:rPr>
          <w:color w:val="DD1144"/>
          <w:sz w:val="10"/>
          <w:szCs w:val="10"/>
          <w:lang w:val="en-GB"/>
        </w:rPr>
        <w:t>list</w:t>
      </w:r>
      <w:r w:rsidRPr="00AE48AA">
        <w:rPr>
          <w:color w:val="DD1144"/>
          <w:sz w:val="10"/>
          <w:szCs w:val="10"/>
          <w:lang w:val="en-GB"/>
        </w:rPr>
        <w:t>"</w:t>
      </w:r>
      <w:r w:rsidRPr="00AE48AA">
        <w:rPr>
          <w:sz w:val="10"/>
          <w:szCs w:val="10"/>
          <w:lang w:val="en-GB"/>
        </w:rPr>
        <w:t xml:space="preserve"> element=</w:t>
      </w:r>
      <w:r w:rsidRPr="00AE48AA">
        <w:rPr>
          <w:color w:val="DD1144"/>
          <w:sz w:val="10"/>
          <w:szCs w:val="10"/>
          <w:lang w:val="en-GB"/>
        </w:rPr>
        <w:t>{</w:t>
      </w:r>
      <w:r w:rsidRPr="00AE48AA">
        <w:rPr>
          <w:sz w:val="10"/>
          <w:szCs w:val="10"/>
          <w:lang w:val="en-GB"/>
        </w:rPr>
        <w:t>&lt;</w:t>
      </w:r>
      <w:r w:rsidR="000376F8" w:rsidRPr="00AE48AA">
        <w:rPr>
          <w:sz w:val="10"/>
          <w:szCs w:val="10"/>
          <w:lang w:val="en-GB"/>
        </w:rPr>
        <w:t>List</w:t>
      </w:r>
      <w:r w:rsidRPr="00AE48AA">
        <w:rPr>
          <w:sz w:val="10"/>
          <w:szCs w:val="10"/>
          <w:lang w:val="en-GB"/>
        </w:rPr>
        <w:t>/&gt;</w:t>
      </w:r>
      <w:r w:rsidRPr="00AE48AA">
        <w:rPr>
          <w:color w:val="333333"/>
          <w:sz w:val="10"/>
          <w:szCs w:val="10"/>
          <w:lang w:val="en-GB"/>
        </w:rPr>
        <w:t>} /&gt;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    </w:t>
      </w:r>
      <w:r w:rsidRPr="00AE48AA">
        <w:rPr>
          <w:sz w:val="10"/>
          <w:szCs w:val="10"/>
          <w:lang w:val="en-GB"/>
        </w:rPr>
        <w:t>&lt;Route path=</w:t>
      </w:r>
      <w:r w:rsidRPr="00AE48AA">
        <w:rPr>
          <w:color w:val="DD1144"/>
          <w:sz w:val="10"/>
          <w:szCs w:val="10"/>
          <w:lang w:val="en-GB"/>
        </w:rPr>
        <w:t>"/</w:t>
      </w:r>
      <w:r w:rsidR="000376F8" w:rsidRPr="00AE48AA">
        <w:rPr>
          <w:color w:val="DD1144"/>
          <w:sz w:val="10"/>
          <w:szCs w:val="10"/>
          <w:lang w:val="en-GB"/>
        </w:rPr>
        <w:t>sap</w:t>
      </w:r>
      <w:r w:rsidRPr="00AE48AA">
        <w:rPr>
          <w:color w:val="DD1144"/>
          <w:sz w:val="10"/>
          <w:szCs w:val="10"/>
          <w:lang w:val="en-GB"/>
        </w:rPr>
        <w:t>"</w:t>
      </w:r>
      <w:r w:rsidRPr="00AE48AA">
        <w:rPr>
          <w:sz w:val="10"/>
          <w:szCs w:val="10"/>
          <w:lang w:val="en-GB"/>
        </w:rPr>
        <w:t xml:space="preserve"> element=</w:t>
      </w:r>
      <w:r w:rsidRPr="00AE48AA">
        <w:rPr>
          <w:color w:val="DD1144"/>
          <w:sz w:val="10"/>
          <w:szCs w:val="10"/>
          <w:lang w:val="en-GB"/>
        </w:rPr>
        <w:t>{</w:t>
      </w:r>
      <w:r w:rsidRPr="00AE48AA">
        <w:rPr>
          <w:sz w:val="10"/>
          <w:szCs w:val="10"/>
          <w:lang w:val="en-GB"/>
        </w:rPr>
        <w:t>&lt;</w:t>
      </w:r>
      <w:r w:rsidR="000376F8" w:rsidRPr="00AE48AA">
        <w:rPr>
          <w:sz w:val="10"/>
          <w:szCs w:val="10"/>
          <w:lang w:val="en-GB"/>
        </w:rPr>
        <w:t>SAP</w:t>
      </w:r>
      <w:r w:rsidRPr="00AE48AA">
        <w:rPr>
          <w:sz w:val="10"/>
          <w:szCs w:val="10"/>
          <w:lang w:val="en-GB"/>
        </w:rPr>
        <w:t>/&gt;</w:t>
      </w:r>
      <w:r w:rsidRPr="00AE48AA">
        <w:rPr>
          <w:color w:val="333333"/>
          <w:sz w:val="10"/>
          <w:szCs w:val="10"/>
          <w:lang w:val="en-GB"/>
        </w:rPr>
        <w:t>} /&gt;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  </w:t>
      </w:r>
      <w:r w:rsidRPr="00AE48AA">
        <w:rPr>
          <w:sz w:val="10"/>
          <w:szCs w:val="10"/>
          <w:lang w:val="en-GB"/>
        </w:rPr>
        <w:t>&lt;/Routes&gt;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    </w:t>
      </w:r>
      <w:r w:rsidRPr="00AE48AA">
        <w:rPr>
          <w:sz w:val="10"/>
          <w:szCs w:val="10"/>
          <w:lang w:val="en-GB"/>
        </w:rPr>
        <w:t>&lt;/div&gt;</w:t>
      </w:r>
      <w:r w:rsidRPr="00AE48AA">
        <w:rPr>
          <w:color w:val="333333"/>
          <w:sz w:val="10"/>
          <w:szCs w:val="10"/>
          <w:lang w:val="en-GB"/>
        </w:rPr>
        <w:br/>
      </w:r>
      <w:r w:rsidR="007D67B1" w:rsidRPr="00AE48AA">
        <w:rPr>
          <w:sz w:val="10"/>
          <w:szCs w:val="10"/>
          <w:lang w:val="en-GB"/>
        </w:rPr>
        <w:t xml:space="preserve">    </w:t>
      </w:r>
      <w:r w:rsidRPr="00AE48AA">
        <w:rPr>
          <w:sz w:val="10"/>
          <w:szCs w:val="10"/>
          <w:lang w:val="en-GB"/>
        </w:rPr>
        <w:t>&lt;/</w:t>
      </w:r>
      <w:proofErr w:type="spellStart"/>
      <w:r w:rsidRPr="00AE48AA">
        <w:rPr>
          <w:sz w:val="10"/>
          <w:szCs w:val="10"/>
          <w:lang w:val="en-GB"/>
        </w:rPr>
        <w:t>BrowserRouter</w:t>
      </w:r>
      <w:proofErr w:type="spellEnd"/>
      <w:r w:rsidRPr="00AE48AA">
        <w:rPr>
          <w:sz w:val="10"/>
          <w:szCs w:val="10"/>
          <w:lang w:val="en-GB"/>
        </w:rPr>
        <w:t>&gt;</w:t>
      </w:r>
      <w:r w:rsidRPr="00AE48AA">
        <w:rPr>
          <w:color w:val="333333"/>
          <w:sz w:val="10"/>
          <w:szCs w:val="10"/>
          <w:lang w:val="en-GB"/>
        </w:rPr>
        <w:t>)}</w:t>
      </w:r>
    </w:p>
    <w:p w14:paraId="42A4C621" w14:textId="3588535A" w:rsidR="00D566BA" w:rsidRPr="00AE48AA" w:rsidRDefault="000376F8" w:rsidP="00CB1E7D">
      <w:pPr>
        <w:divId w:val="1711612644"/>
        <w:rPr>
          <w:u w:val="single"/>
          <w:lang w:val="en-GB"/>
        </w:rPr>
      </w:pPr>
      <w:proofErr w:type="spellStart"/>
      <w:r w:rsidRPr="00AE48AA">
        <w:rPr>
          <w:u w:val="single"/>
          <w:lang w:val="en-GB"/>
        </w:rPr>
        <w:t>Typechecking</w:t>
      </w:r>
      <w:proofErr w:type="spellEnd"/>
    </w:p>
    <w:p w14:paraId="7317ECDC" w14:textId="6D57C709" w:rsidR="000376F8" w:rsidRPr="00B06CAA" w:rsidRDefault="000376F8" w:rsidP="00CB1E7D">
      <w:pPr>
        <w:pStyle w:val="SchmaleListeEbene1"/>
        <w:divId w:val="1711612644"/>
      </w:pPr>
      <w:r w:rsidRPr="00B06CAA">
        <w:t xml:space="preserve">Flow: </w:t>
      </w:r>
      <w:r w:rsidR="00610114" w:rsidRPr="00B06CAA">
        <w:t xml:space="preserve">Erweitert JavaScript um </w:t>
      </w:r>
      <w:proofErr w:type="spellStart"/>
      <w:r w:rsidR="00610114" w:rsidRPr="00B06CAA">
        <w:t>Typenannotionen</w:t>
      </w:r>
      <w:proofErr w:type="spellEnd"/>
      <w:r w:rsidR="00B06CAA" w:rsidRPr="00B06CAA">
        <w:t xml:space="preserve">, </w:t>
      </w:r>
      <w:r w:rsidR="00B06CAA">
        <w:t>Zukunft ungewiss</w:t>
      </w:r>
    </w:p>
    <w:p w14:paraId="26DC701F" w14:textId="5F3F6F34" w:rsidR="00610114" w:rsidRDefault="00610114" w:rsidP="00CB1E7D">
      <w:pPr>
        <w:pStyle w:val="SchmaleListeEbene1"/>
        <w:divId w:val="1711612644"/>
      </w:pPr>
      <w:proofErr w:type="spellStart"/>
      <w:r w:rsidRPr="00B06CAA">
        <w:t>Typescript</w:t>
      </w:r>
      <w:proofErr w:type="spellEnd"/>
      <w:r w:rsidRPr="00B06CAA">
        <w:t xml:space="preserve">: </w:t>
      </w:r>
      <w:proofErr w:type="spellStart"/>
      <w:r w:rsidR="00B06CAA" w:rsidRPr="00B06CAA">
        <w:t>Superset</w:t>
      </w:r>
      <w:proofErr w:type="spellEnd"/>
      <w:r w:rsidR="00B06CAA" w:rsidRPr="00B06CAA">
        <w:t xml:space="preserve"> von JavaScript, vollwertige Sp</w:t>
      </w:r>
      <w:r w:rsidR="00B06CAA">
        <w:t xml:space="preserve">rache, besser von </w:t>
      </w:r>
      <w:proofErr w:type="spellStart"/>
      <w:r w:rsidR="00B06CAA">
        <w:t>Libaries</w:t>
      </w:r>
      <w:proofErr w:type="spellEnd"/>
      <w:r w:rsidR="00B06CAA">
        <w:t xml:space="preserve"> und IDEs supported</w:t>
      </w:r>
    </w:p>
    <w:p w14:paraId="3CAF1DE9" w14:textId="17C3F30F" w:rsidR="0067317A" w:rsidRPr="009E22D3" w:rsidRDefault="0067317A" w:rsidP="00CB1E7D">
      <w:pPr>
        <w:pStyle w:val="SchmaleListeEbene1"/>
        <w:divId w:val="1711612644"/>
      </w:pPr>
      <w:proofErr w:type="spellStart"/>
      <w:r>
        <w:t>React</w:t>
      </w:r>
      <w:proofErr w:type="spellEnd"/>
      <w:r>
        <w:t xml:space="preserve"> </w:t>
      </w:r>
      <w:proofErr w:type="spellStart"/>
      <w:r>
        <w:t>Context</w:t>
      </w:r>
      <w:r w:rsidR="00734BEF">
        <w:t>:</w:t>
      </w:r>
      <w:r w:rsidRPr="0067317A">
        <w:t>Ermöglicht</w:t>
      </w:r>
      <w:proofErr w:type="spellEnd"/>
      <w:r w:rsidRPr="0067317A">
        <w:t xml:space="preserve"> </w:t>
      </w:r>
      <w:proofErr w:type="spellStart"/>
      <w:r w:rsidRPr="0067317A">
        <w:t>Props</w:t>
      </w:r>
      <w:proofErr w:type="spellEnd"/>
      <w:r w:rsidRPr="0067317A">
        <w:t xml:space="preserve"> für alle Unterkomponenten zur </w:t>
      </w:r>
      <w:r w:rsidR="004D2EEF">
        <w:t>V</w:t>
      </w:r>
      <w:r w:rsidRPr="0067317A">
        <w:t>erfügung stellen</w:t>
      </w:r>
      <w:r w:rsidR="00702904">
        <w:t xml:space="preserve">. </w:t>
      </w:r>
      <w:r w:rsidR="00702904" w:rsidRPr="009E22D3">
        <w:rPr>
          <w:lang w:val="en-GB"/>
        </w:rPr>
        <w:t>(</w:t>
      </w:r>
      <w:proofErr w:type="spellStart"/>
      <w:r w:rsidR="00702904" w:rsidRPr="009E22D3">
        <w:rPr>
          <w:lang w:val="en-GB"/>
        </w:rPr>
        <w:t>Globale</w:t>
      </w:r>
      <w:proofErr w:type="spellEnd"/>
      <w:r w:rsidR="00702904" w:rsidRPr="009E22D3">
        <w:rPr>
          <w:lang w:val="en-GB"/>
        </w:rPr>
        <w:t xml:space="preserve"> Read-Only-Props)</w:t>
      </w:r>
      <w:r w:rsidR="00D57D0D" w:rsidRPr="009E22D3">
        <w:rPr>
          <w:lang w:val="en-GB"/>
        </w:rPr>
        <w:t xml:space="preserve"> </w:t>
      </w:r>
    </w:p>
    <w:p w14:paraId="309F8FA5" w14:textId="4B14E78D" w:rsidR="00186BC5" w:rsidRPr="00AE48AA" w:rsidRDefault="00186BC5" w:rsidP="00AE48AA">
      <w:pPr>
        <w:pStyle w:val="CodeBlock"/>
        <w:divId w:val="1711612644"/>
        <w:rPr>
          <w:sz w:val="10"/>
          <w:szCs w:val="10"/>
          <w:lang w:val="en-GB"/>
        </w:rPr>
      </w:pPr>
      <w:proofErr w:type="spellStart"/>
      <w:r w:rsidRPr="00AE48AA">
        <w:rPr>
          <w:b/>
          <w:sz w:val="10"/>
          <w:szCs w:val="10"/>
          <w:lang w:val="en-GB"/>
        </w:rPr>
        <w:t>const</w:t>
      </w:r>
      <w:proofErr w:type="spellEnd"/>
      <w:r w:rsidRPr="00AE48AA">
        <w:rPr>
          <w:sz w:val="10"/>
          <w:szCs w:val="10"/>
          <w:lang w:val="en-GB"/>
        </w:rPr>
        <w:t xml:space="preserve"> themes = {…}</w:t>
      </w:r>
      <w:r w:rsidRPr="00AE48AA">
        <w:rPr>
          <w:sz w:val="10"/>
          <w:szCs w:val="10"/>
          <w:lang w:val="en-GB"/>
        </w:rPr>
        <w:br/>
      </w:r>
      <w:proofErr w:type="spellStart"/>
      <w:r w:rsidRPr="00AE48AA">
        <w:rPr>
          <w:b/>
          <w:sz w:val="10"/>
          <w:szCs w:val="10"/>
          <w:lang w:val="en-GB"/>
        </w:rPr>
        <w:t>const</w:t>
      </w:r>
      <w:proofErr w:type="spellEnd"/>
      <w:r w:rsidRPr="00AE48AA">
        <w:rPr>
          <w:sz w:val="10"/>
          <w:szCs w:val="10"/>
          <w:lang w:val="en-GB"/>
        </w:rPr>
        <w:t xml:space="preserve"> </w:t>
      </w:r>
      <w:proofErr w:type="spellStart"/>
      <w:r w:rsidRPr="00AE48AA">
        <w:rPr>
          <w:sz w:val="10"/>
          <w:szCs w:val="10"/>
          <w:lang w:val="en-GB"/>
        </w:rPr>
        <w:t>ThemeContext</w:t>
      </w:r>
      <w:proofErr w:type="spellEnd"/>
      <w:r w:rsidRPr="00AE48AA">
        <w:rPr>
          <w:sz w:val="10"/>
          <w:szCs w:val="10"/>
          <w:lang w:val="en-GB"/>
        </w:rPr>
        <w:t xml:space="preserve"> = </w:t>
      </w:r>
      <w:proofErr w:type="spellStart"/>
      <w:r w:rsidRPr="00AE48AA">
        <w:rPr>
          <w:sz w:val="10"/>
          <w:szCs w:val="10"/>
          <w:lang w:val="en-GB"/>
        </w:rPr>
        <w:t>React.createContext</w:t>
      </w:r>
      <w:proofErr w:type="spellEnd"/>
      <w:r w:rsidRPr="00AE48AA">
        <w:rPr>
          <w:sz w:val="10"/>
          <w:szCs w:val="10"/>
          <w:lang w:val="en-GB"/>
        </w:rPr>
        <w:t>(themes);</w:t>
      </w:r>
      <w:r w:rsidRPr="00AE48AA">
        <w:rPr>
          <w:sz w:val="10"/>
          <w:szCs w:val="10"/>
          <w:lang w:val="en-GB"/>
        </w:rPr>
        <w:br/>
      </w:r>
      <w:r w:rsidRPr="00AE48AA">
        <w:rPr>
          <w:b/>
          <w:sz w:val="10"/>
          <w:szCs w:val="10"/>
          <w:lang w:val="en-GB"/>
        </w:rPr>
        <w:t>function</w:t>
      </w:r>
      <w:r w:rsidRPr="00AE48AA">
        <w:rPr>
          <w:sz w:val="10"/>
          <w:szCs w:val="10"/>
          <w:lang w:val="en-GB"/>
        </w:rPr>
        <w:t xml:space="preserve"> </w:t>
      </w:r>
      <w:r w:rsidRPr="00AE48AA">
        <w:rPr>
          <w:b/>
          <w:color w:val="990000"/>
          <w:sz w:val="10"/>
          <w:szCs w:val="10"/>
          <w:lang w:val="en-GB"/>
        </w:rPr>
        <w:t>App</w:t>
      </w:r>
      <w:r w:rsidRPr="00AE48AA">
        <w:rPr>
          <w:sz w:val="10"/>
          <w:szCs w:val="10"/>
          <w:lang w:val="en-GB"/>
        </w:rPr>
        <w:t>() {</w:t>
      </w:r>
      <w:r w:rsidRPr="00AE48AA">
        <w:rPr>
          <w:sz w:val="10"/>
          <w:szCs w:val="10"/>
          <w:lang w:val="en-GB"/>
        </w:rPr>
        <w:br/>
        <w:t xml:space="preserve">  </w:t>
      </w:r>
      <w:r w:rsidRPr="00AE48AA">
        <w:rPr>
          <w:b/>
          <w:sz w:val="10"/>
          <w:szCs w:val="10"/>
          <w:lang w:val="en-GB"/>
        </w:rPr>
        <w:t>return</w:t>
      </w:r>
      <w:r w:rsidRPr="00AE48AA">
        <w:rPr>
          <w:sz w:val="10"/>
          <w:szCs w:val="10"/>
          <w:lang w:val="en-GB"/>
        </w:rPr>
        <w:t xml:space="preserve"> (</w:t>
      </w:r>
      <w:r w:rsidRPr="00AE48AA">
        <w:rPr>
          <w:sz w:val="10"/>
          <w:szCs w:val="10"/>
          <w:lang w:val="en-GB"/>
        </w:rPr>
        <w:br/>
        <w:t xml:space="preserve">    </w:t>
      </w:r>
      <w:r w:rsidRPr="00AE48AA">
        <w:rPr>
          <w:color w:val="000080"/>
          <w:sz w:val="10"/>
          <w:szCs w:val="10"/>
          <w:lang w:val="en-GB"/>
        </w:rPr>
        <w:t>&lt;</w:t>
      </w:r>
      <w:proofErr w:type="spellStart"/>
      <w:r w:rsidRPr="00AE48AA">
        <w:rPr>
          <w:color w:val="000080"/>
          <w:sz w:val="10"/>
          <w:szCs w:val="10"/>
          <w:lang w:val="en-GB"/>
        </w:rPr>
        <w:t>ThemeContext.Provider</w:t>
      </w:r>
      <w:proofErr w:type="spellEnd"/>
      <w:r w:rsidRPr="00AE48AA">
        <w:rPr>
          <w:color w:val="000080"/>
          <w:sz w:val="10"/>
          <w:szCs w:val="10"/>
          <w:lang w:val="en-GB"/>
        </w:rPr>
        <w:t xml:space="preserve"> value=</w:t>
      </w:r>
      <w:r w:rsidRPr="00AE48AA">
        <w:rPr>
          <w:color w:val="DD1144"/>
          <w:sz w:val="10"/>
          <w:szCs w:val="10"/>
          <w:lang w:val="en-GB"/>
        </w:rPr>
        <w:t>{</w:t>
      </w:r>
      <w:proofErr w:type="spellStart"/>
      <w:r w:rsidRPr="00AE48AA">
        <w:rPr>
          <w:color w:val="DD1144"/>
          <w:sz w:val="10"/>
          <w:szCs w:val="10"/>
          <w:lang w:val="en-GB"/>
        </w:rPr>
        <w:t>themes.dark</w:t>
      </w:r>
      <w:proofErr w:type="spellEnd"/>
      <w:r w:rsidRPr="00AE48AA">
        <w:rPr>
          <w:color w:val="000080"/>
          <w:sz w:val="10"/>
          <w:szCs w:val="10"/>
          <w:lang w:val="en-GB"/>
        </w:rPr>
        <w:t xml:space="preserve"> }&gt;</w:t>
      </w:r>
      <w:r w:rsidRPr="00AE48AA">
        <w:rPr>
          <w:sz w:val="10"/>
          <w:szCs w:val="10"/>
          <w:lang w:val="en-GB"/>
        </w:rPr>
        <w:br/>
        <w:t xml:space="preserve">      </w:t>
      </w:r>
      <w:r w:rsidRPr="00AE48AA">
        <w:rPr>
          <w:color w:val="000080"/>
          <w:sz w:val="10"/>
          <w:szCs w:val="10"/>
          <w:lang w:val="en-GB"/>
        </w:rPr>
        <w:t>&lt;Toolbar /&gt;</w:t>
      </w:r>
      <w:r w:rsidRPr="00AE48AA">
        <w:rPr>
          <w:sz w:val="10"/>
          <w:szCs w:val="10"/>
          <w:lang w:val="en-GB"/>
        </w:rPr>
        <w:br/>
        <w:t xml:space="preserve">    </w:t>
      </w:r>
      <w:r w:rsidRPr="00AE48AA">
        <w:rPr>
          <w:color w:val="000080"/>
          <w:sz w:val="10"/>
          <w:szCs w:val="10"/>
          <w:lang w:val="en-GB"/>
        </w:rPr>
        <w:t>&lt;/</w:t>
      </w:r>
      <w:proofErr w:type="spellStart"/>
      <w:r w:rsidRPr="00AE48AA">
        <w:rPr>
          <w:color w:val="000080"/>
          <w:sz w:val="10"/>
          <w:szCs w:val="10"/>
          <w:lang w:val="en-GB"/>
        </w:rPr>
        <w:t>ThemeContext.Provider</w:t>
      </w:r>
      <w:proofErr w:type="spellEnd"/>
      <w:r w:rsidRPr="00AE48AA">
        <w:rPr>
          <w:color w:val="000080"/>
          <w:sz w:val="10"/>
          <w:szCs w:val="10"/>
          <w:lang w:val="en-GB"/>
        </w:rPr>
        <w:t>&gt;</w:t>
      </w:r>
      <w:r w:rsidRPr="00AE48AA">
        <w:rPr>
          <w:sz w:val="10"/>
          <w:szCs w:val="10"/>
          <w:lang w:val="en-GB"/>
        </w:rPr>
        <w:t>);}</w:t>
      </w:r>
      <w:r w:rsidRPr="00AE48AA">
        <w:rPr>
          <w:sz w:val="10"/>
          <w:szCs w:val="10"/>
          <w:lang w:val="en-GB"/>
        </w:rPr>
        <w:br/>
        <w:t>function Toolbar() {</w:t>
      </w:r>
      <w:r w:rsidRPr="00AE48AA">
        <w:rPr>
          <w:sz w:val="10"/>
          <w:szCs w:val="10"/>
          <w:lang w:val="en-GB"/>
        </w:rPr>
        <w:br/>
        <w:t xml:space="preserve">  </w:t>
      </w:r>
      <w:proofErr w:type="spellStart"/>
      <w:r w:rsidRPr="00AE48AA">
        <w:rPr>
          <w:sz w:val="10"/>
          <w:szCs w:val="10"/>
          <w:lang w:val="en-GB"/>
        </w:rPr>
        <w:t>const</w:t>
      </w:r>
      <w:proofErr w:type="spellEnd"/>
      <w:r w:rsidRPr="00AE48AA">
        <w:rPr>
          <w:sz w:val="10"/>
          <w:szCs w:val="10"/>
          <w:lang w:val="en-GB"/>
        </w:rPr>
        <w:t xml:space="preserve"> theme = </w:t>
      </w:r>
      <w:proofErr w:type="spellStart"/>
      <w:r w:rsidRPr="00AE48AA">
        <w:rPr>
          <w:sz w:val="10"/>
          <w:szCs w:val="10"/>
          <w:lang w:val="en-GB"/>
        </w:rPr>
        <w:t>useContext</w:t>
      </w:r>
      <w:proofErr w:type="spellEnd"/>
      <w:r w:rsidRPr="00AE48AA">
        <w:rPr>
          <w:sz w:val="10"/>
          <w:szCs w:val="10"/>
          <w:lang w:val="en-GB"/>
        </w:rPr>
        <w:t>(</w:t>
      </w:r>
      <w:proofErr w:type="spellStart"/>
      <w:r w:rsidRPr="00AE48AA">
        <w:rPr>
          <w:sz w:val="10"/>
          <w:szCs w:val="10"/>
          <w:lang w:val="en-GB"/>
        </w:rPr>
        <w:t>ThemeContext</w:t>
      </w:r>
      <w:proofErr w:type="spellEnd"/>
      <w:r w:rsidRPr="00AE48AA">
        <w:rPr>
          <w:sz w:val="10"/>
          <w:szCs w:val="10"/>
          <w:lang w:val="en-GB"/>
        </w:rPr>
        <w:t>);</w:t>
      </w:r>
      <w:r w:rsidRPr="00AE48AA">
        <w:rPr>
          <w:sz w:val="10"/>
          <w:szCs w:val="10"/>
          <w:lang w:val="en-GB"/>
        </w:rPr>
        <w:br/>
        <w:t xml:space="preserve">  return ( </w:t>
      </w:r>
      <w:r w:rsidRPr="00AE48AA">
        <w:rPr>
          <w:color w:val="000080"/>
          <w:sz w:val="10"/>
          <w:szCs w:val="10"/>
          <w:lang w:val="en-GB"/>
        </w:rPr>
        <w:t>&lt;p style=</w:t>
      </w:r>
      <w:r w:rsidRPr="00AE48AA">
        <w:rPr>
          <w:color w:val="DD1144"/>
          <w:sz w:val="10"/>
          <w:szCs w:val="10"/>
          <w:lang w:val="en-GB"/>
        </w:rPr>
        <w:t>{{</w:t>
      </w:r>
      <w:proofErr w:type="spellStart"/>
      <w:r w:rsidRPr="00AE48AA">
        <w:rPr>
          <w:color w:val="DD1144"/>
          <w:sz w:val="10"/>
          <w:szCs w:val="10"/>
          <w:lang w:val="en-GB"/>
        </w:rPr>
        <w:t>color</w:t>
      </w:r>
      <w:proofErr w:type="spellEnd"/>
      <w:r w:rsidRPr="00AE48AA">
        <w:rPr>
          <w:color w:val="DD1144"/>
          <w:sz w:val="10"/>
          <w:szCs w:val="10"/>
          <w:lang w:val="en-GB"/>
        </w:rPr>
        <w:t>:</w:t>
      </w:r>
      <w:r w:rsidRPr="00AE48AA">
        <w:rPr>
          <w:color w:val="000080"/>
          <w:sz w:val="10"/>
          <w:szCs w:val="10"/>
          <w:lang w:val="en-GB"/>
        </w:rPr>
        <w:t xml:space="preserve"> </w:t>
      </w:r>
      <w:proofErr w:type="spellStart"/>
      <w:r w:rsidRPr="00AE48AA">
        <w:rPr>
          <w:color w:val="000080"/>
          <w:sz w:val="10"/>
          <w:szCs w:val="10"/>
          <w:lang w:val="en-GB"/>
        </w:rPr>
        <w:t>theme.foreground</w:t>
      </w:r>
      <w:proofErr w:type="spellEnd"/>
      <w:r w:rsidRPr="00AE48AA">
        <w:rPr>
          <w:color w:val="000080"/>
          <w:sz w:val="10"/>
          <w:szCs w:val="10"/>
          <w:lang w:val="en-GB"/>
        </w:rPr>
        <w:t>}}&gt;</w:t>
      </w:r>
      <w:r w:rsidRPr="00AE48AA">
        <w:rPr>
          <w:sz w:val="10"/>
          <w:szCs w:val="10"/>
          <w:lang w:val="en-GB"/>
        </w:rPr>
        <w:t>…</w:t>
      </w:r>
      <w:r w:rsidRPr="00AE48AA">
        <w:rPr>
          <w:color w:val="000080"/>
          <w:sz w:val="10"/>
          <w:szCs w:val="10"/>
          <w:lang w:val="en-GB"/>
        </w:rPr>
        <w:t>&lt;/p&gt;</w:t>
      </w:r>
      <w:r w:rsidRPr="00AE48AA">
        <w:rPr>
          <w:sz w:val="10"/>
          <w:szCs w:val="10"/>
          <w:lang w:val="en-GB"/>
        </w:rPr>
        <w:t>)}</w:t>
      </w:r>
    </w:p>
    <w:p w14:paraId="415A5C72" w14:textId="327548B4" w:rsidR="008A282D" w:rsidRPr="001451F2" w:rsidRDefault="00186BC5" w:rsidP="00CB1E7D">
      <w:pPr>
        <w:divId w:val="1711612644"/>
      </w:pPr>
      <w:r>
        <w:rPr>
          <w:lang w:val="en-GB"/>
        </w:rPr>
        <w:t xml:space="preserve">Ideal für </w:t>
      </w:r>
      <w:proofErr w:type="spellStart"/>
      <w:r>
        <w:rPr>
          <w:lang w:val="en-GB"/>
        </w:rPr>
        <w:t>globale</w:t>
      </w:r>
      <w:proofErr w:type="spellEnd"/>
      <w:r>
        <w:rPr>
          <w:lang w:val="en-GB"/>
        </w:rPr>
        <w:t xml:space="preserve"> read-only Props. </w:t>
      </w:r>
      <w:r w:rsidRPr="001451F2">
        <w:t>Wird schnell unübersichtlich</w:t>
      </w:r>
      <w:r w:rsidR="001451F2" w:rsidRPr="001451F2">
        <w:t xml:space="preserve">. </w:t>
      </w:r>
      <w:r w:rsidR="001451F2">
        <w:t xml:space="preserve">So eingeschränkt nützlich, evtl. bei </w:t>
      </w:r>
      <w:proofErr w:type="spellStart"/>
      <w:r w:rsidR="001451F2">
        <w:t>Libaries</w:t>
      </w:r>
      <w:proofErr w:type="spellEnd"/>
      <w:r w:rsidR="001451F2">
        <w:t>.</w:t>
      </w:r>
    </w:p>
    <w:p w14:paraId="461D6200" w14:textId="77777777" w:rsidR="00274ECC" w:rsidRDefault="00B06CAA" w:rsidP="00CB1E7D">
      <w:pPr>
        <w:pStyle w:val="TitelZusammenfassung"/>
        <w:divId w:val="1711612644"/>
      </w:pPr>
      <w:proofErr w:type="spellStart"/>
      <w:r w:rsidRPr="001451F2">
        <w:t>Redux</w:t>
      </w:r>
      <w:proofErr w:type="spellEnd"/>
    </w:p>
    <w:p w14:paraId="757E9C07" w14:textId="7A2DB248" w:rsidR="00B06CAA" w:rsidRPr="001451F2" w:rsidRDefault="00274ECC" w:rsidP="00274ECC">
      <w:pPr>
        <w:divId w:val="1711612644"/>
      </w:pPr>
      <w:r>
        <w:rPr>
          <w:noProof/>
        </w:rPr>
        <w:drawing>
          <wp:inline distT="0" distB="0" distL="0" distR="0" wp14:anchorId="3549BF10" wp14:editId="49A5AD28">
            <wp:extent cx="957385" cy="74958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7207" cy="7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4B5" w14:textId="4A5B4234" w:rsidR="00535236" w:rsidRDefault="00535236" w:rsidP="00CB1E7D">
      <w:pPr>
        <w:pStyle w:val="SchmaleListeEbene1"/>
        <w:divId w:val="1711612644"/>
      </w:pPr>
      <w:r>
        <w:t>Li</w:t>
      </w:r>
      <w:r w:rsidR="001451F2">
        <w:t xml:space="preserve">bary für </w:t>
      </w:r>
      <w:proofErr w:type="spellStart"/>
      <w:r w:rsidR="001451F2">
        <w:t>Statemanagement</w:t>
      </w:r>
      <w:proofErr w:type="spellEnd"/>
      <w:r w:rsidR="001451F2">
        <w:t xml:space="preserve">. </w:t>
      </w:r>
      <w:proofErr w:type="spellStart"/>
      <w:r w:rsidR="001451F2">
        <w:t>React</w:t>
      </w:r>
      <w:proofErr w:type="spellEnd"/>
      <w:r w:rsidR="001451F2">
        <w:t xml:space="preserve">-Unabhängig. </w:t>
      </w:r>
    </w:p>
    <w:p w14:paraId="13F74684" w14:textId="31BECA2E" w:rsidR="001451F2" w:rsidRDefault="001451F2" w:rsidP="00CB1E7D">
      <w:pPr>
        <w:pStyle w:val="SchmaleListeEbene1"/>
        <w:divId w:val="1711612644"/>
      </w:pPr>
      <w:r>
        <w:t xml:space="preserve">State als Tree von Objekten, </w:t>
      </w:r>
      <w:proofErr w:type="spellStart"/>
      <w:r>
        <w:t>immutable</w:t>
      </w:r>
      <w:proofErr w:type="spellEnd"/>
      <w:r>
        <w:t xml:space="preserve"> </w:t>
      </w:r>
      <w:r w:rsidR="00637FB1">
        <w:t>im Store</w:t>
      </w:r>
    </w:p>
    <w:p w14:paraId="25CE4068" w14:textId="4C7A04F2" w:rsidR="00E22702" w:rsidRDefault="00E22702" w:rsidP="00CB1E7D">
      <w:pPr>
        <w:pStyle w:val="SchmaleListeEbene1"/>
        <w:divId w:val="1711612644"/>
      </w:pPr>
      <w:r>
        <w:t>Actions benötigt für Statusänderung</w:t>
      </w:r>
    </w:p>
    <w:p w14:paraId="64A8986B" w14:textId="3891BFAD" w:rsidR="00E22702" w:rsidRDefault="00E22702" w:rsidP="00CB1E7D">
      <w:pPr>
        <w:pStyle w:val="SchmaleListeEbene1"/>
        <w:divId w:val="1711612644"/>
      </w:pPr>
      <w:proofErr w:type="spellStart"/>
      <w:r>
        <w:t>Reducer</w:t>
      </w:r>
      <w:proofErr w:type="spellEnd"/>
      <w:r>
        <w:t>-Funktion führt Status durch</w:t>
      </w:r>
      <w:r w:rsidR="00CB166B">
        <w:t>. Erstellt t+1</w:t>
      </w:r>
    </w:p>
    <w:p w14:paraId="4B6AAB12" w14:textId="1CC203B7" w:rsidR="00763D79" w:rsidRDefault="00710685" w:rsidP="00B0585F">
      <w:pPr>
        <w:pStyle w:val="SchmaleListeEbene2"/>
        <w:divId w:val="1711612644"/>
      </w:pPr>
      <w:r>
        <w:t xml:space="preserve">Jeder </w:t>
      </w:r>
      <w:proofErr w:type="spellStart"/>
      <w:r>
        <w:t>Reducer</w:t>
      </w:r>
      <w:proofErr w:type="spellEnd"/>
      <w:r>
        <w:t xml:space="preserve"> </w:t>
      </w:r>
      <w:r w:rsidR="00B0585F">
        <w:t>Teil-</w:t>
      </w:r>
      <w:r>
        <w:t xml:space="preserve">Tree, Verbunden </w:t>
      </w:r>
      <w:r w:rsidR="00B0585F">
        <w:t xml:space="preserve">in </w:t>
      </w:r>
      <w:r>
        <w:t>Root-</w:t>
      </w:r>
      <w:proofErr w:type="spellStart"/>
      <w:r>
        <w:t>Reducer</w:t>
      </w:r>
      <w:proofErr w:type="spellEnd"/>
    </w:p>
    <w:p w14:paraId="69D8F639" w14:textId="638635C7" w:rsidR="00A45EF5" w:rsidRDefault="00A45EF5" w:rsidP="00CB1E7D">
      <w:pPr>
        <w:pStyle w:val="SchmaleListeEbene1"/>
        <w:divId w:val="1711612644"/>
      </w:pPr>
      <w:proofErr w:type="spellStart"/>
      <w:r>
        <w:t>React</w:t>
      </w:r>
      <w:proofErr w:type="spellEnd"/>
      <w:r>
        <w:t xml:space="preserve">-Toolkit für einfache </w:t>
      </w:r>
      <w:proofErr w:type="spellStart"/>
      <w:r>
        <w:t>implementation</w:t>
      </w:r>
      <w:proofErr w:type="spellEnd"/>
      <w:r>
        <w:t xml:space="preserve"> in </w:t>
      </w:r>
      <w:proofErr w:type="spellStart"/>
      <w:r w:rsidR="00860E35">
        <w:t>React</w:t>
      </w:r>
      <w:proofErr w:type="spellEnd"/>
    </w:p>
    <w:p w14:paraId="15D7094A" w14:textId="4023B1D0" w:rsidR="00860E35" w:rsidRDefault="00860E35" w:rsidP="00CB1E7D">
      <w:pPr>
        <w:pStyle w:val="SchmaleListeEbene2"/>
        <w:divId w:val="1711612644"/>
        <w:rPr>
          <w:lang w:val="en-GB"/>
        </w:rPr>
      </w:pPr>
      <w:r w:rsidRPr="00860E35">
        <w:rPr>
          <w:lang w:val="en-GB"/>
        </w:rPr>
        <w:t xml:space="preserve">Reducer und Actions via </w:t>
      </w:r>
      <w:proofErr w:type="spellStart"/>
      <w:r w:rsidRPr="00860E35">
        <w:rPr>
          <w:lang w:val="en-GB"/>
        </w:rPr>
        <w:t>c</w:t>
      </w:r>
      <w:r>
        <w:rPr>
          <w:lang w:val="en-GB"/>
        </w:rPr>
        <w:t>reateSlice</w:t>
      </w:r>
      <w:proofErr w:type="spellEnd"/>
    </w:p>
    <w:p w14:paraId="4959D645" w14:textId="76384773" w:rsidR="00860E35" w:rsidRDefault="00860E35" w:rsidP="00CB1E7D">
      <w:pPr>
        <w:pStyle w:val="SchmaleListeEbene2"/>
        <w:divId w:val="1711612644"/>
        <w:rPr>
          <w:lang w:val="en-GB"/>
        </w:rPr>
      </w:pPr>
      <w:r>
        <w:rPr>
          <w:lang w:val="en-GB"/>
        </w:rPr>
        <w:t xml:space="preserve">Store </w:t>
      </w:r>
      <w:proofErr w:type="spellStart"/>
      <w:r>
        <w:rPr>
          <w:lang w:val="en-GB"/>
        </w:rPr>
        <w:t>Initialisierung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configureStore</w:t>
      </w:r>
      <w:proofErr w:type="spellEnd"/>
    </w:p>
    <w:p w14:paraId="46D01C48" w14:textId="4D5F284E" w:rsidR="00860E35" w:rsidRDefault="00860E35" w:rsidP="00CB1E7D">
      <w:pPr>
        <w:pStyle w:val="SchmaleListeEbene2"/>
        <w:divId w:val="1711612644"/>
      </w:pPr>
      <w:r w:rsidRPr="00860E35">
        <w:t>Einbinden der Store in R</w:t>
      </w:r>
      <w:r>
        <w:t>oot-Komponente via Provider</w:t>
      </w:r>
    </w:p>
    <w:p w14:paraId="709B2FCD" w14:textId="18A2086B" w:rsidR="00860E35" w:rsidRDefault="00860E35" w:rsidP="00CB1E7D">
      <w:pPr>
        <w:pStyle w:val="SchmaleListeEbene2"/>
        <w:divId w:val="1711612644"/>
      </w:pPr>
      <w:r>
        <w:t xml:space="preserve">Dispatch der Aktionen mit </w:t>
      </w:r>
      <w:proofErr w:type="spellStart"/>
      <w:r>
        <w:t>useDispach</w:t>
      </w:r>
      <w:proofErr w:type="spellEnd"/>
    </w:p>
    <w:p w14:paraId="7242C424" w14:textId="75DF3092" w:rsidR="0052038D" w:rsidRDefault="0052038D" w:rsidP="00CB1E7D">
      <w:pPr>
        <w:pStyle w:val="SchmaleListeEbene2"/>
        <w:divId w:val="1711612644"/>
      </w:pPr>
      <w:r>
        <w:t xml:space="preserve">Zugriff auf State mit </w:t>
      </w:r>
      <w:proofErr w:type="spellStart"/>
      <w:r>
        <w:t>UseSelector</w:t>
      </w:r>
      <w:proofErr w:type="spellEnd"/>
    </w:p>
    <w:p w14:paraId="46E8A871" w14:textId="0EA227F4" w:rsidR="0052038D" w:rsidRDefault="0052038D" w:rsidP="00CB1E7D">
      <w:pPr>
        <w:pStyle w:val="SchmaleListeEbene2"/>
        <w:divId w:val="1711612644"/>
      </w:pPr>
      <w:proofErr w:type="spellStart"/>
      <w:r>
        <w:t>AsyncThunk</w:t>
      </w:r>
      <w:proofErr w:type="spellEnd"/>
    </w:p>
    <w:p w14:paraId="058EC691" w14:textId="3B0D05B6" w:rsidR="00706500" w:rsidRPr="00AE48AA" w:rsidRDefault="00706500" w:rsidP="00AE48AA">
      <w:pPr>
        <w:pStyle w:val="CodeBlock"/>
        <w:divId w:val="1711612644"/>
        <w:rPr>
          <w:sz w:val="10"/>
          <w:szCs w:val="10"/>
          <w:lang w:val="en-GB"/>
        </w:rPr>
      </w:pPr>
      <w:r w:rsidRPr="00AE48AA">
        <w:rPr>
          <w:i/>
          <w:color w:val="999988"/>
          <w:sz w:val="10"/>
          <w:szCs w:val="10"/>
          <w:lang w:val="en-GB"/>
        </w:rPr>
        <w:t>// Slice</w:t>
      </w:r>
      <w:r w:rsidRPr="00AE48AA">
        <w:rPr>
          <w:sz w:val="10"/>
          <w:szCs w:val="10"/>
          <w:lang w:val="en-GB"/>
        </w:rPr>
        <w:br/>
      </w:r>
      <w:proofErr w:type="spellStart"/>
      <w:r w:rsidRPr="00AE48AA">
        <w:rPr>
          <w:b/>
          <w:sz w:val="10"/>
          <w:szCs w:val="10"/>
          <w:lang w:val="en-GB"/>
        </w:rPr>
        <w:t>const</w:t>
      </w:r>
      <w:proofErr w:type="spellEnd"/>
      <w:r w:rsidRPr="00AE48AA">
        <w:rPr>
          <w:sz w:val="10"/>
          <w:szCs w:val="10"/>
          <w:lang w:val="en-GB"/>
        </w:rPr>
        <w:t xml:space="preserve"> </w:t>
      </w:r>
      <w:proofErr w:type="spellStart"/>
      <w:r w:rsidRPr="00AE48AA">
        <w:rPr>
          <w:sz w:val="10"/>
          <w:szCs w:val="10"/>
          <w:lang w:val="en-GB"/>
        </w:rPr>
        <w:t>balanceSlice</w:t>
      </w:r>
      <w:proofErr w:type="spellEnd"/>
      <w:r w:rsidRPr="00AE48AA">
        <w:rPr>
          <w:sz w:val="10"/>
          <w:szCs w:val="10"/>
          <w:lang w:val="en-GB"/>
        </w:rPr>
        <w:t xml:space="preserve"> = </w:t>
      </w:r>
      <w:proofErr w:type="spellStart"/>
      <w:r w:rsidRPr="00AE48AA">
        <w:rPr>
          <w:sz w:val="10"/>
          <w:szCs w:val="10"/>
          <w:lang w:val="en-GB"/>
        </w:rPr>
        <w:t>createSlice</w:t>
      </w:r>
      <w:proofErr w:type="spellEnd"/>
      <w:r w:rsidRPr="00AE48AA">
        <w:rPr>
          <w:sz w:val="10"/>
          <w:szCs w:val="10"/>
          <w:lang w:val="en-GB"/>
        </w:rPr>
        <w:t>({</w:t>
      </w:r>
      <w:r w:rsidRPr="00AE48AA">
        <w:rPr>
          <w:sz w:val="10"/>
          <w:szCs w:val="10"/>
          <w:lang w:val="en-GB"/>
        </w:rPr>
        <w:br/>
      </w:r>
      <w:r w:rsidR="009B70E0" w:rsidRPr="00AE48AA">
        <w:rPr>
          <w:sz w:val="10"/>
          <w:szCs w:val="10"/>
          <w:lang w:val="en-GB"/>
        </w:rPr>
        <w:t xml:space="preserve">  </w:t>
      </w:r>
      <w:r w:rsidRPr="00AE48AA">
        <w:rPr>
          <w:sz w:val="10"/>
          <w:szCs w:val="10"/>
          <w:lang w:val="en-GB"/>
        </w:rPr>
        <w:t xml:space="preserve">name: </w:t>
      </w:r>
      <w:r w:rsidRPr="00AE48AA">
        <w:rPr>
          <w:color w:val="DD1144"/>
          <w:sz w:val="10"/>
          <w:szCs w:val="10"/>
          <w:lang w:val="en-GB"/>
        </w:rPr>
        <w:t>"balance"</w:t>
      </w:r>
      <w:r w:rsidRPr="00AE48AA">
        <w:rPr>
          <w:sz w:val="10"/>
          <w:szCs w:val="10"/>
          <w:lang w:val="en-GB"/>
        </w:rPr>
        <w:t>,</w:t>
      </w:r>
      <w:r w:rsidRPr="00AE48AA">
        <w:rPr>
          <w:sz w:val="10"/>
          <w:szCs w:val="10"/>
          <w:lang w:val="en-GB"/>
        </w:rPr>
        <w:br/>
      </w:r>
      <w:r w:rsidR="009B70E0" w:rsidRPr="00AE48AA">
        <w:rPr>
          <w:sz w:val="10"/>
          <w:szCs w:val="10"/>
          <w:lang w:val="en-GB"/>
        </w:rPr>
        <w:t xml:space="preserve">  </w:t>
      </w:r>
      <w:proofErr w:type="spellStart"/>
      <w:r w:rsidRPr="00AE48AA">
        <w:rPr>
          <w:sz w:val="10"/>
          <w:szCs w:val="10"/>
          <w:lang w:val="en-GB"/>
        </w:rPr>
        <w:t>initialState</w:t>
      </w:r>
      <w:proofErr w:type="spellEnd"/>
      <w:r w:rsidRPr="00AE48AA">
        <w:rPr>
          <w:sz w:val="10"/>
          <w:szCs w:val="10"/>
          <w:lang w:val="en-GB"/>
        </w:rPr>
        <w:t xml:space="preserve">: { value: </w:t>
      </w:r>
      <w:r w:rsidRPr="00AE48AA">
        <w:rPr>
          <w:color w:val="008080"/>
          <w:sz w:val="10"/>
          <w:szCs w:val="10"/>
          <w:lang w:val="en-GB"/>
        </w:rPr>
        <w:t>0</w:t>
      </w:r>
      <w:r w:rsidRPr="00AE48AA">
        <w:rPr>
          <w:sz w:val="10"/>
          <w:szCs w:val="10"/>
          <w:lang w:val="en-GB"/>
        </w:rPr>
        <w:t xml:space="preserve"> },</w:t>
      </w:r>
      <w:r w:rsidRPr="00AE48AA">
        <w:rPr>
          <w:sz w:val="10"/>
          <w:szCs w:val="10"/>
          <w:lang w:val="en-GB"/>
        </w:rPr>
        <w:br/>
      </w:r>
      <w:r w:rsidR="009B70E0" w:rsidRPr="00AE48AA">
        <w:rPr>
          <w:sz w:val="10"/>
          <w:szCs w:val="10"/>
          <w:lang w:val="en-GB"/>
        </w:rPr>
        <w:t xml:space="preserve">  </w:t>
      </w:r>
      <w:r w:rsidRPr="00AE48AA">
        <w:rPr>
          <w:sz w:val="10"/>
          <w:szCs w:val="10"/>
          <w:lang w:val="en-GB"/>
        </w:rPr>
        <w:t>reducers: {transfer: (state, action) =&gt; {</w:t>
      </w:r>
      <w:r w:rsidRPr="00AE48AA">
        <w:rPr>
          <w:sz w:val="10"/>
          <w:szCs w:val="10"/>
          <w:lang w:val="en-GB"/>
        </w:rPr>
        <w:br/>
      </w:r>
      <w:r w:rsidR="009B70E0" w:rsidRPr="00AE48AA">
        <w:rPr>
          <w:sz w:val="10"/>
          <w:szCs w:val="10"/>
          <w:lang w:val="en-GB"/>
        </w:rPr>
        <w:t xml:space="preserve">      </w:t>
      </w:r>
      <w:proofErr w:type="spellStart"/>
      <w:r w:rsidRPr="00AE48AA">
        <w:rPr>
          <w:sz w:val="10"/>
          <w:szCs w:val="10"/>
          <w:lang w:val="en-GB"/>
        </w:rPr>
        <w:t>state.value</w:t>
      </w:r>
      <w:proofErr w:type="spellEnd"/>
      <w:r w:rsidRPr="00AE48AA">
        <w:rPr>
          <w:sz w:val="10"/>
          <w:szCs w:val="10"/>
          <w:lang w:val="en-GB"/>
        </w:rPr>
        <w:t xml:space="preserve"> += </w:t>
      </w:r>
      <w:proofErr w:type="spellStart"/>
      <w:r w:rsidRPr="00AE48AA">
        <w:rPr>
          <w:sz w:val="10"/>
          <w:szCs w:val="10"/>
          <w:lang w:val="en-GB"/>
        </w:rPr>
        <w:t>action.payload.amount</w:t>
      </w:r>
      <w:proofErr w:type="spellEnd"/>
      <w:r w:rsidRPr="00AE48AA">
        <w:rPr>
          <w:sz w:val="10"/>
          <w:szCs w:val="10"/>
          <w:lang w:val="en-GB"/>
        </w:rPr>
        <w:t>;},},});</w:t>
      </w:r>
      <w:r w:rsidRPr="00AE48AA">
        <w:rPr>
          <w:sz w:val="10"/>
          <w:szCs w:val="10"/>
          <w:lang w:val="en-GB"/>
        </w:rPr>
        <w:br/>
      </w:r>
      <w:r w:rsidRPr="00AE48AA">
        <w:rPr>
          <w:b/>
          <w:sz w:val="10"/>
          <w:szCs w:val="10"/>
          <w:lang w:val="en-GB"/>
        </w:rPr>
        <w:t>export</w:t>
      </w:r>
      <w:r w:rsidRPr="00AE48AA">
        <w:rPr>
          <w:sz w:val="10"/>
          <w:szCs w:val="10"/>
          <w:lang w:val="en-GB"/>
        </w:rPr>
        <w:t xml:space="preserve"> </w:t>
      </w:r>
      <w:proofErr w:type="spellStart"/>
      <w:r w:rsidRPr="00AE48AA">
        <w:rPr>
          <w:b/>
          <w:sz w:val="10"/>
          <w:szCs w:val="10"/>
          <w:lang w:val="en-GB"/>
        </w:rPr>
        <w:t>const</w:t>
      </w:r>
      <w:proofErr w:type="spellEnd"/>
      <w:r w:rsidRPr="00AE48AA">
        <w:rPr>
          <w:sz w:val="10"/>
          <w:szCs w:val="10"/>
          <w:lang w:val="en-GB"/>
        </w:rPr>
        <w:t xml:space="preserve"> {transfer} = </w:t>
      </w:r>
      <w:proofErr w:type="spellStart"/>
      <w:r w:rsidRPr="00AE48AA">
        <w:rPr>
          <w:sz w:val="10"/>
          <w:szCs w:val="10"/>
          <w:lang w:val="en-GB"/>
        </w:rPr>
        <w:t>balanceSlice.actions</w:t>
      </w:r>
      <w:proofErr w:type="spellEnd"/>
      <w:r w:rsidRPr="00AE48AA">
        <w:rPr>
          <w:sz w:val="10"/>
          <w:szCs w:val="10"/>
          <w:lang w:val="en-GB"/>
        </w:rPr>
        <w:t>;</w:t>
      </w:r>
      <w:r w:rsidRPr="00AE48AA">
        <w:rPr>
          <w:sz w:val="10"/>
          <w:szCs w:val="10"/>
          <w:lang w:val="en-GB"/>
        </w:rPr>
        <w:br/>
      </w:r>
      <w:r w:rsidRPr="00AE48AA">
        <w:rPr>
          <w:i/>
          <w:color w:val="999988"/>
          <w:sz w:val="10"/>
          <w:szCs w:val="10"/>
          <w:lang w:val="en-GB"/>
        </w:rPr>
        <w:t>// configure Store</w:t>
      </w:r>
      <w:r w:rsidRPr="00AE48AA">
        <w:rPr>
          <w:sz w:val="10"/>
          <w:szCs w:val="10"/>
          <w:lang w:val="en-GB"/>
        </w:rPr>
        <w:br/>
      </w:r>
      <w:r w:rsidRPr="00AE48AA">
        <w:rPr>
          <w:b/>
          <w:sz w:val="10"/>
          <w:szCs w:val="10"/>
          <w:lang w:val="en-GB"/>
        </w:rPr>
        <w:t>import</w:t>
      </w:r>
      <w:r w:rsidRPr="00AE48AA">
        <w:rPr>
          <w:sz w:val="10"/>
          <w:szCs w:val="10"/>
          <w:lang w:val="en-GB"/>
        </w:rPr>
        <w:t xml:space="preserve"> { </w:t>
      </w:r>
      <w:proofErr w:type="spellStart"/>
      <w:r w:rsidRPr="00AE48AA">
        <w:rPr>
          <w:sz w:val="10"/>
          <w:szCs w:val="10"/>
          <w:lang w:val="en-GB"/>
        </w:rPr>
        <w:t>configureStore</w:t>
      </w:r>
      <w:proofErr w:type="spellEnd"/>
      <w:r w:rsidRPr="00AE48AA">
        <w:rPr>
          <w:sz w:val="10"/>
          <w:szCs w:val="10"/>
          <w:lang w:val="en-GB"/>
        </w:rPr>
        <w:t xml:space="preserve"> } </w:t>
      </w:r>
      <w:r w:rsidRPr="00AE48AA">
        <w:rPr>
          <w:b/>
          <w:sz w:val="10"/>
          <w:szCs w:val="10"/>
          <w:lang w:val="en-GB"/>
        </w:rPr>
        <w:t>from</w:t>
      </w:r>
      <w:r w:rsidRPr="00AE48AA">
        <w:rPr>
          <w:sz w:val="10"/>
          <w:szCs w:val="10"/>
          <w:lang w:val="en-GB"/>
        </w:rPr>
        <w:t xml:space="preserve"> </w:t>
      </w:r>
      <w:r w:rsidRPr="00AE48AA">
        <w:rPr>
          <w:color w:val="DD1144"/>
          <w:sz w:val="10"/>
          <w:szCs w:val="10"/>
          <w:lang w:val="en-GB"/>
        </w:rPr>
        <w:t>"@</w:t>
      </w:r>
      <w:proofErr w:type="spellStart"/>
      <w:r w:rsidRPr="00AE48AA">
        <w:rPr>
          <w:color w:val="DD1144"/>
          <w:sz w:val="10"/>
          <w:szCs w:val="10"/>
          <w:lang w:val="en-GB"/>
        </w:rPr>
        <w:t>reduxjs</w:t>
      </w:r>
      <w:proofErr w:type="spellEnd"/>
      <w:r w:rsidRPr="00AE48AA">
        <w:rPr>
          <w:color w:val="DD1144"/>
          <w:sz w:val="10"/>
          <w:szCs w:val="10"/>
          <w:lang w:val="en-GB"/>
        </w:rPr>
        <w:t>/toolkit"</w:t>
      </w:r>
      <w:r w:rsidRPr="00AE48AA">
        <w:rPr>
          <w:sz w:val="10"/>
          <w:szCs w:val="10"/>
          <w:lang w:val="en-GB"/>
        </w:rPr>
        <w:t>;</w:t>
      </w:r>
      <w:r w:rsidRPr="00AE48AA">
        <w:rPr>
          <w:sz w:val="10"/>
          <w:szCs w:val="10"/>
          <w:lang w:val="en-GB"/>
        </w:rPr>
        <w:br/>
      </w:r>
      <w:r w:rsidRPr="00AE48AA">
        <w:rPr>
          <w:b/>
          <w:sz w:val="10"/>
          <w:szCs w:val="10"/>
          <w:lang w:val="en-GB"/>
        </w:rPr>
        <w:t>import</w:t>
      </w:r>
      <w:r w:rsidRPr="00AE48AA">
        <w:rPr>
          <w:sz w:val="10"/>
          <w:szCs w:val="10"/>
          <w:lang w:val="en-GB"/>
        </w:rPr>
        <w:t xml:space="preserve"> { </w:t>
      </w:r>
      <w:proofErr w:type="spellStart"/>
      <w:r w:rsidRPr="00AE48AA">
        <w:rPr>
          <w:sz w:val="10"/>
          <w:szCs w:val="10"/>
          <w:lang w:val="en-GB"/>
        </w:rPr>
        <w:t>balanceReducer</w:t>
      </w:r>
      <w:proofErr w:type="spellEnd"/>
      <w:r w:rsidRPr="00AE48AA">
        <w:rPr>
          <w:sz w:val="10"/>
          <w:szCs w:val="10"/>
          <w:lang w:val="en-GB"/>
        </w:rPr>
        <w:t xml:space="preserve"> } </w:t>
      </w:r>
      <w:r w:rsidRPr="00AE48AA">
        <w:rPr>
          <w:b/>
          <w:sz w:val="10"/>
          <w:szCs w:val="10"/>
          <w:lang w:val="en-GB"/>
        </w:rPr>
        <w:t>from</w:t>
      </w:r>
      <w:r w:rsidRPr="00AE48AA">
        <w:rPr>
          <w:sz w:val="10"/>
          <w:szCs w:val="10"/>
          <w:lang w:val="en-GB"/>
        </w:rPr>
        <w:t xml:space="preserve"> </w:t>
      </w:r>
      <w:r w:rsidRPr="00AE48AA">
        <w:rPr>
          <w:color w:val="DD1144"/>
          <w:sz w:val="10"/>
          <w:szCs w:val="10"/>
          <w:lang w:val="en-GB"/>
        </w:rPr>
        <w:t>"./redux/</w:t>
      </w:r>
      <w:proofErr w:type="spellStart"/>
      <w:r w:rsidRPr="00AE48AA">
        <w:rPr>
          <w:color w:val="DD1144"/>
          <w:sz w:val="10"/>
          <w:szCs w:val="10"/>
          <w:lang w:val="en-GB"/>
        </w:rPr>
        <w:t>balanceSlice</w:t>
      </w:r>
      <w:proofErr w:type="spellEnd"/>
      <w:r w:rsidRPr="00AE48AA">
        <w:rPr>
          <w:color w:val="DD1144"/>
          <w:sz w:val="10"/>
          <w:szCs w:val="10"/>
          <w:lang w:val="en-GB"/>
        </w:rPr>
        <w:t>"</w:t>
      </w:r>
      <w:r w:rsidRPr="00AE48AA">
        <w:rPr>
          <w:sz w:val="10"/>
          <w:szCs w:val="10"/>
          <w:lang w:val="en-GB"/>
        </w:rPr>
        <w:t>;</w:t>
      </w:r>
      <w:r w:rsidRPr="00AE48AA">
        <w:rPr>
          <w:sz w:val="10"/>
          <w:szCs w:val="10"/>
          <w:lang w:val="en-GB"/>
        </w:rPr>
        <w:br/>
      </w:r>
      <w:proofErr w:type="spellStart"/>
      <w:r w:rsidRPr="00AE48AA">
        <w:rPr>
          <w:b/>
          <w:sz w:val="10"/>
          <w:szCs w:val="10"/>
          <w:lang w:val="en-GB"/>
        </w:rPr>
        <w:t>const</w:t>
      </w:r>
      <w:proofErr w:type="spellEnd"/>
      <w:r w:rsidRPr="00AE48AA">
        <w:rPr>
          <w:sz w:val="10"/>
          <w:szCs w:val="10"/>
          <w:lang w:val="en-GB"/>
        </w:rPr>
        <w:t xml:space="preserve"> store = </w:t>
      </w:r>
      <w:proofErr w:type="spellStart"/>
      <w:r w:rsidRPr="00AE48AA">
        <w:rPr>
          <w:sz w:val="10"/>
          <w:szCs w:val="10"/>
          <w:lang w:val="en-GB"/>
        </w:rPr>
        <w:t>configureStore</w:t>
      </w:r>
      <w:proofErr w:type="spellEnd"/>
      <w:r w:rsidRPr="00AE48AA">
        <w:rPr>
          <w:sz w:val="10"/>
          <w:szCs w:val="10"/>
          <w:lang w:val="en-GB"/>
        </w:rPr>
        <w:t xml:space="preserve">({reducer: { balance: </w:t>
      </w:r>
      <w:proofErr w:type="spellStart"/>
      <w:r w:rsidRPr="00AE48AA">
        <w:rPr>
          <w:sz w:val="10"/>
          <w:szCs w:val="10"/>
          <w:lang w:val="en-GB"/>
        </w:rPr>
        <w:t>balanceReducer</w:t>
      </w:r>
      <w:proofErr w:type="spellEnd"/>
      <w:r w:rsidRPr="00AE48AA">
        <w:rPr>
          <w:sz w:val="10"/>
          <w:szCs w:val="10"/>
          <w:lang w:val="en-GB"/>
        </w:rPr>
        <w:t>}});</w:t>
      </w:r>
      <w:r w:rsidRPr="00AE48AA">
        <w:rPr>
          <w:sz w:val="10"/>
          <w:szCs w:val="10"/>
          <w:lang w:val="en-GB"/>
        </w:rPr>
        <w:br/>
      </w:r>
      <w:r w:rsidRPr="00AE48AA">
        <w:rPr>
          <w:b/>
          <w:sz w:val="10"/>
          <w:szCs w:val="10"/>
          <w:lang w:val="en-GB"/>
        </w:rPr>
        <w:t>export</w:t>
      </w:r>
      <w:r w:rsidRPr="00AE48AA">
        <w:rPr>
          <w:sz w:val="10"/>
          <w:szCs w:val="10"/>
          <w:lang w:val="en-GB"/>
        </w:rPr>
        <w:t xml:space="preserve"> </w:t>
      </w:r>
      <w:r w:rsidRPr="00AE48AA">
        <w:rPr>
          <w:b/>
          <w:sz w:val="10"/>
          <w:szCs w:val="10"/>
          <w:lang w:val="en-GB"/>
        </w:rPr>
        <w:t>default</w:t>
      </w:r>
      <w:r w:rsidRPr="00AE48AA">
        <w:rPr>
          <w:sz w:val="10"/>
          <w:szCs w:val="10"/>
          <w:lang w:val="en-GB"/>
        </w:rPr>
        <w:t xml:space="preserve"> store;</w:t>
      </w:r>
      <w:r w:rsidRPr="00AE48AA">
        <w:rPr>
          <w:sz w:val="10"/>
          <w:szCs w:val="10"/>
          <w:lang w:val="en-GB"/>
        </w:rPr>
        <w:br/>
      </w:r>
      <w:r w:rsidRPr="00AE48AA">
        <w:rPr>
          <w:i/>
          <w:color w:val="999988"/>
          <w:sz w:val="10"/>
          <w:szCs w:val="10"/>
          <w:lang w:val="en-GB"/>
        </w:rPr>
        <w:t>// Include in React</w:t>
      </w:r>
      <w:r w:rsidRPr="00AE48AA">
        <w:rPr>
          <w:sz w:val="10"/>
          <w:szCs w:val="10"/>
          <w:lang w:val="en-GB"/>
        </w:rPr>
        <w:br/>
      </w:r>
      <w:r w:rsidRPr="00AE48AA">
        <w:rPr>
          <w:b/>
          <w:sz w:val="10"/>
          <w:szCs w:val="10"/>
          <w:lang w:val="en-GB"/>
        </w:rPr>
        <w:t>import</w:t>
      </w:r>
      <w:r w:rsidRPr="00AE48AA">
        <w:rPr>
          <w:sz w:val="10"/>
          <w:szCs w:val="10"/>
          <w:lang w:val="en-GB"/>
        </w:rPr>
        <w:t xml:space="preserve"> store </w:t>
      </w:r>
      <w:r w:rsidRPr="00AE48AA">
        <w:rPr>
          <w:b/>
          <w:sz w:val="10"/>
          <w:szCs w:val="10"/>
          <w:lang w:val="en-GB"/>
        </w:rPr>
        <w:t>from</w:t>
      </w:r>
      <w:r w:rsidRPr="00AE48AA">
        <w:rPr>
          <w:sz w:val="10"/>
          <w:szCs w:val="10"/>
          <w:lang w:val="en-GB"/>
        </w:rPr>
        <w:t xml:space="preserve"> </w:t>
      </w:r>
      <w:r w:rsidRPr="00AE48AA">
        <w:rPr>
          <w:color w:val="DD1144"/>
          <w:sz w:val="10"/>
          <w:szCs w:val="10"/>
          <w:lang w:val="en-GB"/>
        </w:rPr>
        <w:t>"./store"</w:t>
      </w:r>
      <w:r w:rsidRPr="00AE48AA">
        <w:rPr>
          <w:sz w:val="10"/>
          <w:szCs w:val="10"/>
          <w:lang w:val="en-GB"/>
        </w:rPr>
        <w:t>;</w:t>
      </w:r>
      <w:r w:rsidRPr="00AE48AA">
        <w:rPr>
          <w:sz w:val="10"/>
          <w:szCs w:val="10"/>
          <w:lang w:val="en-GB"/>
        </w:rPr>
        <w:br/>
        <w:t>render(</w:t>
      </w:r>
      <w:r w:rsidRPr="00AE48AA">
        <w:rPr>
          <w:sz w:val="10"/>
          <w:szCs w:val="10"/>
          <w:lang w:val="en-GB"/>
        </w:rPr>
        <w:br/>
      </w:r>
      <w:r w:rsidR="009B70E0" w:rsidRPr="00AE48AA">
        <w:rPr>
          <w:color w:val="000080"/>
          <w:sz w:val="10"/>
          <w:szCs w:val="10"/>
          <w:lang w:val="en-GB"/>
        </w:rPr>
        <w:t xml:space="preserve">  </w:t>
      </w:r>
      <w:r w:rsidRPr="00AE48AA">
        <w:rPr>
          <w:color w:val="000080"/>
          <w:sz w:val="10"/>
          <w:szCs w:val="10"/>
          <w:lang w:val="en-GB"/>
        </w:rPr>
        <w:t>&lt;Provider store=</w:t>
      </w:r>
      <w:r w:rsidRPr="00AE48AA">
        <w:rPr>
          <w:color w:val="DD1144"/>
          <w:sz w:val="10"/>
          <w:szCs w:val="10"/>
          <w:lang w:val="en-GB"/>
        </w:rPr>
        <w:t>{store}</w:t>
      </w:r>
      <w:r w:rsidRPr="00AE48AA">
        <w:rPr>
          <w:color w:val="000080"/>
          <w:sz w:val="10"/>
          <w:szCs w:val="10"/>
          <w:lang w:val="en-GB"/>
        </w:rPr>
        <w:t>&gt;</w:t>
      </w:r>
      <w:r w:rsidRPr="00AE48AA">
        <w:rPr>
          <w:sz w:val="10"/>
          <w:szCs w:val="10"/>
          <w:lang w:val="en-GB"/>
        </w:rPr>
        <w:br/>
      </w:r>
      <w:r w:rsidR="009B70E0" w:rsidRPr="00AE48AA">
        <w:rPr>
          <w:color w:val="000080"/>
          <w:sz w:val="10"/>
          <w:szCs w:val="10"/>
          <w:lang w:val="en-GB"/>
        </w:rPr>
        <w:t xml:space="preserve">    </w:t>
      </w:r>
      <w:r w:rsidRPr="00AE48AA">
        <w:rPr>
          <w:color w:val="000080"/>
          <w:sz w:val="10"/>
          <w:szCs w:val="10"/>
          <w:lang w:val="en-GB"/>
        </w:rPr>
        <w:t>&lt;App /&gt;</w:t>
      </w:r>
      <w:r w:rsidRPr="00AE48AA">
        <w:rPr>
          <w:sz w:val="10"/>
          <w:szCs w:val="10"/>
          <w:lang w:val="en-GB"/>
        </w:rPr>
        <w:br/>
      </w:r>
      <w:r w:rsidR="009B70E0" w:rsidRPr="00AE48AA">
        <w:rPr>
          <w:color w:val="000080"/>
          <w:sz w:val="10"/>
          <w:szCs w:val="10"/>
          <w:lang w:val="en-GB"/>
        </w:rPr>
        <w:t xml:space="preserve">  </w:t>
      </w:r>
      <w:r w:rsidRPr="00AE48AA">
        <w:rPr>
          <w:color w:val="000080"/>
          <w:sz w:val="10"/>
          <w:szCs w:val="10"/>
          <w:lang w:val="en-GB"/>
        </w:rPr>
        <w:t>&lt;/Provider&gt;</w:t>
      </w:r>
      <w:r w:rsidRPr="00AE48AA">
        <w:rPr>
          <w:sz w:val="10"/>
          <w:szCs w:val="10"/>
          <w:lang w:val="en-GB"/>
        </w:rPr>
        <w:t>,</w:t>
      </w:r>
      <w:r w:rsidRPr="00AE48AA">
        <w:rPr>
          <w:sz w:val="10"/>
          <w:szCs w:val="10"/>
          <w:lang w:val="en-GB"/>
        </w:rPr>
        <w:br/>
      </w:r>
      <w:r w:rsidR="009B70E0" w:rsidRPr="00AE48AA">
        <w:rPr>
          <w:color w:val="0086B3"/>
          <w:sz w:val="10"/>
          <w:szCs w:val="10"/>
          <w:lang w:val="en-GB"/>
        </w:rPr>
        <w:t xml:space="preserve">  </w:t>
      </w:r>
      <w:proofErr w:type="spellStart"/>
      <w:r w:rsidRPr="00AE48AA">
        <w:rPr>
          <w:color w:val="0086B3"/>
          <w:sz w:val="10"/>
          <w:szCs w:val="10"/>
          <w:lang w:val="en-GB"/>
        </w:rPr>
        <w:t>document</w:t>
      </w:r>
      <w:r w:rsidRPr="00AE48AA">
        <w:rPr>
          <w:sz w:val="10"/>
          <w:szCs w:val="10"/>
          <w:lang w:val="en-GB"/>
        </w:rPr>
        <w:t>.getElementById</w:t>
      </w:r>
      <w:proofErr w:type="spellEnd"/>
      <w:r w:rsidRPr="00AE48AA">
        <w:rPr>
          <w:sz w:val="10"/>
          <w:szCs w:val="10"/>
          <w:lang w:val="en-GB"/>
        </w:rPr>
        <w:t>(</w:t>
      </w:r>
      <w:r w:rsidRPr="00AE48AA">
        <w:rPr>
          <w:color w:val="DD1144"/>
          <w:sz w:val="10"/>
          <w:szCs w:val="10"/>
          <w:lang w:val="en-GB"/>
        </w:rPr>
        <w:t>'root'</w:t>
      </w:r>
      <w:r w:rsidRPr="00AE48AA">
        <w:rPr>
          <w:sz w:val="10"/>
          <w:szCs w:val="10"/>
          <w:lang w:val="en-GB"/>
        </w:rPr>
        <w:t>))</w:t>
      </w:r>
    </w:p>
    <w:p w14:paraId="1ED1E2C3" w14:textId="7DA1E3E3" w:rsidR="00706500" w:rsidRDefault="00774B1A" w:rsidP="00CB1E7D">
      <w:pPr>
        <w:divId w:val="1711612644"/>
      </w:pPr>
      <w:proofErr w:type="spellStart"/>
      <w:r w:rsidRPr="001737FC">
        <w:rPr>
          <w:b/>
          <w:bCs/>
        </w:rPr>
        <w:t>ReduxThunk</w:t>
      </w:r>
      <w:proofErr w:type="spellEnd"/>
      <w:r w:rsidRPr="005F16F3">
        <w:t xml:space="preserve"> </w:t>
      </w:r>
      <w:r w:rsidRPr="00774B1A">
        <w:rPr>
          <w:lang w:val="en-GB"/>
        </w:rPr>
        <w:sym w:font="Wingdings" w:char="F0E8"/>
      </w:r>
      <w:r w:rsidRPr="005F16F3">
        <w:t xml:space="preserve"> Im Slice via </w:t>
      </w:r>
      <w:proofErr w:type="spellStart"/>
      <w:r w:rsidRPr="005F16F3">
        <w:t>extraReducers</w:t>
      </w:r>
      <w:proofErr w:type="spellEnd"/>
      <w:r w:rsidRPr="005F16F3">
        <w:t xml:space="preserve"> und </w:t>
      </w:r>
      <w:proofErr w:type="spellStart"/>
      <w:r w:rsidRPr="005F16F3">
        <w:t>builder</w:t>
      </w:r>
      <w:proofErr w:type="spellEnd"/>
      <w:r w:rsidRPr="005F16F3">
        <w:t xml:space="preserve"> mit </w:t>
      </w:r>
      <w:proofErr w:type="spellStart"/>
      <w:r w:rsidRPr="005F16F3">
        <w:t>cases</w:t>
      </w:r>
      <w:proofErr w:type="spellEnd"/>
      <w:r w:rsidR="00102B4E" w:rsidRPr="005F16F3">
        <w:t xml:space="preserve"> für </w:t>
      </w:r>
      <w:proofErr w:type="spellStart"/>
      <w:r w:rsidR="00102B4E" w:rsidRPr="005F16F3">
        <w:t>pending</w:t>
      </w:r>
      <w:proofErr w:type="spellEnd"/>
      <w:r w:rsidR="00102B4E" w:rsidRPr="005F16F3">
        <w:t xml:space="preserve">, </w:t>
      </w:r>
      <w:proofErr w:type="spellStart"/>
      <w:r w:rsidR="00102B4E" w:rsidRPr="005F16F3">
        <w:t>fulfilled</w:t>
      </w:r>
      <w:proofErr w:type="spellEnd"/>
      <w:r w:rsidR="00102B4E" w:rsidRPr="005F16F3">
        <w:t xml:space="preserve"> und </w:t>
      </w:r>
      <w:proofErr w:type="spellStart"/>
      <w:r w:rsidR="00102B4E" w:rsidRPr="005F16F3">
        <w:t>error</w:t>
      </w:r>
      <w:proofErr w:type="spellEnd"/>
      <w:r w:rsidR="005F16F3" w:rsidRPr="005F16F3">
        <w:t xml:space="preserve"> unterschiedliche Actions. Zusätz</w:t>
      </w:r>
      <w:r w:rsidR="005F16F3">
        <w:t xml:space="preserve">lich </w:t>
      </w:r>
      <w:proofErr w:type="spellStart"/>
      <w:r w:rsidR="005F16F3">
        <w:t>state</w:t>
      </w:r>
      <w:proofErr w:type="spellEnd"/>
      <w:r w:rsidR="005F16F3">
        <w:t xml:space="preserve"> in </w:t>
      </w:r>
      <w:proofErr w:type="spellStart"/>
      <w:r w:rsidR="005F16F3">
        <w:t>Sliche</w:t>
      </w:r>
      <w:proofErr w:type="spellEnd"/>
      <w:r w:rsidR="005F16F3">
        <w:t xml:space="preserve"> aufnehme</w:t>
      </w:r>
      <w:r w:rsidR="001737FC">
        <w:t>n.</w:t>
      </w:r>
    </w:p>
    <w:p w14:paraId="397B85AA" w14:textId="395B453E" w:rsidR="001737FC" w:rsidRDefault="001737FC" w:rsidP="00CB1E7D">
      <w:pPr>
        <w:divId w:val="1711612644"/>
      </w:pPr>
      <w:r w:rsidRPr="001737FC">
        <w:rPr>
          <w:b/>
          <w:bCs/>
        </w:rPr>
        <w:t>Fazit</w:t>
      </w:r>
      <w:r>
        <w:t xml:space="preserve">: </w:t>
      </w:r>
      <w:proofErr w:type="spellStart"/>
      <w:r>
        <w:t>Redux</w:t>
      </w:r>
      <w:proofErr w:type="spellEnd"/>
      <w:r>
        <w:t xml:space="preserve"> bietet bessere Übersicht, da Zustand an einem Ort, </w:t>
      </w:r>
      <w:proofErr w:type="spellStart"/>
      <w:r>
        <w:t>seralisiert</w:t>
      </w:r>
      <w:proofErr w:type="spellEnd"/>
      <w:r>
        <w:t xml:space="preserve"> möglich und auch Server Rendering. Einfaches Debugging durch Time-</w:t>
      </w:r>
      <w:proofErr w:type="spellStart"/>
      <w:r>
        <w:t>Travelling</w:t>
      </w:r>
      <w:proofErr w:type="spellEnd"/>
      <w:r>
        <w:t xml:space="preserve">. </w:t>
      </w:r>
    </w:p>
    <w:p w14:paraId="2AA81063" w14:textId="15AE2BD9" w:rsidR="00EF0125" w:rsidRDefault="00EF0125" w:rsidP="00CB1E7D">
      <w:pPr>
        <w:pStyle w:val="TitelZusammenfassung"/>
        <w:divId w:val="1711612644"/>
      </w:pPr>
      <w:r>
        <w:t>Angular</w:t>
      </w:r>
      <w:r w:rsidR="0004262E">
        <w:t xml:space="preserve"> Architektur</w:t>
      </w:r>
    </w:p>
    <w:p w14:paraId="4EA56191" w14:textId="7DEA5990" w:rsidR="001B3D6B" w:rsidRPr="0054113E" w:rsidRDefault="001B3D6B" w:rsidP="00CB1E7D">
      <w:pPr>
        <w:divId w:val="1711612644"/>
      </w:pPr>
      <w:r w:rsidRPr="001B3D6B">
        <w:t xml:space="preserve">Flexibles SPA Framework für CRUD Applikationen. </w:t>
      </w:r>
      <w:proofErr w:type="spellStart"/>
      <w:r w:rsidRPr="001B3D6B">
        <w:t>T</w:t>
      </w:r>
      <w:r>
        <w:t>ypeScript</w:t>
      </w:r>
      <w:proofErr w:type="spellEnd"/>
      <w:r>
        <w:t xml:space="preserve">-Basiert, Reduziert </w:t>
      </w:r>
      <w:proofErr w:type="spellStart"/>
      <w:r w:rsidR="005C1C17">
        <w:t>B</w:t>
      </w:r>
      <w:r>
        <w:t>oilerplate</w:t>
      </w:r>
      <w:proofErr w:type="spellEnd"/>
      <w:r>
        <w:t xml:space="preserve">, code. </w:t>
      </w:r>
      <w:r w:rsidRPr="0054113E">
        <w:t>Hat</w:t>
      </w:r>
      <w:r w:rsidR="00980400" w:rsidRPr="0054113E">
        <w:t xml:space="preserve"> </w:t>
      </w:r>
      <w:proofErr w:type="spellStart"/>
      <w:r w:rsidR="00980400" w:rsidRPr="0054113E">
        <w:t>Dependency</w:t>
      </w:r>
      <w:proofErr w:type="spellEnd"/>
      <w:r w:rsidR="00980400" w:rsidRPr="0054113E">
        <w:t xml:space="preserve"> </w:t>
      </w:r>
      <w:proofErr w:type="spellStart"/>
      <w:r w:rsidR="00980400" w:rsidRPr="0054113E">
        <w:t>Injection</w:t>
      </w:r>
      <w:proofErr w:type="spellEnd"/>
      <w:r w:rsidR="005C1C17" w:rsidRPr="0054113E">
        <w:t xml:space="preserve">, Gute Performance durch 2-Way-Binding. Gut für langlebige Applikationen, aber </w:t>
      </w:r>
      <w:r w:rsidR="00FC6895" w:rsidRPr="0054113E">
        <w:t>hart</w:t>
      </w:r>
      <w:r w:rsidR="005C1C17" w:rsidRPr="0054113E">
        <w:t xml:space="preserve"> zu lernen.</w:t>
      </w:r>
    </w:p>
    <w:p w14:paraId="706C9278" w14:textId="2EC12184" w:rsidR="00D6718E" w:rsidRDefault="00C334F4" w:rsidP="00CB1E7D">
      <w:pPr>
        <w:divId w:val="1711612644"/>
        <w:rPr>
          <w:u w:val="single"/>
          <w:lang w:val="en-GB"/>
        </w:rPr>
      </w:pPr>
      <w:r w:rsidRPr="001C2479">
        <w:rPr>
          <w:u w:val="single"/>
          <w:lang w:val="en-GB"/>
        </w:rPr>
        <w:t>Archi</w:t>
      </w:r>
      <w:r w:rsidR="007E11D4" w:rsidRPr="001C2479">
        <w:rPr>
          <w:u w:val="single"/>
          <w:lang w:val="en-GB"/>
        </w:rPr>
        <w:t>t</w:t>
      </w:r>
      <w:r w:rsidRPr="001C2479">
        <w:rPr>
          <w:u w:val="single"/>
          <w:lang w:val="en-GB"/>
        </w:rPr>
        <w:t>ectur</w:t>
      </w:r>
      <w:r w:rsidR="00D6718E" w:rsidRPr="001C2479">
        <w:rPr>
          <w:u w:val="single"/>
          <w:lang w:val="en-GB"/>
        </w:rPr>
        <w:t>al Overview</w:t>
      </w:r>
      <w:r w:rsidR="001C2479">
        <w:rPr>
          <w:noProof/>
        </w:rPr>
        <w:drawing>
          <wp:inline distT="0" distB="0" distL="0" distR="0" wp14:anchorId="5FB38952" wp14:editId="34305885">
            <wp:extent cx="2073374" cy="1180815"/>
            <wp:effectExtent l="0" t="0" r="3175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0093" cy="121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1D20" w14:textId="77777777" w:rsidR="001D15B3" w:rsidRPr="00392954" w:rsidRDefault="001D15B3" w:rsidP="00CB1E7D">
      <w:pPr>
        <w:pStyle w:val="SchmaleListeEbene1"/>
        <w:divId w:val="1711612644"/>
        <w:rPr>
          <w:lang w:val="en-GB"/>
        </w:rPr>
      </w:pPr>
      <w:proofErr w:type="spellStart"/>
      <w:r w:rsidRPr="00392954">
        <w:rPr>
          <w:b/>
          <w:bCs/>
          <w:i/>
          <w:iCs/>
          <w:lang w:val="en-GB"/>
        </w:rPr>
        <w:t>ngModules</w:t>
      </w:r>
      <w:proofErr w:type="spellEnd"/>
      <w:r w:rsidRPr="00392954">
        <w:rPr>
          <w:lang w:val="en-GB"/>
        </w:rPr>
        <w:t xml:space="preserve">: A cohesive block of code dedicated to closely related set of capabilities. </w:t>
      </w:r>
      <w:r w:rsidRPr="00600919">
        <w:rPr>
          <w:rFonts w:ascii="Consolas" w:hAnsi="Consolas"/>
          <w:lang w:val="en-GB"/>
        </w:rPr>
        <w:t>TS: module</w:t>
      </w:r>
    </w:p>
    <w:p w14:paraId="63262792" w14:textId="77777777" w:rsidR="001D15B3" w:rsidRPr="00392954" w:rsidRDefault="001D15B3" w:rsidP="00CB1E7D">
      <w:pPr>
        <w:pStyle w:val="SchmaleListeEbene1"/>
        <w:divId w:val="1711612644"/>
        <w:rPr>
          <w:lang w:val="en-GB"/>
        </w:rPr>
      </w:pPr>
      <w:r w:rsidRPr="00392954">
        <w:rPr>
          <w:b/>
          <w:bCs/>
          <w:i/>
          <w:iCs/>
          <w:lang w:val="en-GB"/>
        </w:rPr>
        <w:t>Directives</w:t>
      </w:r>
      <w:r w:rsidRPr="00392954">
        <w:rPr>
          <w:lang w:val="en-GB"/>
        </w:rPr>
        <w:t xml:space="preserve">: Provides instructions to transform the DOM. </w:t>
      </w:r>
      <w:r w:rsidRPr="00600919">
        <w:rPr>
          <w:rFonts w:ascii="Consolas" w:hAnsi="Consolas"/>
          <w:lang w:val="en-GB"/>
        </w:rPr>
        <w:t>TS: class</w:t>
      </w:r>
      <w:r w:rsidRPr="00392954">
        <w:rPr>
          <w:lang w:val="en-GB"/>
        </w:rPr>
        <w:t xml:space="preserve">, </w:t>
      </w:r>
      <w:proofErr w:type="spellStart"/>
      <w:r w:rsidRPr="00392954">
        <w:rPr>
          <w:lang w:val="en-GB"/>
        </w:rPr>
        <w:t>wie</w:t>
      </w:r>
      <w:proofErr w:type="spellEnd"/>
      <w:r w:rsidRPr="00392954">
        <w:rPr>
          <w:lang w:val="en-GB"/>
        </w:rPr>
        <w:t xml:space="preserve"> namespace </w:t>
      </w:r>
      <w:proofErr w:type="spellStart"/>
      <w:r w:rsidRPr="00392954">
        <w:rPr>
          <w:lang w:val="en-GB"/>
        </w:rPr>
        <w:t>oder</w:t>
      </w:r>
      <w:proofErr w:type="spellEnd"/>
      <w:r w:rsidRPr="00392954">
        <w:rPr>
          <w:lang w:val="en-GB"/>
        </w:rPr>
        <w:t xml:space="preserve"> packet</w:t>
      </w:r>
    </w:p>
    <w:p w14:paraId="49C8E8CD" w14:textId="28893926" w:rsidR="001D15B3" w:rsidRPr="00392954" w:rsidRDefault="001D15B3" w:rsidP="00CB1E7D">
      <w:pPr>
        <w:pStyle w:val="SchmaleListeEbene1"/>
        <w:divId w:val="1711612644"/>
        <w:rPr>
          <w:lang w:val="en-GB"/>
        </w:rPr>
      </w:pPr>
      <w:r w:rsidRPr="00392954">
        <w:rPr>
          <w:b/>
          <w:bCs/>
          <w:i/>
          <w:iCs/>
          <w:lang w:val="en-GB"/>
        </w:rPr>
        <w:t>Components</w:t>
      </w:r>
      <w:r w:rsidRPr="00392954">
        <w:rPr>
          <w:lang w:val="en-GB"/>
        </w:rPr>
        <w:t xml:space="preserve">: A component is a </w:t>
      </w:r>
      <w:r w:rsidRPr="008D2FB7">
        <w:rPr>
          <w:i/>
          <w:iCs/>
          <w:lang w:val="en-GB"/>
        </w:rPr>
        <w:t>directive-with-a-template</w:t>
      </w:r>
      <w:r w:rsidRPr="00392954">
        <w:rPr>
          <w:lang w:val="en-GB"/>
        </w:rPr>
        <w:t xml:space="preserve">; it controls a section of view. </w:t>
      </w:r>
      <w:r w:rsidRPr="00600919">
        <w:rPr>
          <w:rFonts w:ascii="Consolas" w:hAnsi="Consolas"/>
          <w:lang w:val="en-GB"/>
        </w:rPr>
        <w:t>TS: class</w:t>
      </w:r>
    </w:p>
    <w:p w14:paraId="3B97D55E" w14:textId="77777777" w:rsidR="001D15B3" w:rsidRPr="00392954" w:rsidRDefault="001D15B3" w:rsidP="00CB1E7D">
      <w:pPr>
        <w:pStyle w:val="SchmaleListeEbene1"/>
        <w:divId w:val="1711612644"/>
        <w:rPr>
          <w:lang w:val="en-GB"/>
        </w:rPr>
      </w:pPr>
      <w:r w:rsidRPr="00392954">
        <w:rPr>
          <w:b/>
          <w:bCs/>
          <w:i/>
          <w:iCs/>
          <w:lang w:val="en-GB"/>
        </w:rPr>
        <w:t>Templates</w:t>
      </w:r>
      <w:r w:rsidRPr="00392954">
        <w:rPr>
          <w:lang w:val="en-GB"/>
        </w:rPr>
        <w:t xml:space="preserve">: A template is a form of HTML that tells Angular how to render the component. </w:t>
      </w:r>
      <w:r w:rsidRPr="00600919">
        <w:rPr>
          <w:rFonts w:ascii="Consolas" w:hAnsi="Consolas"/>
          <w:lang w:val="en-GB"/>
        </w:rPr>
        <w:t>HTML/CSS</w:t>
      </w:r>
    </w:p>
    <w:p w14:paraId="4AE14945" w14:textId="77777777" w:rsidR="001D15B3" w:rsidRPr="00392954" w:rsidRDefault="001D15B3" w:rsidP="00CB1E7D">
      <w:pPr>
        <w:pStyle w:val="SchmaleListeEbene1"/>
        <w:divId w:val="1711612644"/>
        <w:rPr>
          <w:lang w:val="en-GB"/>
        </w:rPr>
      </w:pPr>
      <w:r w:rsidRPr="00392954">
        <w:rPr>
          <w:b/>
          <w:bCs/>
          <w:i/>
          <w:iCs/>
          <w:lang w:val="en-GB"/>
        </w:rPr>
        <w:t>Metadata</w:t>
      </w:r>
      <w:r w:rsidRPr="00392954">
        <w:rPr>
          <w:lang w:val="en-GB"/>
        </w:rPr>
        <w:t xml:space="preserve">: Metadata describes a class and tells Angular how to process it. </w:t>
      </w:r>
      <w:r w:rsidRPr="00600919">
        <w:rPr>
          <w:rFonts w:ascii="Consolas" w:hAnsi="Consolas"/>
          <w:lang w:val="en-GB"/>
        </w:rPr>
        <w:t>TS: decorator</w:t>
      </w:r>
    </w:p>
    <w:p w14:paraId="3FC4B8E7" w14:textId="2B5101D9" w:rsidR="001D15B3" w:rsidRPr="001C4122" w:rsidRDefault="001D15B3" w:rsidP="00CB1E7D">
      <w:pPr>
        <w:pStyle w:val="SchmaleListeEbene1"/>
        <w:divId w:val="1711612644"/>
        <w:rPr>
          <w:lang w:val="en-GB"/>
        </w:rPr>
      </w:pPr>
      <w:r w:rsidRPr="00392954">
        <w:rPr>
          <w:b/>
          <w:bCs/>
          <w:i/>
          <w:iCs/>
          <w:lang w:val="en-GB"/>
        </w:rPr>
        <w:t>Services</w:t>
      </w:r>
      <w:r w:rsidRPr="00392954">
        <w:rPr>
          <w:lang w:val="en-GB"/>
        </w:rPr>
        <w:t xml:space="preserve">: Provides logic of any value, function, or feature that your application needs. </w:t>
      </w:r>
      <w:r w:rsidRPr="00600919">
        <w:rPr>
          <w:rFonts w:ascii="Consolas" w:hAnsi="Consolas"/>
          <w:lang w:val="en-GB"/>
        </w:rPr>
        <w:t>TS: class</w:t>
      </w:r>
    </w:p>
    <w:p w14:paraId="7FB64E85" w14:textId="03262D2F" w:rsidR="0004262E" w:rsidRPr="0004262E" w:rsidRDefault="001C4122" w:rsidP="00CB1E7D">
      <w:pPr>
        <w:pStyle w:val="TitelZusammenfassung"/>
        <w:divId w:val="1711612644"/>
      </w:pPr>
      <w:r w:rsidRPr="0004262E">
        <w:t>Angular Modules</w:t>
      </w:r>
    </w:p>
    <w:p w14:paraId="373691C8" w14:textId="60F3B010" w:rsidR="001C4122" w:rsidRPr="0004262E" w:rsidRDefault="001C4122" w:rsidP="00CB1E7D">
      <w:pPr>
        <w:divId w:val="1711612644"/>
      </w:pPr>
      <w:r w:rsidRPr="0004262E">
        <w:t xml:space="preserve">Basis für </w:t>
      </w:r>
      <w:r w:rsidR="00EB56CC" w:rsidRPr="0004262E">
        <w:t>Modularität</w:t>
      </w:r>
      <w:r w:rsidRPr="0004262E">
        <w:t xml:space="preserve">. App besteht aus mind. </w:t>
      </w:r>
      <w:r w:rsidR="00EB56CC" w:rsidRPr="0004262E">
        <w:t>e</w:t>
      </w:r>
      <w:r w:rsidRPr="0004262E">
        <w:t>inem root-Modul</w:t>
      </w:r>
      <w:r w:rsidR="00184C25" w:rsidRPr="0004262E">
        <w:t>e. Module können aus N Module bestehen.</w:t>
      </w:r>
      <w:r w:rsidR="00FB6F31" w:rsidRPr="0004262E">
        <w:t xml:space="preserve"> Enthalten und exportieren Klassen, Funktionen.</w:t>
      </w:r>
    </w:p>
    <w:p w14:paraId="3B4EB025" w14:textId="40A6057F" w:rsidR="00616487" w:rsidRPr="001C4122" w:rsidRDefault="00616487" w:rsidP="00CB1E7D">
      <w:pPr>
        <w:divId w:val="1711612644"/>
      </w:pPr>
      <w:proofErr w:type="spellStart"/>
      <w:r w:rsidRPr="009B5BBC">
        <w:rPr>
          <w:u w:val="single"/>
        </w:rPr>
        <w:t>ngModule</w:t>
      </w:r>
      <w:proofErr w:type="spellEnd"/>
      <w:r>
        <w:t xml:space="preserve"> linkt mehrere </w:t>
      </w:r>
      <w:proofErr w:type="spellStart"/>
      <w:r>
        <w:t>TypeScript</w:t>
      </w:r>
      <w:proofErr w:type="spellEnd"/>
      <w:r>
        <w:t xml:space="preserve">-Module. </w:t>
      </w:r>
    </w:p>
    <w:p w14:paraId="55D49892" w14:textId="3C542A9D" w:rsidR="00996B9F" w:rsidRDefault="009B5BBC" w:rsidP="00CB1E7D">
      <w:pPr>
        <w:divId w:val="1711612644"/>
      </w:pPr>
      <w:r>
        <w:rPr>
          <w:noProof/>
        </w:rPr>
        <w:drawing>
          <wp:inline distT="0" distB="0" distL="0" distR="0" wp14:anchorId="0D2F3217" wp14:editId="00DAF454">
            <wp:extent cx="2037080" cy="417830"/>
            <wp:effectExtent l="0" t="0" r="1270" b="12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4B6">
        <w:rPr>
          <w:u w:val="single"/>
        </w:rPr>
        <w:br/>
      </w:r>
      <w:r w:rsidR="005A34B6" w:rsidRPr="005A34B6">
        <w:t>Möglichst flache Ordnerstruktur</w:t>
      </w:r>
      <w:r w:rsidR="00C01AFF">
        <w:t>.</w:t>
      </w:r>
      <w:r w:rsidR="00E7657E">
        <w:t xml:space="preserve"> </w:t>
      </w:r>
      <w:r w:rsidR="000C5A22">
        <w:t>Metadaten:</w:t>
      </w:r>
    </w:p>
    <w:p w14:paraId="5F0E0B9F" w14:textId="77777777" w:rsidR="00C01AFF" w:rsidRPr="00C01AFF" w:rsidRDefault="00C01AFF" w:rsidP="00CB1E7D">
      <w:pPr>
        <w:pStyle w:val="SchmaleListeEbene1"/>
        <w:divId w:val="1711612644"/>
        <w:rPr>
          <w:lang w:val="en-GB"/>
        </w:rPr>
      </w:pPr>
      <w:r w:rsidRPr="00C01AFF">
        <w:rPr>
          <w:i/>
          <w:iCs/>
          <w:highlight w:val="lightGray"/>
          <w:lang w:val="en-GB"/>
        </w:rPr>
        <w:t>declarations: [ Type1, Type2, Type3, …]:</w:t>
      </w:r>
      <w:r w:rsidRPr="00C01AFF">
        <w:rPr>
          <w:lang w:val="en-GB"/>
        </w:rPr>
        <w:t xml:space="preserve"> The view classes that belong to this module. Angular has three kinds of view classes: components, directives, and pipes</w:t>
      </w:r>
    </w:p>
    <w:p w14:paraId="38E0B2AC" w14:textId="2477CFC8" w:rsidR="00C01AFF" w:rsidRPr="00C01AFF" w:rsidRDefault="00C01AFF" w:rsidP="00CB1E7D">
      <w:pPr>
        <w:pStyle w:val="SchmaleListeEbene1"/>
        <w:divId w:val="1711612644"/>
        <w:rPr>
          <w:lang w:val="en-GB"/>
        </w:rPr>
      </w:pPr>
      <w:r w:rsidRPr="00C01AFF">
        <w:rPr>
          <w:i/>
          <w:iCs/>
          <w:highlight w:val="lightGray"/>
          <w:lang w:val="en-GB"/>
        </w:rPr>
        <w:t>exports: [ Type1, Type2, … Module1, Module2 ]:</w:t>
      </w:r>
      <w:r w:rsidRPr="00C01AFF">
        <w:rPr>
          <w:lang w:val="en-GB"/>
        </w:rPr>
        <w:t xml:space="preserve"> The subset of </w:t>
      </w:r>
      <w:r w:rsidRPr="00C01AFF">
        <w:rPr>
          <w:b/>
          <w:bCs/>
          <w:lang w:val="en-GB"/>
        </w:rPr>
        <w:t>declarations</w:t>
      </w:r>
      <w:r w:rsidRPr="00C01AFF">
        <w:rPr>
          <w:lang w:val="en-GB"/>
        </w:rPr>
        <w:t xml:space="preserve"> that should be visible and usable in the component templates of other modules. Can re-export other modules, which are automatically included when importing module.</w:t>
      </w:r>
    </w:p>
    <w:p w14:paraId="1F333725" w14:textId="77777777" w:rsidR="00C01AFF" w:rsidRPr="00C01AFF" w:rsidRDefault="00C01AFF" w:rsidP="00CB1E7D">
      <w:pPr>
        <w:pStyle w:val="SchmaleListeEbene1"/>
        <w:divId w:val="1711612644"/>
        <w:rPr>
          <w:lang w:val="en-GB"/>
        </w:rPr>
      </w:pPr>
      <w:r w:rsidRPr="00C01AFF">
        <w:rPr>
          <w:i/>
          <w:iCs/>
          <w:highlight w:val="lightGray"/>
          <w:lang w:val="en-GB"/>
        </w:rPr>
        <w:t>imports: [ Module1, Module2, …]:</w:t>
      </w:r>
      <w:r w:rsidRPr="00C01AFF">
        <w:rPr>
          <w:lang w:val="en-GB"/>
        </w:rPr>
        <w:t xml:space="preserve"> Specifies the modules which </w:t>
      </w:r>
      <w:r w:rsidRPr="00C01AFF">
        <w:rPr>
          <w:b/>
          <w:bCs/>
          <w:lang w:val="en-GB"/>
        </w:rPr>
        <w:t>exports/providers</w:t>
      </w:r>
      <w:r w:rsidRPr="00C01AFF">
        <w:rPr>
          <w:lang w:val="en-GB"/>
        </w:rPr>
        <w:t xml:space="preserve"> should be imported into this module.</w:t>
      </w:r>
    </w:p>
    <w:p w14:paraId="0AD744EF" w14:textId="52EE78C8" w:rsidR="00C01AFF" w:rsidRPr="00C01AFF" w:rsidRDefault="00C01AFF" w:rsidP="00CB1E7D">
      <w:pPr>
        <w:pStyle w:val="SchmaleListeEbene1"/>
        <w:divId w:val="1711612644"/>
        <w:rPr>
          <w:lang w:val="en-GB"/>
        </w:rPr>
      </w:pPr>
      <w:r w:rsidRPr="00C01AFF">
        <w:rPr>
          <w:i/>
          <w:iCs/>
          <w:highlight w:val="lightGray"/>
          <w:lang w:val="en-GB"/>
        </w:rPr>
        <w:t>providers: [ Provider1, Provider2, …]:</w:t>
      </w:r>
      <w:r w:rsidRPr="00C01AFF">
        <w:rPr>
          <w:lang w:val="en-GB"/>
        </w:rPr>
        <w:t xml:space="preserve"> Creators of services that this module contributes to the global collection of services (Dependency Injection Container); become accessible in all parts of app.</w:t>
      </w:r>
    </w:p>
    <w:p w14:paraId="47C8AF93" w14:textId="40859E54" w:rsidR="000C5A22" w:rsidRPr="00C82269" w:rsidRDefault="00C01AFF" w:rsidP="00CB1E7D">
      <w:pPr>
        <w:pStyle w:val="SchmaleListeEbene1"/>
        <w:divId w:val="1711612644"/>
        <w:rPr>
          <w:u w:val="single"/>
          <w:lang w:val="en-GB"/>
        </w:rPr>
      </w:pPr>
      <w:r w:rsidRPr="000C5A22">
        <w:rPr>
          <w:i/>
          <w:iCs/>
          <w:highlight w:val="lightGray"/>
          <w:lang w:val="en-GB"/>
        </w:rPr>
        <w:t>bootstrap: [ Component ]:</w:t>
      </w:r>
      <w:r w:rsidRPr="000C5A22">
        <w:rPr>
          <w:lang w:val="en-GB"/>
        </w:rPr>
        <w:t xml:space="preserve"> The main application view, called the root component. </w:t>
      </w:r>
      <w:r w:rsidRPr="00C82269">
        <w:rPr>
          <w:lang w:val="en-GB"/>
        </w:rPr>
        <w:t>Only the root module should set this property.</w:t>
      </w:r>
    </w:p>
    <w:p w14:paraId="4C96627A" w14:textId="613BC1B1" w:rsidR="00AC470C" w:rsidRDefault="00C82269" w:rsidP="00CB1E7D">
      <w:pPr>
        <w:divId w:val="1711612644"/>
      </w:pPr>
      <w:r w:rsidRPr="00C82269">
        <w:rPr>
          <w:u w:val="single"/>
          <w:lang w:val="en-GB"/>
        </w:rPr>
        <w:t>Overview Application Modules</w:t>
      </w:r>
      <w:r w:rsidR="00AC470C" w:rsidRPr="00AC470C">
        <w:rPr>
          <w:i/>
          <w:iCs/>
        </w:rPr>
        <w:t xml:space="preserve"> </w:t>
      </w:r>
      <w:r w:rsidR="00AC470C">
        <w:rPr>
          <w:i/>
          <w:iCs/>
        </w:rPr>
        <w:br/>
      </w:r>
      <w:r w:rsidR="00AC470C" w:rsidRPr="002845E7">
        <w:rPr>
          <w:i/>
          <w:iCs/>
        </w:rPr>
        <w:t>Core Module</w:t>
      </w:r>
      <w:r w:rsidR="00AC470C">
        <w:t>: Basis Services &amp; Components</w:t>
      </w:r>
    </w:p>
    <w:p w14:paraId="5F0B52AC" w14:textId="77777777" w:rsidR="000263E4" w:rsidRDefault="00AC470C" w:rsidP="00CB1E7D">
      <w:pPr>
        <w:divId w:val="1711612644"/>
        <w:rPr>
          <w:lang w:val="en-GB"/>
        </w:rPr>
      </w:pPr>
      <w:r w:rsidRPr="00AC470C">
        <w:rPr>
          <w:i/>
          <w:iCs/>
          <w:lang w:val="en-GB"/>
        </w:rPr>
        <w:t>Shared Module</w:t>
      </w:r>
      <w:r w:rsidRPr="00AC470C">
        <w:rPr>
          <w:lang w:val="en-GB"/>
        </w:rPr>
        <w:t xml:space="preserve">: </w:t>
      </w:r>
      <w:proofErr w:type="spellStart"/>
      <w:r w:rsidRPr="00AC470C">
        <w:rPr>
          <w:lang w:val="en-GB"/>
        </w:rPr>
        <w:t>Globale</w:t>
      </w:r>
      <w:proofErr w:type="spellEnd"/>
      <w:r w:rsidRPr="00AC470C">
        <w:rPr>
          <w:lang w:val="en-GB"/>
        </w:rPr>
        <w:t xml:space="preserve"> UI </w:t>
      </w:r>
      <w:proofErr w:type="spellStart"/>
      <w:r w:rsidRPr="00AC470C">
        <w:rPr>
          <w:lang w:val="en-GB"/>
        </w:rPr>
        <w:t>Sammlung</w:t>
      </w:r>
      <w:proofErr w:type="spellEnd"/>
      <w:r w:rsidRPr="00AC470C">
        <w:rPr>
          <w:lang w:val="en-GB"/>
        </w:rPr>
        <w:t xml:space="preserve">, </w:t>
      </w:r>
      <w:proofErr w:type="spellStart"/>
      <w:r w:rsidRPr="00AC470C">
        <w:rPr>
          <w:lang w:val="en-GB"/>
        </w:rPr>
        <w:t>gemeinsame</w:t>
      </w:r>
      <w:proofErr w:type="spellEnd"/>
      <w:r w:rsidRPr="00AC470C">
        <w:rPr>
          <w:lang w:val="en-GB"/>
        </w:rPr>
        <w:t xml:space="preserve"> Components &amp; Pipes</w:t>
      </w:r>
    </w:p>
    <w:p w14:paraId="3C273AE9" w14:textId="506F8659" w:rsidR="00C82269" w:rsidRPr="00C82269" w:rsidRDefault="000263E4" w:rsidP="00CB1E7D">
      <w:pPr>
        <w:divId w:val="1711612644"/>
        <w:rPr>
          <w:lang w:val="en-GB"/>
        </w:rPr>
      </w:pPr>
      <w:r>
        <w:rPr>
          <w:noProof/>
        </w:rPr>
        <w:drawing>
          <wp:inline distT="0" distB="0" distL="0" distR="0" wp14:anchorId="5DF8E19F" wp14:editId="6BD8726E">
            <wp:extent cx="2037080" cy="1059815"/>
            <wp:effectExtent l="0" t="0" r="1270" b="698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236" w14:textId="1E8EC717" w:rsidR="000C5A22" w:rsidRPr="00C82269" w:rsidRDefault="0004262E" w:rsidP="00CB1E7D">
      <w:pPr>
        <w:pStyle w:val="TitelZusammenfassung"/>
        <w:divId w:val="1711612644"/>
        <w:rPr>
          <w:lang w:val="en-GB"/>
        </w:rPr>
      </w:pPr>
      <w:r w:rsidRPr="00C82269">
        <w:rPr>
          <w:lang w:val="en-GB"/>
        </w:rPr>
        <w:t>Angular Components</w:t>
      </w:r>
    </w:p>
    <w:p w14:paraId="61F3A05E" w14:textId="77777777" w:rsidR="00E54E03" w:rsidRPr="000515F6" w:rsidRDefault="00E54E03" w:rsidP="00CB1E7D">
      <w:pPr>
        <w:pStyle w:val="SchmaleListeEbene1"/>
        <w:divId w:val="1711612644"/>
      </w:pPr>
      <w:r>
        <w:t xml:space="preserve">Besteht aus </w:t>
      </w:r>
      <w:r w:rsidRPr="00BC1D2A">
        <w:rPr>
          <w:i/>
          <w:iCs/>
        </w:rPr>
        <w:t>TS Controller</w:t>
      </w:r>
      <w:r>
        <w:t xml:space="preserve"> für Applikationslogik der View, </w:t>
      </w:r>
      <w:r w:rsidRPr="00BC1D2A">
        <w:rPr>
          <w:i/>
          <w:iCs/>
        </w:rPr>
        <w:t>@Component</w:t>
      </w:r>
      <w:r>
        <w:t xml:space="preserve"> TS </w:t>
      </w:r>
      <w:proofErr w:type="spellStart"/>
      <w:r>
        <w:t>class</w:t>
      </w:r>
      <w:proofErr w:type="spellEnd"/>
      <w:r>
        <w:t xml:space="preserve">, </w:t>
      </w:r>
      <w:r w:rsidRPr="00BC1D2A">
        <w:rPr>
          <w:i/>
          <w:iCs/>
        </w:rPr>
        <w:t>HTML File</w:t>
      </w:r>
      <w:r>
        <w:t xml:space="preserve"> für Darstellung mit </w:t>
      </w:r>
      <w:proofErr w:type="spellStart"/>
      <w:r>
        <w:t>Mustache</w:t>
      </w:r>
      <w:proofErr w:type="spellEnd"/>
      <w:r>
        <w:t xml:space="preserve">-based Templates, </w:t>
      </w:r>
      <w:r w:rsidRPr="00BC1D2A">
        <w:rPr>
          <w:i/>
          <w:iCs/>
        </w:rPr>
        <w:t>CSS/SCSS File</w:t>
      </w:r>
      <w:r>
        <w:t xml:space="preserve"> für Styles</w:t>
      </w:r>
    </w:p>
    <w:p w14:paraId="5A5C239E" w14:textId="093DC211" w:rsidR="00E54E03" w:rsidRDefault="00E54E03" w:rsidP="00CB1E7D">
      <w:pPr>
        <w:pStyle w:val="SchmaleListeEbene1"/>
        <w:divId w:val="1711612644"/>
      </w:pPr>
      <w:r>
        <w:t xml:space="preserve">Separation von UI Logik und </w:t>
      </w:r>
      <w:r w:rsidR="0054113E">
        <w:t>Repräsentation</w:t>
      </w:r>
      <w:r>
        <w:t xml:space="preserve"> und kann </w:t>
      </w:r>
      <w:proofErr w:type="spellStart"/>
      <w:r>
        <w:t>nested</w:t>
      </w:r>
      <w:proofErr w:type="spellEnd"/>
      <w:r>
        <w:t xml:space="preserve"> sein </w:t>
      </w:r>
      <w:r>
        <w:sym w:font="Wingdings" w:char="F0E0"/>
      </w:r>
      <w:r>
        <w:t xml:space="preserve"> </w:t>
      </w:r>
      <w:proofErr w:type="spellStart"/>
      <w:r>
        <w:t>Component</w:t>
      </w:r>
      <w:proofErr w:type="spellEnd"/>
      <w:r>
        <w:t xml:space="preserve"> Tree</w:t>
      </w:r>
    </w:p>
    <w:p w14:paraId="1BCF4CB3" w14:textId="677E2927" w:rsidR="00E54E03" w:rsidRPr="00E54E03" w:rsidRDefault="00E54E03" w:rsidP="00CB1E7D">
      <w:pPr>
        <w:pStyle w:val="SchmaleListeEbene1"/>
        <w:divId w:val="1711612644"/>
        <w:rPr>
          <w:lang w:val="en-GB"/>
        </w:rPr>
      </w:pPr>
      <w:r w:rsidRPr="00E54E03">
        <w:rPr>
          <w:i/>
          <w:iCs/>
          <w:lang w:val="en-GB"/>
        </w:rPr>
        <w:t>Information Hiding</w:t>
      </w:r>
      <w:r w:rsidRPr="00E54E03">
        <w:rPr>
          <w:lang w:val="en-GB"/>
        </w:rPr>
        <w:t xml:space="preserve">: Each Component declares a part of the UI </w:t>
      </w:r>
      <w:r>
        <w:sym w:font="Wingdings" w:char="F0E0"/>
      </w:r>
      <w:r w:rsidRPr="00E54E03">
        <w:rPr>
          <w:lang w:val="en-GB"/>
        </w:rPr>
        <w:t xml:space="preserve"> </w:t>
      </w:r>
      <w:proofErr w:type="spellStart"/>
      <w:r w:rsidRPr="00E54E03">
        <w:rPr>
          <w:lang w:val="en-GB"/>
        </w:rPr>
        <w:t>testbar</w:t>
      </w:r>
      <w:proofErr w:type="spellEnd"/>
      <w:r w:rsidRPr="00E54E03">
        <w:rPr>
          <w:lang w:val="en-GB"/>
        </w:rPr>
        <w:t xml:space="preserve">, </w:t>
      </w:r>
      <w:proofErr w:type="spellStart"/>
      <w:r w:rsidRPr="00E54E03">
        <w:rPr>
          <w:lang w:val="en-GB"/>
        </w:rPr>
        <w:t>wartbar</w:t>
      </w:r>
      <w:proofErr w:type="spellEnd"/>
      <w:r w:rsidRPr="00E54E03">
        <w:rPr>
          <w:lang w:val="en-GB"/>
        </w:rPr>
        <w:t xml:space="preserve"> und </w:t>
      </w:r>
      <w:proofErr w:type="spellStart"/>
      <w:r w:rsidRPr="00E54E03">
        <w:rPr>
          <w:lang w:val="en-GB"/>
        </w:rPr>
        <w:t>wiederverwendbar</w:t>
      </w:r>
      <w:proofErr w:type="spellEnd"/>
    </w:p>
    <w:p w14:paraId="4BADB488" w14:textId="7ABE42DE" w:rsidR="00E54E03" w:rsidRDefault="00E54E03" w:rsidP="00CB1E7D">
      <w:pPr>
        <w:pStyle w:val="SchmaleListeEbene1"/>
        <w:divId w:val="1711612644"/>
      </w:pPr>
      <w:r>
        <w:t xml:space="preserve">Components sind Bestandteil eines </w:t>
      </w:r>
      <w:proofErr w:type="spellStart"/>
      <w:r>
        <w:t>ngModules</w:t>
      </w:r>
      <w:proofErr w:type="spellEnd"/>
      <w:r>
        <w:t>, welches mehrere Components deklariert und diese exportieren, damit sie in anderen Modulen verwendbar werden</w:t>
      </w:r>
      <w:r w:rsidRPr="00B30937">
        <w:rPr>
          <w:b/>
          <w:bCs/>
        </w:rPr>
        <w:t xml:space="preserve">. </w:t>
      </w:r>
      <w:proofErr w:type="spellStart"/>
      <w:r w:rsidRPr="00B30937">
        <w:rPr>
          <w:b/>
          <w:bCs/>
        </w:rPr>
        <w:t>Selector</w:t>
      </w:r>
      <w:proofErr w:type="spellEnd"/>
      <w:r>
        <w:t xml:space="preserve"> des Components wird für </w:t>
      </w:r>
      <w:proofErr w:type="spellStart"/>
      <w:r>
        <w:t>Subcomponent</w:t>
      </w:r>
      <w:proofErr w:type="spellEnd"/>
      <w:r>
        <w:t xml:space="preserve"> registriert.</w:t>
      </w:r>
    </w:p>
    <w:p w14:paraId="01D7626D" w14:textId="0CD3AD67" w:rsidR="006B5E95" w:rsidRDefault="006B5E95" w:rsidP="006B5E95">
      <w:pPr>
        <w:pStyle w:val="SchmaleListeEbene1"/>
        <w:numPr>
          <w:ilvl w:val="0"/>
          <w:numId w:val="0"/>
        </w:numPr>
        <w:divId w:val="1711612644"/>
      </w:pPr>
      <w:r>
        <w:rPr>
          <w:noProof/>
        </w:rPr>
        <w:drawing>
          <wp:inline distT="0" distB="0" distL="0" distR="0" wp14:anchorId="2FB007A9" wp14:editId="50B8A992">
            <wp:extent cx="1589649" cy="833476"/>
            <wp:effectExtent l="0" t="0" r="0" b="508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8792" cy="8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C38A" w14:textId="390BDF6A" w:rsidR="00BC1D2A" w:rsidRPr="006B5E95" w:rsidRDefault="00BC1D2A" w:rsidP="00CB1E7D">
      <w:pPr>
        <w:divId w:val="1711612644"/>
        <w:rPr>
          <w:u w:val="single"/>
        </w:rPr>
      </w:pPr>
      <w:proofErr w:type="spellStart"/>
      <w:r w:rsidRPr="006B5E95">
        <w:rPr>
          <w:u w:val="single"/>
        </w:rPr>
        <w:t>Component</w:t>
      </w:r>
      <w:proofErr w:type="spellEnd"/>
      <w:r w:rsidRPr="006B5E95">
        <w:rPr>
          <w:u w:val="single"/>
        </w:rPr>
        <w:t xml:space="preserve"> Lifecycle</w:t>
      </w:r>
    </w:p>
    <w:p w14:paraId="7AEA3BD2" w14:textId="77777777" w:rsidR="002871C6" w:rsidRDefault="00CB0935" w:rsidP="00CB1E7D">
      <w:pPr>
        <w:pStyle w:val="SchmaleListeEbene1"/>
        <w:divId w:val="1711612644"/>
        <w:rPr>
          <w:lang w:val="en-GB"/>
        </w:rPr>
      </w:pPr>
      <w:proofErr w:type="spellStart"/>
      <w:r w:rsidRPr="00CB0935">
        <w:rPr>
          <w:i/>
          <w:iCs/>
          <w:highlight w:val="lightGray"/>
          <w:lang w:val="en-GB"/>
        </w:rPr>
        <w:t>ngOnInit</w:t>
      </w:r>
      <w:proofErr w:type="spellEnd"/>
      <w:r w:rsidRPr="00CB0935">
        <w:rPr>
          <w:i/>
          <w:iCs/>
          <w:highlight w:val="lightGray"/>
          <w:lang w:val="en-GB"/>
        </w:rPr>
        <w:t>():</w:t>
      </w:r>
      <w:r w:rsidRPr="00CB0935">
        <w:rPr>
          <w:lang w:val="en-GB"/>
        </w:rPr>
        <w:t xml:space="preserve"> Creation event – </w:t>
      </w:r>
      <w:r w:rsidRPr="00CB0935">
        <w:rPr>
          <w:b/>
          <w:bCs/>
          <w:lang w:val="en-GB"/>
        </w:rPr>
        <w:t>hydration</w:t>
      </w:r>
      <w:r w:rsidRPr="00CB0935">
        <w:rPr>
          <w:lang w:val="en-GB"/>
        </w:rPr>
        <w:t>, Setup the component and initially fetch data from an underlying</w:t>
      </w:r>
      <w:r>
        <w:rPr>
          <w:lang w:val="en-GB"/>
        </w:rPr>
        <w:t xml:space="preserve"> </w:t>
      </w:r>
      <w:r w:rsidRPr="00CB0935">
        <w:rPr>
          <w:lang w:val="en-GB"/>
        </w:rPr>
        <w:t>data source.</w:t>
      </w:r>
    </w:p>
    <w:p w14:paraId="76A7F78D" w14:textId="467E0F0D" w:rsidR="002871C6" w:rsidRPr="002871C6" w:rsidRDefault="002871C6" w:rsidP="00CB1E7D">
      <w:pPr>
        <w:pStyle w:val="SchmaleListeEbene1"/>
        <w:divId w:val="1711612644"/>
        <w:rPr>
          <w:lang w:val="en-GB"/>
        </w:rPr>
      </w:pPr>
      <w:r>
        <w:rPr>
          <w:lang w:val="en-GB"/>
        </w:rPr>
        <w:t>U</w:t>
      </w:r>
      <w:r w:rsidRPr="002871C6">
        <w:rPr>
          <w:lang w:val="en-GB"/>
        </w:rPr>
        <w:t>pdate</w:t>
      </w:r>
      <w:r w:rsidR="00CB0935" w:rsidRPr="002871C6">
        <w:rPr>
          <w:noProof/>
          <w:lang w:val="en-GB"/>
        </w:rPr>
        <w:t xml:space="preserve"> </w:t>
      </w:r>
    </w:p>
    <w:p w14:paraId="2E584DE7" w14:textId="1226D437" w:rsidR="00CB0935" w:rsidRDefault="00CB0935" w:rsidP="00706D72">
      <w:pPr>
        <w:pStyle w:val="SchmaleListeEbene1"/>
        <w:numPr>
          <w:ilvl w:val="0"/>
          <w:numId w:val="0"/>
        </w:numPr>
        <w:ind w:left="284"/>
        <w:divId w:val="1711612644"/>
        <w:rPr>
          <w:lang w:val="en-GB"/>
        </w:rPr>
      </w:pPr>
      <w:r>
        <w:rPr>
          <w:noProof/>
        </w:rPr>
        <w:drawing>
          <wp:inline distT="0" distB="0" distL="0" distR="0" wp14:anchorId="304BECC7" wp14:editId="21DA5EEF">
            <wp:extent cx="1467134" cy="761463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3854" cy="7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4D86" w14:textId="397F0798" w:rsidR="003E5139" w:rsidRDefault="00BC3DEE" w:rsidP="00CB1E7D">
      <w:pPr>
        <w:pStyle w:val="SchmaleListeEbene1"/>
        <w:divId w:val="1711612644"/>
        <w:rPr>
          <w:lang w:val="en-GB"/>
        </w:rPr>
      </w:pPr>
      <w:proofErr w:type="spellStart"/>
      <w:r w:rsidRPr="00BC3DEE">
        <w:rPr>
          <w:i/>
          <w:iCs/>
          <w:highlight w:val="lightGray"/>
          <w:lang w:val="en-GB"/>
        </w:rPr>
        <w:t>ngOnDestroy</w:t>
      </w:r>
      <w:proofErr w:type="spellEnd"/>
      <w:r w:rsidRPr="00BC3DEE">
        <w:rPr>
          <w:i/>
          <w:iCs/>
          <w:highlight w:val="lightGray"/>
          <w:lang w:val="en-GB"/>
        </w:rPr>
        <w:t>():</w:t>
      </w:r>
      <w:r w:rsidRPr="00BC3DEE">
        <w:rPr>
          <w:i/>
          <w:iCs/>
          <w:lang w:val="en-GB"/>
        </w:rPr>
        <w:t xml:space="preserve"> </w:t>
      </w:r>
      <w:r w:rsidRPr="00BC3DEE">
        <w:rPr>
          <w:lang w:val="en-GB"/>
        </w:rPr>
        <w:t xml:space="preserve">Destruction event- </w:t>
      </w:r>
      <w:r w:rsidRPr="00BC3DEE">
        <w:rPr>
          <w:b/>
          <w:bCs/>
          <w:lang w:val="en-GB"/>
        </w:rPr>
        <w:t>dehydration</w:t>
      </w:r>
      <w:r w:rsidRPr="00BC3DEE">
        <w:rPr>
          <w:lang w:val="en-GB"/>
        </w:rPr>
        <w:t>, Use this method to detach event handlers to avoid memory leaks.</w:t>
      </w:r>
    </w:p>
    <w:p w14:paraId="0F572179" w14:textId="70E74F24" w:rsidR="00135BF4" w:rsidRPr="00135BF4" w:rsidRDefault="00135BF4" w:rsidP="00135BF4">
      <w:pPr>
        <w:pStyle w:val="SchmaleListeEbene1"/>
        <w:divId w:val="1711612644"/>
      </w:pPr>
      <w:r w:rsidRPr="00135BF4">
        <w:rPr>
          <w:b/>
          <w:bCs/>
        </w:rPr>
        <w:t xml:space="preserve">View </w:t>
      </w:r>
      <w:proofErr w:type="spellStart"/>
      <w:r w:rsidRPr="00135BF4">
        <w:rPr>
          <w:b/>
          <w:bCs/>
        </w:rPr>
        <w:t>Encapsulation</w:t>
      </w:r>
      <w:proofErr w:type="spellEnd"/>
      <w:r w:rsidRPr="00CF3B33">
        <w:t>: CSS gilt nur fü</w:t>
      </w:r>
      <w:r>
        <w:t>r Komponente selbst. So kann direkt div und p gestylt werden. :host</w:t>
      </w:r>
    </w:p>
    <w:p w14:paraId="3D7561DF" w14:textId="395FC4DC" w:rsidR="002871C6" w:rsidRPr="00706D72" w:rsidRDefault="00B47BE8" w:rsidP="00B47BE8">
      <w:pPr>
        <w:pStyle w:val="TitelZusammenfassung"/>
        <w:divId w:val="1711612644"/>
      </w:pPr>
      <w:r w:rsidRPr="00706D72">
        <w:t xml:space="preserve">Angular </w:t>
      </w:r>
      <w:r w:rsidR="004D77A0" w:rsidRPr="00706D72">
        <w:t>Templates</w:t>
      </w:r>
    </w:p>
    <w:p w14:paraId="3A9A6D95" w14:textId="5F486B03" w:rsidR="004D77A0" w:rsidRDefault="004D77A0" w:rsidP="00CB1E7D">
      <w:pPr>
        <w:divId w:val="1711612644"/>
      </w:pPr>
      <w:r w:rsidRPr="00611820">
        <w:rPr>
          <w:b/>
          <w:bCs/>
        </w:rPr>
        <w:t>Template ist die View bei MVC</w:t>
      </w:r>
      <w:r>
        <w:t>. HTML mit Angular Template Syntax, definiert wie Components gerendert werden.</w:t>
      </w:r>
    </w:p>
    <w:p w14:paraId="095FBE42" w14:textId="783E29D4" w:rsidR="004D77A0" w:rsidRPr="004D77A0" w:rsidRDefault="000B1CA9" w:rsidP="00CB1E7D">
      <w:pPr>
        <w:divId w:val="1711612644"/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CA585E" wp14:editId="4BC3B8DB">
            <wp:simplePos x="0" y="0"/>
            <wp:positionH relativeFrom="column">
              <wp:posOffset>1174382</wp:posOffset>
            </wp:positionH>
            <wp:positionV relativeFrom="paragraph">
              <wp:posOffset>12165</wp:posOffset>
            </wp:positionV>
            <wp:extent cx="766445" cy="693420"/>
            <wp:effectExtent l="0" t="0" r="0" b="0"/>
            <wp:wrapTight wrapText="bothSides">
              <wp:wrapPolygon edited="0">
                <wp:start x="0" y="0"/>
                <wp:lineTo x="0" y="20769"/>
                <wp:lineTo x="20938" y="20769"/>
                <wp:lineTo x="20938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A0" w:rsidRPr="004D77A0">
        <w:rPr>
          <w:b/>
          <w:bCs/>
          <w:lang w:val="en-GB"/>
        </w:rPr>
        <w:t>Binding</w:t>
      </w:r>
      <w:r w:rsidR="00FA68C4">
        <w:rPr>
          <w:noProof/>
          <w:lang w:val="en-GB"/>
        </w:rPr>
        <w:t xml:space="preserve">: </w:t>
      </w:r>
      <w:r w:rsidR="004D77A0" w:rsidRPr="004D77A0">
        <w:rPr>
          <w:lang w:val="en-GB"/>
        </w:rPr>
        <w:t>Mechanism for coordinating how UI dependent information is managed.</w:t>
      </w:r>
    </w:p>
    <w:p w14:paraId="3912ADDD" w14:textId="77777777" w:rsidR="004D77A0" w:rsidRPr="004D77A0" w:rsidRDefault="004D77A0" w:rsidP="00CB1E7D">
      <w:pPr>
        <w:divId w:val="1711612644"/>
        <w:rPr>
          <w:lang w:val="en-GB"/>
        </w:rPr>
      </w:pPr>
      <w:r w:rsidRPr="004D77A0">
        <w:rPr>
          <w:lang w:val="en-GB"/>
        </w:rPr>
        <w:t>Angular provides multiple data binding facilities:</w:t>
      </w:r>
    </w:p>
    <w:p w14:paraId="77796701" w14:textId="7626ECA9" w:rsidR="004D77A0" w:rsidRPr="00834A0C" w:rsidRDefault="004D77A0" w:rsidP="00CB1E7D">
      <w:pPr>
        <w:pStyle w:val="SchmaleListeEbene1"/>
        <w:divId w:val="1711612644"/>
        <w:rPr>
          <w:lang w:val="en-GB"/>
        </w:rPr>
      </w:pPr>
      <w:r w:rsidRPr="004D77A0">
        <w:rPr>
          <w:lang w:val="en-GB"/>
        </w:rPr>
        <w:t xml:space="preserve"> One-way </w:t>
      </w:r>
      <w:r w:rsidRPr="004D77A0">
        <w:rPr>
          <w:i/>
          <w:iCs/>
          <w:lang w:val="en-GB"/>
        </w:rPr>
        <w:t>in</w:t>
      </w:r>
      <w:r w:rsidRPr="004D77A0">
        <w:rPr>
          <w:lang w:val="en-GB"/>
        </w:rPr>
        <w:t xml:space="preserve"> from data source to </w:t>
      </w:r>
      <w:r w:rsidRPr="004D77A0">
        <w:rPr>
          <w:b/>
          <w:bCs/>
          <w:lang w:val="en-GB"/>
        </w:rPr>
        <w:t>view</w:t>
      </w:r>
      <w:r w:rsidRPr="004D77A0">
        <w:rPr>
          <w:lang w:val="en-GB"/>
        </w:rPr>
        <w:t xml:space="preserve"> target </w:t>
      </w:r>
      <w:r w:rsidR="00834A0C">
        <w:rPr>
          <w:lang w:val="en-GB"/>
        </w:rPr>
        <w:br/>
      </w:r>
      <w:r>
        <w:sym w:font="Wingdings" w:char="F0E0"/>
      </w:r>
      <w:r w:rsidRPr="00834A0C">
        <w:rPr>
          <w:lang w:val="en-GB"/>
        </w:rPr>
        <w:t xml:space="preserve"> </w:t>
      </w:r>
      <w:r w:rsidRPr="00834A0C">
        <w:rPr>
          <w:b/>
          <w:bCs/>
          <w:lang w:val="en-GB"/>
        </w:rPr>
        <w:t>Property Binding</w:t>
      </w:r>
      <w:r w:rsidR="00045F23" w:rsidRPr="00834A0C">
        <w:rPr>
          <w:b/>
          <w:bCs/>
          <w:lang w:val="en-GB"/>
        </w:rPr>
        <w:t xml:space="preserve"> </w:t>
      </w:r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&lt;p&gt;... {{</w:t>
      </w:r>
      <w:proofErr w:type="spellStart"/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counter.team</w:t>
      </w:r>
      <w:proofErr w:type="spellEnd"/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}} ..&lt;/p&gt;</w:t>
      </w:r>
    </w:p>
    <w:p w14:paraId="29F8C44A" w14:textId="3B97E4A4" w:rsidR="004D77A0" w:rsidRPr="00834A0C" w:rsidRDefault="004D77A0" w:rsidP="00CB1E7D">
      <w:pPr>
        <w:pStyle w:val="SchmaleListeEbene1"/>
        <w:divId w:val="1711612644"/>
        <w:rPr>
          <w:lang w:val="en-GB"/>
        </w:rPr>
      </w:pPr>
      <w:r w:rsidRPr="004D77A0">
        <w:rPr>
          <w:lang w:val="en-GB"/>
        </w:rPr>
        <w:t xml:space="preserve"> One-way </w:t>
      </w:r>
      <w:r w:rsidRPr="004D77A0">
        <w:rPr>
          <w:i/>
          <w:iCs/>
          <w:lang w:val="en-GB"/>
        </w:rPr>
        <w:t>call</w:t>
      </w:r>
      <w:r w:rsidRPr="004D77A0">
        <w:rPr>
          <w:lang w:val="en-GB"/>
        </w:rPr>
        <w:t xml:space="preserve"> from </w:t>
      </w:r>
      <w:r w:rsidRPr="004D77A0">
        <w:rPr>
          <w:b/>
          <w:bCs/>
          <w:lang w:val="en-GB"/>
        </w:rPr>
        <w:t>view</w:t>
      </w:r>
      <w:r w:rsidRPr="004D77A0">
        <w:rPr>
          <w:lang w:val="en-GB"/>
        </w:rPr>
        <w:t xml:space="preserve"> target to data source </w:t>
      </w:r>
      <w:r w:rsidR="00834A0C">
        <w:rPr>
          <w:lang w:val="en-GB"/>
        </w:rPr>
        <w:br/>
      </w:r>
      <w:r>
        <w:sym w:font="Wingdings" w:char="F0E0"/>
      </w:r>
      <w:r w:rsidRPr="00834A0C">
        <w:rPr>
          <w:lang w:val="en-GB"/>
        </w:rPr>
        <w:t xml:space="preserve"> </w:t>
      </w:r>
      <w:r w:rsidRPr="00834A0C">
        <w:rPr>
          <w:b/>
          <w:bCs/>
          <w:lang w:val="en-GB"/>
        </w:rPr>
        <w:t>Event Binding</w:t>
      </w:r>
      <w:r w:rsidR="00834A0C">
        <w:rPr>
          <w:b/>
          <w:bCs/>
          <w:lang w:val="en-GB"/>
        </w:rPr>
        <w:br/>
      </w:r>
      <w:r w:rsidR="00045F23" w:rsidRPr="00D67B08">
        <w:rPr>
          <w:rStyle w:val="CodeBlockZchn"/>
          <w:sz w:val="10"/>
          <w:szCs w:val="10"/>
          <w:lang w:val="en-GB"/>
        </w:rPr>
        <w:t xml:space="preserve"> </w:t>
      </w:r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&lt;button (click)="</w:t>
      </w:r>
      <w:proofErr w:type="spellStart"/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counter.eventHandler</w:t>
      </w:r>
      <w:proofErr w:type="spellEnd"/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($event)"&gt;</w:t>
      </w:r>
    </w:p>
    <w:p w14:paraId="54DD744A" w14:textId="4E520508" w:rsidR="004D77A0" w:rsidRPr="00DF4C3C" w:rsidRDefault="004D77A0" w:rsidP="00CB1E7D">
      <w:pPr>
        <w:pStyle w:val="SchmaleListeEbene1"/>
        <w:divId w:val="1711612644"/>
        <w:rPr>
          <w:rStyle w:val="CodeBlockZchn"/>
          <w:rFonts w:asciiTheme="minorHAnsi" w:hAnsiTheme="minorHAnsi"/>
          <w:shd w:val="clear" w:color="auto" w:fill="auto"/>
          <w:lang w:val="en-GB"/>
        </w:rPr>
      </w:pPr>
      <w:r w:rsidRPr="004D77A0">
        <w:rPr>
          <w:lang w:val="en-GB"/>
        </w:rPr>
        <w:t xml:space="preserve">Two way </w:t>
      </w:r>
      <w:r>
        <w:sym w:font="Wingdings" w:char="F0E0"/>
      </w:r>
      <w:r w:rsidRPr="00834A0C">
        <w:rPr>
          <w:lang w:val="en-GB"/>
        </w:rPr>
        <w:t xml:space="preserve"> </w:t>
      </w:r>
      <w:r w:rsidRPr="00834A0C">
        <w:rPr>
          <w:b/>
          <w:bCs/>
          <w:lang w:val="en-GB"/>
        </w:rPr>
        <w:t>Property and Event Binding</w:t>
      </w:r>
      <w:r w:rsidR="00045F23" w:rsidRPr="00834A0C">
        <w:rPr>
          <w:b/>
          <w:bCs/>
          <w:lang w:val="en-GB"/>
        </w:rPr>
        <w:t xml:space="preserve"> </w:t>
      </w:r>
      <w:r w:rsidR="00834A0C">
        <w:rPr>
          <w:b/>
          <w:bCs/>
          <w:lang w:val="en-GB"/>
        </w:rPr>
        <w:br/>
      </w:r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&lt;input type="text" [(</w:t>
      </w:r>
      <w:proofErr w:type="spellStart"/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ngModel</w:t>
      </w:r>
      <w:proofErr w:type="spellEnd"/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)]="</w:t>
      </w:r>
      <w:proofErr w:type="spellStart"/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counter.team</w:t>
      </w:r>
      <w:proofErr w:type="spellEnd"/>
      <w:r w:rsidR="00045F23" w:rsidRPr="00D67B08">
        <w:rPr>
          <w:rStyle w:val="CodeBlockZchn"/>
          <w:sz w:val="10"/>
          <w:szCs w:val="10"/>
          <w:highlight w:val="lightGray"/>
          <w:lang w:val="en-GB"/>
        </w:rPr>
        <w:t>"&gt;</w:t>
      </w:r>
    </w:p>
    <w:p w14:paraId="4EBFD51B" w14:textId="229C9E86" w:rsidR="00DF4C3C" w:rsidRDefault="00741CCE" w:rsidP="00741CCE">
      <w:pPr>
        <w:pStyle w:val="SchmaleListeEbene1"/>
        <w:numPr>
          <w:ilvl w:val="0"/>
          <w:numId w:val="0"/>
        </w:numPr>
        <w:divId w:val="1711612644"/>
      </w:pPr>
      <w:r w:rsidRPr="00630D8A">
        <w:t xml:space="preserve">Content </w:t>
      </w:r>
      <w:proofErr w:type="spellStart"/>
      <w:r w:rsidRPr="00630D8A">
        <w:t>Projection</w:t>
      </w:r>
      <w:proofErr w:type="spellEnd"/>
      <w:r w:rsidRPr="00630D8A">
        <w:t xml:space="preserve"> </w:t>
      </w:r>
      <w:r w:rsidRPr="00630D8A">
        <w:rPr>
          <w:rStyle w:val="CodeBlockZchn"/>
          <w:sz w:val="10"/>
          <w:szCs w:val="10"/>
        </w:rPr>
        <w:t>&lt;</w:t>
      </w:r>
      <w:proofErr w:type="spellStart"/>
      <w:r w:rsidRPr="00630D8A">
        <w:rPr>
          <w:rStyle w:val="CodeBlockZchn"/>
          <w:sz w:val="10"/>
          <w:szCs w:val="10"/>
        </w:rPr>
        <w:t>ng</w:t>
      </w:r>
      <w:proofErr w:type="spellEnd"/>
      <w:r w:rsidRPr="00630D8A">
        <w:rPr>
          <w:rStyle w:val="CodeBlockZchn"/>
          <w:sz w:val="10"/>
          <w:szCs w:val="10"/>
        </w:rPr>
        <w:t xml:space="preserve">-content </w:t>
      </w:r>
      <w:proofErr w:type="spellStart"/>
      <w:r w:rsidRPr="00630D8A">
        <w:rPr>
          <w:rStyle w:val="CodeBlockZchn"/>
          <w:sz w:val="10"/>
          <w:szCs w:val="10"/>
        </w:rPr>
        <w:t>select</w:t>
      </w:r>
      <w:proofErr w:type="spellEnd"/>
      <w:r w:rsidRPr="00630D8A">
        <w:rPr>
          <w:rStyle w:val="CodeBlockZchn"/>
          <w:sz w:val="10"/>
          <w:szCs w:val="10"/>
        </w:rPr>
        <w:t>=’</w:t>
      </w:r>
      <w:proofErr w:type="spellStart"/>
      <w:r w:rsidRPr="00630D8A">
        <w:rPr>
          <w:rStyle w:val="CodeBlockZchn"/>
          <w:sz w:val="10"/>
          <w:szCs w:val="10"/>
        </w:rPr>
        <w:t>css</w:t>
      </w:r>
      <w:proofErr w:type="spellEnd"/>
      <w:r w:rsidRPr="00630D8A">
        <w:rPr>
          <w:rStyle w:val="CodeBlockZchn"/>
          <w:sz w:val="10"/>
          <w:szCs w:val="10"/>
        </w:rPr>
        <w:t xml:space="preserve">’&gt; </w:t>
      </w:r>
      <w:r w:rsidRPr="00741CCE">
        <w:t>um Subkomponenten in Komponente Einbinden</w:t>
      </w:r>
    </w:p>
    <w:p w14:paraId="5E7F8482" w14:textId="5B6D85E8" w:rsidR="003F41F1" w:rsidRPr="00533375" w:rsidRDefault="003F41F1" w:rsidP="003F41F1">
      <w:pPr>
        <w:divId w:val="1711612644"/>
      </w:pPr>
      <w:r w:rsidRPr="003F41F1">
        <w:rPr>
          <w:b/>
          <w:bCs/>
          <w:u w:val="single"/>
        </w:rPr>
        <w:t>Pipes</w:t>
      </w:r>
      <w:r>
        <w:t xml:space="preserve"> (|) werden verwendet, um kleine Transformationen an Resultaten einer Expression durchzuführen. Können </w:t>
      </w:r>
      <w:proofErr w:type="spellStart"/>
      <w:r w:rsidRPr="005D72F3">
        <w:rPr>
          <w:b/>
          <w:bCs/>
        </w:rPr>
        <w:t>gechained</w:t>
      </w:r>
      <w:proofErr w:type="spellEnd"/>
      <w:r>
        <w:t xml:space="preserve"> werden mit mehreren Parametern.</w:t>
      </w:r>
    </w:p>
    <w:p w14:paraId="5D0B689C" w14:textId="77777777" w:rsidR="003F41F1" w:rsidRPr="003F41F1" w:rsidRDefault="003F41F1" w:rsidP="003F41F1">
      <w:pPr>
        <w:divId w:val="1711612644"/>
        <w:rPr>
          <w:u w:val="single"/>
        </w:rPr>
      </w:pPr>
      <w:r w:rsidRPr="003F41F1">
        <w:rPr>
          <w:u w:val="single"/>
        </w:rPr>
        <w:t xml:space="preserve">Pure vs. </w:t>
      </w:r>
      <w:proofErr w:type="spellStart"/>
      <w:r w:rsidRPr="003F41F1">
        <w:rPr>
          <w:u w:val="single"/>
        </w:rPr>
        <w:t>Impure</w:t>
      </w:r>
      <w:proofErr w:type="spellEnd"/>
    </w:p>
    <w:p w14:paraId="19B90C67" w14:textId="77777777" w:rsidR="003F41F1" w:rsidRDefault="003F41F1" w:rsidP="003F41F1">
      <w:pPr>
        <w:divId w:val="1711612644"/>
      </w:pPr>
      <w:r>
        <w:t xml:space="preserve">Pure Pipes werden nur auf </w:t>
      </w:r>
      <w:proofErr w:type="spellStart"/>
      <w:r w:rsidRPr="005D72F3">
        <w:rPr>
          <w:b/>
          <w:bCs/>
        </w:rPr>
        <w:t>bound</w:t>
      </w:r>
      <w:proofErr w:type="spellEnd"/>
      <w:r w:rsidRPr="005D72F3">
        <w:rPr>
          <w:b/>
          <w:bCs/>
        </w:rPr>
        <w:t xml:space="preserve"> </w:t>
      </w:r>
      <w:proofErr w:type="spellStart"/>
      <w:r w:rsidRPr="005D72F3">
        <w:rPr>
          <w:b/>
          <w:bCs/>
        </w:rPr>
        <w:t>expressions</w:t>
      </w:r>
      <w:proofErr w:type="spellEnd"/>
      <w:r>
        <w:t xml:space="preserve"> ausgeführt, sind darum restriktiv, aber schnell.</w:t>
      </w:r>
    </w:p>
    <w:p w14:paraId="6B1D9C30" w14:textId="77777777" w:rsidR="003F41F1" w:rsidRDefault="003F41F1" w:rsidP="003F41F1">
      <w:pPr>
        <w:divId w:val="1711612644"/>
      </w:pPr>
      <w:proofErr w:type="spellStart"/>
      <w:r>
        <w:t>Impure</w:t>
      </w:r>
      <w:proofErr w:type="spellEnd"/>
      <w:r>
        <w:t xml:space="preserve"> Pipes reagieren auf jede </w:t>
      </w:r>
      <w:proofErr w:type="spellStart"/>
      <w:r>
        <w:t>Component</w:t>
      </w:r>
      <w:proofErr w:type="spellEnd"/>
      <w:r>
        <w:t xml:space="preserve"> Änderung (Mouse Move, </w:t>
      </w:r>
      <w:proofErr w:type="spellStart"/>
      <w:r>
        <w:t>Keystroke</w:t>
      </w:r>
      <w:proofErr w:type="spellEnd"/>
      <w:r>
        <w:t xml:space="preserve"> etc.), darum </w:t>
      </w:r>
      <w:r w:rsidRPr="005D72F3">
        <w:rPr>
          <w:b/>
          <w:bCs/>
        </w:rPr>
        <w:t>gefährlich</w:t>
      </w:r>
      <w:r>
        <w:t xml:space="preserve">, wenn </w:t>
      </w:r>
      <w:proofErr w:type="spellStart"/>
      <w:r>
        <w:t>long-running</w:t>
      </w:r>
      <w:proofErr w:type="spellEnd"/>
      <w:r>
        <w:t>.</w:t>
      </w:r>
    </w:p>
    <w:p w14:paraId="69FDD64B" w14:textId="77777777" w:rsidR="003F41F1" w:rsidRPr="00A65DF6" w:rsidRDefault="003F41F1" w:rsidP="003F41F1">
      <w:pPr>
        <w:divId w:val="1711612644"/>
        <w:rPr>
          <w:b/>
          <w:bCs/>
        </w:rPr>
      </w:pPr>
      <w:proofErr w:type="spellStart"/>
      <w:r w:rsidRPr="00A65DF6">
        <w:rPr>
          <w:b/>
          <w:bCs/>
        </w:rPr>
        <w:t>FilterPipes</w:t>
      </w:r>
      <w:proofErr w:type="spellEnd"/>
    </w:p>
    <w:p w14:paraId="5AB78537" w14:textId="77871BFA" w:rsidR="00630D8A" w:rsidRDefault="003F41F1" w:rsidP="003F41F1">
      <w:pPr>
        <w:divId w:val="1711612644"/>
      </w:pPr>
      <w:r>
        <w:t xml:space="preserve">Es gibt keine </w:t>
      </w:r>
      <w:proofErr w:type="spellStart"/>
      <w:r>
        <w:t>FilterPipes</w:t>
      </w:r>
      <w:proofErr w:type="spellEnd"/>
      <w:r>
        <w:t xml:space="preserve"> in Angular </w:t>
      </w:r>
      <w:r>
        <w:sym w:font="Wingdings" w:char="F0E0"/>
      </w:r>
      <w:r>
        <w:t xml:space="preserve"> </w:t>
      </w:r>
      <w:r w:rsidRPr="00B73447">
        <w:t xml:space="preserve">Verlagerung der Filter- und Sortierlogik in die </w:t>
      </w:r>
      <w:r>
        <w:t xml:space="preserve">Components </w:t>
      </w:r>
      <w:r w:rsidRPr="00B73447">
        <w:t>selbst</w:t>
      </w:r>
      <w:r>
        <w:t>.</w:t>
      </w:r>
    </w:p>
    <w:p w14:paraId="46735EE0" w14:textId="09A1504D" w:rsidR="00A25B8B" w:rsidRPr="00A25B8B" w:rsidRDefault="00A25B8B" w:rsidP="003F41F1">
      <w:pPr>
        <w:divId w:val="1711612644"/>
        <w:rPr>
          <w:lang w:val="en-GB"/>
        </w:rPr>
      </w:pPr>
      <w:proofErr w:type="spellStart"/>
      <w:r w:rsidRPr="00A25B8B">
        <w:rPr>
          <w:b/>
          <w:bCs/>
          <w:lang w:val="en-GB"/>
        </w:rPr>
        <w:t>Asyncrone</w:t>
      </w:r>
      <w:proofErr w:type="spellEnd"/>
      <w:r w:rsidRPr="00A25B8B">
        <w:rPr>
          <w:b/>
          <w:bCs/>
          <w:lang w:val="en-GB"/>
        </w:rPr>
        <w:t xml:space="preserve"> Pipe</w:t>
      </w:r>
      <w:r w:rsidRPr="00A25B8B">
        <w:rPr>
          <w:lang w:val="en-GB"/>
        </w:rPr>
        <w:t>: Bound O</w:t>
      </w:r>
      <w:r>
        <w:rPr>
          <w:lang w:val="en-GB"/>
        </w:rPr>
        <w:t xml:space="preserve">bservable direct to UI with </w:t>
      </w:r>
      <w:proofErr w:type="spellStart"/>
      <w:r>
        <w:rPr>
          <w:lang w:val="en-GB"/>
        </w:rPr>
        <w:t>AsyncPipe</w:t>
      </w:r>
      <w:proofErr w:type="spellEnd"/>
    </w:p>
    <w:p w14:paraId="34DAF45E" w14:textId="1A8698D4" w:rsidR="00B47BE8" w:rsidRPr="006575CB" w:rsidRDefault="00B47BE8" w:rsidP="00B47BE8">
      <w:pPr>
        <w:pStyle w:val="TitelZusammenfassung"/>
        <w:divId w:val="1711612644"/>
      </w:pPr>
      <w:r w:rsidRPr="006575CB">
        <w:t xml:space="preserve">Angular </w:t>
      </w:r>
      <w:proofErr w:type="spellStart"/>
      <w:r w:rsidRPr="006575CB">
        <w:t>Directive</w:t>
      </w:r>
      <w:proofErr w:type="spellEnd"/>
    </w:p>
    <w:p w14:paraId="78AE91E7" w14:textId="366DFEF6" w:rsidR="00C51B76" w:rsidRDefault="00C51B76" w:rsidP="00CB1E7D">
      <w:pPr>
        <w:divId w:val="1711612644"/>
      </w:pPr>
      <w:r w:rsidRPr="00C51B76">
        <w:t xml:space="preserve">Ähnlich zu Komponenten, </w:t>
      </w:r>
      <w:r>
        <w:t>ohne Template</w:t>
      </w:r>
    </w:p>
    <w:p w14:paraId="2D8FF683" w14:textId="7BE0FEA0" w:rsidR="00A862C8" w:rsidRDefault="00A862C8" w:rsidP="00CB1E7D">
      <w:pPr>
        <w:pStyle w:val="SchmaleListeEbene1"/>
        <w:divId w:val="1711612644"/>
      </w:pPr>
      <w:r w:rsidRPr="00DA1A7F">
        <w:rPr>
          <w:i/>
          <w:iCs/>
        </w:rPr>
        <w:t xml:space="preserve">Attribute </w:t>
      </w:r>
      <w:proofErr w:type="spellStart"/>
      <w:r w:rsidRPr="00DA1A7F">
        <w:rPr>
          <w:i/>
          <w:iCs/>
        </w:rPr>
        <w:t>Directive</w:t>
      </w:r>
      <w:proofErr w:type="spellEnd"/>
      <w:r w:rsidRPr="00A862C8">
        <w:t>: Ändert das Aussehen od</w:t>
      </w:r>
      <w:r>
        <w:t xml:space="preserve">er Verhalten eines vorhandenen Elements, Components oder anderer </w:t>
      </w:r>
      <w:proofErr w:type="spellStart"/>
      <w:r>
        <w:lastRenderedPageBreak/>
        <w:t>Directive</w:t>
      </w:r>
      <w:proofErr w:type="spellEnd"/>
      <w:r w:rsidR="00DA1A7F">
        <w:rPr>
          <w:noProof/>
        </w:rPr>
        <w:drawing>
          <wp:inline distT="0" distB="0" distL="0" distR="0" wp14:anchorId="019537F1" wp14:editId="1531D26C">
            <wp:extent cx="1716258" cy="372356"/>
            <wp:effectExtent l="0" t="0" r="0" b="889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4459" cy="3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758B" w14:textId="702B60DE" w:rsidR="00A862C8" w:rsidRDefault="00A862C8" w:rsidP="00CB1E7D">
      <w:pPr>
        <w:pStyle w:val="SchmaleListeEbene1"/>
        <w:divId w:val="1711612644"/>
      </w:pPr>
      <w:r w:rsidRPr="00DA1A7F">
        <w:rPr>
          <w:i/>
          <w:iCs/>
          <w:lang w:val="fr-CH"/>
        </w:rPr>
        <w:t>Structural Directives</w:t>
      </w:r>
      <w:r w:rsidRPr="00A862C8">
        <w:rPr>
          <w:lang w:val="fr-CH"/>
        </w:rPr>
        <w:t xml:space="preserve">: </w:t>
      </w:r>
      <w:proofErr w:type="spellStart"/>
      <w:r w:rsidRPr="00A862C8">
        <w:rPr>
          <w:lang w:val="fr-CH"/>
        </w:rPr>
        <w:t>Modifiziert</w:t>
      </w:r>
      <w:proofErr w:type="spellEnd"/>
      <w:r w:rsidRPr="00A862C8">
        <w:rPr>
          <w:lang w:val="fr-CH"/>
        </w:rPr>
        <w:t xml:space="preserve"> </w:t>
      </w:r>
      <w:proofErr w:type="spellStart"/>
      <w:r w:rsidRPr="00A862C8">
        <w:rPr>
          <w:lang w:val="fr-CH"/>
        </w:rPr>
        <w:t>Struktur</w:t>
      </w:r>
      <w:proofErr w:type="spellEnd"/>
      <w:r w:rsidRPr="00A862C8">
        <w:rPr>
          <w:lang w:val="fr-CH"/>
        </w:rPr>
        <w:t xml:space="preserve"> de</w:t>
      </w:r>
      <w:r>
        <w:rPr>
          <w:lang w:val="fr-CH"/>
        </w:rPr>
        <w:t xml:space="preserve">s DOM. </w:t>
      </w:r>
      <w:r w:rsidRPr="00DA1A7F">
        <w:t>Verantwortlich für HTML</w:t>
      </w:r>
      <w:r w:rsidR="00DA1A7F" w:rsidRPr="00DA1A7F">
        <w:t xml:space="preserve"> Layout. M</w:t>
      </w:r>
      <w:r w:rsidR="00DA1A7F">
        <w:t xml:space="preserve">it * </w:t>
      </w:r>
      <w:r w:rsidR="00FA68C4">
        <w:rPr>
          <w:noProof/>
        </w:rPr>
        <w:drawing>
          <wp:inline distT="0" distB="0" distL="0" distR="0" wp14:anchorId="4B300741" wp14:editId="37A73305">
            <wp:extent cx="1894449" cy="533257"/>
            <wp:effectExtent l="0" t="0" r="0" b="635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2453" cy="5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CE1" w14:textId="43D8EEE1" w:rsidR="00FA68C4" w:rsidRPr="00DA1A7F" w:rsidRDefault="00FA68C4" w:rsidP="00CB1E7D">
      <w:pPr>
        <w:pStyle w:val="TitelZusammenfassung"/>
        <w:divId w:val="1711612644"/>
      </w:pPr>
      <w:r>
        <w:t>Angular Services</w:t>
      </w:r>
    </w:p>
    <w:p w14:paraId="5316C91E" w14:textId="77777777" w:rsidR="00767024" w:rsidRDefault="00767024" w:rsidP="00CB1E7D">
      <w:pPr>
        <w:divId w:val="1711612644"/>
      </w:pPr>
      <w:r w:rsidRPr="00555E26">
        <w:t xml:space="preserve">Bietet jeden </w:t>
      </w:r>
      <w:r w:rsidRPr="00DD6D06">
        <w:rPr>
          <w:b/>
          <w:bCs/>
        </w:rPr>
        <w:t>Value</w:t>
      </w:r>
      <w:r w:rsidRPr="00555E26">
        <w:t xml:space="preserve">, jede </w:t>
      </w:r>
      <w:r w:rsidRPr="00DD6D06">
        <w:rPr>
          <w:b/>
          <w:bCs/>
        </w:rPr>
        <w:t>Funktion</w:t>
      </w:r>
      <w:r w:rsidRPr="00555E26">
        <w:t xml:space="preserve"> oder jedes </w:t>
      </w:r>
      <w:r w:rsidRPr="00DD6D06">
        <w:rPr>
          <w:b/>
          <w:bCs/>
        </w:rPr>
        <w:t>Feature</w:t>
      </w:r>
      <w:r w:rsidRPr="00555E26">
        <w:t xml:space="preserve">, das </w:t>
      </w:r>
      <w:r>
        <w:t>die</w:t>
      </w:r>
      <w:r w:rsidRPr="00555E26">
        <w:t xml:space="preserve"> </w:t>
      </w:r>
      <w:r>
        <w:t>App</w:t>
      </w:r>
      <w:r w:rsidRPr="00555E26">
        <w:t xml:space="preserve"> benötigt.</w:t>
      </w:r>
      <w:r>
        <w:t xml:space="preserve"> Im Module unter Providers exportieren.</w:t>
      </w:r>
    </w:p>
    <w:p w14:paraId="2C2E5892" w14:textId="77777777" w:rsidR="00767024" w:rsidRPr="00612582" w:rsidRDefault="00767024" w:rsidP="00CB1E7D">
      <w:pPr>
        <w:divId w:val="1711612644"/>
      </w:pPr>
      <w:r w:rsidRPr="002D6C52">
        <w:t xml:space="preserve">Angular verwendet DI, um neue Komponenten mit den benötigten </w:t>
      </w:r>
      <w:r>
        <w:t>Services</w:t>
      </w:r>
      <w:r w:rsidRPr="002D6C52">
        <w:t xml:space="preserve"> auszustatten</w:t>
      </w:r>
      <w:r>
        <w:t>. Darum</w:t>
      </w:r>
      <w:r w:rsidRPr="002D6C52">
        <w:t xml:space="preserve"> müssen die </w:t>
      </w:r>
      <w:r w:rsidRPr="00DD6D06">
        <w:rPr>
          <w:b/>
          <w:bCs/>
        </w:rPr>
        <w:t xml:space="preserve">Services innerhalb des DI-Containers registriert </w:t>
      </w:r>
      <w:r w:rsidRPr="002D6C52">
        <w:t>werden</w:t>
      </w:r>
      <w:r>
        <w:t>.</w:t>
      </w:r>
    </w:p>
    <w:p w14:paraId="09089642" w14:textId="77777777" w:rsidR="00767024" w:rsidRPr="006B5E95" w:rsidRDefault="00767024" w:rsidP="00CB1E7D">
      <w:pPr>
        <w:divId w:val="1711612644"/>
        <w:rPr>
          <w:u w:val="single"/>
        </w:rPr>
      </w:pPr>
      <w:r w:rsidRPr="006B5E95">
        <w:rPr>
          <w:u w:val="single"/>
        </w:rPr>
        <w:t xml:space="preserve">TS </w:t>
      </w:r>
      <w:r w:rsidRPr="006B5E95">
        <w:rPr>
          <w:rFonts w:ascii="Consolas" w:hAnsi="Consolas"/>
          <w:b/>
          <w:bCs/>
          <w:u w:val="single"/>
        </w:rPr>
        <w:t>@Injectable</w:t>
      </w:r>
      <w:r w:rsidRPr="006B5E95">
        <w:rPr>
          <w:u w:val="single"/>
        </w:rPr>
        <w:t xml:space="preserve"> Decorator</w:t>
      </w:r>
    </w:p>
    <w:p w14:paraId="084C523D" w14:textId="09C25045" w:rsidR="000A5D79" w:rsidRDefault="00767024" w:rsidP="00B47BE8">
      <w:pPr>
        <w:divId w:val="1711612644"/>
      </w:pPr>
      <w:r>
        <w:t xml:space="preserve">Als </w:t>
      </w:r>
      <w:proofErr w:type="spellStart"/>
      <w:r w:rsidRPr="00793F84">
        <w:rPr>
          <w:highlight w:val="lightGray"/>
        </w:rPr>
        <w:t>providedIn</w:t>
      </w:r>
      <w:proofErr w:type="spellEnd"/>
      <w:r w:rsidRPr="00793F84">
        <w:rPr>
          <w:highlight w:val="lightGray"/>
        </w:rPr>
        <w:t>: ‘root’</w:t>
      </w:r>
      <w:r>
        <w:t xml:space="preserve"> registrieren und im aufrufenden </w:t>
      </w:r>
      <w:proofErr w:type="spellStart"/>
      <w:r>
        <w:t>Component</w:t>
      </w:r>
      <w:proofErr w:type="spellEnd"/>
      <w:r>
        <w:t xml:space="preserve">/Service in </w:t>
      </w:r>
      <w:proofErr w:type="spellStart"/>
      <w:r>
        <w:t>Ctor</w:t>
      </w:r>
      <w:proofErr w:type="spellEnd"/>
      <w:r>
        <w:t xml:space="preserve"> </w:t>
      </w:r>
      <w:proofErr w:type="spellStart"/>
      <w:r>
        <w:t>injecten</w:t>
      </w:r>
      <w:proofErr w:type="spellEnd"/>
      <w:r>
        <w:t xml:space="preserve"> oder im </w:t>
      </w:r>
      <w:proofErr w:type="spellStart"/>
      <w:r>
        <w:t>ngModule</w:t>
      </w:r>
      <w:proofErr w:type="spellEnd"/>
      <w:r>
        <w:t xml:space="preserve"> deklarieren und in </w:t>
      </w:r>
      <w:proofErr w:type="spellStart"/>
      <w:r w:rsidRPr="00E14DE1">
        <w:rPr>
          <w:highlight w:val="lightGray"/>
        </w:rPr>
        <w:t>forRoot</w:t>
      </w:r>
      <w:proofErr w:type="spellEnd"/>
      <w:r w:rsidRPr="00E14DE1">
        <w:rPr>
          <w:highlight w:val="lightGray"/>
        </w:rPr>
        <w:t>()</w:t>
      </w:r>
      <w:r w:rsidRPr="00E14DE1">
        <w:t xml:space="preserve"> platzieren </w:t>
      </w:r>
      <w:r>
        <w:t>für multi-providers</w:t>
      </w:r>
    </w:p>
    <w:p w14:paraId="117A26B7" w14:textId="300F6EB6" w:rsidR="00CB1E7D" w:rsidRDefault="00B47BE8" w:rsidP="00A205C6">
      <w:pPr>
        <w:pStyle w:val="TitelZusammenfassung"/>
        <w:divId w:val="1711612644"/>
      </w:pPr>
      <w:r>
        <w:t xml:space="preserve">Angular </w:t>
      </w:r>
      <w:r w:rsidR="000A5D79">
        <w:t>Forms</w:t>
      </w:r>
    </w:p>
    <w:p w14:paraId="2D54CD30" w14:textId="6F396E50" w:rsidR="00CB1E7D" w:rsidRDefault="005A5E13" w:rsidP="00CB1E7D">
      <w:pPr>
        <w:divId w:val="1711612644"/>
      </w:pPr>
      <w:r>
        <w:t xml:space="preserve">Nutzen vom </w:t>
      </w:r>
      <w:proofErr w:type="spellStart"/>
      <w:r>
        <w:t>NgModule</w:t>
      </w:r>
      <w:proofErr w:type="spellEnd"/>
      <w:r>
        <w:t xml:space="preserve"> </w:t>
      </w:r>
      <w:r w:rsidR="00A205C6">
        <w:t>namens</w:t>
      </w:r>
      <w:r>
        <w:t xml:space="preserve"> </w:t>
      </w:r>
      <w:proofErr w:type="spellStart"/>
      <w:r>
        <w:t>FormsModule</w:t>
      </w:r>
      <w:proofErr w:type="spellEnd"/>
      <w:r>
        <w:t xml:space="preserve">. </w:t>
      </w:r>
      <w:r w:rsidR="00461359">
        <w:t>Es gibt:</w:t>
      </w:r>
    </w:p>
    <w:p w14:paraId="56425B97" w14:textId="136669EA" w:rsidR="00461359" w:rsidRDefault="00461359" w:rsidP="00461359">
      <w:pPr>
        <w:pStyle w:val="SchmaleListeEbene1"/>
        <w:divId w:val="1711612644"/>
      </w:pPr>
      <w:r w:rsidRPr="00706D72">
        <w:rPr>
          <w:i/>
          <w:iCs/>
        </w:rPr>
        <w:t xml:space="preserve">Template-Driven </w:t>
      </w:r>
      <w:proofErr w:type="spellStart"/>
      <w:r w:rsidRPr="00706D72">
        <w:rPr>
          <w:i/>
          <w:iCs/>
        </w:rPr>
        <w:t>forms</w:t>
      </w:r>
      <w:proofErr w:type="spellEnd"/>
      <w:r w:rsidRPr="00706D72">
        <w:t xml:space="preserve">: Nutzt Template-Syntax. </w:t>
      </w:r>
      <w:r w:rsidRPr="00461359">
        <w:t>Benötigt weniger Code, aber L</w:t>
      </w:r>
      <w:r>
        <w:t xml:space="preserve">ogik der Validation im HTML. </w:t>
      </w:r>
      <w:r>
        <w:br/>
      </w:r>
      <w:r>
        <w:sym w:font="Wingdings" w:char="F0E8"/>
      </w:r>
      <w:r>
        <w:t xml:space="preserve"> </w:t>
      </w:r>
      <w:proofErr w:type="spellStart"/>
      <w:r>
        <w:t>Intutitiver</w:t>
      </w:r>
      <w:proofErr w:type="spellEnd"/>
      <w:r>
        <w:t>, weniger Code, Gut für kleine Forms</w:t>
      </w:r>
    </w:p>
    <w:p w14:paraId="437029D6" w14:textId="6CFF4CEF" w:rsidR="00461359" w:rsidRDefault="00461359" w:rsidP="00461359">
      <w:pPr>
        <w:pStyle w:val="SchmaleListeEbene1"/>
        <w:divId w:val="1711612644"/>
      </w:pPr>
      <w:r w:rsidRPr="00461359">
        <w:rPr>
          <w:i/>
          <w:iCs/>
          <w:lang w:val="en-GB"/>
        </w:rPr>
        <w:t>Reactive (or model-driven) Forms</w:t>
      </w:r>
      <w:r>
        <w:rPr>
          <w:lang w:val="en-GB"/>
        </w:rPr>
        <w:t xml:space="preserve">: </w:t>
      </w:r>
      <w:proofErr w:type="spellStart"/>
      <w:r w:rsidR="00D712A5">
        <w:rPr>
          <w:lang w:val="en-GB"/>
        </w:rPr>
        <w:t>Benötigt</w:t>
      </w:r>
      <w:proofErr w:type="spellEnd"/>
      <w:r w:rsidR="00D712A5">
        <w:rPr>
          <w:lang w:val="en-GB"/>
        </w:rPr>
        <w:t xml:space="preserve"> </w:t>
      </w:r>
      <w:proofErr w:type="spellStart"/>
      <w:r w:rsidR="00D712A5">
        <w:rPr>
          <w:lang w:val="en-GB"/>
        </w:rPr>
        <w:t>ReactiveFormsModule</w:t>
      </w:r>
      <w:proofErr w:type="spellEnd"/>
      <w:r w:rsidR="00D712A5">
        <w:rPr>
          <w:lang w:val="en-GB"/>
        </w:rPr>
        <w:t xml:space="preserve">. </w:t>
      </w:r>
      <w:r w:rsidR="00D712A5" w:rsidRPr="00D712A5">
        <w:t xml:space="preserve">Form wird im Controller </w:t>
      </w:r>
      <w:r w:rsidR="00D712A5">
        <w:t>gebaut (</w:t>
      </w:r>
      <w:proofErr w:type="spellStart"/>
      <w:r w:rsidR="00D712A5">
        <w:t>FormBuilder</w:t>
      </w:r>
      <w:proofErr w:type="spellEnd"/>
      <w:r w:rsidR="00D712A5">
        <w:t>). Logik der Validation im Controller</w:t>
      </w:r>
      <w:r w:rsidR="004506E6">
        <w:t xml:space="preserve">. Asynchrone Validation. </w:t>
      </w:r>
      <w:r w:rsidR="004506E6">
        <w:br/>
      </w:r>
      <w:r w:rsidR="004506E6">
        <w:sym w:font="Wingdings" w:char="F0E8"/>
      </w:r>
      <w:r w:rsidR="004506E6">
        <w:t xml:space="preserve"> Validierung testbar, </w:t>
      </w:r>
      <w:proofErr w:type="spellStart"/>
      <w:r w:rsidR="004506E6">
        <w:t>Async</w:t>
      </w:r>
      <w:proofErr w:type="spellEnd"/>
      <w:r w:rsidR="004506E6">
        <w:t xml:space="preserve">, Für </w:t>
      </w:r>
      <w:proofErr w:type="spellStart"/>
      <w:r w:rsidR="004506E6">
        <w:t>everyday</w:t>
      </w:r>
      <w:proofErr w:type="spellEnd"/>
      <w:r w:rsidR="004506E6">
        <w:t xml:space="preserve"> Use.</w:t>
      </w:r>
    </w:p>
    <w:p w14:paraId="1C736F0E" w14:textId="1907CD81" w:rsidR="00A205C6" w:rsidRPr="00A205C6" w:rsidRDefault="00A205C6" w:rsidP="00A205C6">
      <w:pPr>
        <w:pStyle w:val="SchmaleListeEbene1"/>
        <w:numPr>
          <w:ilvl w:val="0"/>
          <w:numId w:val="0"/>
        </w:numPr>
        <w:divId w:val="1711612644"/>
        <w:rPr>
          <w:u w:val="single"/>
        </w:rPr>
      </w:pPr>
      <w:r w:rsidRPr="00A205C6">
        <w:rPr>
          <w:u w:val="single"/>
        </w:rPr>
        <w:t>Template-Driven Forms</w:t>
      </w:r>
    </w:p>
    <w:p w14:paraId="79CC8BD9" w14:textId="2AFF9314" w:rsidR="004506E6" w:rsidRDefault="00C93030" w:rsidP="00C93030">
      <w:pPr>
        <w:pStyle w:val="SchmaleListeEbene1"/>
        <w:divId w:val="1711612644"/>
        <w:rPr>
          <w:lang w:val="en-GB"/>
        </w:rPr>
      </w:pPr>
      <w:r w:rsidRPr="00384394">
        <w:rPr>
          <w:lang w:val="en-GB"/>
        </w:rPr>
        <w:t xml:space="preserve">Two-Way Binding </w:t>
      </w:r>
      <w:proofErr w:type="spellStart"/>
      <w:r w:rsidRPr="00384394">
        <w:rPr>
          <w:lang w:val="en-GB"/>
        </w:rPr>
        <w:t>mit</w:t>
      </w:r>
      <w:proofErr w:type="spellEnd"/>
      <w:r w:rsidRPr="00384394">
        <w:rPr>
          <w:lang w:val="en-GB"/>
        </w:rPr>
        <w:t xml:space="preserve"> </w:t>
      </w:r>
      <w:r w:rsidR="00384394" w:rsidRPr="00384394">
        <w:rPr>
          <w:lang w:val="en-GB"/>
        </w:rPr>
        <w:t>[(</w:t>
      </w:r>
      <w:proofErr w:type="spellStart"/>
      <w:r w:rsidR="00384394" w:rsidRPr="00384394">
        <w:rPr>
          <w:lang w:val="en-GB"/>
        </w:rPr>
        <w:t>n</w:t>
      </w:r>
      <w:r w:rsidR="00384394">
        <w:rPr>
          <w:lang w:val="en-GB"/>
        </w:rPr>
        <w:t>gModel</w:t>
      </w:r>
      <w:proofErr w:type="spellEnd"/>
      <w:r w:rsidR="00384394">
        <w:rPr>
          <w:lang w:val="en-GB"/>
        </w:rPr>
        <w:t>)] Directive</w:t>
      </w:r>
      <w:r w:rsidR="0041250F">
        <w:rPr>
          <w:lang w:val="en-GB"/>
        </w:rPr>
        <w:t xml:space="preserve"> in &lt;input&gt;, HTML5-validatior </w:t>
      </w:r>
      <w:proofErr w:type="spellStart"/>
      <w:r w:rsidR="0041250F">
        <w:rPr>
          <w:lang w:val="en-GB"/>
        </w:rPr>
        <w:t>wie</w:t>
      </w:r>
      <w:proofErr w:type="spellEnd"/>
      <w:r w:rsidR="0041250F">
        <w:rPr>
          <w:lang w:val="en-GB"/>
        </w:rPr>
        <w:t xml:space="preserve"> pattern und required.</w:t>
      </w:r>
    </w:p>
    <w:p w14:paraId="1177C3AD" w14:textId="44F6FD9B" w:rsidR="004D77A0" w:rsidRPr="00BA2322" w:rsidRDefault="00384394" w:rsidP="00CB1E7D">
      <w:pPr>
        <w:pStyle w:val="SchmaleListeEbene1"/>
        <w:divId w:val="1711612644"/>
      </w:pPr>
      <w:r w:rsidRPr="00BA2322">
        <w:t xml:space="preserve">Somit automatisch validiert. </w:t>
      </w:r>
      <w:r w:rsidR="00BA2322" w:rsidRPr="00BA2322">
        <w:t>Referenz m</w:t>
      </w:r>
      <w:r w:rsidR="00BA2322">
        <w:t>öglich im Template:</w:t>
      </w:r>
      <w:r w:rsidR="00BA2322" w:rsidRPr="00BA2322">
        <w:rPr>
          <w:noProof/>
        </w:rPr>
        <w:t xml:space="preserve"> </w:t>
      </w:r>
      <w:r w:rsidR="00BA2322">
        <w:rPr>
          <w:noProof/>
        </w:rPr>
        <w:drawing>
          <wp:inline distT="0" distB="0" distL="0" distR="0" wp14:anchorId="3883712F" wp14:editId="7E0F0046">
            <wp:extent cx="1844430" cy="359342"/>
            <wp:effectExtent l="0" t="0" r="381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837" cy="3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DDB1" w14:textId="276A3471" w:rsidR="00D64E06" w:rsidRDefault="00676EB7" w:rsidP="00BE525D">
      <w:pPr>
        <w:pStyle w:val="TitelZusammenfassung"/>
        <w:divId w:val="1711612644"/>
      </w:pPr>
      <w:r>
        <w:t xml:space="preserve">Angular </w:t>
      </w:r>
      <w:r w:rsidR="00BE525D">
        <w:t>Kommunikation</w:t>
      </w:r>
      <w:r>
        <w:t xml:space="preserve"> (Asynchrone Services)</w:t>
      </w:r>
    </w:p>
    <w:p w14:paraId="1856590A" w14:textId="77777777" w:rsidR="00A00AB3" w:rsidRPr="00A00AB3" w:rsidRDefault="00A00AB3" w:rsidP="00A00AB3">
      <w:pPr>
        <w:divId w:val="1711612644"/>
        <w:rPr>
          <w:b/>
          <w:bCs/>
          <w:u w:val="single"/>
        </w:rPr>
      </w:pPr>
      <w:proofErr w:type="spellStart"/>
      <w:r w:rsidRPr="00A00AB3">
        <w:rPr>
          <w:b/>
          <w:bCs/>
          <w:u w:val="single"/>
        </w:rPr>
        <w:t>Component</w:t>
      </w:r>
      <w:proofErr w:type="spellEnd"/>
      <w:r w:rsidRPr="00A00AB3">
        <w:rPr>
          <w:b/>
          <w:bCs/>
          <w:u w:val="single"/>
        </w:rPr>
        <w:t xml:space="preserve"> (UI Layer)</w:t>
      </w:r>
    </w:p>
    <w:p w14:paraId="43A297B2" w14:textId="77777777" w:rsidR="00A00AB3" w:rsidRPr="00A00AB3" w:rsidRDefault="00A00AB3" w:rsidP="00A00AB3">
      <w:pPr>
        <w:divId w:val="1711612644"/>
        <w:rPr>
          <w:lang w:val="en-GB"/>
        </w:rPr>
      </w:pPr>
      <w:r>
        <w:t xml:space="preserve">Um auf Updates eines Events zu hören, wird auf dem unterliegenden </w:t>
      </w:r>
      <w:r w:rsidRPr="00576CC6">
        <w:rPr>
          <w:b/>
          <w:bCs/>
        </w:rPr>
        <w:t xml:space="preserve">Business Service </w:t>
      </w:r>
      <w:proofErr w:type="spellStart"/>
      <w:r w:rsidRPr="00576CC6">
        <w:rPr>
          <w:b/>
          <w:bCs/>
        </w:rPr>
        <w:t>subscribed</w:t>
      </w:r>
      <w:proofErr w:type="spellEnd"/>
      <w:r>
        <w:t xml:space="preserve"> (</w:t>
      </w:r>
      <w:proofErr w:type="spellStart"/>
      <w:r>
        <w:t>hydration</w:t>
      </w:r>
      <w:proofErr w:type="spellEnd"/>
      <w:r>
        <w:t xml:space="preserve">). </w:t>
      </w:r>
      <w:proofErr w:type="spellStart"/>
      <w:r w:rsidRPr="00A00AB3">
        <w:rPr>
          <w:lang w:val="en-GB"/>
        </w:rPr>
        <w:t>Damit</w:t>
      </w:r>
      <w:proofErr w:type="spellEnd"/>
      <w:r w:rsidRPr="00A00AB3">
        <w:rPr>
          <w:lang w:val="en-GB"/>
        </w:rPr>
        <w:t xml:space="preserve"> </w:t>
      </w:r>
      <w:proofErr w:type="spellStart"/>
      <w:r w:rsidRPr="00A00AB3">
        <w:rPr>
          <w:lang w:val="en-GB"/>
        </w:rPr>
        <w:t>Daten</w:t>
      </w:r>
      <w:proofErr w:type="spellEnd"/>
      <w:r w:rsidRPr="00A00AB3">
        <w:rPr>
          <w:lang w:val="en-GB"/>
        </w:rPr>
        <w:t xml:space="preserve"> auf </w:t>
      </w:r>
      <w:proofErr w:type="spellStart"/>
      <w:r w:rsidRPr="00A00AB3">
        <w:rPr>
          <w:lang w:val="en-GB"/>
        </w:rPr>
        <w:t>dem</w:t>
      </w:r>
      <w:proofErr w:type="spellEnd"/>
      <w:r w:rsidRPr="00A00AB3">
        <w:rPr>
          <w:lang w:val="en-GB"/>
        </w:rPr>
        <w:t xml:space="preserve"> UI Level refreshed </w:t>
      </w:r>
      <w:proofErr w:type="spellStart"/>
      <w:r w:rsidRPr="00A00AB3">
        <w:rPr>
          <w:lang w:val="en-GB"/>
        </w:rPr>
        <w:t>werden</w:t>
      </w:r>
      <w:proofErr w:type="spellEnd"/>
      <w:r w:rsidRPr="00A00AB3">
        <w:rPr>
          <w:lang w:val="en-GB"/>
        </w:rPr>
        <w:t xml:space="preserve">. </w:t>
      </w:r>
    </w:p>
    <w:p w14:paraId="4FA250F1" w14:textId="77777777" w:rsidR="00A00AB3" w:rsidRPr="00A00AB3" w:rsidRDefault="00A00AB3" w:rsidP="00A00AB3">
      <w:pPr>
        <w:divId w:val="1711612644"/>
        <w:rPr>
          <w:b/>
          <w:bCs/>
          <w:u w:val="single"/>
          <w:lang w:val="en-GB"/>
        </w:rPr>
      </w:pPr>
      <w:r w:rsidRPr="00A00AB3">
        <w:rPr>
          <w:b/>
          <w:bCs/>
          <w:u w:val="single"/>
          <w:lang w:val="en-GB"/>
        </w:rPr>
        <w:t>Business Service (Business Layer)</w:t>
      </w:r>
    </w:p>
    <w:p w14:paraId="2108201E" w14:textId="77777777" w:rsidR="00A00AB3" w:rsidRPr="00A00AB3" w:rsidRDefault="00A00AB3" w:rsidP="00A00AB3">
      <w:pPr>
        <w:divId w:val="1711612644"/>
        <w:rPr>
          <w:lang w:val="en-GB"/>
        </w:rPr>
      </w:pPr>
      <w:r w:rsidRPr="00A00AB3">
        <w:rPr>
          <w:lang w:val="en-GB"/>
        </w:rPr>
        <w:t>Subscribes auf DAL Observable.</w:t>
      </w:r>
    </w:p>
    <w:p w14:paraId="4FC4EE52" w14:textId="77777777" w:rsidR="00A00AB3" w:rsidRDefault="00A00AB3" w:rsidP="000B1CA9">
      <w:pPr>
        <w:divId w:val="1711612644"/>
      </w:pPr>
      <w:r>
        <w:t xml:space="preserve">Angular ermöglicht es mit der </w:t>
      </w:r>
      <w:proofErr w:type="spellStart"/>
      <w:r w:rsidRPr="00576CC6">
        <w:rPr>
          <w:b/>
          <w:bCs/>
        </w:rPr>
        <w:t>EventEmitter</w:t>
      </w:r>
      <w:proofErr w:type="spellEnd"/>
      <w:r w:rsidRPr="00576CC6">
        <w:rPr>
          <w:b/>
          <w:bCs/>
        </w:rPr>
        <w:t xml:space="preserve">-Klasse </w:t>
      </w:r>
      <w:r>
        <w:t>Components über Data Updates zu informieren (</w:t>
      </w:r>
      <w:r w:rsidRPr="00576CC6">
        <w:rPr>
          <w:b/>
          <w:bCs/>
        </w:rPr>
        <w:t>Observer Pattern</w:t>
      </w:r>
      <w:r>
        <w:t xml:space="preserve">). Der </w:t>
      </w:r>
      <w:proofErr w:type="spellStart"/>
      <w:r>
        <w:t>Component</w:t>
      </w:r>
      <w:proofErr w:type="spellEnd"/>
      <w:r>
        <w:t xml:space="preserve"> registriert seine Events auf dem Service. Bei Updates der Daten werden alle registrierten UI Components informiert.</w:t>
      </w:r>
    </w:p>
    <w:p w14:paraId="50F7AE4F" w14:textId="77777777" w:rsidR="00A00AB3" w:rsidRPr="00676EB7" w:rsidRDefault="00A00AB3" w:rsidP="000B1CA9">
      <w:pPr>
        <w:divId w:val="1711612644"/>
        <w:rPr>
          <w:b/>
          <w:bCs/>
          <w:u w:val="single"/>
          <w:lang w:val="en-GB"/>
        </w:rPr>
      </w:pPr>
      <w:r w:rsidRPr="00676EB7">
        <w:rPr>
          <w:b/>
          <w:bCs/>
          <w:u w:val="single"/>
          <w:lang w:val="en-GB"/>
        </w:rPr>
        <w:t>Data Resource Service (DAL)</w:t>
      </w:r>
    </w:p>
    <w:p w14:paraId="48E6E377" w14:textId="77777777" w:rsidR="00A00AB3" w:rsidRPr="00A00AB3" w:rsidRDefault="00A00AB3" w:rsidP="000B1CA9">
      <w:pPr>
        <w:divId w:val="1711612644"/>
        <w:rPr>
          <w:lang w:val="en-GB"/>
        </w:rPr>
      </w:pPr>
      <w:proofErr w:type="spellStart"/>
      <w:r w:rsidRPr="00A00AB3">
        <w:rPr>
          <w:lang w:val="en-GB"/>
        </w:rPr>
        <w:t>Liefert</w:t>
      </w:r>
      <w:proofErr w:type="spellEnd"/>
      <w:r w:rsidRPr="00A00AB3">
        <w:rPr>
          <w:lang w:val="en-GB"/>
        </w:rPr>
        <w:t xml:space="preserve"> Observable Interface.</w:t>
      </w:r>
    </w:p>
    <w:p w14:paraId="5CB1331B" w14:textId="77777777" w:rsidR="00A00AB3" w:rsidRDefault="00A00AB3" w:rsidP="000B1CA9">
      <w:pPr>
        <w:divId w:val="1711612644"/>
      </w:pPr>
      <w:r>
        <w:t xml:space="preserve">Kommuniziert über Angular </w:t>
      </w:r>
      <w:proofErr w:type="spellStart"/>
      <w:r w:rsidRPr="00576CC6">
        <w:rPr>
          <w:b/>
          <w:bCs/>
        </w:rPr>
        <w:t>HttpClient</w:t>
      </w:r>
      <w:proofErr w:type="spellEnd"/>
      <w:r>
        <w:t xml:space="preserve"> mit Backend API. </w:t>
      </w:r>
      <w:proofErr w:type="spellStart"/>
      <w:r>
        <w:t>HttpClient</w:t>
      </w:r>
      <w:proofErr w:type="spellEnd"/>
      <w:r>
        <w:t xml:space="preserve"> implementiert Asynchronität mit </w:t>
      </w:r>
      <w:proofErr w:type="spellStart"/>
      <w:r>
        <w:t>RxJS</w:t>
      </w:r>
      <w:proofErr w:type="spellEnd"/>
      <w:r>
        <w:t xml:space="preserve"> (</w:t>
      </w:r>
      <w:r w:rsidRPr="001162F7">
        <w:rPr>
          <w:b/>
          <w:bCs/>
        </w:rPr>
        <w:t>Observable Pattern</w:t>
      </w:r>
      <w:r>
        <w:t xml:space="preserve">). </w:t>
      </w:r>
      <w:proofErr w:type="spellStart"/>
      <w:r w:rsidRPr="001D4E1F">
        <w:rPr>
          <w:b/>
          <w:bCs/>
        </w:rPr>
        <w:t>HttpClient</w:t>
      </w:r>
      <w:proofErr w:type="spellEnd"/>
      <w:r w:rsidRPr="001D4E1F">
        <w:rPr>
          <w:b/>
          <w:bCs/>
        </w:rPr>
        <w:t xml:space="preserve"> Methoden == Cold Observable</w:t>
      </w:r>
    </w:p>
    <w:p w14:paraId="15027BB6" w14:textId="77777777" w:rsidR="00A00AB3" w:rsidRDefault="00A00AB3" w:rsidP="000B1CA9">
      <w:pPr>
        <w:divId w:val="1711612644"/>
      </w:pPr>
      <w:r w:rsidRPr="0015109C">
        <w:rPr>
          <w:i/>
          <w:iCs/>
        </w:rPr>
        <w:t>Hot Observable:</w:t>
      </w:r>
      <w:r>
        <w:t xml:space="preserve"> Sequenz von Events (Mouse </w:t>
      </w:r>
      <w:proofErr w:type="spellStart"/>
      <w:r>
        <w:t>Clicks</w:t>
      </w:r>
      <w:proofErr w:type="spellEnd"/>
      <w:r>
        <w:t>), Shared für alle Subscriber</w:t>
      </w:r>
    </w:p>
    <w:p w14:paraId="1B50B3FC" w14:textId="77777777" w:rsidR="00A00AB3" w:rsidRDefault="00A00AB3" w:rsidP="00A00AB3">
      <w:pPr>
        <w:divId w:val="1711612644"/>
      </w:pPr>
      <w:r w:rsidRPr="00A00AB3">
        <w:rPr>
          <w:i/>
          <w:iCs/>
          <w:lang w:val="en-GB"/>
        </w:rPr>
        <w:t>Cold Observable</w:t>
      </w:r>
      <w:r w:rsidRPr="00A00AB3">
        <w:rPr>
          <w:lang w:val="en-GB"/>
        </w:rPr>
        <w:t xml:space="preserve">: </w:t>
      </w:r>
      <w:proofErr w:type="spellStart"/>
      <w:r w:rsidRPr="00A00AB3">
        <w:rPr>
          <w:lang w:val="en-GB"/>
        </w:rPr>
        <w:t>Startet</w:t>
      </w:r>
      <w:proofErr w:type="spellEnd"/>
      <w:r w:rsidRPr="00A00AB3">
        <w:rPr>
          <w:lang w:val="en-GB"/>
        </w:rPr>
        <w:t xml:space="preserve"> </w:t>
      </w:r>
      <w:proofErr w:type="spellStart"/>
      <w:r w:rsidRPr="00A00AB3">
        <w:rPr>
          <w:lang w:val="en-GB"/>
        </w:rPr>
        <w:t>sobald</w:t>
      </w:r>
      <w:proofErr w:type="spellEnd"/>
      <w:r w:rsidRPr="00A00AB3">
        <w:rPr>
          <w:lang w:val="en-GB"/>
        </w:rPr>
        <w:t xml:space="preserve"> subscribed (Http Requests). </w:t>
      </w:r>
      <w:r>
        <w:t xml:space="preserve">Nicht </w:t>
      </w:r>
      <w:proofErr w:type="spellStart"/>
      <w:r>
        <w:t>geshared</w:t>
      </w:r>
      <w:proofErr w:type="spellEnd"/>
      <w:r>
        <w:t>, Geschlossen sobald Task fertig.</w:t>
      </w:r>
    </w:p>
    <w:p w14:paraId="02158D3D" w14:textId="77777777" w:rsidR="00A00AB3" w:rsidRPr="00A00AB3" w:rsidRDefault="00A00AB3" w:rsidP="00A00AB3">
      <w:pPr>
        <w:divId w:val="1711612644"/>
        <w:rPr>
          <w:b/>
          <w:bCs/>
          <w:u w:val="single"/>
        </w:rPr>
      </w:pPr>
      <w:r w:rsidRPr="00A00AB3">
        <w:rPr>
          <w:b/>
          <w:bCs/>
          <w:u w:val="single"/>
        </w:rPr>
        <w:t>Interceptors</w:t>
      </w:r>
    </w:p>
    <w:p w14:paraId="0FD8039A" w14:textId="77777777" w:rsidR="00A00AB3" w:rsidRDefault="00A00AB3" w:rsidP="00A00AB3">
      <w:pPr>
        <w:divId w:val="1711612644"/>
      </w:pPr>
      <w:r>
        <w:t>Mit Interceptors können http Headers pro Request gesetzt werden. Aus Sicherheitsgründen kann es erforderlich sein, den Authorization Header (</w:t>
      </w:r>
      <w:proofErr w:type="spellStart"/>
      <w:r>
        <w:t>bearertoken</w:t>
      </w:r>
      <w:proofErr w:type="spellEnd"/>
      <w:r>
        <w:t>) pro Request einzufügen. Interceptors müssen im DI Container registriert werden.</w:t>
      </w:r>
    </w:p>
    <w:p w14:paraId="04ABB8B5" w14:textId="2FB5CE7E" w:rsidR="00676EB7" w:rsidRDefault="00676EB7" w:rsidP="00676EB7">
      <w:pPr>
        <w:pStyle w:val="TitelZusammenfassung"/>
        <w:divId w:val="1711612644"/>
      </w:pPr>
      <w:r>
        <w:t>Angular Routing</w:t>
      </w:r>
    </w:p>
    <w:p w14:paraId="00DA33AD" w14:textId="24DFA01D" w:rsidR="00B0585F" w:rsidRDefault="003E3B65" w:rsidP="003E3B65">
      <w:pPr>
        <w:divId w:val="1711612644"/>
      </w:pPr>
      <w:r>
        <w:t xml:space="preserve">Mit Angular Router kann zwischen Views navigiert werden, </w:t>
      </w:r>
      <w:proofErr w:type="spellStart"/>
      <w:r>
        <w:t>Routes</w:t>
      </w:r>
      <w:proofErr w:type="spellEnd"/>
      <w:r>
        <w:t xml:space="preserve"> werden in </w:t>
      </w:r>
      <w:r w:rsidRPr="002A2B91">
        <w:rPr>
          <w:b/>
          <w:bCs/>
        </w:rPr>
        <w:t xml:space="preserve">Routing Module </w:t>
      </w:r>
      <w:r>
        <w:t xml:space="preserve">definiert. Jedes </w:t>
      </w:r>
      <w:proofErr w:type="spellStart"/>
      <w:r>
        <w:t>ngModule</w:t>
      </w:r>
      <w:proofErr w:type="spellEnd"/>
      <w:r>
        <w:t xml:space="preserve"> sollte sein eigenes Routing Module enthalten. Initiale Top-level </w:t>
      </w:r>
      <w:proofErr w:type="spellStart"/>
      <w:r>
        <w:t>Routes</w:t>
      </w:r>
      <w:proofErr w:type="spellEnd"/>
      <w:r>
        <w:t xml:space="preserve"> müssen mit </w:t>
      </w:r>
      <w:proofErr w:type="spellStart"/>
      <w:r w:rsidRPr="00966535">
        <w:rPr>
          <w:b/>
          <w:bCs/>
        </w:rPr>
        <w:t>forRoot</w:t>
      </w:r>
      <w:proofErr w:type="spellEnd"/>
      <w:r w:rsidRPr="00966535">
        <w:rPr>
          <w:b/>
          <w:bCs/>
        </w:rPr>
        <w:t>()</w:t>
      </w:r>
      <w:r>
        <w:t xml:space="preserve"> registriert werden. </w:t>
      </w:r>
      <w:r w:rsidRPr="0013277F">
        <w:t>Angular</w:t>
      </w:r>
      <w:r w:rsidR="00B0585F">
        <w:t xml:space="preserve"> </w:t>
      </w:r>
      <w:r w:rsidRPr="0013277F">
        <w:t xml:space="preserve">verwendet die </w:t>
      </w:r>
      <w:proofErr w:type="spellStart"/>
      <w:r w:rsidRPr="00EF5FF4">
        <w:rPr>
          <w:b/>
          <w:bCs/>
        </w:rPr>
        <w:t>History.pushState</w:t>
      </w:r>
      <w:proofErr w:type="spellEnd"/>
      <w:r w:rsidRPr="0013277F">
        <w:t xml:space="preserve"> des Browsers für die Navigation</w:t>
      </w:r>
      <w:r>
        <w:t xml:space="preserve">. </w:t>
      </w:r>
    </w:p>
    <w:p w14:paraId="3F4DCA8D" w14:textId="77777777" w:rsidR="003E3B65" w:rsidRPr="003E3B65" w:rsidRDefault="003E3B65" w:rsidP="003E3B65">
      <w:pPr>
        <w:divId w:val="1711612644"/>
        <w:rPr>
          <w:lang w:val="en-GB"/>
        </w:rPr>
      </w:pPr>
      <w:proofErr w:type="spellStart"/>
      <w:r w:rsidRPr="003E3B65">
        <w:rPr>
          <w:i/>
          <w:iCs/>
          <w:highlight w:val="lightGray"/>
          <w:lang w:val="en-GB"/>
        </w:rPr>
        <w:t>forRoot</w:t>
      </w:r>
      <w:proofErr w:type="spellEnd"/>
      <w:r w:rsidRPr="003E3B65">
        <w:rPr>
          <w:i/>
          <w:iCs/>
          <w:highlight w:val="lightGray"/>
          <w:lang w:val="en-GB"/>
        </w:rPr>
        <w:t>():</w:t>
      </w:r>
      <w:r w:rsidRPr="003E3B65">
        <w:rPr>
          <w:lang w:val="en-GB"/>
        </w:rPr>
        <w:t xml:space="preserve"> use </w:t>
      </w:r>
      <w:proofErr w:type="spellStart"/>
      <w:r w:rsidRPr="003E3B65">
        <w:rPr>
          <w:lang w:val="en-GB"/>
        </w:rPr>
        <w:t>forRoot</w:t>
      </w:r>
      <w:proofErr w:type="spellEnd"/>
      <w:r w:rsidRPr="003E3B65">
        <w:rPr>
          <w:lang w:val="en-GB"/>
        </w:rPr>
        <w:t xml:space="preserve">()-import </w:t>
      </w:r>
      <w:r w:rsidRPr="003E3B65">
        <w:rPr>
          <w:b/>
          <w:bCs/>
          <w:lang w:val="en-GB"/>
        </w:rPr>
        <w:t>EXACTLY</w:t>
      </w:r>
      <w:r w:rsidRPr="003E3B65">
        <w:rPr>
          <w:lang w:val="en-GB"/>
        </w:rPr>
        <w:t xml:space="preserve"> once to declare routes on root (top) levels. Contains all the directives, the given routes, and the </w:t>
      </w:r>
      <w:r w:rsidRPr="003E3B65">
        <w:rPr>
          <w:b/>
          <w:bCs/>
          <w:lang w:val="en-GB"/>
        </w:rPr>
        <w:t>router service</w:t>
      </w:r>
      <w:r w:rsidRPr="003E3B65">
        <w:rPr>
          <w:lang w:val="en-GB"/>
        </w:rPr>
        <w:t xml:space="preserve"> itself.</w:t>
      </w:r>
    </w:p>
    <w:p w14:paraId="26606BC0" w14:textId="77777777" w:rsidR="003E3B65" w:rsidRPr="003E3B65" w:rsidRDefault="003E3B65" w:rsidP="003E3B65">
      <w:pPr>
        <w:divId w:val="1711612644"/>
        <w:rPr>
          <w:lang w:val="en-GB"/>
        </w:rPr>
      </w:pPr>
      <w:r w:rsidRPr="003E3B65">
        <w:rPr>
          <w:lang w:val="en-GB"/>
        </w:rPr>
        <w:t xml:space="preserve">An Angular app has </w:t>
      </w:r>
      <w:r w:rsidRPr="003E3B65">
        <w:rPr>
          <w:b/>
          <w:bCs/>
          <w:lang w:val="en-GB"/>
        </w:rPr>
        <w:t>one singleton instance of the Router service</w:t>
      </w:r>
      <w:r w:rsidRPr="003E3B65">
        <w:rPr>
          <w:lang w:val="en-GB"/>
        </w:rPr>
        <w:t>.</w:t>
      </w:r>
    </w:p>
    <w:p w14:paraId="5C126723" w14:textId="77777777" w:rsidR="003E3B65" w:rsidRPr="003E3B65" w:rsidRDefault="003E3B65" w:rsidP="003E3B65">
      <w:pPr>
        <w:divId w:val="1711612644"/>
        <w:rPr>
          <w:lang w:val="en-GB"/>
        </w:rPr>
      </w:pPr>
      <w:proofErr w:type="spellStart"/>
      <w:r w:rsidRPr="003E3B65">
        <w:rPr>
          <w:i/>
          <w:iCs/>
          <w:highlight w:val="lightGray"/>
          <w:lang w:val="en-GB"/>
        </w:rPr>
        <w:t>forChild</w:t>
      </w:r>
      <w:proofErr w:type="spellEnd"/>
      <w:r w:rsidRPr="003E3B65">
        <w:rPr>
          <w:i/>
          <w:iCs/>
          <w:highlight w:val="lightGray"/>
          <w:lang w:val="en-GB"/>
        </w:rPr>
        <w:t>():</w:t>
      </w:r>
      <w:r w:rsidRPr="003E3B65">
        <w:rPr>
          <w:lang w:val="en-GB"/>
        </w:rPr>
        <w:t xml:space="preserve"> use </w:t>
      </w:r>
      <w:proofErr w:type="spellStart"/>
      <w:r w:rsidRPr="003E3B65">
        <w:rPr>
          <w:lang w:val="en-GB"/>
        </w:rPr>
        <w:t>forChild</w:t>
      </w:r>
      <w:proofErr w:type="spellEnd"/>
      <w:r w:rsidRPr="003E3B65">
        <w:rPr>
          <w:lang w:val="en-GB"/>
        </w:rPr>
        <w:t>()-import when declaring sub-routings (on all sub-levels)</w:t>
      </w:r>
    </w:p>
    <w:p w14:paraId="490B8102" w14:textId="77777777" w:rsidR="003E3B65" w:rsidRPr="003C2953" w:rsidRDefault="003E3B65" w:rsidP="003E3B65">
      <w:pPr>
        <w:divId w:val="1711612644"/>
      </w:pPr>
      <w:proofErr w:type="spellStart"/>
      <w:r w:rsidRPr="00320716">
        <w:t>Routes</w:t>
      </w:r>
      <w:proofErr w:type="spellEnd"/>
      <w:r w:rsidRPr="00320716">
        <w:t xml:space="preserve"> von </w:t>
      </w:r>
      <w:r w:rsidRPr="00320716">
        <w:rPr>
          <w:b/>
          <w:bCs/>
        </w:rPr>
        <w:t>oben gegen unten definieren</w:t>
      </w:r>
      <w:r w:rsidRPr="00320716">
        <w:t xml:space="preserve">! </w:t>
      </w:r>
      <w:r>
        <w:t>D</w:t>
      </w:r>
      <w:r w:rsidRPr="00320716">
        <w:t xml:space="preserve">amit nicht </w:t>
      </w:r>
      <w:proofErr w:type="spellStart"/>
      <w:r w:rsidRPr="00320716">
        <w:rPr>
          <w:b/>
          <w:bCs/>
        </w:rPr>
        <w:t>pagenotfound</w:t>
      </w:r>
      <w:proofErr w:type="spellEnd"/>
      <w:r w:rsidRPr="00320716">
        <w:t xml:space="preserve"> immer </w:t>
      </w:r>
      <w:proofErr w:type="spellStart"/>
      <w:r w:rsidRPr="00320716">
        <w:t>gematched</w:t>
      </w:r>
      <w:proofErr w:type="spellEnd"/>
      <w:r w:rsidRPr="00320716">
        <w:t xml:space="preserve"> wird</w:t>
      </w:r>
      <w:r>
        <w:t>.</w:t>
      </w:r>
    </w:p>
    <w:p w14:paraId="5960F4A7" w14:textId="77777777" w:rsidR="003E3B65" w:rsidRPr="003E3B65" w:rsidRDefault="003E3B65" w:rsidP="003E3B65">
      <w:pPr>
        <w:divId w:val="1711612644"/>
        <w:rPr>
          <w:b/>
          <w:bCs/>
          <w:u w:val="single"/>
          <w:lang w:val="en-GB"/>
        </w:rPr>
      </w:pPr>
      <w:r w:rsidRPr="003E3B65">
        <w:rPr>
          <w:b/>
          <w:bCs/>
          <w:u w:val="single"/>
          <w:lang w:val="en-GB"/>
        </w:rPr>
        <w:t>Router Outlet</w:t>
      </w:r>
    </w:p>
    <w:p w14:paraId="77969D15" w14:textId="77777777" w:rsidR="003E3B65" w:rsidRPr="003E3B65" w:rsidRDefault="003E3B65" w:rsidP="003E3B65">
      <w:pPr>
        <w:divId w:val="1711612644"/>
        <w:rPr>
          <w:lang w:val="en-GB"/>
        </w:rPr>
      </w:pPr>
      <w:proofErr w:type="spellStart"/>
      <w:r w:rsidRPr="003E3B65">
        <w:rPr>
          <w:lang w:val="en-GB"/>
        </w:rPr>
        <w:t>RouterOutlet</w:t>
      </w:r>
      <w:proofErr w:type="spellEnd"/>
      <w:r w:rsidRPr="003E3B65">
        <w:rPr>
          <w:lang w:val="en-GB"/>
        </w:rPr>
        <w:t xml:space="preserve"> is a directive from the Router module.</w:t>
      </w:r>
    </w:p>
    <w:p w14:paraId="6815167A" w14:textId="77777777" w:rsidR="003E3B65" w:rsidRDefault="003E3B65" w:rsidP="003E3B65">
      <w:pPr>
        <w:divId w:val="1711612644"/>
      </w:pPr>
      <w:r w:rsidRPr="004F6123">
        <w:t xml:space="preserve">Legt fest, wo der Router die </w:t>
      </w:r>
      <w:r>
        <w:t>Views</w:t>
      </w:r>
      <w:r w:rsidRPr="004F6123">
        <w:t xml:space="preserve"> anzeigen soll</w:t>
      </w:r>
      <w:r>
        <w:t xml:space="preserve">. Kann in jedem </w:t>
      </w:r>
      <w:proofErr w:type="spellStart"/>
      <w:r>
        <w:t>Subcomponent</w:t>
      </w:r>
      <w:proofErr w:type="spellEnd"/>
      <w:r>
        <w:t xml:space="preserve"> definiert werden.</w:t>
      </w:r>
    </w:p>
    <w:p w14:paraId="0C0C3D3C" w14:textId="77777777" w:rsidR="003E3B65" w:rsidRPr="003E3B65" w:rsidRDefault="003E3B65" w:rsidP="003E3B65">
      <w:pPr>
        <w:divId w:val="1711612644"/>
        <w:rPr>
          <w:b/>
          <w:bCs/>
          <w:u w:val="single"/>
        </w:rPr>
      </w:pPr>
      <w:proofErr w:type="spellStart"/>
      <w:r w:rsidRPr="003E3B65">
        <w:rPr>
          <w:b/>
          <w:bCs/>
          <w:u w:val="single"/>
        </w:rPr>
        <w:t>Lazy</w:t>
      </w:r>
      <w:proofErr w:type="spellEnd"/>
      <w:r w:rsidRPr="003E3B65">
        <w:rPr>
          <w:b/>
          <w:bCs/>
          <w:u w:val="single"/>
        </w:rPr>
        <w:t xml:space="preserve"> Modules</w:t>
      </w:r>
    </w:p>
    <w:p w14:paraId="4C95E463" w14:textId="77777777" w:rsidR="003E3B65" w:rsidRDefault="003E3B65" w:rsidP="003E3B65">
      <w:pPr>
        <w:divId w:val="1711612644"/>
      </w:pPr>
      <w:proofErr w:type="spellStart"/>
      <w:r>
        <w:t>Lazy</w:t>
      </w:r>
      <w:proofErr w:type="spellEnd"/>
      <w:r>
        <w:t xml:space="preserve"> Modules werden geladen, sobald die Route das erste Mal angefragt wird. </w:t>
      </w:r>
      <w:proofErr w:type="spellStart"/>
      <w:r>
        <w:t>Lazy</w:t>
      </w:r>
      <w:proofErr w:type="spellEnd"/>
      <w:r>
        <w:t xml:space="preserve"> Module sollten nicht direkt von </w:t>
      </w:r>
      <w:proofErr w:type="spellStart"/>
      <w:r>
        <w:t>eagrly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Modules referenziert werden, sonst werden muss das Modul bei Applikationsstart verfügbar sein.</w:t>
      </w:r>
    </w:p>
    <w:p w14:paraId="28E80D06" w14:textId="77777777" w:rsidR="00347E90" w:rsidRDefault="00A14BB0" w:rsidP="00BE525D">
      <w:pPr>
        <w:divId w:val="1711612644"/>
      </w:pPr>
      <w:proofErr w:type="spellStart"/>
      <w:r w:rsidRPr="00E8010C">
        <w:rPr>
          <w:b/>
          <w:bCs/>
          <w:u w:val="single"/>
        </w:rPr>
        <w:t>Guards</w:t>
      </w:r>
      <w:proofErr w:type="spellEnd"/>
      <w:r w:rsidR="00C9269F" w:rsidRPr="00E8010C">
        <w:rPr>
          <w:b/>
          <w:bCs/>
          <w:u w:val="single"/>
        </w:rPr>
        <w:t xml:space="preserve">: </w:t>
      </w:r>
      <w:r w:rsidR="00E8010C" w:rsidRPr="00E8010C">
        <w:rPr>
          <w:b/>
          <w:bCs/>
          <w:u w:val="single"/>
        </w:rPr>
        <w:br/>
      </w:r>
      <w:proofErr w:type="spellStart"/>
      <w:r w:rsidR="00E8010C" w:rsidRPr="00E8010C">
        <w:t>canLoad</w:t>
      </w:r>
      <w:proofErr w:type="spellEnd"/>
      <w:r w:rsidR="00E8010C" w:rsidRPr="00E8010C">
        <w:t xml:space="preserve">: nur Laden, wenn </w:t>
      </w:r>
      <w:proofErr w:type="spellStart"/>
      <w:r w:rsidR="00E8010C" w:rsidRPr="00E8010C">
        <w:t>Guard</w:t>
      </w:r>
      <w:proofErr w:type="spellEnd"/>
      <w:r w:rsidR="00E8010C" w:rsidRPr="00E8010C">
        <w:t xml:space="preserve"> zutrifft.</w:t>
      </w:r>
      <w:r w:rsidR="00E8010C" w:rsidRPr="00E8010C">
        <w:br/>
        <w:t xml:space="preserve"> </w:t>
      </w:r>
      <w:proofErr w:type="spellStart"/>
      <w:r w:rsidR="00E8010C" w:rsidRPr="00E8010C">
        <w:t>canActivate</w:t>
      </w:r>
      <w:proofErr w:type="spellEnd"/>
      <w:r w:rsidR="00E8010C" w:rsidRPr="00E8010C">
        <w:t xml:space="preserve">: </w:t>
      </w:r>
      <w:proofErr w:type="spellStart"/>
      <w:r w:rsidR="00E8010C" w:rsidRPr="00E8010C">
        <w:t>Guard</w:t>
      </w:r>
      <w:proofErr w:type="spellEnd"/>
      <w:r w:rsidR="00E8010C" w:rsidRPr="00E8010C">
        <w:t xml:space="preserve"> um route zu </w:t>
      </w:r>
      <w:proofErr w:type="spellStart"/>
      <w:r w:rsidR="00E8010C" w:rsidRPr="00E8010C">
        <w:t>disablen</w:t>
      </w:r>
      <w:proofErr w:type="spellEnd"/>
      <w:r w:rsidR="00E8010C" w:rsidRPr="00E8010C">
        <w:t>/blocken (</w:t>
      </w:r>
      <w:proofErr w:type="spellStart"/>
      <w:r w:rsidR="00E8010C" w:rsidRPr="00E8010C">
        <w:t>security</w:t>
      </w:r>
      <w:proofErr w:type="spellEnd"/>
      <w:r w:rsidR="00E8010C" w:rsidRPr="00E8010C">
        <w:t>), wenn nicht z</w:t>
      </w:r>
      <w:r w:rsidR="00E8010C">
        <w:t>utrifft.</w:t>
      </w:r>
    </w:p>
    <w:p w14:paraId="149C03D1" w14:textId="34C8C2E9" w:rsidR="00BE525D" w:rsidRDefault="00347E90" w:rsidP="00347E90">
      <w:pPr>
        <w:pStyle w:val="TitelZusammenfassung"/>
        <w:divId w:val="1711612644"/>
      </w:pPr>
      <w:r>
        <w:t>Angular Architecture Pattern</w:t>
      </w:r>
    </w:p>
    <w:p w14:paraId="43937CEF" w14:textId="77777777" w:rsidR="003D004A" w:rsidRPr="00AE2064" w:rsidRDefault="003D004A" w:rsidP="003D004A">
      <w:pPr>
        <w:divId w:val="1711612644"/>
      </w:pPr>
      <w:proofErr w:type="spellStart"/>
      <w:r>
        <w:t>Flux</w:t>
      </w:r>
      <w:proofErr w:type="spellEnd"/>
      <w:r>
        <w:t xml:space="preserve"> und </w:t>
      </w:r>
      <w:proofErr w:type="spellStart"/>
      <w:r>
        <w:t>Redux</w:t>
      </w:r>
      <w:proofErr w:type="spellEnd"/>
      <w:r>
        <w:t xml:space="preserve"> Pattern (wie bei </w:t>
      </w:r>
      <w:proofErr w:type="spellStart"/>
      <w:r>
        <w:t>React</w:t>
      </w:r>
      <w:proofErr w:type="spellEnd"/>
      <w:r>
        <w:t>) bei grösser werdenden &amp; komplexeren Applikationen einsetzten, sonst MVC oder MVC+S.</w:t>
      </w:r>
    </w:p>
    <w:p w14:paraId="0C2CB924" w14:textId="77777777" w:rsidR="003D004A" w:rsidRPr="003D004A" w:rsidRDefault="003D004A" w:rsidP="003D004A">
      <w:pPr>
        <w:divId w:val="1711612644"/>
        <w:rPr>
          <w:u w:val="single"/>
        </w:rPr>
      </w:pPr>
      <w:r w:rsidRPr="003D004A">
        <w:rPr>
          <w:u w:val="single"/>
        </w:rPr>
        <w:t>MVC+S Pattern</w:t>
      </w:r>
    </w:p>
    <w:p w14:paraId="2AC7452A" w14:textId="77777777" w:rsidR="003D004A" w:rsidRDefault="003D004A" w:rsidP="003D004A">
      <w:pPr>
        <w:divId w:val="1711612644"/>
      </w:pPr>
      <w:proofErr w:type="spellStart"/>
      <w:r>
        <w:t>RxJS</w:t>
      </w:r>
      <w:proofErr w:type="spellEnd"/>
      <w:r>
        <w:t xml:space="preserve"> wird durch alle 3 Layer gezogen </w:t>
      </w:r>
      <w:r>
        <w:sym w:font="Wingdings" w:char="F0E0"/>
      </w:r>
      <w:r>
        <w:t xml:space="preserve"> </w:t>
      </w:r>
      <w:proofErr w:type="spellStart"/>
      <w:r>
        <w:t>Async</w:t>
      </w:r>
      <w:proofErr w:type="spellEnd"/>
      <w:r>
        <w:t xml:space="preserve"> UI </w:t>
      </w:r>
      <w:proofErr w:type="spellStart"/>
      <w:r>
        <w:t>Sections</w:t>
      </w:r>
      <w:proofErr w:type="spellEnd"/>
      <w:r>
        <w:t>.</w:t>
      </w:r>
    </w:p>
    <w:p w14:paraId="39B520BE" w14:textId="77777777" w:rsidR="003D004A" w:rsidRPr="003D004A" w:rsidRDefault="003D004A" w:rsidP="003D004A">
      <w:pPr>
        <w:divId w:val="1711612644"/>
        <w:rPr>
          <w:lang w:val="en-GB"/>
        </w:rPr>
      </w:pPr>
      <w:r w:rsidRPr="003D004A">
        <w:rPr>
          <w:i/>
          <w:iCs/>
          <w:lang w:val="en-GB"/>
        </w:rPr>
        <w:t>Business Service</w:t>
      </w:r>
      <w:r w:rsidRPr="003D004A">
        <w:rPr>
          <w:lang w:val="en-GB"/>
        </w:rPr>
        <w:t xml:space="preserve">: </w:t>
      </w:r>
      <w:proofErr w:type="spellStart"/>
      <w:r w:rsidRPr="003D004A">
        <w:rPr>
          <w:lang w:val="en-GB"/>
        </w:rPr>
        <w:t>Liefert</w:t>
      </w:r>
      <w:proofErr w:type="spellEnd"/>
      <w:r w:rsidRPr="003D004A">
        <w:rPr>
          <w:lang w:val="en-GB"/>
        </w:rPr>
        <w:t xml:space="preserve"> </w:t>
      </w:r>
      <w:proofErr w:type="spellStart"/>
      <w:r w:rsidRPr="003D004A">
        <w:rPr>
          <w:lang w:val="en-GB"/>
        </w:rPr>
        <w:t>Daten</w:t>
      </w:r>
      <w:proofErr w:type="spellEnd"/>
      <w:r w:rsidRPr="003D004A">
        <w:rPr>
          <w:lang w:val="en-GB"/>
        </w:rPr>
        <w:t xml:space="preserve"> </w:t>
      </w:r>
      <w:proofErr w:type="spellStart"/>
      <w:r w:rsidRPr="003D004A">
        <w:rPr>
          <w:lang w:val="en-GB"/>
        </w:rPr>
        <w:t>im</w:t>
      </w:r>
      <w:proofErr w:type="spellEnd"/>
      <w:r w:rsidRPr="003D004A">
        <w:rPr>
          <w:lang w:val="en-GB"/>
        </w:rPr>
        <w:t xml:space="preserve"> streaming style. Hot </w:t>
      </w:r>
      <w:proofErr w:type="spellStart"/>
      <w:r w:rsidRPr="003D004A">
        <w:rPr>
          <w:lang w:val="en-GB"/>
        </w:rPr>
        <w:t>Observale</w:t>
      </w:r>
      <w:proofErr w:type="spellEnd"/>
      <w:r w:rsidRPr="003D004A">
        <w:rPr>
          <w:lang w:val="en-GB"/>
        </w:rPr>
        <w:t xml:space="preserve"> </w:t>
      </w:r>
      <w:proofErr w:type="spellStart"/>
      <w:r w:rsidRPr="003D004A">
        <w:rPr>
          <w:lang w:val="en-GB"/>
        </w:rPr>
        <w:t>mit</w:t>
      </w:r>
      <w:proofErr w:type="spellEnd"/>
      <w:r w:rsidRPr="003D004A">
        <w:rPr>
          <w:lang w:val="en-GB"/>
        </w:rPr>
        <w:t xml:space="preserve"> </w:t>
      </w:r>
      <w:proofErr w:type="spellStart"/>
      <w:r w:rsidRPr="003D004A">
        <w:rPr>
          <w:lang w:val="en-GB"/>
        </w:rPr>
        <w:t>RxJS</w:t>
      </w:r>
      <w:proofErr w:type="spellEnd"/>
      <w:r w:rsidRPr="003D004A">
        <w:rPr>
          <w:lang w:val="en-GB"/>
        </w:rPr>
        <w:t xml:space="preserve"> Subject also </w:t>
      </w:r>
      <w:proofErr w:type="spellStart"/>
      <w:r w:rsidRPr="003D004A">
        <w:rPr>
          <w:lang w:val="en-GB"/>
        </w:rPr>
        <w:t>EventEmitter</w:t>
      </w:r>
      <w:proofErr w:type="spellEnd"/>
      <w:r w:rsidRPr="003D004A">
        <w:rPr>
          <w:lang w:val="en-GB"/>
        </w:rPr>
        <w:t>.</w:t>
      </w:r>
    </w:p>
    <w:p w14:paraId="74B5F39C" w14:textId="77777777" w:rsidR="003D004A" w:rsidRPr="00AE2064" w:rsidRDefault="003D004A" w:rsidP="003D004A">
      <w:pPr>
        <w:divId w:val="1711612644"/>
      </w:pPr>
      <w:r w:rsidRPr="0069103F">
        <w:rPr>
          <w:i/>
          <w:iCs/>
        </w:rPr>
        <w:t>Data Service</w:t>
      </w:r>
      <w:r>
        <w:t xml:space="preserve">: Liefern Cold Observable konvertiert für BS in Hot Observable und muss diesen über Change </w:t>
      </w:r>
      <w:proofErr w:type="spellStart"/>
      <w:r>
        <w:t>notifien</w:t>
      </w:r>
      <w:proofErr w:type="spellEnd"/>
      <w:r>
        <w:t>.</w:t>
      </w:r>
    </w:p>
    <w:p w14:paraId="034F98AB" w14:textId="77777777" w:rsidR="003D004A" w:rsidRPr="003D004A" w:rsidRDefault="003D004A" w:rsidP="003D004A">
      <w:pPr>
        <w:divId w:val="1711612644"/>
        <w:rPr>
          <w:u w:val="single"/>
        </w:rPr>
      </w:pPr>
      <w:proofErr w:type="spellStart"/>
      <w:r w:rsidRPr="003D004A">
        <w:rPr>
          <w:u w:val="single"/>
        </w:rPr>
        <w:t>Flux</w:t>
      </w:r>
      <w:proofErr w:type="spellEnd"/>
      <w:r w:rsidRPr="003D004A">
        <w:rPr>
          <w:u w:val="single"/>
        </w:rPr>
        <w:t xml:space="preserve"> Pattern</w:t>
      </w:r>
    </w:p>
    <w:p w14:paraId="1FA0884D" w14:textId="77777777" w:rsidR="003D004A" w:rsidRDefault="003D004A" w:rsidP="003D004A">
      <w:pPr>
        <w:divId w:val="1711612644"/>
      </w:pPr>
      <w:r>
        <w:t xml:space="preserve">Action wird von Dispatcher an alle Stores gesendet, dieser </w:t>
      </w:r>
      <w:proofErr w:type="spellStart"/>
      <w:r>
        <w:t>updated</w:t>
      </w:r>
      <w:proofErr w:type="spellEnd"/>
      <w:r>
        <w:t xml:space="preserve"> sich und löst Change Event für View aus.</w:t>
      </w:r>
    </w:p>
    <w:p w14:paraId="59860C05" w14:textId="159FBEC0" w:rsidR="00A05906" w:rsidRPr="006575CB" w:rsidRDefault="00A05906" w:rsidP="003D004A">
      <w:pPr>
        <w:divId w:val="1711612644"/>
        <w:rPr>
          <w:u w:val="single"/>
        </w:rPr>
      </w:pPr>
      <w:proofErr w:type="spellStart"/>
      <w:r w:rsidRPr="006575CB">
        <w:rPr>
          <w:u w:val="single"/>
        </w:rPr>
        <w:t>Redux</w:t>
      </w:r>
      <w:proofErr w:type="spellEnd"/>
      <w:r w:rsidRPr="006575CB">
        <w:rPr>
          <w:u w:val="single"/>
        </w:rPr>
        <w:t xml:space="preserve"> Pattern</w:t>
      </w:r>
    </w:p>
    <w:p w14:paraId="76A02CEB" w14:textId="7564EF07" w:rsidR="00347E90" w:rsidRPr="006575CB" w:rsidRDefault="00A05906" w:rsidP="00347E90">
      <w:pPr>
        <w:divId w:val="1711612644"/>
      </w:pPr>
      <w:r w:rsidRPr="006575CB">
        <w:t xml:space="preserve">Analog </w:t>
      </w:r>
      <w:proofErr w:type="spellStart"/>
      <w:r w:rsidRPr="006575CB">
        <w:t>Redux</w:t>
      </w:r>
      <w:proofErr w:type="spellEnd"/>
      <w:r w:rsidRPr="006575CB">
        <w:t xml:space="preserve"> </w:t>
      </w:r>
      <w:proofErr w:type="spellStart"/>
      <w:r w:rsidRPr="006575CB">
        <w:t>React</w:t>
      </w:r>
      <w:proofErr w:type="spellEnd"/>
      <w:r w:rsidRPr="006575CB">
        <w:t xml:space="preserve"> mit Store und </w:t>
      </w:r>
      <w:proofErr w:type="spellStart"/>
      <w:r w:rsidRPr="006575CB">
        <w:t>Reducers</w:t>
      </w:r>
      <w:proofErr w:type="spellEnd"/>
      <w:r w:rsidRPr="006575CB">
        <w:t xml:space="preserve">. Modul </w:t>
      </w:r>
      <w:proofErr w:type="spellStart"/>
      <w:r w:rsidRPr="006575CB">
        <w:t>ngrx</w:t>
      </w:r>
      <w:proofErr w:type="spellEnd"/>
      <w:r w:rsidRPr="006575CB">
        <w:t xml:space="preserve"> und </w:t>
      </w:r>
      <w:proofErr w:type="spellStart"/>
      <w:r w:rsidRPr="006575CB">
        <w:t>ngrx</w:t>
      </w:r>
      <w:proofErr w:type="spellEnd"/>
      <w:r w:rsidRPr="006575CB">
        <w:t>/@data</w:t>
      </w:r>
    </w:p>
    <w:p w14:paraId="466E78F5" w14:textId="623C1685" w:rsidR="003C7EB0" w:rsidRPr="006575CB" w:rsidRDefault="003C7EB0" w:rsidP="003C7EB0">
      <w:pPr>
        <w:pStyle w:val="TitelZusammenfassung"/>
        <w:divId w:val="1711612644"/>
      </w:pPr>
      <w:r w:rsidRPr="006575CB">
        <w:t>PWA</w:t>
      </w:r>
    </w:p>
    <w:p w14:paraId="3AEBEAF6" w14:textId="77777777" w:rsidR="0014037F" w:rsidRDefault="0014037F" w:rsidP="0014037F">
      <w:pPr>
        <w:divId w:val="1711612644"/>
      </w:pPr>
      <w:r>
        <w:t xml:space="preserve">PWA nutzen Web-API mit </w:t>
      </w:r>
      <w:proofErr w:type="spellStart"/>
      <w:r>
        <w:t>Progessive</w:t>
      </w:r>
      <w:proofErr w:type="spellEnd"/>
      <w:r>
        <w:t xml:space="preserve"> Enhancement um </w:t>
      </w:r>
      <w:proofErr w:type="spellStart"/>
      <w:r w:rsidRPr="00154F15">
        <w:rPr>
          <w:b/>
          <w:bCs/>
        </w:rPr>
        <w:t>cross-plattform</w:t>
      </w:r>
      <w:proofErr w:type="spellEnd"/>
      <w:r w:rsidRPr="00154F15">
        <w:rPr>
          <w:b/>
          <w:bCs/>
        </w:rPr>
        <w:t xml:space="preserve"> Web</w:t>
      </w:r>
      <w:r>
        <w:rPr>
          <w:b/>
          <w:bCs/>
        </w:rPr>
        <w:t xml:space="preserve"> A</w:t>
      </w:r>
      <w:r w:rsidRPr="00154F15">
        <w:rPr>
          <w:b/>
          <w:bCs/>
        </w:rPr>
        <w:t>pps</w:t>
      </w:r>
      <w:r>
        <w:t xml:space="preserve"> zu erstellen.</w:t>
      </w:r>
    </w:p>
    <w:p w14:paraId="07A1AE6C" w14:textId="77777777" w:rsidR="0014037F" w:rsidRPr="0014037F" w:rsidRDefault="0014037F" w:rsidP="0014037F">
      <w:pPr>
        <w:divId w:val="1711612644"/>
        <w:rPr>
          <w:u w:val="single"/>
        </w:rPr>
      </w:pPr>
      <w:r w:rsidRPr="0014037F">
        <w:rPr>
          <w:u w:val="single"/>
        </w:rPr>
        <w:t>Eigenschaften</w:t>
      </w:r>
    </w:p>
    <w:p w14:paraId="60AD0A8C" w14:textId="391CE7C6" w:rsidR="0014037F" w:rsidRDefault="0014037F" w:rsidP="0014037F">
      <w:pPr>
        <w:pStyle w:val="SchmaleListeEbene1"/>
        <w:divId w:val="1711612644"/>
      </w:pPr>
      <w:r w:rsidRPr="002E4648">
        <w:rPr>
          <w:i/>
          <w:iCs/>
        </w:rPr>
        <w:t>Safe</w:t>
      </w:r>
      <w:r>
        <w:t xml:space="preserve">: Die neuen Features wie Push-API sind nur über HTTPS möglich. Chrome erlaubt diese Features auch auf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für</w:t>
      </w:r>
      <w:proofErr w:type="spellEnd"/>
      <w:r>
        <w:t xml:space="preserve"> die Entwicklung.</w:t>
      </w:r>
    </w:p>
    <w:p w14:paraId="697A883B" w14:textId="4C2AC57D" w:rsidR="0014037F" w:rsidRDefault="0014037F" w:rsidP="0014037F">
      <w:pPr>
        <w:pStyle w:val="SchmaleListeEbene1"/>
        <w:divId w:val="1711612644"/>
      </w:pPr>
      <w:r w:rsidRPr="002E4648">
        <w:rPr>
          <w:i/>
          <w:iCs/>
        </w:rPr>
        <w:t>Responsive</w:t>
      </w:r>
      <w:r>
        <w:t xml:space="preserve">: Das UI soll </w:t>
      </w:r>
      <w:proofErr w:type="spellStart"/>
      <w:r>
        <w:t>für</w:t>
      </w:r>
      <w:proofErr w:type="spellEnd"/>
      <w:r>
        <w:t xml:space="preserve"> alle Grössen passen. Wie Media </w:t>
      </w:r>
      <w:proofErr w:type="spellStart"/>
      <w:r>
        <w:t>Queries</w:t>
      </w:r>
      <w:proofErr w:type="spellEnd"/>
      <w:r>
        <w:t>. (Desktop, Tablet, Smartphone, Brillen, Uhren)</w:t>
      </w:r>
    </w:p>
    <w:p w14:paraId="6B87B0D4" w14:textId="0D8A6300" w:rsidR="0014037F" w:rsidRDefault="0014037F" w:rsidP="0014037F">
      <w:pPr>
        <w:pStyle w:val="SchmaleListeEbene1"/>
        <w:divId w:val="1711612644"/>
      </w:pPr>
      <w:r w:rsidRPr="002E4648">
        <w:rPr>
          <w:i/>
          <w:iCs/>
        </w:rPr>
        <w:t>Progressive</w:t>
      </w:r>
      <w:r>
        <w:t xml:space="preserve">: Die neuen </w:t>
      </w:r>
      <w:proofErr w:type="spellStart"/>
      <w:r>
        <w:t>API’s</w:t>
      </w:r>
      <w:proofErr w:type="spellEnd"/>
      <w:r>
        <w:t xml:space="preserve"> nutzen um die bestmögliche UX zu erreichen, ohne die älteren Browser zu ignorieren </w:t>
      </w:r>
      <w:r>
        <w:br/>
      </w:r>
      <w:r>
        <w:sym w:font="Wingdings" w:char="F0E0"/>
      </w:r>
      <w:r>
        <w:t xml:space="preserve"> Progressive Enhancement</w:t>
      </w:r>
    </w:p>
    <w:p w14:paraId="4F97B48B" w14:textId="58519A21" w:rsidR="0014037F" w:rsidRDefault="0014037F" w:rsidP="0014037F">
      <w:pPr>
        <w:pStyle w:val="SchmaleListeEbene1"/>
        <w:divId w:val="1711612644"/>
      </w:pPr>
      <w:proofErr w:type="spellStart"/>
      <w:r w:rsidRPr="005F7356">
        <w:rPr>
          <w:i/>
          <w:iCs/>
        </w:rPr>
        <w:t>Linkable</w:t>
      </w:r>
      <w:proofErr w:type="spellEnd"/>
      <w:r>
        <w:t xml:space="preserve">: </w:t>
      </w:r>
      <w:r w:rsidRPr="005D672C">
        <w:t>Teilen von Inhalten ohne das der Sharing-Partner eine App installieren muss</w:t>
      </w:r>
      <w:r>
        <w:t>.</w:t>
      </w:r>
    </w:p>
    <w:p w14:paraId="09F61855" w14:textId="0D331E48" w:rsidR="0014037F" w:rsidRDefault="0014037F" w:rsidP="0014037F">
      <w:pPr>
        <w:pStyle w:val="SchmaleListeEbene1"/>
        <w:divId w:val="1711612644"/>
      </w:pPr>
      <w:proofErr w:type="spellStart"/>
      <w:r w:rsidRPr="00E26DB5">
        <w:rPr>
          <w:i/>
          <w:iCs/>
        </w:rPr>
        <w:t>Discoverable</w:t>
      </w:r>
      <w:proofErr w:type="spellEnd"/>
      <w:r>
        <w:t xml:space="preserve">: </w:t>
      </w:r>
      <w:r w:rsidRPr="004D0660">
        <w:t>Die Webseite soll über Suchmaschinen auffindbar sein</w:t>
      </w:r>
      <w:r>
        <w:t xml:space="preserve"> </w:t>
      </w:r>
      <w:r>
        <w:sym w:font="Wingdings" w:char="F0E0"/>
      </w:r>
      <w:r>
        <w:t xml:space="preserve"> Web App Manifest</w:t>
      </w:r>
    </w:p>
    <w:p w14:paraId="41103491" w14:textId="527D65FC" w:rsidR="0014037F" w:rsidRDefault="0014037F" w:rsidP="0014037F">
      <w:pPr>
        <w:pStyle w:val="SchmaleListeEbene1"/>
        <w:divId w:val="1711612644"/>
      </w:pPr>
      <w:proofErr w:type="spellStart"/>
      <w:r w:rsidRPr="00E26DB5">
        <w:rPr>
          <w:i/>
          <w:iCs/>
        </w:rPr>
        <w:t>Installable</w:t>
      </w:r>
      <w:proofErr w:type="spellEnd"/>
      <w:r>
        <w:t xml:space="preserve">: Die Web Applikation mit Icon auf den Startbildschirm speichern </w:t>
      </w:r>
      <w:r>
        <w:sym w:font="Wingdings" w:char="F0E0"/>
      </w:r>
      <w:r>
        <w:t xml:space="preserve"> Web App Manifest</w:t>
      </w:r>
    </w:p>
    <w:p w14:paraId="25BD87A7" w14:textId="5BCF874C" w:rsidR="0014037F" w:rsidRDefault="0014037F" w:rsidP="0014037F">
      <w:pPr>
        <w:pStyle w:val="SchmaleListeEbene1"/>
        <w:divId w:val="1711612644"/>
      </w:pPr>
      <w:r w:rsidRPr="00E026EA">
        <w:rPr>
          <w:i/>
          <w:iCs/>
        </w:rPr>
        <w:t xml:space="preserve">Network </w:t>
      </w:r>
      <w:proofErr w:type="spellStart"/>
      <w:r w:rsidRPr="00E026EA">
        <w:rPr>
          <w:i/>
          <w:iCs/>
        </w:rPr>
        <w:t>independent</w:t>
      </w:r>
      <w:proofErr w:type="spellEnd"/>
      <w:r>
        <w:t xml:space="preserve">: </w:t>
      </w:r>
      <w:r w:rsidRPr="00E026EA">
        <w:t>Die App soll mit schlechter, langsamer oder sogar gar keiner Verbindung funktionieren</w:t>
      </w:r>
      <w:r>
        <w:t>.</w:t>
      </w:r>
    </w:p>
    <w:p w14:paraId="7309D780" w14:textId="1D3A8472" w:rsidR="0014037F" w:rsidRDefault="0014037F" w:rsidP="0014037F">
      <w:pPr>
        <w:pStyle w:val="SchmaleListeEbene1"/>
        <w:divId w:val="1711612644"/>
      </w:pPr>
      <w:r w:rsidRPr="00932B13">
        <w:rPr>
          <w:i/>
          <w:iCs/>
        </w:rPr>
        <w:t>Re-</w:t>
      </w:r>
      <w:proofErr w:type="spellStart"/>
      <w:r w:rsidRPr="00932B13">
        <w:rPr>
          <w:i/>
          <w:iCs/>
        </w:rPr>
        <w:t>engageable</w:t>
      </w:r>
      <w:proofErr w:type="spellEnd"/>
      <w:r>
        <w:t>: Es soll möglich sein das die Verbindung zum Benutzer der Seite wieder aufgenommen werden, obwohl der Benutzer die Seite nicht geöffnet hat.</w:t>
      </w:r>
      <w:r w:rsidR="00967B16">
        <w:t xml:space="preserve"> </w:t>
      </w:r>
      <w:r w:rsidR="00967B16">
        <w:br/>
      </w:r>
      <w:r w:rsidR="00967B16">
        <w:sym w:font="Wingdings" w:char="F0E0"/>
      </w:r>
      <w:r w:rsidR="00967B16">
        <w:t xml:space="preserve"> Service Workers, Push-API</w:t>
      </w:r>
    </w:p>
    <w:p w14:paraId="6ED3F784" w14:textId="69E0915D" w:rsidR="006575CB" w:rsidRDefault="006575CB" w:rsidP="006575CB">
      <w:pPr>
        <w:pStyle w:val="TitelZusammenfassung"/>
        <w:divId w:val="1711612644"/>
      </w:pPr>
      <w:r>
        <w:t>ASP.NET (Core)</w:t>
      </w:r>
    </w:p>
    <w:p w14:paraId="3F064038" w14:textId="24E27D05" w:rsidR="001D55CF" w:rsidRDefault="00A43FB5" w:rsidP="001D55CF">
      <w:pPr>
        <w:divId w:val="1711612644"/>
      </w:pPr>
      <w:r w:rsidRPr="00A43FB5">
        <w:t>Framework für Server-Side-Apps (Verglei</w:t>
      </w:r>
      <w:r>
        <w:t>chbar Express.js)</w:t>
      </w:r>
    </w:p>
    <w:p w14:paraId="5FF5BAB7" w14:textId="4EA25D15" w:rsidR="00A43FB5" w:rsidRDefault="00A43FB5" w:rsidP="00BC5693">
      <w:pPr>
        <w:pStyle w:val="SchmaleListeEbene1"/>
        <w:divId w:val="1711612644"/>
      </w:pPr>
      <w:r w:rsidRPr="00B2348C">
        <w:rPr>
          <w:b/>
          <w:bCs/>
        </w:rPr>
        <w:t xml:space="preserve">Convention </w:t>
      </w:r>
      <w:proofErr w:type="spellStart"/>
      <w:r w:rsidRPr="00B2348C">
        <w:rPr>
          <w:b/>
          <w:bCs/>
        </w:rPr>
        <w:t>over</w:t>
      </w:r>
      <w:proofErr w:type="spellEnd"/>
      <w:r w:rsidRPr="00B2348C">
        <w:rPr>
          <w:b/>
          <w:bCs/>
        </w:rPr>
        <w:t xml:space="preserve"> </w:t>
      </w:r>
      <w:proofErr w:type="spellStart"/>
      <w:r w:rsidRPr="00B2348C">
        <w:rPr>
          <w:b/>
          <w:bCs/>
        </w:rPr>
        <w:t>configuration</w:t>
      </w:r>
      <w:proofErr w:type="spellEnd"/>
      <w:r w:rsidRPr="00B2348C">
        <w:t xml:space="preserve">: </w:t>
      </w:r>
      <w:r w:rsidR="00B2348C" w:rsidRPr="00B2348C">
        <w:t>Unterstützt Entwickler bei</w:t>
      </w:r>
      <w:r w:rsidR="00B2348C">
        <w:t xml:space="preserve">m Entscheiden und vereinfacht Entwicklung massiv. </w:t>
      </w:r>
    </w:p>
    <w:p w14:paraId="508A62A4" w14:textId="0DB3A574" w:rsidR="00B2348C" w:rsidRDefault="00B2348C" w:rsidP="00BC5693">
      <w:pPr>
        <w:pStyle w:val="SchmaleListeEbene1"/>
        <w:divId w:val="1711612644"/>
      </w:pPr>
      <w:r w:rsidRPr="00B2348C">
        <w:rPr>
          <w:b/>
          <w:bCs/>
        </w:rPr>
        <w:t>Multi-Threading</w:t>
      </w:r>
      <w:r w:rsidRPr="00B2348C">
        <w:t>: Thread-Pool</w:t>
      </w:r>
      <w:r w:rsidR="00BC5693">
        <w:t>. J</w:t>
      </w:r>
      <w:r w:rsidRPr="00B2348C">
        <w:t>eder Request nutzt eigenen</w:t>
      </w:r>
      <w:r>
        <w:t xml:space="preserve"> Thread (Bleibt blockiert bis Request geschlossen).</w:t>
      </w:r>
    </w:p>
    <w:p w14:paraId="698C52E3" w14:textId="3C7ED1E0" w:rsidR="00BC5693" w:rsidRDefault="00BC5693" w:rsidP="00BC5693">
      <w:pPr>
        <w:pStyle w:val="SchmaleListeEbene1"/>
        <w:divId w:val="1711612644"/>
      </w:pPr>
      <w:r>
        <w:rPr>
          <w:b/>
          <w:bCs/>
        </w:rPr>
        <w:t>Front</w:t>
      </w:r>
      <w:r w:rsidRPr="00BC5693">
        <w:t>-</w:t>
      </w:r>
      <w:r w:rsidRPr="00BC5693">
        <w:rPr>
          <w:b/>
          <w:bCs/>
        </w:rPr>
        <w:t>Controller</w:t>
      </w:r>
      <w:r>
        <w:t xml:space="preserve">: </w:t>
      </w:r>
      <w:r w:rsidR="00801AA2">
        <w:t xml:space="preserve">Entry </w:t>
      </w:r>
      <w:proofErr w:type="spellStart"/>
      <w:r w:rsidR="00801AA2">
        <w:t>point</w:t>
      </w:r>
      <w:proofErr w:type="spellEnd"/>
      <w:r w:rsidR="00801AA2">
        <w:t xml:space="preserve"> eines http-Request, Routing</w:t>
      </w:r>
    </w:p>
    <w:p w14:paraId="6B65C229" w14:textId="7A5C75C3" w:rsidR="00801AA2" w:rsidRDefault="00801AA2" w:rsidP="00BC5693">
      <w:pPr>
        <w:pStyle w:val="SchmaleListeEbene1"/>
        <w:divId w:val="1711612644"/>
      </w:pPr>
      <w:r w:rsidRPr="00801AA2">
        <w:rPr>
          <w:b/>
          <w:bCs/>
        </w:rPr>
        <w:t>Middleware</w:t>
      </w:r>
      <w:r w:rsidRPr="00801AA2">
        <w:t>: Request durchläuft Stack von Mi</w:t>
      </w:r>
      <w:r>
        <w:t xml:space="preserve">ddlewares. Jede </w:t>
      </w:r>
      <w:proofErr w:type="spellStart"/>
      <w:r>
        <w:t>middleWaware</w:t>
      </w:r>
      <w:proofErr w:type="spellEnd"/>
      <w:r>
        <w:t xml:space="preserve"> kann terminieren oder </w:t>
      </w:r>
      <w:proofErr w:type="spellStart"/>
      <w:r>
        <w:t>next</w:t>
      </w:r>
      <w:proofErr w:type="spellEnd"/>
      <w:r>
        <w:t xml:space="preserve">(). </w:t>
      </w:r>
      <w:r w:rsidR="00671886">
        <w:t xml:space="preserve">Kann auch bei Rückgabe Dinge tun. </w:t>
      </w:r>
    </w:p>
    <w:p w14:paraId="27A6FA6B" w14:textId="77777777" w:rsidR="000620AB" w:rsidRDefault="000620AB" w:rsidP="000620AB">
      <w:pPr>
        <w:pStyle w:val="SchmaleListeEbene2"/>
        <w:divId w:val="1711612644"/>
      </w:pPr>
      <w:r>
        <w:t>Registrierung (</w:t>
      </w:r>
      <w:proofErr w:type="spellStart"/>
      <w:r>
        <w:t>Startup.cs</w:t>
      </w:r>
      <w:proofErr w:type="spellEnd"/>
      <w:r>
        <w:t>)</w:t>
      </w:r>
    </w:p>
    <w:p w14:paraId="052A239A" w14:textId="77777777" w:rsidR="00027495" w:rsidRDefault="000620AB" w:rsidP="000620AB">
      <w:pPr>
        <w:pStyle w:val="SchmaleListeEbene3"/>
        <w:divId w:val="1711612644"/>
      </w:pPr>
      <w:r>
        <w:t>1. Neue Middleware</w:t>
      </w:r>
    </w:p>
    <w:p w14:paraId="7CF471C6" w14:textId="2F6001A1" w:rsidR="000620AB" w:rsidRPr="00934CC3" w:rsidRDefault="001B2E2B" w:rsidP="00934CC3">
      <w:pPr>
        <w:shd w:val="clear" w:color="auto" w:fill="F8F8F8"/>
        <w:divId w:val="1263146167"/>
        <w:rPr>
          <w:sz w:val="10"/>
          <w:szCs w:val="10"/>
        </w:rPr>
      </w:pP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app.Use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>(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async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 xml:space="preserve">(context,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next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>) =&gt; {</w:t>
      </w:r>
      <w:r w:rsidRPr="00934CC3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System.Diagnostics.Debug.WriteLine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>(</w:t>
      </w:r>
      <w:r w:rsidRPr="00934CC3">
        <w:rPr>
          <w:rFonts w:ascii="Courier New" w:hAnsi="Courier New" w:cs="Courier New"/>
          <w:color w:val="DD1144"/>
          <w:sz w:val="10"/>
          <w:szCs w:val="10"/>
        </w:rPr>
        <w:t xml:space="preserve">"Handling </w:t>
      </w:r>
      <w:proofErr w:type="spellStart"/>
      <w:r w:rsidRPr="00934CC3">
        <w:rPr>
          <w:rFonts w:ascii="Courier New" w:hAnsi="Courier New" w:cs="Courier New"/>
          <w:color w:val="DD1144"/>
          <w:sz w:val="10"/>
          <w:szCs w:val="10"/>
        </w:rPr>
        <w:t>request</w:t>
      </w:r>
      <w:proofErr w:type="spellEnd"/>
      <w:r w:rsidRPr="00934CC3">
        <w:rPr>
          <w:rFonts w:ascii="Courier New" w:hAnsi="Courier New" w:cs="Courier New"/>
          <w:color w:val="DD1144"/>
          <w:sz w:val="10"/>
          <w:szCs w:val="10"/>
        </w:rPr>
        <w:t>"</w:t>
      </w:r>
      <w:r w:rsidRPr="00934CC3">
        <w:rPr>
          <w:rFonts w:ascii="Courier New" w:hAnsi="Courier New" w:cs="Courier New"/>
          <w:color w:val="333333"/>
          <w:sz w:val="10"/>
          <w:szCs w:val="10"/>
        </w:rPr>
        <w:t>);</w:t>
      </w:r>
      <w:r w:rsidRPr="00934CC3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awaitnext.Invoke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>();</w:t>
      </w:r>
      <w:r w:rsidRPr="00934CC3">
        <w:rPr>
          <w:rFonts w:ascii="Courier New" w:hAnsi="Courier New" w:cs="Courier New"/>
          <w:color w:val="333333"/>
          <w:sz w:val="10"/>
          <w:szCs w:val="10"/>
        </w:rPr>
        <w:br/>
        <w:t>System.Diagnostics.Debug.WriteLine(</w:t>
      </w:r>
      <w:r w:rsidRPr="00934CC3">
        <w:rPr>
          <w:rFonts w:ascii="Courier New" w:hAnsi="Courier New" w:cs="Courier New"/>
          <w:color w:val="DD1144"/>
          <w:sz w:val="10"/>
          <w:szCs w:val="10"/>
        </w:rPr>
        <w:t>"Finishedhandlingrequest."</w:t>
      </w:r>
      <w:r w:rsidRPr="00934CC3">
        <w:rPr>
          <w:rFonts w:ascii="Courier New" w:hAnsi="Courier New" w:cs="Courier New"/>
          <w:color w:val="333333"/>
          <w:sz w:val="10"/>
          <w:szCs w:val="10"/>
        </w:rPr>
        <w:t>);});</w:t>
      </w:r>
    </w:p>
    <w:p w14:paraId="0DBDE4F8" w14:textId="77777777" w:rsidR="00027495" w:rsidRDefault="000620AB" w:rsidP="000620AB">
      <w:pPr>
        <w:pStyle w:val="SchmaleListeEbene3"/>
        <w:divId w:val="1711612644"/>
      </w:pPr>
      <w:r>
        <w:t>2. Erzeugen Verzweigung für Anfragepfad</w:t>
      </w:r>
    </w:p>
    <w:p w14:paraId="4987E5FA" w14:textId="419294B7" w:rsidR="00CC4569" w:rsidRPr="00934CC3" w:rsidRDefault="00934CC3" w:rsidP="00934CC3">
      <w:pPr>
        <w:shd w:val="clear" w:color="auto" w:fill="F8F8F8"/>
        <w:divId w:val="725419598"/>
        <w:rPr>
          <w:sz w:val="10"/>
          <w:szCs w:val="10"/>
        </w:rPr>
      </w:pP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app.Map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>(</w:t>
      </w:r>
      <w:r w:rsidRPr="00934CC3">
        <w:rPr>
          <w:rFonts w:ascii="Courier New" w:hAnsi="Courier New" w:cs="Courier New"/>
          <w:color w:val="DD1144"/>
          <w:sz w:val="10"/>
          <w:szCs w:val="10"/>
        </w:rPr>
        <w:t>"/</w:t>
      </w:r>
      <w:proofErr w:type="spellStart"/>
      <w:r w:rsidRPr="00934CC3">
        <w:rPr>
          <w:rFonts w:ascii="Courier New" w:hAnsi="Courier New" w:cs="Courier New"/>
          <w:color w:val="DD1144"/>
          <w:sz w:val="10"/>
          <w:szCs w:val="10"/>
        </w:rPr>
        <w:t>logging</w:t>
      </w:r>
      <w:proofErr w:type="spellEnd"/>
      <w:r w:rsidRPr="00934CC3">
        <w:rPr>
          <w:rFonts w:ascii="Courier New" w:hAnsi="Courier New" w:cs="Courier New"/>
          <w:color w:val="DD1144"/>
          <w:sz w:val="10"/>
          <w:szCs w:val="10"/>
        </w:rPr>
        <w:t>"</w:t>
      </w:r>
      <w:r w:rsidRPr="00934CC3">
        <w:rPr>
          <w:rFonts w:ascii="Courier New" w:hAnsi="Courier New" w:cs="Courier New"/>
          <w:color w:val="333333"/>
          <w:sz w:val="10"/>
          <w:szCs w:val="10"/>
        </w:rPr>
        <w:t xml:space="preserve">,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builder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>=&gt; {</w:t>
      </w:r>
      <w:r w:rsidRPr="00934CC3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builder.Run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>(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async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>(context) =&gt; {</w:t>
      </w:r>
      <w:r w:rsidRPr="00934CC3">
        <w:rPr>
          <w:rFonts w:ascii="Courier New" w:hAnsi="Courier New" w:cs="Courier New"/>
          <w:color w:val="333333"/>
          <w:sz w:val="10"/>
          <w:szCs w:val="10"/>
        </w:rPr>
        <w:br/>
        <w:t xml:space="preserve"> </w:t>
      </w:r>
      <w:r w:rsidR="000B3909">
        <w:rPr>
          <w:rFonts w:ascii="Courier New" w:hAnsi="Courier New" w:cs="Courier New"/>
          <w:color w:val="333333"/>
          <w:sz w:val="10"/>
          <w:szCs w:val="10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</w:rPr>
        <w:t>awaitcontext.Response.WriteAsync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</w:rPr>
        <w:t>(</w:t>
      </w:r>
      <w:r w:rsidRPr="00934CC3">
        <w:rPr>
          <w:rFonts w:ascii="Courier New" w:hAnsi="Courier New" w:cs="Courier New"/>
          <w:color w:val="DD1144"/>
          <w:sz w:val="10"/>
          <w:szCs w:val="10"/>
        </w:rPr>
        <w:t>"</w:t>
      </w:r>
      <w:proofErr w:type="spellStart"/>
      <w:r w:rsidRPr="00934CC3">
        <w:rPr>
          <w:rFonts w:ascii="Courier New" w:hAnsi="Courier New" w:cs="Courier New"/>
          <w:color w:val="DD1144"/>
          <w:sz w:val="10"/>
          <w:szCs w:val="10"/>
        </w:rPr>
        <w:t>HelloWorld</w:t>
      </w:r>
      <w:proofErr w:type="spellEnd"/>
      <w:r w:rsidRPr="00934CC3">
        <w:rPr>
          <w:rFonts w:ascii="Courier New" w:hAnsi="Courier New" w:cs="Courier New"/>
          <w:color w:val="DD1144"/>
          <w:sz w:val="10"/>
          <w:szCs w:val="10"/>
        </w:rPr>
        <w:t>!"</w:t>
      </w:r>
      <w:r w:rsidRPr="00934CC3">
        <w:rPr>
          <w:rFonts w:ascii="Courier New" w:hAnsi="Courier New" w:cs="Courier New"/>
          <w:color w:val="333333"/>
          <w:sz w:val="10"/>
          <w:szCs w:val="10"/>
        </w:rPr>
        <w:t>);});</w:t>
      </w:r>
      <w:r w:rsidRPr="00934CC3">
        <w:rPr>
          <w:rFonts w:ascii="Courier New" w:hAnsi="Courier New" w:cs="Courier New"/>
          <w:color w:val="333333"/>
          <w:sz w:val="10"/>
          <w:szCs w:val="10"/>
        </w:rPr>
        <w:br/>
        <w:t>});</w:t>
      </w:r>
    </w:p>
    <w:p w14:paraId="7CA4C6BF" w14:textId="77777777" w:rsidR="00027495" w:rsidRDefault="000620AB" w:rsidP="000620AB">
      <w:pPr>
        <w:pStyle w:val="SchmaleListeEbene3"/>
        <w:divId w:val="1711612644"/>
      </w:pPr>
      <w:r>
        <w:t>3. Terminiert den Request, keine weiteren Middlewares werden aufgerufen</w:t>
      </w:r>
    </w:p>
    <w:p w14:paraId="2E498392" w14:textId="112B4C77" w:rsidR="000620AB" w:rsidRPr="00934CC3" w:rsidRDefault="00934CC3" w:rsidP="00934CC3">
      <w:pPr>
        <w:shd w:val="clear" w:color="auto" w:fill="F8F8F8"/>
        <w:divId w:val="1551570883"/>
        <w:rPr>
          <w:sz w:val="10"/>
          <w:szCs w:val="10"/>
          <w:lang w:val="en-GB"/>
        </w:rPr>
      </w:pP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app.Run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(async(context) =&gt; 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awaitcontext.Response.WriteAsync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(</w:t>
      </w:r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"HelloWorld!"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);});</w:t>
      </w:r>
    </w:p>
    <w:p w14:paraId="1C2AF787" w14:textId="3AEBE35F" w:rsidR="000620AB" w:rsidRDefault="000620AB" w:rsidP="00B45B3D">
      <w:pPr>
        <w:pStyle w:val="SchmaleListeEbene3"/>
        <w:divId w:val="1711612644"/>
      </w:pPr>
      <w:r>
        <w:t>4. Custom Middleware (Klasse)</w:t>
      </w:r>
    </w:p>
    <w:p w14:paraId="472389E0" w14:textId="1BE3B8F9" w:rsidR="002E55E1" w:rsidRDefault="002E55E1" w:rsidP="002E55E1">
      <w:pPr>
        <w:pStyle w:val="SchmaleListeEbene1"/>
        <w:numPr>
          <w:ilvl w:val="0"/>
          <w:numId w:val="0"/>
        </w:numPr>
        <w:divId w:val="1711612644"/>
        <w:rPr>
          <w:u w:val="single"/>
        </w:rPr>
      </w:pPr>
      <w:proofErr w:type="spellStart"/>
      <w:r w:rsidRPr="002E55E1">
        <w:rPr>
          <w:u w:val="single"/>
        </w:rPr>
        <w:t>Dependency</w:t>
      </w:r>
      <w:proofErr w:type="spellEnd"/>
      <w:r w:rsidRPr="002E55E1">
        <w:rPr>
          <w:u w:val="single"/>
        </w:rPr>
        <w:t xml:space="preserve"> </w:t>
      </w:r>
      <w:proofErr w:type="spellStart"/>
      <w:r w:rsidRPr="002E55E1">
        <w:rPr>
          <w:u w:val="single"/>
        </w:rPr>
        <w:t>Injection</w:t>
      </w:r>
      <w:proofErr w:type="spellEnd"/>
    </w:p>
    <w:p w14:paraId="364E878A" w14:textId="4D0A8381" w:rsidR="002E55E1" w:rsidRDefault="00C94F2F" w:rsidP="002E55E1">
      <w:pPr>
        <w:pStyle w:val="SchmaleListeEbene1"/>
        <w:numPr>
          <w:ilvl w:val="0"/>
          <w:numId w:val="0"/>
        </w:numPr>
        <w:divId w:val="1711612644"/>
        <w:rPr>
          <w:i/>
          <w:iCs/>
        </w:rPr>
      </w:pPr>
      <w:r>
        <w:t xml:space="preserve">Reduziert hohe </w:t>
      </w:r>
      <w:r w:rsidR="001A5E41">
        <w:t>Koppelung</w:t>
      </w:r>
      <w:r>
        <w:t xml:space="preserve"> zwischen verschiedenen Klassen und verbessert Testbarkeit der Applikation. Wird nach Registrierung über </w:t>
      </w:r>
      <w:proofErr w:type="spellStart"/>
      <w:r>
        <w:t>Ctor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. </w:t>
      </w:r>
      <w:proofErr w:type="spellStart"/>
      <w:r w:rsidRPr="00C94F2F">
        <w:rPr>
          <w:i/>
          <w:iCs/>
        </w:rPr>
        <w:t>DBContext</w:t>
      </w:r>
      <w:proofErr w:type="spellEnd"/>
      <w:r w:rsidRPr="00C94F2F">
        <w:rPr>
          <w:i/>
          <w:iCs/>
        </w:rPr>
        <w:t xml:space="preserve"> ist nicht Multi-Threading </w:t>
      </w:r>
      <w:proofErr w:type="spellStart"/>
      <w:r w:rsidRPr="00C94F2F">
        <w:rPr>
          <w:i/>
          <w:iCs/>
        </w:rPr>
        <w:t>safe</w:t>
      </w:r>
      <w:proofErr w:type="spellEnd"/>
      <w:r w:rsidRPr="00C94F2F">
        <w:rPr>
          <w:i/>
          <w:iCs/>
        </w:rPr>
        <w:t>!</w:t>
      </w:r>
    </w:p>
    <w:p w14:paraId="78BF2C9E" w14:textId="34F9D44A" w:rsidR="00C94F2F" w:rsidRPr="004C698A" w:rsidRDefault="00C94F2F" w:rsidP="002E55E1">
      <w:pPr>
        <w:pStyle w:val="SchmaleListeEbene1"/>
        <w:numPr>
          <w:ilvl w:val="0"/>
          <w:numId w:val="0"/>
        </w:numPr>
        <w:divId w:val="1711612644"/>
        <w:rPr>
          <w:b/>
          <w:bCs/>
          <w:lang w:val="en-GB"/>
        </w:rPr>
      </w:pPr>
      <w:proofErr w:type="spellStart"/>
      <w:r w:rsidRPr="004C698A">
        <w:rPr>
          <w:b/>
          <w:bCs/>
          <w:lang w:val="en-GB"/>
        </w:rPr>
        <w:t>Lebensdauer</w:t>
      </w:r>
      <w:proofErr w:type="spellEnd"/>
      <w:r w:rsidRPr="004C698A">
        <w:rPr>
          <w:b/>
          <w:bCs/>
          <w:lang w:val="en-GB"/>
        </w:rPr>
        <w:t xml:space="preserve">: </w:t>
      </w:r>
    </w:p>
    <w:p w14:paraId="5C5770F4" w14:textId="77777777" w:rsidR="004C698A" w:rsidRDefault="004C698A" w:rsidP="004C698A">
      <w:pPr>
        <w:pStyle w:val="SchmaleListeEbene1"/>
        <w:divId w:val="1711612644"/>
        <w:rPr>
          <w:lang w:val="en-GB"/>
        </w:rPr>
      </w:pPr>
      <w:r w:rsidRPr="004C698A">
        <w:rPr>
          <w:i/>
          <w:iCs/>
          <w:lang w:val="en-GB"/>
        </w:rPr>
        <w:t>Transient</w:t>
      </w:r>
      <w:r w:rsidRPr="004C698A">
        <w:rPr>
          <w:lang w:val="en-GB"/>
        </w:rPr>
        <w:t xml:space="preserve">: </w:t>
      </w:r>
      <w:r w:rsidRPr="00813E42">
        <w:rPr>
          <w:lang w:val="en-GB"/>
        </w:rPr>
        <w:t>Transient lifetime services are created each time they are requested. This lifetime works best for lightweight, stateless services.</w:t>
      </w:r>
    </w:p>
    <w:p w14:paraId="21951DC7" w14:textId="1D82A56D" w:rsidR="004C698A" w:rsidRDefault="004C698A" w:rsidP="004C698A">
      <w:pPr>
        <w:pStyle w:val="SchmaleListeEbene1"/>
        <w:divId w:val="1711612644"/>
        <w:rPr>
          <w:lang w:val="en-GB"/>
        </w:rPr>
      </w:pPr>
      <w:r w:rsidRPr="00C83D03">
        <w:rPr>
          <w:i/>
          <w:iCs/>
          <w:lang w:val="en-GB"/>
        </w:rPr>
        <w:t>Scoped</w:t>
      </w:r>
      <w:r>
        <w:rPr>
          <w:lang w:val="en-GB"/>
        </w:rPr>
        <w:t xml:space="preserve">: </w:t>
      </w:r>
      <w:r w:rsidRPr="00813E42">
        <w:rPr>
          <w:lang w:val="en-GB"/>
        </w:rPr>
        <w:t>Scoped lifetime services are created once per request.</w:t>
      </w:r>
      <w:r w:rsidR="00F967A1">
        <w:rPr>
          <w:lang w:val="en-GB"/>
        </w:rPr>
        <w:t xml:space="preserve"> </w:t>
      </w:r>
    </w:p>
    <w:p w14:paraId="70A42CAA" w14:textId="1B7E94FB" w:rsidR="004C698A" w:rsidRDefault="004C698A" w:rsidP="004C698A">
      <w:pPr>
        <w:pStyle w:val="SchmaleListeEbene1"/>
        <w:divId w:val="1711612644"/>
        <w:rPr>
          <w:lang w:val="en-GB"/>
        </w:rPr>
      </w:pPr>
      <w:r w:rsidRPr="00C83D03">
        <w:rPr>
          <w:i/>
          <w:iCs/>
          <w:lang w:val="en-GB"/>
        </w:rPr>
        <w:t>Singleton</w:t>
      </w:r>
      <w:r>
        <w:rPr>
          <w:lang w:val="en-GB"/>
        </w:rPr>
        <w:t xml:space="preserve">: </w:t>
      </w:r>
      <w:r w:rsidRPr="00813E42">
        <w:rPr>
          <w:lang w:val="en-GB"/>
        </w:rPr>
        <w:t xml:space="preserve">Singleton lifetime services are created the first time they are requested (or </w:t>
      </w:r>
      <w:proofErr w:type="spellStart"/>
      <w:r w:rsidRPr="00813E42">
        <w:rPr>
          <w:lang w:val="en-GB"/>
        </w:rPr>
        <w:t>whenConfigureServices</w:t>
      </w:r>
      <w:proofErr w:type="spellEnd"/>
      <w:r>
        <w:rPr>
          <w:lang w:val="en-GB"/>
        </w:rPr>
        <w:t xml:space="preserve"> </w:t>
      </w:r>
      <w:r w:rsidRPr="00813E42">
        <w:rPr>
          <w:lang w:val="en-GB"/>
        </w:rPr>
        <w:t>is run if you specify an instance there) and then every subsequent request will use the same instance.</w:t>
      </w:r>
    </w:p>
    <w:p w14:paraId="694416B3" w14:textId="6767E83E" w:rsidR="003C7EB0" w:rsidRDefault="00715BFB" w:rsidP="00715BFB">
      <w:pPr>
        <w:pStyle w:val="SchmaleListeEbene1"/>
        <w:numPr>
          <w:ilvl w:val="0"/>
          <w:numId w:val="0"/>
        </w:numPr>
        <w:divId w:val="1711612644"/>
      </w:pPr>
      <w:r w:rsidRPr="00212483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15372188" wp14:editId="4E8948FA">
            <wp:simplePos x="0" y="0"/>
            <wp:positionH relativeFrom="column">
              <wp:posOffset>1095375</wp:posOffset>
            </wp:positionH>
            <wp:positionV relativeFrom="paragraph">
              <wp:posOffset>45720</wp:posOffset>
            </wp:positionV>
            <wp:extent cx="867410" cy="221615"/>
            <wp:effectExtent l="0" t="0" r="8890" b="6985"/>
            <wp:wrapTight wrapText="bothSides">
              <wp:wrapPolygon edited="0">
                <wp:start x="0" y="0"/>
                <wp:lineTo x="0" y="20424"/>
                <wp:lineTo x="21347" y="20424"/>
                <wp:lineTo x="21347" y="0"/>
                <wp:lineTo x="0" y="0"/>
              </wp:wrapPolygon>
            </wp:wrapTight>
            <wp:docPr id="29" name="Picture 2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low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483">
        <w:rPr>
          <w:b/>
          <w:bCs/>
        </w:rPr>
        <w:t>Wichtig</w:t>
      </w:r>
      <w:r w:rsidRPr="00212483">
        <w:t>: Komponenten dürfen sich nur Komponenten mit</w:t>
      </w:r>
      <w:r>
        <w:t xml:space="preserve"> </w:t>
      </w:r>
      <w:r w:rsidRPr="00212483">
        <w:t xml:space="preserve">gleicher oder längerer Lebensdauer </w:t>
      </w:r>
      <w:proofErr w:type="spellStart"/>
      <w:r w:rsidRPr="00212483">
        <w:t>Injection</w:t>
      </w:r>
      <w:proofErr w:type="spellEnd"/>
      <w:r w:rsidRPr="00212483">
        <w:t xml:space="preserve"> lassen</w:t>
      </w:r>
      <w:r>
        <w:t>.</w:t>
      </w:r>
    </w:p>
    <w:p w14:paraId="50181F59" w14:textId="2768F816" w:rsidR="00715BFB" w:rsidRDefault="00715BFB" w:rsidP="00715BFB">
      <w:pPr>
        <w:pStyle w:val="TitelZusammenfassung"/>
        <w:divId w:val="1711612644"/>
      </w:pPr>
      <w:r>
        <w:t>ASP.NET Core Webapp</w:t>
      </w:r>
    </w:p>
    <w:p w14:paraId="14E6B73C" w14:textId="6A07FD66" w:rsidR="0052226C" w:rsidRDefault="00533410" w:rsidP="00533410">
      <w:pPr>
        <w:divId w:val="1711612644"/>
      </w:pPr>
      <w:r>
        <w:t>Besteht aus Pages &amp; MVVM</w:t>
      </w:r>
    </w:p>
    <w:p w14:paraId="1F60D0A1" w14:textId="4BCD6824" w:rsidR="00533410" w:rsidRPr="0040285C" w:rsidRDefault="00533410" w:rsidP="00533410">
      <w:pPr>
        <w:divId w:val="1711612644"/>
        <w:rPr>
          <w:b/>
          <w:bCs/>
        </w:rPr>
      </w:pPr>
      <w:r w:rsidRPr="0040285C">
        <w:rPr>
          <w:i/>
          <w:iCs/>
          <w:u w:val="single"/>
        </w:rPr>
        <w:t>Pages</w:t>
      </w:r>
      <w:r w:rsidR="0040285C">
        <w:rPr>
          <w:b/>
          <w:bCs/>
        </w:rPr>
        <w:t xml:space="preserve">: </w:t>
      </w:r>
      <w:r w:rsidRPr="00883C44">
        <w:t xml:space="preserve">Alternative und </w:t>
      </w:r>
      <w:r w:rsidRPr="00D9764F">
        <w:rPr>
          <w:b/>
          <w:bCs/>
        </w:rPr>
        <w:t>vereinfachte Variante vom MVC</w:t>
      </w:r>
      <w:r>
        <w:t xml:space="preserve">, </w:t>
      </w:r>
      <w:r w:rsidRPr="00883C44">
        <w:t>Router muss nicht konfiguriert werden.</w:t>
      </w:r>
      <w:r>
        <w:t xml:space="preserve"> </w:t>
      </w:r>
      <w:r w:rsidRPr="0091105F">
        <w:rPr>
          <w:b/>
          <w:bCs/>
        </w:rPr>
        <w:t xml:space="preserve">Best-Practices </w:t>
      </w:r>
      <w:proofErr w:type="spellStart"/>
      <w:r w:rsidRPr="0091105F">
        <w:rPr>
          <w:b/>
          <w:bCs/>
        </w:rPr>
        <w:t>für</w:t>
      </w:r>
      <w:proofErr w:type="spellEnd"/>
      <w:r w:rsidRPr="0091105F">
        <w:rPr>
          <w:b/>
          <w:bCs/>
        </w:rPr>
        <w:t xml:space="preserve"> Serverseitiges-Rendering.</w:t>
      </w:r>
    </w:p>
    <w:p w14:paraId="60306D41" w14:textId="77777777" w:rsidR="00533410" w:rsidRDefault="00533410" w:rsidP="00533410">
      <w:pPr>
        <w:divId w:val="1711612644"/>
      </w:pPr>
      <w:r w:rsidRPr="00533410">
        <w:rPr>
          <w:i/>
          <w:iCs/>
          <w:u w:val="single"/>
        </w:rPr>
        <w:t>Routing Pages</w:t>
      </w:r>
      <w:r w:rsidRPr="00533410">
        <w:rPr>
          <w:u w:val="single"/>
        </w:rPr>
        <w:t>:</w:t>
      </w:r>
      <w:r>
        <w:t xml:space="preserve"> 1. </w:t>
      </w:r>
      <w:r w:rsidRPr="00E3207B">
        <w:t>Eine Web Applikation generiert anhand von der URL eine Antwort.</w:t>
      </w:r>
      <w:r>
        <w:t xml:space="preserve"> 2. </w:t>
      </w:r>
      <w:r w:rsidRPr="00E3207B">
        <w:t>Eine URL wird auf eine Aktion "gemappt".</w:t>
      </w:r>
      <w:r>
        <w:t xml:space="preserve"> 3. Bei einem Aufruf wird im Folder /</w:t>
      </w:r>
      <w:proofErr w:type="spellStart"/>
      <w:r>
        <w:t>pages</w:t>
      </w:r>
      <w:proofErr w:type="spellEnd"/>
      <w:r>
        <w:t xml:space="preserve">/ nach einer Page gesucht und </w:t>
      </w:r>
      <w:proofErr w:type="spellStart"/>
      <w:r>
        <w:t>ausgeführt</w:t>
      </w:r>
      <w:proofErr w:type="spellEnd"/>
      <w:r>
        <w:t>.</w:t>
      </w:r>
    </w:p>
    <w:p w14:paraId="3CDC3C5E" w14:textId="3AA8276C" w:rsidR="00533410" w:rsidRPr="00533410" w:rsidRDefault="00533410" w:rsidP="00533410">
      <w:pPr>
        <w:divId w:val="1711612644"/>
      </w:pPr>
      <w:r w:rsidRPr="00E27925">
        <w:rPr>
          <w:i/>
          <w:iCs/>
          <w:highlight w:val="lightGray"/>
        </w:rPr>
        <w:t>@page "/</w:t>
      </w:r>
      <w:proofErr w:type="spellStart"/>
      <w:r w:rsidRPr="00E27925">
        <w:rPr>
          <w:i/>
          <w:iCs/>
          <w:highlight w:val="lightGray"/>
        </w:rPr>
        <w:t>test</w:t>
      </w:r>
      <w:proofErr w:type="spellEnd"/>
      <w:r w:rsidRPr="00E27925">
        <w:rPr>
          <w:i/>
          <w:iCs/>
          <w:highlight w:val="lightGray"/>
        </w:rPr>
        <w:t>/{</w:t>
      </w:r>
      <w:proofErr w:type="spellStart"/>
      <w:r w:rsidRPr="00E27925">
        <w:rPr>
          <w:i/>
          <w:iCs/>
          <w:highlight w:val="lightGray"/>
        </w:rPr>
        <w:t>id</w:t>
      </w:r>
      <w:proofErr w:type="spellEnd"/>
      <w:r w:rsidRPr="00E27925">
        <w:rPr>
          <w:i/>
          <w:iCs/>
          <w:highlight w:val="lightGray"/>
        </w:rPr>
        <w:t>?}":</w:t>
      </w:r>
      <w:r>
        <w:t xml:space="preserve">  </w:t>
      </w:r>
      <w:r w:rsidRPr="00533410">
        <w:t>Der Parameter überschreibt die Default-Routing-Informationen</w:t>
      </w:r>
    </w:p>
    <w:p w14:paraId="16C40092" w14:textId="00619545" w:rsidR="00533410" w:rsidRPr="00533410" w:rsidRDefault="00533410" w:rsidP="00533410">
      <w:pPr>
        <w:divId w:val="1711612644"/>
        <w:rPr>
          <w:u w:val="single"/>
          <w:lang w:val="en-GB"/>
        </w:rPr>
      </w:pPr>
      <w:r w:rsidRPr="0040285C">
        <w:rPr>
          <w:i/>
          <w:iCs/>
          <w:u w:val="single"/>
          <w:lang w:val="en-GB"/>
        </w:rPr>
        <w:t>MVVM</w:t>
      </w:r>
      <w:r>
        <w:rPr>
          <w:u w:val="single"/>
          <w:lang w:val="en-GB"/>
        </w:rPr>
        <w:t xml:space="preserve">: </w:t>
      </w:r>
      <w:r w:rsidRPr="00533410">
        <w:rPr>
          <w:lang w:val="en-GB"/>
        </w:rPr>
        <w:t>Pages hat 2 Files: View (.</w:t>
      </w:r>
      <w:proofErr w:type="spellStart"/>
      <w:r w:rsidRPr="00533410">
        <w:rPr>
          <w:lang w:val="en-GB"/>
        </w:rPr>
        <w:t>cshtml</w:t>
      </w:r>
      <w:proofErr w:type="spellEnd"/>
      <w:r w:rsidRPr="00533410">
        <w:rPr>
          <w:lang w:val="en-GB"/>
        </w:rPr>
        <w:t>), View Model (.</w:t>
      </w:r>
      <w:proofErr w:type="spellStart"/>
      <w:r w:rsidRPr="00533410">
        <w:rPr>
          <w:lang w:val="en-GB"/>
        </w:rPr>
        <w:t>cshtml.cs</w:t>
      </w:r>
      <w:proofErr w:type="spellEnd"/>
      <w:r w:rsidRPr="00533410">
        <w:rPr>
          <w:lang w:val="en-GB"/>
        </w:rPr>
        <w:t>)</w:t>
      </w:r>
    </w:p>
    <w:p w14:paraId="78569E1A" w14:textId="77777777" w:rsidR="00533410" w:rsidRPr="0040285C" w:rsidRDefault="00533410" w:rsidP="00533410">
      <w:pPr>
        <w:divId w:val="1711612644"/>
        <w:rPr>
          <w:i/>
          <w:iCs/>
          <w:u w:val="single"/>
        </w:rPr>
      </w:pPr>
      <w:r w:rsidRPr="0040285C">
        <w:rPr>
          <w:i/>
          <w:iCs/>
          <w:u w:val="single"/>
        </w:rPr>
        <w:t>RAZOR Files</w:t>
      </w:r>
    </w:p>
    <w:p w14:paraId="2DFC4D13" w14:textId="370BFF5E" w:rsidR="00533410" w:rsidRPr="00533410" w:rsidRDefault="00533410" w:rsidP="0040285C">
      <w:pPr>
        <w:pStyle w:val="SchmaleListeEbene1"/>
        <w:divId w:val="1711612644"/>
      </w:pPr>
      <w:r w:rsidRPr="00C451B5">
        <w:rPr>
          <w:i/>
          <w:iCs/>
        </w:rPr>
        <w:t>_</w:t>
      </w:r>
      <w:proofErr w:type="spellStart"/>
      <w:r w:rsidRPr="00C451B5">
        <w:rPr>
          <w:i/>
          <w:iCs/>
        </w:rPr>
        <w:t>Layout.cshtml</w:t>
      </w:r>
      <w:proofErr w:type="spellEnd"/>
      <w:r>
        <w:t xml:space="preserve">: </w:t>
      </w:r>
      <w:r w:rsidRPr="00533410">
        <w:t xml:space="preserve">Definiert generelle Layout für die </w:t>
      </w:r>
      <w:r w:rsidR="0040285C">
        <w:t>App</w:t>
      </w:r>
      <w:r w:rsidRPr="00533410">
        <w:t>.</w:t>
      </w:r>
    </w:p>
    <w:p w14:paraId="43258EAB" w14:textId="77777777" w:rsidR="00533410" w:rsidRPr="00C451B5" w:rsidRDefault="00533410" w:rsidP="0040285C">
      <w:pPr>
        <w:pStyle w:val="SchmaleListeEbene1"/>
        <w:divId w:val="1711612644"/>
        <w:rPr>
          <w:lang w:val="en-GB"/>
        </w:rPr>
      </w:pPr>
      <w:r w:rsidRPr="00C451B5">
        <w:rPr>
          <w:i/>
          <w:iCs/>
          <w:lang w:val="en-GB"/>
        </w:rPr>
        <w:t>_</w:t>
      </w:r>
      <w:proofErr w:type="spellStart"/>
      <w:r w:rsidRPr="00C451B5">
        <w:rPr>
          <w:i/>
          <w:iCs/>
          <w:lang w:val="en-GB"/>
        </w:rPr>
        <w:t>ViewStart.cshtml</w:t>
      </w:r>
      <w:proofErr w:type="spellEnd"/>
      <w:r w:rsidRPr="00C451B5">
        <w:rPr>
          <w:lang w:val="en-GB"/>
        </w:rPr>
        <w:t xml:space="preserve">: _Layout </w:t>
      </w:r>
      <w:proofErr w:type="spellStart"/>
      <w:r w:rsidRPr="00C451B5">
        <w:rPr>
          <w:lang w:val="en-GB"/>
        </w:rPr>
        <w:t>hier</w:t>
      </w:r>
      <w:proofErr w:type="spellEnd"/>
      <w:r w:rsidRPr="00C451B5">
        <w:rPr>
          <w:lang w:val="en-GB"/>
        </w:rPr>
        <w:t xml:space="preserve"> </w:t>
      </w:r>
      <w:proofErr w:type="spellStart"/>
      <w:r w:rsidRPr="00C451B5">
        <w:rPr>
          <w:lang w:val="en-GB"/>
        </w:rPr>
        <w:t>definieren</w:t>
      </w:r>
      <w:proofErr w:type="spellEnd"/>
    </w:p>
    <w:p w14:paraId="12DF1BE0" w14:textId="77777777" w:rsidR="00533410" w:rsidRPr="00C451B5" w:rsidRDefault="00533410" w:rsidP="0040285C">
      <w:pPr>
        <w:pStyle w:val="SchmaleListeEbene1"/>
        <w:divId w:val="1711612644"/>
        <w:rPr>
          <w:lang w:val="en-GB"/>
        </w:rPr>
      </w:pPr>
      <w:r w:rsidRPr="00C451B5">
        <w:rPr>
          <w:i/>
          <w:iCs/>
          <w:lang w:val="en-GB"/>
        </w:rPr>
        <w:t>_</w:t>
      </w:r>
      <w:proofErr w:type="spellStart"/>
      <w:r w:rsidRPr="00C451B5">
        <w:rPr>
          <w:i/>
          <w:iCs/>
          <w:lang w:val="en-GB"/>
        </w:rPr>
        <w:t>ViewImports.cshtml</w:t>
      </w:r>
      <w:proofErr w:type="spellEnd"/>
      <w:r w:rsidRPr="00C451B5">
        <w:rPr>
          <w:lang w:val="en-GB"/>
        </w:rPr>
        <w:t xml:space="preserve">: </w:t>
      </w:r>
      <w:proofErr w:type="spellStart"/>
      <w:r w:rsidRPr="00C451B5">
        <w:rPr>
          <w:lang w:val="en-GB"/>
        </w:rPr>
        <w:t>TagHelpers</w:t>
      </w:r>
      <w:proofErr w:type="spellEnd"/>
      <w:r w:rsidRPr="00C451B5">
        <w:rPr>
          <w:lang w:val="en-GB"/>
        </w:rPr>
        <w:t xml:space="preserve"> </w:t>
      </w:r>
      <w:proofErr w:type="spellStart"/>
      <w:r w:rsidRPr="00C451B5">
        <w:rPr>
          <w:lang w:val="en-GB"/>
        </w:rPr>
        <w:t>registrieren</w:t>
      </w:r>
      <w:proofErr w:type="spellEnd"/>
    </w:p>
    <w:p w14:paraId="143D2D7B" w14:textId="77777777" w:rsidR="00533410" w:rsidRDefault="00533410" w:rsidP="0040285C">
      <w:pPr>
        <w:pStyle w:val="SchmaleListeEbene1"/>
        <w:divId w:val="1711612644"/>
        <w:rPr>
          <w:lang w:val="en-GB"/>
        </w:rPr>
      </w:pPr>
      <w:proofErr w:type="spellStart"/>
      <w:r w:rsidRPr="00C451B5">
        <w:rPr>
          <w:i/>
          <w:iCs/>
          <w:lang w:val="en-GB"/>
        </w:rPr>
        <w:t>Appsettings.json</w:t>
      </w:r>
      <w:proofErr w:type="spellEnd"/>
      <w:r w:rsidRPr="00C451B5">
        <w:rPr>
          <w:lang w:val="en-GB"/>
        </w:rPr>
        <w:t xml:space="preserve">: DB Connection, Logging, </w:t>
      </w:r>
      <w:proofErr w:type="spellStart"/>
      <w:r w:rsidRPr="00C451B5">
        <w:rPr>
          <w:lang w:val="en-GB"/>
        </w:rPr>
        <w:t>usw</w:t>
      </w:r>
      <w:proofErr w:type="spellEnd"/>
      <w:r w:rsidRPr="00C451B5">
        <w:rPr>
          <w:lang w:val="en-GB"/>
        </w:rPr>
        <w:t>.</w:t>
      </w:r>
    </w:p>
    <w:p w14:paraId="0A0677A4" w14:textId="0DDA81FC" w:rsidR="00533410" w:rsidRPr="00533410" w:rsidRDefault="00533410" w:rsidP="00533410">
      <w:pPr>
        <w:divId w:val="1711612644"/>
        <w:rPr>
          <w:b/>
          <w:bCs/>
        </w:rPr>
      </w:pPr>
      <w:proofErr w:type="spellStart"/>
      <w:r w:rsidRPr="00533410">
        <w:rPr>
          <w:b/>
          <w:bCs/>
        </w:rPr>
        <w:t>TagHelpers</w:t>
      </w:r>
      <w:proofErr w:type="spellEnd"/>
    </w:p>
    <w:p w14:paraId="35288BA5" w14:textId="657911B5" w:rsidR="00533410" w:rsidRPr="00533410" w:rsidRDefault="00533410" w:rsidP="00533410">
      <w:pPr>
        <w:divId w:val="1711612644"/>
      </w:pPr>
      <w:r w:rsidRPr="00533410">
        <w:t>Tag Helpers ermöglichen C# Code an HTML Tags zu binden.</w:t>
      </w:r>
      <w:r w:rsidRPr="00533410">
        <w:rPr>
          <w:noProof/>
        </w:rPr>
        <w:t xml:space="preserve"> </w:t>
      </w:r>
      <w:r w:rsidRPr="00E9649C">
        <w:rPr>
          <w:noProof/>
          <w:lang w:val="en-GB"/>
        </w:rPr>
        <w:drawing>
          <wp:inline distT="0" distB="0" distL="0" distR="0" wp14:anchorId="30F3BF08" wp14:editId="11F4554C">
            <wp:extent cx="1594485" cy="192405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1434" w14:textId="77777777" w:rsidR="00533410" w:rsidRPr="00533410" w:rsidRDefault="00533410" w:rsidP="00533410">
      <w:pPr>
        <w:divId w:val="1711612644"/>
      </w:pPr>
      <w:r w:rsidRPr="00533410">
        <w:rPr>
          <w:b/>
          <w:bCs/>
        </w:rPr>
        <w:t>Partial</w:t>
      </w:r>
      <w:r w:rsidRPr="00533410">
        <w:t xml:space="preserve">: dummer </w:t>
      </w:r>
      <w:proofErr w:type="spellStart"/>
      <w:r w:rsidRPr="00533410">
        <w:t>Component</w:t>
      </w:r>
      <w:proofErr w:type="spellEnd"/>
    </w:p>
    <w:p w14:paraId="6C4DF1DE" w14:textId="0141257C" w:rsidR="00533410" w:rsidRPr="00533410" w:rsidRDefault="00533410" w:rsidP="00533410">
      <w:pPr>
        <w:divId w:val="1711612644"/>
      </w:pPr>
      <w:proofErr w:type="spellStart"/>
      <w:r w:rsidRPr="00533410">
        <w:rPr>
          <w:b/>
          <w:bCs/>
        </w:rPr>
        <w:t>ViewComponents</w:t>
      </w:r>
      <w:proofErr w:type="spellEnd"/>
      <w:r w:rsidRPr="00533410">
        <w:t xml:space="preserve">: bessere </w:t>
      </w:r>
      <w:proofErr w:type="spellStart"/>
      <w:r w:rsidRPr="00533410">
        <w:t>Partials</w:t>
      </w:r>
      <w:proofErr w:type="spellEnd"/>
      <w:r w:rsidRPr="00533410">
        <w:t xml:space="preserve"> (</w:t>
      </w:r>
      <w:proofErr w:type="spellStart"/>
      <w:r w:rsidRPr="00533410">
        <w:t>Component</w:t>
      </w:r>
      <w:proofErr w:type="spellEnd"/>
      <w:r w:rsidRPr="00533410">
        <w:t xml:space="preserve"> wie bei A</w:t>
      </w:r>
      <w:r w:rsidR="00FF0AF3">
        <w:t>n</w:t>
      </w:r>
      <w:r w:rsidRPr="00533410">
        <w:t>g</w:t>
      </w:r>
      <w:r w:rsidR="00FF0AF3">
        <w:t>ular</w:t>
      </w:r>
      <w:r w:rsidRPr="00533410">
        <w:t xml:space="preserve"> oder </w:t>
      </w:r>
      <w:proofErr w:type="spellStart"/>
      <w:r w:rsidRPr="00533410">
        <w:t>React</w:t>
      </w:r>
      <w:proofErr w:type="spellEnd"/>
      <w:r w:rsidRPr="00533410">
        <w:t>)</w:t>
      </w:r>
    </w:p>
    <w:p w14:paraId="0544CFE8" w14:textId="77777777" w:rsidR="00533410" w:rsidRPr="00533410" w:rsidRDefault="00533410" w:rsidP="00533410">
      <w:pPr>
        <w:divId w:val="1711612644"/>
      </w:pPr>
      <w:proofErr w:type="spellStart"/>
      <w:r w:rsidRPr="00533410">
        <w:rPr>
          <w:b/>
          <w:bCs/>
        </w:rPr>
        <w:t>ViewData</w:t>
      </w:r>
      <w:proofErr w:type="spellEnd"/>
      <w:r w:rsidRPr="00533410">
        <w:t xml:space="preserve">: Daten werden im </w:t>
      </w:r>
      <w:proofErr w:type="spellStart"/>
      <w:r w:rsidRPr="00533410">
        <w:t>LayoutTree</w:t>
      </w:r>
      <w:proofErr w:type="spellEnd"/>
      <w:r w:rsidRPr="00533410">
        <w:t xml:space="preserve"> verfügbar</w:t>
      </w:r>
    </w:p>
    <w:p w14:paraId="3BE8AD4E" w14:textId="77777777" w:rsidR="00533410" w:rsidRPr="00533410" w:rsidRDefault="00533410" w:rsidP="00533410">
      <w:pPr>
        <w:divId w:val="1711612644"/>
      </w:pPr>
      <w:proofErr w:type="spellStart"/>
      <w:r w:rsidRPr="00533410">
        <w:rPr>
          <w:b/>
          <w:bCs/>
        </w:rPr>
        <w:t>TempData</w:t>
      </w:r>
      <w:proofErr w:type="spellEnd"/>
      <w:r w:rsidRPr="00533410">
        <w:rPr>
          <w:b/>
          <w:bCs/>
        </w:rPr>
        <w:t>:</w:t>
      </w:r>
      <w:r w:rsidRPr="00533410">
        <w:t xml:space="preserve"> Wert wird in Cookie gespeichert, Refresh OK</w:t>
      </w:r>
    </w:p>
    <w:p w14:paraId="684D61C0" w14:textId="77777777" w:rsidR="00533410" w:rsidRDefault="00533410" w:rsidP="00533410">
      <w:pPr>
        <w:divId w:val="1711612644"/>
        <w:rPr>
          <w:b/>
          <w:bCs/>
        </w:rPr>
      </w:pPr>
      <w:proofErr w:type="spellStart"/>
      <w:r w:rsidRPr="008B3A75">
        <w:rPr>
          <w:b/>
          <w:bCs/>
        </w:rPr>
        <w:t>Index.cshtml</w:t>
      </w:r>
      <w:proofErr w:type="spellEnd"/>
    </w:p>
    <w:p w14:paraId="7BABE979" w14:textId="77777777" w:rsidR="00533410" w:rsidRPr="009468D9" w:rsidRDefault="00533410" w:rsidP="00533410">
      <w:pPr>
        <w:divId w:val="1711612644"/>
        <w:rPr>
          <w:b/>
          <w:bCs/>
        </w:rPr>
      </w:pPr>
      <w:r w:rsidRPr="009468D9">
        <w:rPr>
          <w:b/>
          <w:bCs/>
        </w:rPr>
        <w:t>AJAX</w:t>
      </w:r>
    </w:p>
    <w:p w14:paraId="52704423" w14:textId="0B4D7BBE" w:rsidR="00934CC3" w:rsidRPr="009468D9" w:rsidRDefault="00533410" w:rsidP="00533410">
      <w:pPr>
        <w:divId w:val="1711612644"/>
      </w:pPr>
      <w:r>
        <w:t xml:space="preserve">Query </w:t>
      </w:r>
      <w:proofErr w:type="spellStart"/>
      <w:r>
        <w:t>Unobtrusive</w:t>
      </w:r>
      <w:proofErr w:type="spellEnd"/>
      <w:r>
        <w:t xml:space="preserve"> AJAX"-Library ermöglicht es Form-Requests ohne eigenen JavaScript Code zu definieren.</w:t>
      </w:r>
    </w:p>
    <w:p w14:paraId="1948BFF7" w14:textId="54022647" w:rsidR="00533410" w:rsidRPr="007031BD" w:rsidRDefault="009B35E0" w:rsidP="00715BFB">
      <w:pPr>
        <w:pStyle w:val="TitelZusammenfassung"/>
        <w:divId w:val="1711612644"/>
        <w:rPr>
          <w:lang w:val="en-GB"/>
        </w:rPr>
      </w:pPr>
      <w:proofErr w:type="spellStart"/>
      <w:r w:rsidRPr="007031BD">
        <w:rPr>
          <w:lang w:val="en-GB"/>
        </w:rPr>
        <w:t>Beispiel</w:t>
      </w:r>
      <w:proofErr w:type="spellEnd"/>
      <w:r w:rsidRPr="007031BD">
        <w:rPr>
          <w:lang w:val="en-GB"/>
        </w:rPr>
        <w:t xml:space="preserve"> </w:t>
      </w:r>
      <w:r w:rsidR="00934CC3" w:rsidRPr="007031BD">
        <w:rPr>
          <w:lang w:val="en-GB"/>
        </w:rPr>
        <w:t>ASP.NET Page Ajax</w:t>
      </w:r>
    </w:p>
    <w:p w14:paraId="73A48E2B" w14:textId="22F92FCD" w:rsidR="009B35E0" w:rsidRPr="00934CC3" w:rsidRDefault="00EF3023" w:rsidP="00934CC3">
      <w:pPr>
        <w:shd w:val="clear" w:color="auto" w:fill="F8F8F8"/>
        <w:divId w:val="1711612644"/>
        <w:rPr>
          <w:sz w:val="10"/>
          <w:szCs w:val="10"/>
          <w:lang w:val="en-GB"/>
        </w:rPr>
      </w:pPr>
      <w:r w:rsidRPr="001B2E2B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@page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1B2E2B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@model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1B2E2B">
        <w:rPr>
          <w:rFonts w:ascii="Courier New" w:hAnsi="Courier New" w:cs="Courier New"/>
          <w:b/>
          <w:color w:val="445588"/>
          <w:sz w:val="10"/>
          <w:szCs w:val="10"/>
          <w:lang w:val="en-GB"/>
        </w:rPr>
        <w:t>IndexModel</w:t>
      </w:r>
      <w:proofErr w:type="spellEnd"/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1B2E2B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>//VM Type -&gt; var Model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proofErr w:type="spellStart"/>
      <w:r w:rsidRPr="001B2E2B">
        <w:rPr>
          <w:rFonts w:ascii="Courier New" w:hAnsi="Courier New" w:cs="Courier New"/>
          <w:b/>
          <w:color w:val="445588"/>
          <w:sz w:val="10"/>
          <w:szCs w:val="10"/>
          <w:lang w:val="en-GB"/>
        </w:rPr>
        <w:t>ViewData</w:t>
      </w:r>
      <w:proofErr w:type="spellEnd"/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[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"Title"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] = 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"Home page"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}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&lt;form asp-page=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proofErr w:type="spellStart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Bmi</w:t>
      </w:r>
      <w:proofErr w:type="spellEnd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data-ajax=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"true"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data-ajax-method=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"GET"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data-ajax-mode=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"replace"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data-ajax-update=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"#result"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&lt;div 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class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"form-row"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</w:t>
      </w:r>
      <w:r w:rsidR="0029355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&lt;div 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class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"form-group col-md-6"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="0029355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&lt;label asp-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for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"@</w:t>
      </w:r>
      <w:proofErr w:type="spellStart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Model.Bmi.Height</w:t>
      </w:r>
      <w:proofErr w:type="spellEnd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&gt;&lt;/label&gt;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&lt;input asp-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for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"@</w:t>
      </w:r>
      <w:proofErr w:type="spellStart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Model.Bmi.Height</w:t>
      </w:r>
      <w:proofErr w:type="spellEnd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r w:rsidR="002A266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name=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"height"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class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"form-control"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</w:t>
      </w:r>
      <w:r w:rsidR="00982F36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&lt;/div&gt;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</w:t>
      </w:r>
      <w:r w:rsidR="00982F36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&lt;div 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class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"form-group col-md-6"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</w:t>
      </w:r>
      <w:r w:rsidR="00982F36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&lt;label asp-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for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"@</w:t>
      </w:r>
      <w:proofErr w:type="spellStart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Model.Bmi.Weight</w:t>
      </w:r>
      <w:proofErr w:type="spellEnd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&gt;&lt;/label&gt;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</w:t>
      </w:r>
      <w:r w:rsidR="00982F36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&lt;input asp-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for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"@</w:t>
      </w:r>
      <w:proofErr w:type="spellStart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Model.Bmi.Weight</w:t>
      </w:r>
      <w:proofErr w:type="spellEnd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name=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"weight"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class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"form-control"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/&gt;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</w:t>
      </w:r>
      <w:r w:rsidR="00982F36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&lt;/div&gt;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="00982F36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&lt;/div&gt;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&lt;button 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type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"submit"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1B2E2B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class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proofErr w:type="spellStart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btn</w:t>
      </w:r>
      <w:proofErr w:type="spellEnd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 xml:space="preserve"> </w:t>
      </w:r>
      <w:proofErr w:type="spellStart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btn</w:t>
      </w:r>
      <w:proofErr w:type="spellEnd"/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-primary"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&gt;</w:t>
      </w:r>
      <w:r w:rsidRPr="001B2E2B">
        <w:rPr>
          <w:rFonts w:ascii="Courier New" w:hAnsi="Courier New" w:cs="Courier New"/>
          <w:b/>
          <w:color w:val="445588"/>
          <w:sz w:val="10"/>
          <w:szCs w:val="10"/>
          <w:lang w:val="en-GB"/>
        </w:rPr>
        <w:t>Submit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&lt;/button&gt;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&lt;/form&gt;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&lt;div id=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"result"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&gt;&lt;/div&gt;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1B2E2B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@section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1B2E2B">
        <w:rPr>
          <w:rFonts w:ascii="Courier New" w:hAnsi="Courier New" w:cs="Courier New"/>
          <w:b/>
          <w:color w:val="445588"/>
          <w:sz w:val="10"/>
          <w:szCs w:val="10"/>
          <w:lang w:val="en-GB"/>
        </w:rPr>
        <w:t>Scripts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t>{&lt;script src=</w:t>
      </w:r>
      <w:r w:rsidRPr="001B2E2B">
        <w:rPr>
          <w:rFonts w:ascii="Courier New" w:hAnsi="Courier New" w:cs="Courier New"/>
          <w:color w:val="DD1144"/>
          <w:sz w:val="10"/>
          <w:szCs w:val="10"/>
          <w:lang w:val="en-GB"/>
        </w:rPr>
        <w:t>"https://cdn.jsdelivr.net/npm/jquery-ajax-unobtrusive@3.2.6/dist/jquery.unobtrusive-ajax.min.js"</w:t>
      </w:r>
      <w:r w:rsidRPr="001B2E2B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script&gt;}</w:t>
      </w:r>
    </w:p>
    <w:p w14:paraId="0AEEF59F" w14:textId="77777777" w:rsidR="009B35E0" w:rsidRPr="009B35E0" w:rsidRDefault="009B35E0" w:rsidP="009B35E0">
      <w:pPr>
        <w:divId w:val="1711612644"/>
        <w:rPr>
          <w:b/>
          <w:bCs/>
          <w:lang w:val="en-GB"/>
        </w:rPr>
      </w:pPr>
      <w:proofErr w:type="spellStart"/>
      <w:r w:rsidRPr="009B35E0">
        <w:rPr>
          <w:b/>
          <w:bCs/>
          <w:lang w:val="en-GB"/>
        </w:rPr>
        <w:t>Index.cshtml.cs</w:t>
      </w:r>
      <w:proofErr w:type="spellEnd"/>
    </w:p>
    <w:p w14:paraId="0C517AC1" w14:textId="10F08516" w:rsidR="009B35E0" w:rsidRPr="00934CC3" w:rsidRDefault="00934CC3" w:rsidP="00934CC3">
      <w:pPr>
        <w:shd w:val="clear" w:color="auto" w:fill="F8F8F8"/>
        <w:divId w:val="1711612644"/>
        <w:rPr>
          <w:sz w:val="10"/>
          <w:szCs w:val="10"/>
          <w:lang w:val="en-GB"/>
        </w:rPr>
      </w:pP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class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990073"/>
          <w:sz w:val="10"/>
          <w:szCs w:val="10"/>
          <w:lang w:val="en-GB"/>
        </w:rPr>
        <w:t>IndexModel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: </w:t>
      </w:r>
      <w:proofErr w:type="spellStart"/>
      <w:r w:rsidRPr="00934CC3">
        <w:rPr>
          <w:rFonts w:ascii="Courier New" w:hAnsi="Courier New" w:cs="Courier New"/>
          <w:color w:val="990073"/>
          <w:sz w:val="10"/>
          <w:szCs w:val="10"/>
          <w:lang w:val="en-GB"/>
        </w:rPr>
        <w:t>PageModel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{ </w:t>
      </w:r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>//</w:t>
      </w:r>
      <w:proofErr w:type="spellStart"/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>Aufbereitung</w:t>
      </w:r>
      <w:proofErr w:type="spellEnd"/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 xml:space="preserve"> der </w:t>
      </w:r>
      <w:proofErr w:type="spellStart"/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>Daten</w:t>
      </w:r>
      <w:proofErr w:type="spellEnd"/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 xml:space="preserve"> für View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{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get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;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set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; } = new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(){Height = </w:t>
      </w:r>
      <w:r w:rsidRPr="00934CC3">
        <w:rPr>
          <w:rFonts w:ascii="Courier New" w:hAnsi="Courier New" w:cs="Courier New"/>
          <w:color w:val="008080"/>
          <w:sz w:val="10"/>
          <w:szCs w:val="10"/>
          <w:lang w:val="en-GB"/>
        </w:rPr>
        <w:t>170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, Weight = </w:t>
      </w:r>
      <w:r w:rsidRPr="00934CC3">
        <w:rPr>
          <w:rFonts w:ascii="Courier New" w:hAnsi="Courier New" w:cs="Courier New"/>
          <w:color w:val="008080"/>
          <w:sz w:val="10"/>
          <w:szCs w:val="10"/>
          <w:lang w:val="en-GB"/>
        </w:rPr>
        <w:t>80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}; 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934CC3">
        <w:rPr>
          <w:rFonts w:ascii="Courier New" w:hAnsi="Courier New" w:cs="Courier New"/>
          <w:color w:val="0086B3"/>
          <w:sz w:val="10"/>
          <w:szCs w:val="10"/>
          <w:lang w:val="en-GB"/>
        </w:rPr>
        <w:t>void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OnGet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(){ }}</w:t>
      </w:r>
    </w:p>
    <w:p w14:paraId="2CDEF51D" w14:textId="77777777" w:rsidR="009B35E0" w:rsidRPr="009B35E0" w:rsidRDefault="009B35E0" w:rsidP="009B35E0">
      <w:pPr>
        <w:divId w:val="1711612644"/>
        <w:rPr>
          <w:b/>
          <w:bCs/>
          <w:lang w:val="en-GB"/>
        </w:rPr>
      </w:pPr>
      <w:proofErr w:type="spellStart"/>
      <w:r w:rsidRPr="009B35E0">
        <w:rPr>
          <w:b/>
          <w:bCs/>
          <w:lang w:val="en-GB"/>
        </w:rPr>
        <w:t>Bmi.cshtml</w:t>
      </w:r>
      <w:proofErr w:type="spellEnd"/>
    </w:p>
    <w:p w14:paraId="1AD3284C" w14:textId="176A3353" w:rsidR="009B35E0" w:rsidRPr="00934CC3" w:rsidRDefault="00934CC3" w:rsidP="00934CC3">
      <w:pPr>
        <w:shd w:val="clear" w:color="auto" w:fill="F8F8F8"/>
        <w:divId w:val="1711612644"/>
        <w:rPr>
          <w:sz w:val="10"/>
          <w:szCs w:val="10"/>
          <w:lang w:val="en-GB"/>
        </w:rPr>
      </w:pP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@page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@model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BmiRechner.Pages.BmiModel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@{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ViewData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[</w:t>
      </w:r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"Title"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] = </w:t>
      </w:r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proofErr w:type="spellStart"/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Bmi</w:t>
      </w:r>
      <w:proofErr w:type="spellEnd"/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Layout = </w:t>
      </w:r>
      <w:r w:rsidRPr="00934CC3">
        <w:rPr>
          <w:rFonts w:ascii="Courier New" w:hAnsi="Courier New" w:cs="Courier New"/>
          <w:color w:val="008080"/>
          <w:sz w:val="10"/>
          <w:szCs w:val="10"/>
          <w:lang w:val="en-GB"/>
        </w:rPr>
        <w:t>null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}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@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if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(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Model.WrongData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){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&lt;strong&gt;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Falsche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Daten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!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&lt;/strong&gt;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}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else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double value =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Model.BmiValue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var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data =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new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[]{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new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{Text = </w:t>
      </w:r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proofErr w:type="spellStart"/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starkes</w:t>
      </w:r>
      <w:proofErr w:type="spellEnd"/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Untergewicht</w:t>
      </w:r>
      <w:proofErr w:type="spellEnd"/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, Max = </w:t>
      </w:r>
      <w:r w:rsidRPr="00934CC3">
        <w:rPr>
          <w:rFonts w:ascii="Courier New" w:hAnsi="Courier New" w:cs="Courier New"/>
          <w:color w:val="008080"/>
          <w:sz w:val="10"/>
          <w:szCs w:val="10"/>
          <w:lang w:val="en-GB"/>
        </w:rPr>
        <w:t>16.0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}};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&lt;table class=</w:t>
      </w:r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"table"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&lt;caption&gt;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Ihr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BMI: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&lt;span class=</w:t>
      </w:r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"badge"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@value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&lt;/span&gt;&lt;/caption&gt;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</w:t>
      </w:r>
      <w:proofErr w:type="spellStart"/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thead</w:t>
      </w:r>
      <w:proofErr w:type="spellEnd"/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&lt;tr&gt;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</w:t>
      </w:r>
      <w:proofErr w:type="spellStart"/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th</w:t>
      </w:r>
      <w:proofErr w:type="spellEnd"/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&gt;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Beschreibung</w:t>
      </w:r>
      <w:proofErr w:type="spellEnd"/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&lt;/</w:t>
      </w:r>
      <w:proofErr w:type="spellStart"/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th</w:t>
      </w:r>
      <w:proofErr w:type="spellEnd"/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&lt;/tr&gt;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&lt;/</w:t>
      </w:r>
      <w:proofErr w:type="spellStart"/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thead</w:t>
      </w:r>
      <w:proofErr w:type="spellEnd"/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&gt;</w:t>
      </w:r>
      <w:r w:rsidRPr="00120F8C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@{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 double old = 0;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 foreach (var entry in data)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 {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&lt;tr class=</w:t>
      </w:r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 xml:space="preserve">"@(value &gt; old &amp;&amp; value &lt;= </w:t>
      </w:r>
      <w:proofErr w:type="spellStart"/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>entry.Max</w:t>
      </w:r>
      <w:proofErr w:type="spellEnd"/>
      <w:r w:rsidRPr="00934CC3">
        <w:rPr>
          <w:rFonts w:ascii="Courier New" w:hAnsi="Courier New" w:cs="Courier New"/>
          <w:color w:val="DD1144"/>
          <w:sz w:val="10"/>
          <w:szCs w:val="10"/>
          <w:lang w:val="en-GB"/>
        </w:rPr>
        <w:t xml:space="preserve"> ? "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active" : "")"&gt;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        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&lt;td&gt;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@entry.Text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&lt;/td&gt;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    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&lt;/tr&gt;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old =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entry.Max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;}}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</w:t>
      </w:r>
      <w:r w:rsidRPr="00934CC3">
        <w:rPr>
          <w:rFonts w:ascii="Courier New" w:hAnsi="Courier New" w:cs="Courier New"/>
          <w:color w:val="000080"/>
          <w:sz w:val="10"/>
          <w:szCs w:val="10"/>
          <w:lang w:val="en-GB"/>
        </w:rPr>
        <w:t>&lt;/table&gt;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}</w:t>
      </w:r>
    </w:p>
    <w:p w14:paraId="31BDA515" w14:textId="77777777" w:rsidR="009B35E0" w:rsidRPr="009B35E0" w:rsidRDefault="009B35E0" w:rsidP="009B35E0">
      <w:pPr>
        <w:divId w:val="1711612644"/>
        <w:rPr>
          <w:b/>
          <w:bCs/>
          <w:lang w:val="en-GB"/>
        </w:rPr>
      </w:pPr>
      <w:proofErr w:type="spellStart"/>
      <w:r w:rsidRPr="009B35E0">
        <w:rPr>
          <w:b/>
          <w:bCs/>
          <w:lang w:val="en-GB"/>
        </w:rPr>
        <w:t>Bmi.cshtml.cs</w:t>
      </w:r>
      <w:proofErr w:type="spellEnd"/>
    </w:p>
    <w:p w14:paraId="794E068C" w14:textId="0E98DB77" w:rsidR="009B35E0" w:rsidRDefault="00934CC3" w:rsidP="00934CC3">
      <w:pPr>
        <w:shd w:val="clear" w:color="auto" w:fill="F8F8F8"/>
        <w:divId w:val="1711612644"/>
        <w:rPr>
          <w:rFonts w:ascii="Courier New" w:hAnsi="Courier New" w:cs="Courier New"/>
          <w:color w:val="333333"/>
          <w:sz w:val="10"/>
          <w:szCs w:val="10"/>
          <w:lang w:val="en-GB"/>
        </w:rPr>
      </w:pP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class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BmiModel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: </w:t>
      </w:r>
      <w:proofErr w:type="spellStart"/>
      <w:r w:rsidRPr="00934CC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PageModel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private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readonly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IBmiService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_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bmiService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BmiModel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(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IBmiService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bmiService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){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_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bmiService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=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bmiService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;}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 xml:space="preserve">// Properties </w:t>
      </w:r>
      <w:proofErr w:type="spellStart"/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>werden</w:t>
      </w:r>
      <w:proofErr w:type="spellEnd"/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 xml:space="preserve"> 1:1 </w:t>
      </w:r>
      <w:proofErr w:type="spellStart"/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>übergeben</w:t>
      </w:r>
      <w:proofErr w:type="spellEnd"/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 xml:space="preserve"> -&gt; </w:t>
      </w:r>
      <w:proofErr w:type="spellStart"/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>ModelBinding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[</w:t>
      </w:r>
      <w:proofErr w:type="spellStart"/>
      <w:r w:rsidRPr="00934CC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BindProperty</w:t>
      </w:r>
      <w:proofErr w:type="spellEnd"/>
      <w:r w:rsidRPr="00934CC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(</w:t>
      </w:r>
      <w:proofErr w:type="spellStart"/>
      <w:r w:rsidRPr="00934CC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SupportsGet</w:t>
      </w:r>
      <w:proofErr w:type="spellEnd"/>
      <w:r w:rsidRPr="00934CC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 xml:space="preserve"> = true)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]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{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get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;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set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 }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bool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WrongData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{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get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;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set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 }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double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BmiValue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{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get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;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set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 }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void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934CC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OnGet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(){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="00650FD5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 xml:space="preserve">        </w:t>
      </w:r>
      <w:r w:rsidRPr="00934CC3">
        <w:rPr>
          <w:rFonts w:ascii="Courier New" w:hAnsi="Courier New" w:cs="Courier New"/>
          <w:i/>
          <w:color w:val="999988"/>
          <w:sz w:val="10"/>
          <w:szCs w:val="10"/>
          <w:lang w:val="en-GB"/>
        </w:rPr>
        <w:t>// Validation des Models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if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(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ModelState.IsValid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){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BmiValue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= _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bmiService.Calculcate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(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Bmi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);}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   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else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{</w:t>
      </w:r>
      <w:proofErr w:type="spellStart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WrongData</w:t>
      </w:r>
      <w:proofErr w:type="spellEnd"/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= </w:t>
      </w:r>
      <w:r w:rsidRPr="00934CC3">
        <w:rPr>
          <w:rFonts w:ascii="Courier New" w:hAnsi="Courier New" w:cs="Courier New"/>
          <w:color w:val="008080"/>
          <w:sz w:val="10"/>
          <w:szCs w:val="10"/>
          <w:lang w:val="en-GB"/>
        </w:rPr>
        <w:t>true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;}}}</w:t>
      </w:r>
    </w:p>
    <w:p w14:paraId="5F98487F" w14:textId="38F761C8" w:rsidR="004846D5" w:rsidRPr="001E3BF7" w:rsidRDefault="004846D5" w:rsidP="004846D5">
      <w:pPr>
        <w:divId w:val="1711612644"/>
        <w:rPr>
          <w:b/>
          <w:bCs/>
          <w:sz w:val="10"/>
          <w:szCs w:val="10"/>
        </w:rPr>
      </w:pPr>
      <w:proofErr w:type="spellStart"/>
      <w:r w:rsidRPr="001E3BF7">
        <w:rPr>
          <w:b/>
          <w:bCs/>
        </w:rPr>
        <w:t>Startup.cs</w:t>
      </w:r>
      <w:proofErr w:type="spellEnd"/>
      <w:r w:rsidR="001E3BF7" w:rsidRPr="001E3BF7">
        <w:rPr>
          <w:b/>
          <w:bCs/>
        </w:rPr>
        <w:t xml:space="preserve"> </w:t>
      </w:r>
      <w:r w:rsidR="001E3BF7" w:rsidRPr="001E3BF7">
        <w:t xml:space="preserve">(Mit </w:t>
      </w:r>
      <w:proofErr w:type="spellStart"/>
      <w:r w:rsidR="001E3BF7" w:rsidRPr="001E3BF7">
        <w:t>Swagger</w:t>
      </w:r>
      <w:proofErr w:type="spellEnd"/>
      <w:r w:rsidR="001E3BF7" w:rsidRPr="001E3BF7">
        <w:t xml:space="preserve"> und Routing für API)</w:t>
      </w:r>
    </w:p>
    <w:p w14:paraId="1A70F413" w14:textId="45C19E81" w:rsidR="00BE71A1" w:rsidRPr="001E3BF7" w:rsidRDefault="0057205D" w:rsidP="001E3BF7">
      <w:pPr>
        <w:shd w:val="clear" w:color="auto" w:fill="F8F8F8"/>
        <w:divId w:val="1711612644"/>
        <w:rPr>
          <w:sz w:val="10"/>
          <w:szCs w:val="10"/>
        </w:rPr>
      </w:pP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public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void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ConfigureServices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IServiceCollection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services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){ 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services.AddSwaggerGen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() ;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services.AddMvc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();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services.AddTransient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&lt;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IBmiService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,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BmiService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&gt;</w:t>
      </w:r>
      <w:r w:rsidRPr="001E3BF7">
        <w:rPr>
          <w:rFonts w:ascii="Courier New" w:hAnsi="Courier New" w:cs="Courier New"/>
          <w:color w:val="008080"/>
          <w:sz w:val="10"/>
          <w:szCs w:val="10"/>
        </w:rPr>
        <w:t>()</w:t>
      </w:r>
      <w:r w:rsidRPr="001E3BF7">
        <w:rPr>
          <w:rFonts w:ascii="Courier New" w:hAnsi="Courier New" w:cs="Courier New"/>
          <w:color w:val="333333"/>
          <w:sz w:val="10"/>
          <w:szCs w:val="10"/>
        </w:rPr>
        <w:t>;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 xml:space="preserve">}    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public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void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Configure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IApplicationBuilder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app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,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IWebHostEnvironment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env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){         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app.UseStaticFiles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();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app.UseSwagger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();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app.UseSwaggerUI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options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 =&gt;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>{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options.SwaggerEndpoint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</w:t>
      </w:r>
      <w:r w:rsidRPr="001E3BF7">
        <w:rPr>
          <w:rFonts w:ascii="Courier New" w:hAnsi="Courier New" w:cs="Courier New"/>
          <w:color w:val="DD1144"/>
          <w:sz w:val="10"/>
          <w:szCs w:val="10"/>
        </w:rPr>
        <w:t>"/</w:t>
      </w:r>
      <w:proofErr w:type="spellStart"/>
      <w:r w:rsidRPr="001E3BF7">
        <w:rPr>
          <w:rFonts w:ascii="Courier New" w:hAnsi="Courier New" w:cs="Courier New"/>
          <w:color w:val="DD1144"/>
          <w:sz w:val="10"/>
          <w:szCs w:val="10"/>
        </w:rPr>
        <w:t>swagger</w:t>
      </w:r>
      <w:proofErr w:type="spellEnd"/>
      <w:r w:rsidRPr="001E3BF7">
        <w:rPr>
          <w:rFonts w:ascii="Courier New" w:hAnsi="Courier New" w:cs="Courier New"/>
          <w:color w:val="DD1144"/>
          <w:sz w:val="10"/>
          <w:szCs w:val="10"/>
        </w:rPr>
        <w:t>/v1/</w:t>
      </w:r>
      <w:proofErr w:type="spellStart"/>
      <w:r w:rsidRPr="001E3BF7">
        <w:rPr>
          <w:rFonts w:ascii="Courier New" w:hAnsi="Courier New" w:cs="Courier New"/>
          <w:color w:val="DD1144"/>
          <w:sz w:val="10"/>
          <w:szCs w:val="10"/>
        </w:rPr>
        <w:t>swagger.json</w:t>
      </w:r>
      <w:proofErr w:type="spellEnd"/>
      <w:r w:rsidRPr="001E3BF7">
        <w:rPr>
          <w:rFonts w:ascii="Courier New" w:hAnsi="Courier New" w:cs="Courier New"/>
          <w:color w:val="DD1144"/>
          <w:sz w:val="10"/>
          <w:szCs w:val="10"/>
        </w:rPr>
        <w:t>"</w:t>
      </w:r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, </w:t>
      </w:r>
      <w:r w:rsidRPr="001E3BF7">
        <w:rPr>
          <w:rFonts w:ascii="Courier New" w:hAnsi="Courier New" w:cs="Courier New"/>
          <w:color w:val="DD1144"/>
          <w:sz w:val="10"/>
          <w:szCs w:val="10"/>
        </w:rPr>
        <w:t>"My API V1"</w:t>
      </w:r>
      <w:r w:rsidRPr="001E3BF7">
        <w:rPr>
          <w:rFonts w:ascii="Courier New" w:hAnsi="Courier New" w:cs="Courier New"/>
          <w:color w:val="333333"/>
          <w:sz w:val="10"/>
          <w:szCs w:val="10"/>
        </w:rPr>
        <w:t>);});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app.UseRouting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();</w:t>
      </w:r>
      <w:r w:rsidRPr="001E3BF7">
        <w:rPr>
          <w:rFonts w:ascii="Courier New" w:hAnsi="Courier New" w:cs="Courier New"/>
          <w:color w:val="333333"/>
          <w:sz w:val="10"/>
          <w:szCs w:val="10"/>
        </w:rPr>
        <w:br/>
        <w:t xml:space="preserve"> 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app.UseEndpoints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endpoints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 xml:space="preserve"> =&gt;{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endpoints.MapControllers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();</w:t>
      </w:r>
      <w:r w:rsidR="001E3BF7" w:rsidRPr="001E3BF7">
        <w:rPr>
          <w:rFonts w:ascii="Courier New" w:hAnsi="Courier New" w:cs="Courier New"/>
          <w:color w:val="333333"/>
          <w:sz w:val="10"/>
          <w:szCs w:val="10"/>
        </w:rPr>
        <w:t xml:space="preserve"> </w:t>
      </w:r>
      <w:proofErr w:type="spellStart"/>
      <w:r w:rsidRPr="001E3BF7">
        <w:rPr>
          <w:rFonts w:ascii="Courier New" w:hAnsi="Courier New" w:cs="Courier New"/>
          <w:color w:val="333333"/>
          <w:sz w:val="10"/>
          <w:szCs w:val="10"/>
        </w:rPr>
        <w:t>endpoints.MapRazorPages</w:t>
      </w:r>
      <w:proofErr w:type="spellEnd"/>
      <w:r w:rsidRPr="001E3BF7">
        <w:rPr>
          <w:rFonts w:ascii="Courier New" w:hAnsi="Courier New" w:cs="Courier New"/>
          <w:color w:val="333333"/>
          <w:sz w:val="10"/>
          <w:szCs w:val="10"/>
        </w:rPr>
        <w:t>();});}</w:t>
      </w:r>
    </w:p>
    <w:p w14:paraId="1A750766" w14:textId="338E812C" w:rsidR="00551272" w:rsidRPr="00551272" w:rsidRDefault="00551272" w:rsidP="00551272">
      <w:pPr>
        <w:divId w:val="1711612644"/>
        <w:rPr>
          <w:b/>
          <w:bCs/>
          <w:lang w:val="en-GB"/>
        </w:rPr>
      </w:pPr>
      <w:r>
        <w:rPr>
          <w:b/>
          <w:bCs/>
          <w:lang w:val="en-GB"/>
        </w:rPr>
        <w:t>_</w:t>
      </w:r>
      <w:proofErr w:type="spellStart"/>
      <w:r w:rsidRPr="00551272">
        <w:rPr>
          <w:b/>
          <w:bCs/>
          <w:lang w:val="en-GB"/>
        </w:rPr>
        <w:t>Layout.cshtml</w:t>
      </w:r>
      <w:proofErr w:type="spellEnd"/>
    </w:p>
    <w:p w14:paraId="377AF809" w14:textId="5CDB9007" w:rsidR="004846D5" w:rsidRPr="00D46C12" w:rsidRDefault="00D46C12" w:rsidP="00D46C12">
      <w:pPr>
        <w:shd w:val="clear" w:color="auto" w:fill="F8F8F8"/>
        <w:divId w:val="1711612644"/>
        <w:rPr>
          <w:sz w:val="10"/>
          <w:szCs w:val="10"/>
          <w:lang w:val="en-GB"/>
        </w:rPr>
      </w:pPr>
      <w:r w:rsidRPr="00D46C12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&lt;!DOCTYPE html&gt;</w:t>
      </w:r>
      <w:r w:rsidRPr="00D46C12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D46C12">
        <w:rPr>
          <w:rFonts w:ascii="Courier New" w:hAnsi="Courier New" w:cs="Courier New"/>
          <w:color w:val="000080"/>
          <w:sz w:val="10"/>
          <w:szCs w:val="10"/>
          <w:lang w:val="en-GB"/>
        </w:rPr>
        <w:t>&lt;html&gt;&lt;head&gt;&lt;title&gt;</w:t>
      </w:r>
      <w:r w:rsidRPr="00D46C12">
        <w:rPr>
          <w:rFonts w:ascii="Courier New" w:hAnsi="Courier New" w:cs="Courier New"/>
          <w:color w:val="333333"/>
          <w:sz w:val="10"/>
          <w:szCs w:val="10"/>
          <w:lang w:val="en-GB"/>
        </w:rPr>
        <w:t>@ViewData["Title"]</w:t>
      </w:r>
      <w:r w:rsidRPr="00D46C12">
        <w:rPr>
          <w:rFonts w:ascii="Courier New" w:hAnsi="Courier New" w:cs="Courier New"/>
          <w:color w:val="000080"/>
          <w:sz w:val="10"/>
          <w:szCs w:val="10"/>
          <w:lang w:val="en-GB"/>
        </w:rPr>
        <w:t>&lt;/title&gt;&lt;/head&gt;</w:t>
      </w:r>
      <w:r w:rsidRPr="00D46C12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D46C12">
        <w:rPr>
          <w:rFonts w:ascii="Courier New" w:hAnsi="Courier New" w:cs="Courier New"/>
          <w:color w:val="000080"/>
          <w:sz w:val="10"/>
          <w:szCs w:val="10"/>
          <w:lang w:val="en-GB"/>
        </w:rPr>
        <w:t>&lt;body&gt;</w:t>
      </w:r>
      <w:r w:rsidRPr="00D46C12">
        <w:rPr>
          <w:rFonts w:ascii="Courier New" w:hAnsi="Courier New" w:cs="Courier New"/>
          <w:color w:val="333333"/>
          <w:sz w:val="10"/>
          <w:szCs w:val="10"/>
          <w:lang w:val="en-GB"/>
        </w:rPr>
        <w:t>@RenderBody()</w:t>
      </w:r>
      <w:r w:rsidRPr="00D46C12">
        <w:rPr>
          <w:rFonts w:ascii="Courier New" w:hAnsi="Courier New" w:cs="Courier New"/>
          <w:color w:val="000080"/>
          <w:sz w:val="10"/>
          <w:szCs w:val="10"/>
          <w:lang w:val="en-GB"/>
        </w:rPr>
        <w:t>&lt;/body&gt;&lt;/html&gt;</w:t>
      </w:r>
    </w:p>
    <w:p w14:paraId="415E1581" w14:textId="77777777" w:rsidR="009B35E0" w:rsidRPr="009B35E0" w:rsidRDefault="009B35E0" w:rsidP="009B35E0">
      <w:pPr>
        <w:divId w:val="1711612644"/>
        <w:rPr>
          <w:b/>
          <w:bCs/>
          <w:lang w:val="en-GB"/>
        </w:rPr>
      </w:pPr>
      <w:r w:rsidRPr="009B35E0">
        <w:rPr>
          <w:b/>
          <w:bCs/>
          <w:lang w:val="en-GB"/>
        </w:rPr>
        <w:t>Validation</w:t>
      </w:r>
    </w:p>
    <w:p w14:paraId="450797C6" w14:textId="6FF9F1DE" w:rsidR="009B35E0" w:rsidRPr="00274ECC" w:rsidRDefault="00934CC3" w:rsidP="00274ECC">
      <w:pPr>
        <w:shd w:val="clear" w:color="auto" w:fill="F8F8F8"/>
        <w:divId w:val="1711612644"/>
        <w:rPr>
          <w:sz w:val="10"/>
          <w:szCs w:val="10"/>
          <w:lang w:val="en-GB"/>
        </w:rPr>
      </w:pP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[</w:t>
      </w:r>
      <w:r w:rsidRPr="00934CC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Display(Name = "Pizza Name")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]   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[</w:t>
      </w:r>
      <w:proofErr w:type="spellStart"/>
      <w:r w:rsidRPr="00934CC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StringLength</w:t>
      </w:r>
      <w:proofErr w:type="spellEnd"/>
      <w:r w:rsidRPr="00934CC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 xml:space="preserve">(20, </w:t>
      </w:r>
      <w:proofErr w:type="spellStart"/>
      <w:r w:rsidRPr="00934CC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MinimumLength</w:t>
      </w:r>
      <w:proofErr w:type="spellEnd"/>
      <w:r w:rsidRPr="00934CC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 xml:space="preserve"> = 3)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]     [Required]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string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Name {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get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; </w:t>
      </w:r>
      <w:r w:rsidRPr="00934CC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set</w:t>
      </w:r>
      <w:r w:rsidRPr="00934CC3">
        <w:rPr>
          <w:rFonts w:ascii="Courier New" w:hAnsi="Courier New" w:cs="Courier New"/>
          <w:color w:val="333333"/>
          <w:sz w:val="10"/>
          <w:szCs w:val="10"/>
          <w:lang w:val="en-GB"/>
        </w:rPr>
        <w:t>; }</w:t>
      </w:r>
    </w:p>
    <w:p w14:paraId="2685FC9B" w14:textId="54A7387A" w:rsidR="00274ECC" w:rsidRPr="00730FCF" w:rsidRDefault="00CB23DE" w:rsidP="00715BFB">
      <w:pPr>
        <w:pStyle w:val="TitelZusammenfassung"/>
        <w:divId w:val="1711612644"/>
      </w:pPr>
      <w:r w:rsidRPr="00730FCF">
        <w:t>ASP.NET EF Core</w:t>
      </w:r>
    </w:p>
    <w:p w14:paraId="3FAC2DF6" w14:textId="77777777" w:rsidR="000C1C5A" w:rsidRDefault="000C1C5A" w:rsidP="000C1C5A">
      <w:pPr>
        <w:divId w:val="1711612644"/>
      </w:pPr>
      <w:r>
        <w:t>OR-Mapper, Code First, Sehr viel Konvention.</w:t>
      </w:r>
    </w:p>
    <w:p w14:paraId="4B6C1706" w14:textId="77777777" w:rsidR="000C1C5A" w:rsidRDefault="000C1C5A" w:rsidP="000C1C5A">
      <w:pPr>
        <w:divId w:val="1711612644"/>
      </w:pPr>
      <w:proofErr w:type="spellStart"/>
      <w:r>
        <w:t>DbContext</w:t>
      </w:r>
      <w:proofErr w:type="spellEnd"/>
      <w:r>
        <w:t xml:space="preserve"> in Startup für DI registrieren mit Optionen die auf </w:t>
      </w:r>
      <w:proofErr w:type="spellStart"/>
      <w:r>
        <w:t>ConnectionString</w:t>
      </w:r>
      <w:proofErr w:type="spellEnd"/>
      <w:r>
        <w:t xml:space="preserve"> in </w:t>
      </w:r>
      <w:proofErr w:type="spellStart"/>
      <w:r>
        <w:t>appsettings.json</w:t>
      </w:r>
      <w:proofErr w:type="spellEnd"/>
      <w:r>
        <w:t xml:space="preserve"> verweisen.</w:t>
      </w:r>
    </w:p>
    <w:p w14:paraId="0CBC2729" w14:textId="77777777" w:rsidR="000C1C5A" w:rsidRDefault="000C1C5A" w:rsidP="000C1C5A">
      <w:pPr>
        <w:divId w:val="1711612644"/>
        <w:rPr>
          <w:b/>
          <w:bCs/>
        </w:rPr>
      </w:pPr>
      <w:proofErr w:type="spellStart"/>
      <w:r w:rsidRPr="00AD7BDC">
        <w:rPr>
          <w:b/>
          <w:bCs/>
        </w:rPr>
        <w:t>Migrations</w:t>
      </w:r>
      <w:proofErr w:type="spellEnd"/>
    </w:p>
    <w:p w14:paraId="29370B8A" w14:textId="51F31BBF" w:rsidR="000C1C5A" w:rsidRPr="00E62D98" w:rsidRDefault="000C1C5A" w:rsidP="000C1C5A">
      <w:pPr>
        <w:divId w:val="1711612644"/>
      </w:pPr>
      <w:proofErr w:type="spellStart"/>
      <w:r w:rsidRPr="00E62D98">
        <w:t>Migrations</w:t>
      </w:r>
      <w:proofErr w:type="spellEnd"/>
      <w:r w:rsidRPr="00E62D98">
        <w:t xml:space="preserve"> kann das Datenbank Schema inkrementell aktualisiert werden</w:t>
      </w:r>
      <w:r>
        <w:t xml:space="preserve">. </w:t>
      </w:r>
      <w:proofErr w:type="spellStart"/>
      <w:r>
        <w:t>Prod</w:t>
      </w:r>
      <w:proofErr w:type="spellEnd"/>
      <w:r>
        <w:t>. Deploy. ohne ganze DB abreissen</w:t>
      </w:r>
    </w:p>
    <w:p w14:paraId="3FC27716" w14:textId="77777777" w:rsidR="000C1C5A" w:rsidRDefault="000C1C5A" w:rsidP="000C1C5A">
      <w:pPr>
        <w:divId w:val="1711612644"/>
      </w:pPr>
      <w:proofErr w:type="spellStart"/>
      <w:r w:rsidRPr="00E8371A">
        <w:rPr>
          <w:highlight w:val="lightGray"/>
        </w:rPr>
        <w:t>dotnet</w:t>
      </w:r>
      <w:proofErr w:type="spellEnd"/>
      <w:r w:rsidRPr="00E8371A">
        <w:rPr>
          <w:highlight w:val="lightGray"/>
        </w:rPr>
        <w:t xml:space="preserve"> </w:t>
      </w:r>
      <w:proofErr w:type="spellStart"/>
      <w:r w:rsidRPr="00E8371A">
        <w:rPr>
          <w:highlight w:val="lightGray"/>
        </w:rPr>
        <w:t>ef</w:t>
      </w:r>
      <w:proofErr w:type="spellEnd"/>
      <w:r w:rsidRPr="00E8371A">
        <w:rPr>
          <w:highlight w:val="lightGray"/>
        </w:rPr>
        <w:t xml:space="preserve"> </w:t>
      </w:r>
      <w:proofErr w:type="spellStart"/>
      <w:r w:rsidRPr="00E8371A">
        <w:rPr>
          <w:highlight w:val="lightGray"/>
        </w:rPr>
        <w:t>migrations</w:t>
      </w:r>
      <w:proofErr w:type="spellEnd"/>
      <w:r w:rsidRPr="00E8371A">
        <w:rPr>
          <w:highlight w:val="lightGray"/>
        </w:rPr>
        <w:t xml:space="preserve"> </w:t>
      </w:r>
      <w:proofErr w:type="spellStart"/>
      <w:r w:rsidRPr="00E8371A">
        <w:rPr>
          <w:highlight w:val="lightGray"/>
        </w:rPr>
        <w:t>add</w:t>
      </w:r>
      <w:proofErr w:type="spellEnd"/>
      <w:r w:rsidRPr="00E8371A">
        <w:rPr>
          <w:highlight w:val="lightGray"/>
        </w:rPr>
        <w:t xml:space="preserve"> </w:t>
      </w:r>
      <w:proofErr w:type="spellStart"/>
      <w:r w:rsidRPr="00E8371A">
        <w:rPr>
          <w:highlight w:val="lightGray"/>
        </w:rPr>
        <w:t>init</w:t>
      </w:r>
      <w:proofErr w:type="spellEnd"/>
      <w:r>
        <w:t xml:space="preserve"> </w:t>
      </w:r>
      <w:r>
        <w:sym w:font="Wingdings" w:char="F0E0"/>
      </w:r>
      <w:r>
        <w:t xml:space="preserve"> erstellt </w:t>
      </w:r>
      <w:proofErr w:type="spellStart"/>
      <w:r>
        <w:t>Migrations</w:t>
      </w:r>
      <w:proofErr w:type="spellEnd"/>
    </w:p>
    <w:p w14:paraId="225F6B8C" w14:textId="77777777" w:rsidR="000C1C5A" w:rsidRDefault="000C1C5A" w:rsidP="000C1C5A">
      <w:pPr>
        <w:divId w:val="1711612644"/>
      </w:pPr>
      <w:r>
        <w:t>Ausführen: in Konsole, Skript oder im Startup für Development.</w:t>
      </w:r>
    </w:p>
    <w:p w14:paraId="41ADAA8F" w14:textId="206C7E12" w:rsidR="000C1C5A" w:rsidRDefault="005530EA" w:rsidP="003E09DF">
      <w:pPr>
        <w:pStyle w:val="TitelZusammenfassung"/>
        <w:divId w:val="1711612644"/>
      </w:pPr>
      <w:r>
        <w:t xml:space="preserve">ASP.NET </w:t>
      </w:r>
      <w:r w:rsidR="000C1C5A">
        <w:t>Identity Management</w:t>
      </w:r>
    </w:p>
    <w:p w14:paraId="3E74FB7A" w14:textId="77777777" w:rsidR="000C1C5A" w:rsidRPr="005530EA" w:rsidRDefault="000C1C5A" w:rsidP="000C1C5A">
      <w:pPr>
        <w:divId w:val="1711612644"/>
        <w:rPr>
          <w:u w:val="single"/>
        </w:rPr>
      </w:pPr>
      <w:r w:rsidRPr="005530EA">
        <w:rPr>
          <w:u w:val="single"/>
        </w:rPr>
        <w:t>Authentication (Wer bin ich? Identifikation)</w:t>
      </w:r>
    </w:p>
    <w:p w14:paraId="28E054C2" w14:textId="77777777" w:rsidR="000C1C5A" w:rsidRDefault="000C1C5A" w:rsidP="000C1C5A">
      <w:pPr>
        <w:divId w:val="1711612644"/>
      </w:pPr>
      <w:r w:rsidRPr="00730FCF">
        <w:rPr>
          <w:rFonts w:ascii="Courier New" w:hAnsi="Courier New" w:cs="Courier New"/>
          <w:color w:val="000080"/>
          <w:sz w:val="10"/>
          <w:szCs w:val="10"/>
        </w:rPr>
        <w:t>[</w:t>
      </w:r>
      <w:proofErr w:type="spellStart"/>
      <w:r w:rsidRPr="00730FCF">
        <w:rPr>
          <w:rFonts w:ascii="Courier New" w:hAnsi="Courier New" w:cs="Courier New"/>
          <w:color w:val="000080"/>
          <w:sz w:val="10"/>
          <w:szCs w:val="10"/>
        </w:rPr>
        <w:t>Authorize</w:t>
      </w:r>
      <w:proofErr w:type="spellEnd"/>
      <w:r w:rsidRPr="00730FCF">
        <w:rPr>
          <w:rFonts w:ascii="Courier New" w:hAnsi="Courier New" w:cs="Courier New"/>
          <w:color w:val="000080"/>
          <w:sz w:val="10"/>
          <w:szCs w:val="10"/>
        </w:rPr>
        <w:t>]</w:t>
      </w:r>
      <w:r>
        <w:t xml:space="preserve"> = User muss authentifiziert sein. (Action oder Controller).</w:t>
      </w:r>
    </w:p>
    <w:p w14:paraId="41205D5C" w14:textId="77777777" w:rsidR="000C1C5A" w:rsidRDefault="000C1C5A" w:rsidP="000C1C5A">
      <w:pPr>
        <w:divId w:val="1711612644"/>
      </w:pPr>
      <w:r w:rsidRPr="00730FCF">
        <w:rPr>
          <w:rFonts w:ascii="Courier New" w:hAnsi="Courier New" w:cs="Courier New"/>
          <w:color w:val="000080"/>
          <w:sz w:val="10"/>
          <w:szCs w:val="10"/>
        </w:rPr>
        <w:t>[</w:t>
      </w:r>
      <w:proofErr w:type="spellStart"/>
      <w:r w:rsidRPr="00730FCF">
        <w:rPr>
          <w:rFonts w:ascii="Courier New" w:hAnsi="Courier New" w:cs="Courier New"/>
          <w:color w:val="000080"/>
          <w:sz w:val="10"/>
          <w:szCs w:val="10"/>
        </w:rPr>
        <w:t>AllowAnonymous</w:t>
      </w:r>
      <w:proofErr w:type="spellEnd"/>
      <w:r w:rsidRPr="00730FCF">
        <w:rPr>
          <w:rFonts w:ascii="Courier New" w:hAnsi="Courier New" w:cs="Courier New"/>
          <w:color w:val="000080"/>
          <w:sz w:val="10"/>
          <w:szCs w:val="10"/>
        </w:rPr>
        <w:t>]</w:t>
      </w:r>
      <w:r>
        <w:t xml:space="preserve"> = Action ok für anonymer Zugriff</w:t>
      </w:r>
    </w:p>
    <w:p w14:paraId="11AA65D2" w14:textId="77777777" w:rsidR="000C1C5A" w:rsidRPr="00730FCF" w:rsidRDefault="000C1C5A" w:rsidP="000C1C5A">
      <w:pPr>
        <w:divId w:val="1711612644"/>
        <w:rPr>
          <w:b/>
          <w:bCs/>
          <w:lang w:val="en-GB"/>
        </w:rPr>
      </w:pPr>
      <w:proofErr w:type="spellStart"/>
      <w:r w:rsidRPr="00730FCF">
        <w:rPr>
          <w:b/>
          <w:bCs/>
          <w:lang w:val="en-GB"/>
        </w:rPr>
        <w:t>User.Identity</w:t>
      </w:r>
      <w:proofErr w:type="spellEnd"/>
    </w:p>
    <w:p w14:paraId="5110E322" w14:textId="77777777" w:rsidR="000C1C5A" w:rsidRPr="00730FCF" w:rsidRDefault="000C1C5A" w:rsidP="000C1C5A">
      <w:pPr>
        <w:divId w:val="1711612644"/>
        <w:rPr>
          <w:lang w:val="en-GB"/>
        </w:rPr>
      </w:pPr>
      <w:proofErr w:type="spellStart"/>
      <w:r w:rsidRPr="00730FCF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this.User</w:t>
      </w:r>
      <w:proofErr w:type="spellEnd"/>
      <w:r w:rsidRPr="00730FCF">
        <w:rPr>
          <w:lang w:val="en-GB"/>
        </w:rPr>
        <w:t xml:space="preserve"> = </w:t>
      </w:r>
      <w:proofErr w:type="spellStart"/>
      <w:r w:rsidRPr="00730FCF">
        <w:rPr>
          <w:lang w:val="en-GB"/>
        </w:rPr>
        <w:t>eingeloggter</w:t>
      </w:r>
      <w:proofErr w:type="spellEnd"/>
      <w:r w:rsidRPr="00730FCF">
        <w:rPr>
          <w:lang w:val="en-GB"/>
        </w:rPr>
        <w:t xml:space="preserve"> User (</w:t>
      </w:r>
      <w:proofErr w:type="spellStart"/>
      <w:r w:rsidRPr="00730FCF">
        <w:rPr>
          <w:b/>
          <w:bCs/>
          <w:lang w:val="en-GB"/>
        </w:rPr>
        <w:t>ClaimsPrincipal</w:t>
      </w:r>
      <w:proofErr w:type="spellEnd"/>
      <w:r w:rsidRPr="00730FCF">
        <w:rPr>
          <w:lang w:val="en-GB"/>
        </w:rPr>
        <w:t>)</w:t>
      </w:r>
    </w:p>
    <w:p w14:paraId="0FE671E3" w14:textId="77777777" w:rsidR="000C1C5A" w:rsidRPr="003E09DF" w:rsidRDefault="000C1C5A" w:rsidP="000C1C5A">
      <w:pPr>
        <w:divId w:val="1711612644"/>
        <w:rPr>
          <w:lang w:val="en-GB"/>
        </w:rPr>
      </w:pPr>
      <w:r w:rsidRPr="003E09DF">
        <w:rPr>
          <w:lang w:val="en-GB"/>
        </w:rPr>
        <w:t xml:space="preserve">Claim </w:t>
      </w:r>
      <w:proofErr w:type="spellStart"/>
      <w:r w:rsidRPr="003E09DF">
        <w:rPr>
          <w:lang w:val="en-GB"/>
        </w:rPr>
        <w:t>beinhaltet</w:t>
      </w:r>
      <w:proofErr w:type="spellEnd"/>
      <w:r w:rsidRPr="003E09DF">
        <w:rPr>
          <w:lang w:val="en-GB"/>
        </w:rPr>
        <w:t xml:space="preserve"> Statement </w:t>
      </w:r>
      <w:proofErr w:type="spellStart"/>
      <w:r w:rsidRPr="003E09DF">
        <w:rPr>
          <w:lang w:val="en-GB"/>
        </w:rPr>
        <w:t>über</w:t>
      </w:r>
      <w:proofErr w:type="spellEnd"/>
      <w:r w:rsidRPr="003E09DF">
        <w:rPr>
          <w:lang w:val="en-GB"/>
        </w:rPr>
        <w:t xml:space="preserve"> User</w:t>
      </w:r>
    </w:p>
    <w:p w14:paraId="16ABBF79" w14:textId="00BB0710" w:rsidR="000C1C5A" w:rsidRPr="00730FCF" w:rsidRDefault="005530EA" w:rsidP="005530EA">
      <w:pPr>
        <w:shd w:val="clear" w:color="auto" w:fill="F8F8F8"/>
        <w:divId w:val="1711612644"/>
        <w:rPr>
          <w:sz w:val="10"/>
          <w:szCs w:val="10"/>
          <w:lang w:val="en-GB"/>
        </w:rPr>
      </w:pPr>
      <w:proofErr w:type="spellStart"/>
      <w:r w:rsidRPr="00730FCF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User</w:t>
      </w:r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.FindFirstValue</w:t>
      </w:r>
      <w:proofErr w:type="spellEnd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(</w:t>
      </w:r>
      <w:proofErr w:type="spellStart"/>
      <w:r w:rsidRPr="00730FCF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ClaimTypes</w:t>
      </w:r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.NameIdentifier</w:t>
      </w:r>
      <w:proofErr w:type="spellEnd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);</w:t>
      </w:r>
    </w:p>
    <w:p w14:paraId="55DD4CAA" w14:textId="77777777" w:rsidR="000C1C5A" w:rsidRPr="003E09DF" w:rsidRDefault="000C1C5A" w:rsidP="000C1C5A">
      <w:pPr>
        <w:divId w:val="1711612644"/>
        <w:rPr>
          <w:b/>
          <w:bCs/>
          <w:lang w:val="en-GB"/>
        </w:rPr>
      </w:pPr>
      <w:r w:rsidRPr="003E09DF">
        <w:rPr>
          <w:b/>
          <w:bCs/>
          <w:lang w:val="en-GB"/>
        </w:rPr>
        <w:t xml:space="preserve">Authorization (Was </w:t>
      </w:r>
      <w:proofErr w:type="spellStart"/>
      <w:r w:rsidRPr="003E09DF">
        <w:rPr>
          <w:b/>
          <w:bCs/>
          <w:lang w:val="en-GB"/>
        </w:rPr>
        <w:t>darf</w:t>
      </w:r>
      <w:proofErr w:type="spellEnd"/>
      <w:r w:rsidRPr="003E09DF">
        <w:rPr>
          <w:b/>
          <w:bCs/>
          <w:lang w:val="en-GB"/>
        </w:rPr>
        <w:t xml:space="preserve"> ich?)</w:t>
      </w:r>
    </w:p>
    <w:p w14:paraId="25D2E914" w14:textId="77777777" w:rsidR="000C1C5A" w:rsidRPr="002A61DA" w:rsidRDefault="000C1C5A" w:rsidP="000C1C5A">
      <w:pPr>
        <w:divId w:val="1711612644"/>
        <w:rPr>
          <w:u w:val="single"/>
          <w:lang w:val="en-GB"/>
        </w:rPr>
      </w:pPr>
      <w:proofErr w:type="spellStart"/>
      <w:r w:rsidRPr="002A61DA">
        <w:rPr>
          <w:u w:val="single"/>
          <w:lang w:val="en-GB"/>
        </w:rPr>
        <w:t>Lösung</w:t>
      </w:r>
      <w:proofErr w:type="spellEnd"/>
      <w:r w:rsidRPr="002A61DA">
        <w:rPr>
          <w:u w:val="single"/>
          <w:lang w:val="en-GB"/>
        </w:rPr>
        <w:t xml:space="preserve"> 1 Attribute:</w:t>
      </w:r>
    </w:p>
    <w:p w14:paraId="098FA485" w14:textId="16AD4A4C" w:rsidR="000C1C5A" w:rsidRPr="0086736D" w:rsidRDefault="0086736D" w:rsidP="0086736D">
      <w:pPr>
        <w:shd w:val="clear" w:color="auto" w:fill="F8F8F8"/>
        <w:divId w:val="1711612644"/>
        <w:rPr>
          <w:sz w:val="10"/>
          <w:szCs w:val="10"/>
          <w:lang w:val="en-GB"/>
        </w:rPr>
      </w:pPr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>[</w:t>
      </w:r>
      <w:r w:rsidRPr="0086736D">
        <w:rPr>
          <w:rFonts w:ascii="Courier New" w:hAnsi="Courier New" w:cs="Courier New"/>
          <w:color w:val="000080"/>
          <w:sz w:val="10"/>
          <w:szCs w:val="10"/>
          <w:lang w:val="en-GB"/>
        </w:rPr>
        <w:t>Authorize</w:t>
      </w:r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>(</w:t>
      </w:r>
      <w:r w:rsidRPr="0086736D">
        <w:rPr>
          <w:rFonts w:ascii="Courier New" w:hAnsi="Courier New" w:cs="Courier New"/>
          <w:color w:val="000080"/>
          <w:sz w:val="10"/>
          <w:szCs w:val="10"/>
          <w:lang w:val="en-GB"/>
        </w:rPr>
        <w:t>Roles</w:t>
      </w:r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= </w:t>
      </w:r>
      <w:r w:rsidRPr="0086736D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proofErr w:type="spellStart"/>
      <w:r w:rsidRPr="0086736D">
        <w:rPr>
          <w:rFonts w:ascii="Courier New" w:hAnsi="Courier New" w:cs="Courier New"/>
          <w:color w:val="DD1144"/>
          <w:sz w:val="10"/>
          <w:szCs w:val="10"/>
          <w:lang w:val="en-GB"/>
        </w:rPr>
        <w:t>Admin,PowerUser</w:t>
      </w:r>
      <w:proofErr w:type="spellEnd"/>
      <w:r w:rsidRPr="0086736D">
        <w:rPr>
          <w:rFonts w:ascii="Courier New" w:hAnsi="Courier New" w:cs="Courier New"/>
          <w:color w:val="DD1144"/>
          <w:sz w:val="10"/>
          <w:szCs w:val="10"/>
          <w:lang w:val="en-GB"/>
        </w:rPr>
        <w:t>"</w:t>
      </w:r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>)]</w:t>
      </w:r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[</w:t>
      </w:r>
      <w:r w:rsidRPr="0086736D">
        <w:rPr>
          <w:rFonts w:ascii="Courier New" w:hAnsi="Courier New" w:cs="Courier New"/>
          <w:color w:val="000080"/>
          <w:sz w:val="10"/>
          <w:szCs w:val="10"/>
          <w:lang w:val="en-GB"/>
        </w:rPr>
        <w:t>Authorize</w:t>
      </w:r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>(</w:t>
      </w:r>
      <w:r w:rsidRPr="0086736D">
        <w:rPr>
          <w:rFonts w:ascii="Courier New" w:hAnsi="Courier New" w:cs="Courier New"/>
          <w:color w:val="000080"/>
          <w:sz w:val="10"/>
          <w:szCs w:val="10"/>
          <w:lang w:val="en-GB"/>
        </w:rPr>
        <w:t>Policy</w:t>
      </w:r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= </w:t>
      </w:r>
      <w:r w:rsidRPr="0086736D">
        <w:rPr>
          <w:rFonts w:ascii="Courier New" w:hAnsi="Courier New" w:cs="Courier New"/>
          <w:color w:val="DD1144"/>
          <w:sz w:val="10"/>
          <w:szCs w:val="10"/>
          <w:lang w:val="en-GB"/>
        </w:rPr>
        <w:t>"OlderThan18,Founders"</w:t>
      </w:r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>)]</w:t>
      </w:r>
    </w:p>
    <w:p w14:paraId="6DE85E26" w14:textId="77777777" w:rsidR="002A61DA" w:rsidRPr="00730FCF" w:rsidRDefault="002A61DA" w:rsidP="002A61DA">
      <w:pPr>
        <w:divId w:val="1711612644"/>
        <w:rPr>
          <w:u w:val="single"/>
          <w:lang w:val="en-GB"/>
        </w:rPr>
      </w:pPr>
      <w:proofErr w:type="spellStart"/>
      <w:r w:rsidRPr="00730FCF">
        <w:rPr>
          <w:u w:val="single"/>
          <w:lang w:val="en-GB"/>
        </w:rPr>
        <w:t>Lösung</w:t>
      </w:r>
      <w:proofErr w:type="spellEnd"/>
      <w:r w:rsidRPr="00730FCF">
        <w:rPr>
          <w:u w:val="single"/>
          <w:lang w:val="en-GB"/>
        </w:rPr>
        <w:t xml:space="preserve"> 2 Services:</w:t>
      </w:r>
    </w:p>
    <w:p w14:paraId="75D3A297" w14:textId="4D552387" w:rsidR="002A61DA" w:rsidRPr="00730FCF" w:rsidRDefault="0086736D" w:rsidP="0086736D">
      <w:pPr>
        <w:shd w:val="clear" w:color="auto" w:fill="F8F8F8"/>
        <w:divId w:val="1711612644"/>
        <w:rPr>
          <w:sz w:val="10"/>
          <w:szCs w:val="10"/>
          <w:lang w:val="en-GB"/>
        </w:rPr>
      </w:pPr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var</w:t>
      </w:r>
      <w:r w:rsidRPr="00730FCF">
        <w:rPr>
          <w:rFonts w:ascii="Courier New" w:hAnsi="Courier New" w:cs="Courier New"/>
          <w:color w:val="0086B3"/>
          <w:sz w:val="10"/>
          <w:szCs w:val="10"/>
          <w:lang w:val="en-GB"/>
        </w:rPr>
        <w:t xml:space="preserve"> user </w:t>
      </w:r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= await _</w:t>
      </w:r>
      <w:proofErr w:type="spellStart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userManager.GetUserAsync</w:t>
      </w:r>
      <w:proofErr w:type="spellEnd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(User);</w:t>
      </w:r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var </w:t>
      </w:r>
      <w:proofErr w:type="spellStart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isInRole</w:t>
      </w:r>
      <w:proofErr w:type="spellEnd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= await _</w:t>
      </w:r>
      <w:proofErr w:type="spellStart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userManager.IsInRoleAsync</w:t>
      </w:r>
      <w:proofErr w:type="spellEnd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(user, </w:t>
      </w:r>
      <w:r w:rsidRPr="00730FCF">
        <w:rPr>
          <w:rFonts w:ascii="Courier New" w:hAnsi="Courier New" w:cs="Courier New"/>
          <w:color w:val="DD1144"/>
          <w:sz w:val="10"/>
          <w:szCs w:val="10"/>
          <w:lang w:val="en-GB"/>
        </w:rPr>
        <w:t>"Admin"</w:t>
      </w:r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);</w:t>
      </w:r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var result = await _</w:t>
      </w:r>
      <w:proofErr w:type="spellStart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authorizationService.AuthorizeAsync</w:t>
      </w:r>
      <w:proofErr w:type="spellEnd"/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(User, </w:t>
      </w:r>
      <w:r w:rsidRPr="00730FCF">
        <w:rPr>
          <w:rFonts w:ascii="Courier New" w:hAnsi="Courier New" w:cs="Courier New"/>
          <w:color w:val="008080"/>
          <w:sz w:val="10"/>
          <w:szCs w:val="10"/>
          <w:lang w:val="en-GB"/>
        </w:rPr>
        <w:t>null</w:t>
      </w:r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, </w:t>
      </w:r>
      <w:r w:rsidRPr="00730FCF">
        <w:rPr>
          <w:rFonts w:ascii="Courier New" w:hAnsi="Courier New" w:cs="Courier New"/>
          <w:color w:val="DD1144"/>
          <w:sz w:val="10"/>
          <w:szCs w:val="10"/>
          <w:lang w:val="en-GB"/>
        </w:rPr>
        <w:t>"Founders"</w:t>
      </w:r>
      <w:r w:rsidRPr="00730FCF">
        <w:rPr>
          <w:rFonts w:ascii="Courier New" w:hAnsi="Courier New" w:cs="Courier New"/>
          <w:color w:val="333333"/>
          <w:sz w:val="10"/>
          <w:szCs w:val="10"/>
          <w:lang w:val="en-GB"/>
        </w:rPr>
        <w:t>);</w:t>
      </w:r>
    </w:p>
    <w:p w14:paraId="531183E6" w14:textId="77777777" w:rsidR="002A61DA" w:rsidRPr="002A61DA" w:rsidRDefault="002A61DA" w:rsidP="002A61DA">
      <w:pPr>
        <w:divId w:val="1711612644"/>
        <w:rPr>
          <w:u w:val="single"/>
          <w:lang w:val="en-GB"/>
        </w:rPr>
      </w:pPr>
      <w:proofErr w:type="spellStart"/>
      <w:r w:rsidRPr="002A61DA">
        <w:rPr>
          <w:u w:val="single"/>
          <w:lang w:val="en-GB"/>
        </w:rPr>
        <w:t>Lösung</w:t>
      </w:r>
      <w:proofErr w:type="spellEnd"/>
      <w:r w:rsidRPr="002A61DA">
        <w:rPr>
          <w:u w:val="single"/>
          <w:lang w:val="en-GB"/>
        </w:rPr>
        <w:t xml:space="preserve"> 3 Claims:</w:t>
      </w:r>
    </w:p>
    <w:p w14:paraId="42EBDF75" w14:textId="3B989E3A" w:rsidR="002A61DA" w:rsidRPr="0086736D" w:rsidRDefault="0086736D" w:rsidP="0086736D">
      <w:pPr>
        <w:shd w:val="clear" w:color="auto" w:fill="F8F8F8"/>
        <w:divId w:val="1711612644"/>
        <w:rPr>
          <w:sz w:val="10"/>
          <w:szCs w:val="10"/>
          <w:lang w:val="en-GB"/>
        </w:rPr>
      </w:pPr>
      <w:proofErr w:type="spellStart"/>
      <w:r w:rsidRPr="0086736D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User</w:t>
      </w:r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>.HasClaim</w:t>
      </w:r>
      <w:proofErr w:type="spellEnd"/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>(</w:t>
      </w:r>
      <w:proofErr w:type="spellStart"/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>ClaimTypes.</w:t>
      </w:r>
      <w:r w:rsidRPr="0086736D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Role</w:t>
      </w:r>
      <w:proofErr w:type="spellEnd"/>
      <w:r w:rsidRPr="0086736D">
        <w:rPr>
          <w:rFonts w:ascii="Courier New" w:hAnsi="Courier New" w:cs="Courier New"/>
          <w:color w:val="333333"/>
          <w:sz w:val="10"/>
          <w:szCs w:val="10"/>
          <w:lang w:val="en-GB"/>
        </w:rPr>
        <w:t>, "Admin")</w:t>
      </w:r>
    </w:p>
    <w:p w14:paraId="4BD43D3E" w14:textId="7F72D139" w:rsidR="00CB23DE" w:rsidRPr="00730FCF" w:rsidRDefault="00D1576F" w:rsidP="00715BFB">
      <w:pPr>
        <w:pStyle w:val="TitelZusammenfassung"/>
        <w:divId w:val="1711612644"/>
      </w:pPr>
      <w:r w:rsidRPr="00730FCF">
        <w:t>ASP.NET Unit Testing</w:t>
      </w:r>
    </w:p>
    <w:p w14:paraId="65C75BDC" w14:textId="7B609031" w:rsidR="00D1576F" w:rsidRDefault="00D1576F" w:rsidP="00D1576F">
      <w:pPr>
        <w:divId w:val="1711612644"/>
      </w:pPr>
      <w:proofErr w:type="spellStart"/>
      <w:r w:rsidRPr="00D1576F">
        <w:t>xUnit</w:t>
      </w:r>
      <w:proofErr w:type="spellEnd"/>
      <w:r w:rsidRPr="00D1576F">
        <w:t xml:space="preserve"> als Framework im </w:t>
      </w:r>
      <w:proofErr w:type="spellStart"/>
      <w:r w:rsidRPr="00D1576F">
        <w:t>seperaten</w:t>
      </w:r>
      <w:proofErr w:type="spellEnd"/>
      <w:r w:rsidRPr="00D1576F">
        <w:t xml:space="preserve"> Pr</w:t>
      </w:r>
      <w:r>
        <w:t xml:space="preserve">ojekt. </w:t>
      </w:r>
      <w:r w:rsidR="00D57116">
        <w:t>([Fact])</w:t>
      </w:r>
      <w:r w:rsidR="00D57116">
        <w:br/>
        <w:t xml:space="preserve">Einiges muss </w:t>
      </w:r>
      <w:proofErr w:type="spellStart"/>
      <w:r w:rsidR="00D57116">
        <w:t>gemockt</w:t>
      </w:r>
      <w:proofErr w:type="spellEnd"/>
      <w:r w:rsidR="00D57116">
        <w:t xml:space="preserve"> werden</w:t>
      </w:r>
      <w:r w:rsidR="00751201">
        <w:t xml:space="preserve">. Bei Datenbank wird meist einfach </w:t>
      </w:r>
      <w:proofErr w:type="spellStart"/>
      <w:r w:rsidR="00751201">
        <w:t>inMemory</w:t>
      </w:r>
      <w:proofErr w:type="spellEnd"/>
      <w:r w:rsidR="00751201">
        <w:t xml:space="preserve">-DB genutzt anstelle </w:t>
      </w:r>
      <w:proofErr w:type="spellStart"/>
      <w:r w:rsidR="00751201">
        <w:t>mocken</w:t>
      </w:r>
      <w:proofErr w:type="spellEnd"/>
      <w:r w:rsidR="00751201">
        <w:t xml:space="preserve">. </w:t>
      </w:r>
    </w:p>
    <w:p w14:paraId="341BB984" w14:textId="35F34D58" w:rsidR="00F8699C" w:rsidRPr="00E94F07" w:rsidRDefault="00F8699C" w:rsidP="00D1576F">
      <w:pPr>
        <w:divId w:val="1711612644"/>
      </w:pPr>
      <w:r w:rsidRPr="00E94F07">
        <w:t>Integration Test: Klass</w:t>
      </w:r>
      <w:r w:rsidR="00EE1C4C" w:rsidRPr="00E94F07">
        <w:t xml:space="preserve">e </w:t>
      </w:r>
      <w:r w:rsidRPr="00E94F07">
        <w:t>SUT</w:t>
      </w:r>
      <w:r w:rsidR="00FF0AF3" w:rsidRPr="00E94F07">
        <w:t xml:space="preserve"> mit Test-Web-Host.</w:t>
      </w:r>
      <w:r w:rsidR="00E94F07" w:rsidRPr="00E94F07">
        <w:t>(</w:t>
      </w:r>
      <w:proofErr w:type="spellStart"/>
      <w:r w:rsidR="00E94F07" w:rsidRPr="00E94F07">
        <w:t>Startup.cs</w:t>
      </w:r>
      <w:proofErr w:type="spellEnd"/>
      <w:r w:rsidR="00E94F07" w:rsidRPr="00E94F07">
        <w:t xml:space="preserve"> anpassen mög</w:t>
      </w:r>
      <w:r w:rsidR="00E94F07">
        <w:t>lich für Test</w:t>
      </w:r>
      <w:r w:rsidR="00DF33E7">
        <w:t xml:space="preserve">, wie auch eigenes </w:t>
      </w:r>
      <w:proofErr w:type="spellStart"/>
      <w:r w:rsidR="00DF33E7">
        <w:t>appsettings</w:t>
      </w:r>
      <w:proofErr w:type="spellEnd"/>
      <w:r w:rsidR="00DF33E7">
        <w:t>.</w:t>
      </w:r>
    </w:p>
    <w:p w14:paraId="6A9E0ACD" w14:textId="448B3EC7" w:rsidR="00730FCF" w:rsidRPr="009500E5" w:rsidRDefault="00730FCF" w:rsidP="00730FCF">
      <w:pPr>
        <w:pStyle w:val="TitelZusammenfassung"/>
        <w:divId w:val="1711612644"/>
      </w:pPr>
      <w:r w:rsidRPr="009500E5">
        <w:t>ASP.NET Web API</w:t>
      </w:r>
    </w:p>
    <w:p w14:paraId="1C90BB84" w14:textId="536988DD" w:rsidR="00120F8C" w:rsidRDefault="00120F8C" w:rsidP="00120F8C">
      <w:pPr>
        <w:divId w:val="1711612644"/>
      </w:pPr>
      <w:r w:rsidRPr="00B0238F">
        <w:rPr>
          <w:b/>
          <w:bCs/>
          <w:i/>
          <w:iCs/>
          <w:u w:val="single"/>
        </w:rPr>
        <w:t>API-Routing</w:t>
      </w:r>
      <w:r w:rsidRPr="00120F8C">
        <w:rPr>
          <w:i/>
          <w:iCs/>
          <w:u w:val="single"/>
        </w:rPr>
        <w:t>:</w:t>
      </w:r>
      <w:r>
        <w:t xml:space="preserve"> Funktioniert über Attribute, [Route] definiert einen neuen Eintrag im Router, [</w:t>
      </w:r>
      <w:proofErr w:type="spellStart"/>
      <w:r>
        <w:t>HttpMethod</w:t>
      </w:r>
      <w:proofErr w:type="spellEnd"/>
      <w:r>
        <w:t xml:space="preserve">] bei Actions ist </w:t>
      </w:r>
      <w:proofErr w:type="spellStart"/>
      <w:r>
        <w:t>required</w:t>
      </w:r>
      <w:proofErr w:type="spellEnd"/>
    </w:p>
    <w:p w14:paraId="5E1DD719" w14:textId="1A575496" w:rsidR="00730FCF" w:rsidRDefault="00120F8C" w:rsidP="00120F8C">
      <w:pPr>
        <w:divId w:val="1711612644"/>
      </w:pPr>
      <w:r>
        <w:t xml:space="preserve">Die Route </w:t>
      </w:r>
      <w:proofErr w:type="spellStart"/>
      <w:r>
        <w:t>für</w:t>
      </w:r>
      <w:proofErr w:type="spellEnd"/>
      <w:r>
        <w:t xml:space="preserve"> eine Action kann man direkt bei dieser definieren.</w:t>
      </w:r>
      <w:r w:rsidR="00EE1C4C" w:rsidRPr="00EE1C4C">
        <w:rPr>
          <w:noProof/>
        </w:rPr>
        <w:t xml:space="preserve"> </w:t>
      </w:r>
      <w:r w:rsidR="00EE1C4C" w:rsidRPr="003D0062">
        <w:rPr>
          <w:noProof/>
        </w:rPr>
        <w:drawing>
          <wp:inline distT="0" distB="0" distL="0" distR="0" wp14:anchorId="2354CDC5" wp14:editId="24A4AE03">
            <wp:extent cx="1220525" cy="547387"/>
            <wp:effectExtent l="0" t="0" r="0" b="5080"/>
            <wp:docPr id="19" name="Picture 1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imelin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509" cy="5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F513" w14:textId="649C62C4" w:rsidR="00F17F03" w:rsidRPr="00BE49B3" w:rsidRDefault="00F17F03" w:rsidP="00120F8C">
      <w:pPr>
        <w:divId w:val="1711612644"/>
        <w:rPr>
          <w:b/>
          <w:bCs/>
          <w:lang w:val="en-GB"/>
        </w:rPr>
      </w:pPr>
      <w:proofErr w:type="spellStart"/>
      <w:r w:rsidRPr="00BE49B3">
        <w:rPr>
          <w:b/>
          <w:bCs/>
          <w:lang w:val="en-GB"/>
        </w:rPr>
        <w:t>BmiController.cs</w:t>
      </w:r>
      <w:proofErr w:type="spellEnd"/>
    </w:p>
    <w:p w14:paraId="5B4AE1D1" w14:textId="77777777" w:rsidR="00F17F03" w:rsidRDefault="00F17F03" w:rsidP="00F17F03">
      <w:pPr>
        <w:shd w:val="clear" w:color="auto" w:fill="F8F8F8"/>
        <w:divId w:val="1711612644"/>
        <w:rPr>
          <w:rFonts w:ascii="Courier New" w:hAnsi="Courier New" w:cs="Courier New"/>
          <w:color w:val="333333"/>
          <w:sz w:val="10"/>
          <w:szCs w:val="10"/>
          <w:lang w:val="en-GB"/>
        </w:rPr>
      </w:pP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[</w:t>
      </w:r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Route("</w:t>
      </w:r>
      <w:proofErr w:type="spellStart"/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api</w:t>
      </w:r>
      <w:proofErr w:type="spellEnd"/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/[controller]")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]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>[</w:t>
      </w:r>
      <w:proofErr w:type="spellStart"/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ApiController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]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class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F17F0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BmiController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: </w:t>
      </w:r>
      <w:proofErr w:type="spellStart"/>
      <w:r w:rsidRPr="00F17F0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ControllerBase</w:t>
      </w:r>
      <w:proofErr w:type="spellEnd"/>
      <w:r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{    </w:t>
      </w:r>
      <w:r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</w:p>
    <w:p w14:paraId="53CAF645" w14:textId="1F6C1FFD" w:rsidR="00F17F03" w:rsidRPr="00F17F03" w:rsidRDefault="00F17F03" w:rsidP="00F17F03">
      <w:pPr>
        <w:shd w:val="clear" w:color="auto" w:fill="F8F8F8"/>
        <w:divId w:val="1711612644"/>
        <w:rPr>
          <w:sz w:val="10"/>
          <w:szCs w:val="10"/>
          <w:lang w:val="en-GB"/>
        </w:rPr>
      </w:pPr>
      <w:r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   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private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readonly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IBmiService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_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bmiService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;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F17F0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BmiController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(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IBmiService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bmiService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)</w:t>
      </w:r>
      <w:r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{_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bmiService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= 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bmiService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;}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[</w:t>
      </w:r>
      <w:proofErr w:type="spellStart"/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HttpGet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]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double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F17F0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Calculate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([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FromQuery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]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Bmi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data)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{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return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_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bmiService.Calculcate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(data);}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[</w:t>
      </w:r>
      <w:proofErr w:type="spellStart"/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HttpGet</w:t>
      </w:r>
      <w:proofErr w:type="spellEnd"/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("{</w:t>
      </w:r>
      <w:proofErr w:type="spellStart"/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id:int</w:t>
      </w:r>
      <w:proofErr w:type="spellEnd"/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}")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]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double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F17F0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GetById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(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int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id)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{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return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_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bmiService.Get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(id);}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[</w:t>
      </w:r>
      <w:proofErr w:type="spellStart"/>
      <w:r w:rsidRPr="00F17F03">
        <w:rPr>
          <w:rFonts w:ascii="Courier New" w:hAnsi="Courier New" w:cs="Courier New"/>
          <w:b/>
          <w:color w:val="999999"/>
          <w:sz w:val="10"/>
          <w:szCs w:val="10"/>
          <w:lang w:val="en-GB"/>
        </w:rPr>
        <w:t>HttpPost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]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br/>
        <w:t xml:space="preserve">    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public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double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</w:t>
      </w:r>
      <w:proofErr w:type="spellStart"/>
      <w:r w:rsidRPr="00F17F03">
        <w:rPr>
          <w:rFonts w:ascii="Courier New" w:hAnsi="Courier New" w:cs="Courier New"/>
          <w:b/>
          <w:color w:val="990000"/>
          <w:sz w:val="10"/>
          <w:szCs w:val="10"/>
          <w:lang w:val="en-GB"/>
        </w:rPr>
        <w:t>AddResult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([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FromBody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]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Bmi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data){</w:t>
      </w:r>
      <w:r w:rsidRPr="00F17F03">
        <w:rPr>
          <w:rFonts w:ascii="Courier New" w:hAnsi="Courier New" w:cs="Courier New"/>
          <w:b/>
          <w:color w:val="333333"/>
          <w:sz w:val="10"/>
          <w:szCs w:val="10"/>
          <w:lang w:val="en-GB"/>
        </w:rPr>
        <w:t>return</w:t>
      </w:r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 xml:space="preserve"> _</w:t>
      </w:r>
      <w:proofErr w:type="spellStart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bmiService.Add</w:t>
      </w:r>
      <w:proofErr w:type="spellEnd"/>
      <w:r w:rsidRPr="00F17F03">
        <w:rPr>
          <w:rFonts w:ascii="Courier New" w:hAnsi="Courier New" w:cs="Courier New"/>
          <w:color w:val="333333"/>
          <w:sz w:val="10"/>
          <w:szCs w:val="10"/>
          <w:lang w:val="en-GB"/>
        </w:rPr>
        <w:t>(data);}}</w:t>
      </w:r>
    </w:p>
    <w:p w14:paraId="44B347B6" w14:textId="6314F39C" w:rsidR="00495522" w:rsidRDefault="00EE1C4C" w:rsidP="00F17F03">
      <w:pPr>
        <w:divId w:val="1711612644"/>
      </w:pPr>
      <w:proofErr w:type="spellStart"/>
      <w:r w:rsidRPr="00B0238F">
        <w:rPr>
          <w:b/>
          <w:bCs/>
          <w:i/>
          <w:iCs/>
          <w:u w:val="single"/>
        </w:rPr>
        <w:t>Swagger</w:t>
      </w:r>
      <w:proofErr w:type="spellEnd"/>
      <w:r w:rsidRPr="00EE1C4C">
        <w:t>: Spezifikation für Dokumentation von R</w:t>
      </w:r>
      <w:r>
        <w:t xml:space="preserve">EST-API. Kann </w:t>
      </w:r>
      <w:r w:rsidR="00E24EDB">
        <w:t>automatisch generiert werden</w:t>
      </w:r>
      <w:r w:rsidR="003D52CC">
        <w:t xml:space="preserve"> durch Service </w:t>
      </w:r>
      <w:proofErr w:type="spellStart"/>
      <w:r w:rsidR="003D52CC">
        <w:t>SwaggerGen</w:t>
      </w:r>
      <w:proofErr w:type="spellEnd"/>
      <w:r w:rsidR="003D52CC">
        <w:t xml:space="preserve">. UI ebenfalls integrierbar via Middleware </w:t>
      </w:r>
      <w:proofErr w:type="spellStart"/>
      <w:r w:rsidR="003D52CC">
        <w:t>SwaggerUI</w:t>
      </w:r>
      <w:proofErr w:type="spellEnd"/>
      <w:r w:rsidR="003D52CC">
        <w:t>.</w:t>
      </w:r>
    </w:p>
    <w:p w14:paraId="5449448E" w14:textId="02851D18" w:rsidR="00B52E78" w:rsidRDefault="003D52CC" w:rsidP="00B52E78">
      <w:pPr>
        <w:divId w:val="1711612644"/>
      </w:pPr>
      <w:r w:rsidRPr="00B0238F">
        <w:rPr>
          <w:b/>
          <w:bCs/>
          <w:i/>
          <w:iCs/>
          <w:u w:val="single"/>
        </w:rPr>
        <w:t xml:space="preserve">Rest </w:t>
      </w:r>
      <w:proofErr w:type="spellStart"/>
      <w:r w:rsidRPr="00B0238F">
        <w:rPr>
          <w:b/>
          <w:bCs/>
          <w:i/>
          <w:iCs/>
          <w:u w:val="single"/>
        </w:rPr>
        <w:t>Hateoas</w:t>
      </w:r>
      <w:proofErr w:type="spellEnd"/>
      <w:r w:rsidRPr="003D52CC">
        <w:rPr>
          <w:i/>
          <w:iCs/>
          <w:u w:val="single"/>
        </w:rPr>
        <w:t>:</w:t>
      </w:r>
      <w:r>
        <w:rPr>
          <w:i/>
          <w:iCs/>
          <w:u w:val="single"/>
        </w:rPr>
        <w:t xml:space="preserve"> </w:t>
      </w:r>
      <w:r>
        <w:t xml:space="preserve">Verlinkte Dateien als Links zur </w:t>
      </w:r>
      <w:proofErr w:type="spellStart"/>
      <w:r>
        <w:t>verfügung</w:t>
      </w:r>
      <w:proofErr w:type="spellEnd"/>
      <w:r>
        <w:t xml:space="preserve"> stellen. </w:t>
      </w:r>
      <w:r w:rsidR="00B52E78">
        <w:t xml:space="preserve">Lösung: </w:t>
      </w:r>
      <w:proofErr w:type="spellStart"/>
      <w:r w:rsidR="00B52E78">
        <w:t>UrlHelper</w:t>
      </w:r>
      <w:proofErr w:type="spellEnd"/>
      <w:r w:rsidR="00B52E78">
        <w:t xml:space="preserve"> </w:t>
      </w:r>
      <w:proofErr w:type="spellStart"/>
      <w:r w:rsidR="00B52E78">
        <w:t>injecten</w:t>
      </w:r>
      <w:proofErr w:type="spellEnd"/>
      <w:r w:rsidR="00B52E78">
        <w:t xml:space="preserve"> über Startup- </w:t>
      </w:r>
      <w:proofErr w:type="spellStart"/>
      <w:r w:rsidR="00B52E78">
        <w:t>RestResource</w:t>
      </w:r>
      <w:proofErr w:type="spellEnd"/>
      <w:r w:rsidR="00B52E78">
        <w:t xml:space="preserve"> erstellen (erbt von Ressource), </w:t>
      </w:r>
      <w:proofErr w:type="spellStart"/>
      <w:r w:rsidR="00B52E78">
        <w:t>Enitäten</w:t>
      </w:r>
      <w:proofErr w:type="spellEnd"/>
      <w:r w:rsidR="00B52E78">
        <w:t xml:space="preserve"> erben </w:t>
      </w:r>
      <w:proofErr w:type="spellStart"/>
      <w:r w:rsidR="00B52E78">
        <w:t>Restresource</w:t>
      </w:r>
      <w:proofErr w:type="spellEnd"/>
      <w:r w:rsidR="00B52E78">
        <w:t xml:space="preserve"> welche </w:t>
      </w:r>
      <w:proofErr w:type="spellStart"/>
      <w:r w:rsidR="00B52E78" w:rsidRPr="00B52E78">
        <w:t>AddSelfLink</w:t>
      </w:r>
      <w:proofErr w:type="spellEnd"/>
      <w:r w:rsidR="00B52E78" w:rsidRPr="00B52E78">
        <w:t>()</w:t>
      </w:r>
      <w:r w:rsidR="00B52E78">
        <w:t xml:space="preserve"> oder </w:t>
      </w:r>
      <w:proofErr w:type="spellStart"/>
      <w:r w:rsidR="00B52E78">
        <w:t>AddLink</w:t>
      </w:r>
      <w:proofErr w:type="spellEnd"/>
      <w:r w:rsidR="00B52E78">
        <w:t>() für Routen haben.</w:t>
      </w:r>
      <w:r w:rsidR="00B0238F">
        <w:t xml:space="preserve"> </w:t>
      </w:r>
      <w:r w:rsidR="00B52E78">
        <w:t xml:space="preserve">Bevor </w:t>
      </w:r>
      <w:proofErr w:type="spellStart"/>
      <w:r w:rsidR="00B52E78">
        <w:t>return</w:t>
      </w:r>
      <w:proofErr w:type="spellEnd"/>
      <w:r w:rsidR="00B52E78">
        <w:t xml:space="preserve"> in Controller sollten die Methoden aufgerufen werden.</w:t>
      </w:r>
    </w:p>
    <w:p w14:paraId="6B6B45F8" w14:textId="28CC2846" w:rsidR="003D52CC" w:rsidRPr="00B0238F" w:rsidRDefault="00B0238F" w:rsidP="00F17F03">
      <w:pPr>
        <w:divId w:val="1711612644"/>
      </w:pPr>
      <w:proofErr w:type="spellStart"/>
      <w:r w:rsidRPr="009500E5">
        <w:rPr>
          <w:b/>
          <w:bCs/>
          <w:i/>
          <w:iCs/>
          <w:u w:val="single"/>
        </w:rPr>
        <w:t>Exception</w:t>
      </w:r>
      <w:proofErr w:type="spellEnd"/>
      <w:r w:rsidRPr="009500E5">
        <w:rPr>
          <w:b/>
          <w:bCs/>
          <w:i/>
          <w:iCs/>
          <w:u w:val="single"/>
        </w:rPr>
        <w:t xml:space="preserve"> Handling: </w:t>
      </w:r>
      <w:r w:rsidRPr="009500E5">
        <w:t xml:space="preserve">1. </w:t>
      </w:r>
      <w:proofErr w:type="spellStart"/>
      <w:r w:rsidRPr="00B0238F">
        <w:t>Exception</w:t>
      </w:r>
      <w:proofErr w:type="spellEnd"/>
      <w:r w:rsidRPr="00B0238F">
        <w:t xml:space="preserve">, welche notwendige Daten </w:t>
      </w:r>
      <w:r>
        <w:t xml:space="preserve">sammelt, 2. globalen </w:t>
      </w:r>
      <w:proofErr w:type="spellStart"/>
      <w:r>
        <w:t>Errorhandler</w:t>
      </w:r>
      <w:proofErr w:type="spellEnd"/>
      <w:r>
        <w:t xml:space="preserve">, der </w:t>
      </w:r>
      <w:proofErr w:type="spellStart"/>
      <w:r>
        <w:t>Exception</w:t>
      </w:r>
      <w:proofErr w:type="spellEnd"/>
      <w:r>
        <w:t xml:space="preserve"> für Client aufbereitet, 3. Custom </w:t>
      </w:r>
      <w:proofErr w:type="spellStart"/>
      <w:r>
        <w:t>Exception</w:t>
      </w:r>
      <w:proofErr w:type="spellEnd"/>
      <w:r>
        <w:t xml:space="preserve"> beim ungültigen Zustand.</w:t>
      </w:r>
      <w:r w:rsidR="00D512C7">
        <w:br/>
      </w:r>
      <w:r w:rsidR="00D512C7" w:rsidRPr="00D512C7">
        <w:rPr>
          <w:b/>
          <w:bCs/>
          <w:i/>
          <w:iCs/>
          <w:u w:val="single"/>
        </w:rPr>
        <w:t>JWT Token:</w:t>
      </w:r>
      <w:r w:rsidR="00D512C7">
        <w:t xml:space="preserve"> </w:t>
      </w:r>
      <w:r w:rsidR="00BB73EC">
        <w:t xml:space="preserve">Token um Claims darzustellen, welche ausgetauscht werden. JSON based </w:t>
      </w:r>
      <w:proofErr w:type="spellStart"/>
      <w:r w:rsidR="00BB73EC">
        <w:t>standard</w:t>
      </w:r>
      <w:proofErr w:type="spellEnd"/>
      <w:r w:rsidR="00BB73EC">
        <w:t>, via http-Header.</w:t>
      </w:r>
    </w:p>
    <w:sectPr w:rsidR="003D52CC" w:rsidRPr="00B0238F" w:rsidSect="001A267C">
      <w:pgSz w:w="16838" w:h="11906" w:orient="landscape"/>
      <w:pgMar w:top="284" w:right="284" w:bottom="284" w:left="284" w:header="709" w:footer="709" w:gutter="0"/>
      <w:cols w:num="5" w:space="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7106" w14:textId="77777777" w:rsidR="00BD17F3" w:rsidRDefault="00BD17F3" w:rsidP="00CB1E7D">
      <w:r>
        <w:separator/>
      </w:r>
    </w:p>
  </w:endnote>
  <w:endnote w:type="continuationSeparator" w:id="0">
    <w:p w14:paraId="1BEB83B6" w14:textId="77777777" w:rsidR="00BD17F3" w:rsidRDefault="00BD17F3" w:rsidP="00CB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C44E" w14:textId="77777777" w:rsidR="00BD17F3" w:rsidRDefault="00BD17F3" w:rsidP="00CB1E7D">
      <w:r>
        <w:separator/>
      </w:r>
    </w:p>
  </w:footnote>
  <w:footnote w:type="continuationSeparator" w:id="0">
    <w:p w14:paraId="0D09C37D" w14:textId="77777777" w:rsidR="00BD17F3" w:rsidRDefault="00BD17F3" w:rsidP="00CB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0063"/>
    <w:multiLevelType w:val="hybridMultilevel"/>
    <w:tmpl w:val="0DD62A60"/>
    <w:lvl w:ilvl="0" w:tplc="E868737A">
      <w:numFmt w:val="bullet"/>
      <w:pStyle w:val="SchmaleListeEben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374C836">
      <w:start w:val="1"/>
      <w:numFmt w:val="bullet"/>
      <w:pStyle w:val="SchmaleListeEbene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383494">
      <w:start w:val="1"/>
      <w:numFmt w:val="bullet"/>
      <w:pStyle w:val="SchmaleListeEbene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04820"/>
    <w:multiLevelType w:val="multilevel"/>
    <w:tmpl w:val="8720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20B69"/>
    <w:multiLevelType w:val="hybridMultilevel"/>
    <w:tmpl w:val="7BBE9EE6"/>
    <w:lvl w:ilvl="0" w:tplc="9934E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C5D17"/>
    <w:multiLevelType w:val="hybridMultilevel"/>
    <w:tmpl w:val="B90E0230"/>
    <w:lvl w:ilvl="0" w:tplc="E51E6A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72D57"/>
    <w:multiLevelType w:val="hybridMultilevel"/>
    <w:tmpl w:val="A3DA7540"/>
    <w:lvl w:ilvl="0" w:tplc="68B8D3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82450">
    <w:abstractNumId w:val="2"/>
  </w:num>
  <w:num w:numId="2" w16cid:durableId="177892317">
    <w:abstractNumId w:val="0"/>
  </w:num>
  <w:num w:numId="3" w16cid:durableId="1992903155">
    <w:abstractNumId w:val="0"/>
  </w:num>
  <w:num w:numId="4" w16cid:durableId="1697199211">
    <w:abstractNumId w:val="4"/>
  </w:num>
  <w:num w:numId="5" w16cid:durableId="1317488551">
    <w:abstractNumId w:val="1"/>
  </w:num>
  <w:num w:numId="6" w16cid:durableId="1702440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2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07"/>
    <w:rsid w:val="0002105B"/>
    <w:rsid w:val="000263E4"/>
    <w:rsid w:val="00027495"/>
    <w:rsid w:val="000376F8"/>
    <w:rsid w:val="0004262E"/>
    <w:rsid w:val="00045F23"/>
    <w:rsid w:val="000620AB"/>
    <w:rsid w:val="00063D63"/>
    <w:rsid w:val="000672A8"/>
    <w:rsid w:val="00082C80"/>
    <w:rsid w:val="00084A16"/>
    <w:rsid w:val="00086366"/>
    <w:rsid w:val="000A2CCE"/>
    <w:rsid w:val="000A2EA9"/>
    <w:rsid w:val="000A5D79"/>
    <w:rsid w:val="000B1CA9"/>
    <w:rsid w:val="000B3909"/>
    <w:rsid w:val="000C14E7"/>
    <w:rsid w:val="000C1C5A"/>
    <w:rsid w:val="000C5A22"/>
    <w:rsid w:val="000E11B1"/>
    <w:rsid w:val="000F4154"/>
    <w:rsid w:val="00102B4E"/>
    <w:rsid w:val="00120F8C"/>
    <w:rsid w:val="00122FDB"/>
    <w:rsid w:val="00135BF4"/>
    <w:rsid w:val="0014037F"/>
    <w:rsid w:val="001451F2"/>
    <w:rsid w:val="00157F21"/>
    <w:rsid w:val="001737FC"/>
    <w:rsid w:val="00184C25"/>
    <w:rsid w:val="00186BC5"/>
    <w:rsid w:val="001A267C"/>
    <w:rsid w:val="001A5E41"/>
    <w:rsid w:val="001B2E2B"/>
    <w:rsid w:val="001B3D6B"/>
    <w:rsid w:val="001C2479"/>
    <w:rsid w:val="001C4122"/>
    <w:rsid w:val="001C6052"/>
    <w:rsid w:val="001D0C23"/>
    <w:rsid w:val="001D15B3"/>
    <w:rsid w:val="001D282D"/>
    <w:rsid w:val="001D55CF"/>
    <w:rsid w:val="001E23E7"/>
    <w:rsid w:val="001E3BF7"/>
    <w:rsid w:val="001F497C"/>
    <w:rsid w:val="00212A7C"/>
    <w:rsid w:val="00225A5F"/>
    <w:rsid w:val="002372FD"/>
    <w:rsid w:val="00237FC3"/>
    <w:rsid w:val="00240CD8"/>
    <w:rsid w:val="002709EB"/>
    <w:rsid w:val="00274ECC"/>
    <w:rsid w:val="002751E9"/>
    <w:rsid w:val="002871C6"/>
    <w:rsid w:val="0029355B"/>
    <w:rsid w:val="00294446"/>
    <w:rsid w:val="002A266B"/>
    <w:rsid w:val="002A61DA"/>
    <w:rsid w:val="002C634D"/>
    <w:rsid w:val="002E55E1"/>
    <w:rsid w:val="003007EC"/>
    <w:rsid w:val="00302B11"/>
    <w:rsid w:val="00316668"/>
    <w:rsid w:val="003444D3"/>
    <w:rsid w:val="00347E90"/>
    <w:rsid w:val="00363567"/>
    <w:rsid w:val="00384394"/>
    <w:rsid w:val="00392954"/>
    <w:rsid w:val="003A183C"/>
    <w:rsid w:val="003B5323"/>
    <w:rsid w:val="003B7266"/>
    <w:rsid w:val="003C7EB0"/>
    <w:rsid w:val="003D004A"/>
    <w:rsid w:val="003D52CC"/>
    <w:rsid w:val="003E09DF"/>
    <w:rsid w:val="003E2120"/>
    <w:rsid w:val="003E3B65"/>
    <w:rsid w:val="003E5139"/>
    <w:rsid w:val="003F41F1"/>
    <w:rsid w:val="0040285C"/>
    <w:rsid w:val="004056E8"/>
    <w:rsid w:val="0041250F"/>
    <w:rsid w:val="00414E0B"/>
    <w:rsid w:val="00427A18"/>
    <w:rsid w:val="00430D35"/>
    <w:rsid w:val="00445B49"/>
    <w:rsid w:val="004506E6"/>
    <w:rsid w:val="00461359"/>
    <w:rsid w:val="0047072B"/>
    <w:rsid w:val="004846D5"/>
    <w:rsid w:val="00495522"/>
    <w:rsid w:val="004A41B4"/>
    <w:rsid w:val="004C1525"/>
    <w:rsid w:val="004C698A"/>
    <w:rsid w:val="004D2EEF"/>
    <w:rsid w:val="004D77A0"/>
    <w:rsid w:val="004E27AD"/>
    <w:rsid w:val="004E6B4F"/>
    <w:rsid w:val="0052038D"/>
    <w:rsid w:val="0052226C"/>
    <w:rsid w:val="00533410"/>
    <w:rsid w:val="00535236"/>
    <w:rsid w:val="0054113E"/>
    <w:rsid w:val="00541F6B"/>
    <w:rsid w:val="0054244F"/>
    <w:rsid w:val="00551272"/>
    <w:rsid w:val="005530EA"/>
    <w:rsid w:val="0057205D"/>
    <w:rsid w:val="00587128"/>
    <w:rsid w:val="005A34B6"/>
    <w:rsid w:val="005A5E13"/>
    <w:rsid w:val="005B3BF1"/>
    <w:rsid w:val="005C1C17"/>
    <w:rsid w:val="005F16F3"/>
    <w:rsid w:val="00600919"/>
    <w:rsid w:val="00610114"/>
    <w:rsid w:val="00616487"/>
    <w:rsid w:val="00630D8A"/>
    <w:rsid w:val="00632D49"/>
    <w:rsid w:val="00637FB1"/>
    <w:rsid w:val="006451FD"/>
    <w:rsid w:val="00650FD5"/>
    <w:rsid w:val="006575CB"/>
    <w:rsid w:val="00671886"/>
    <w:rsid w:val="0067317A"/>
    <w:rsid w:val="00676EB7"/>
    <w:rsid w:val="00681248"/>
    <w:rsid w:val="00690CFF"/>
    <w:rsid w:val="006A0EBF"/>
    <w:rsid w:val="006A4A14"/>
    <w:rsid w:val="006A4CCF"/>
    <w:rsid w:val="006B5E95"/>
    <w:rsid w:val="00702904"/>
    <w:rsid w:val="007031BD"/>
    <w:rsid w:val="00706500"/>
    <w:rsid w:val="00706D72"/>
    <w:rsid w:val="00710685"/>
    <w:rsid w:val="00715BFB"/>
    <w:rsid w:val="00725742"/>
    <w:rsid w:val="00730FCF"/>
    <w:rsid w:val="007316E5"/>
    <w:rsid w:val="00734BEF"/>
    <w:rsid w:val="00741CCE"/>
    <w:rsid w:val="00751201"/>
    <w:rsid w:val="0075406F"/>
    <w:rsid w:val="007541DD"/>
    <w:rsid w:val="007601B8"/>
    <w:rsid w:val="00763D79"/>
    <w:rsid w:val="00767024"/>
    <w:rsid w:val="00770939"/>
    <w:rsid w:val="00774B1A"/>
    <w:rsid w:val="00781C2D"/>
    <w:rsid w:val="007C55F0"/>
    <w:rsid w:val="007D3284"/>
    <w:rsid w:val="007D67B1"/>
    <w:rsid w:val="007E11D4"/>
    <w:rsid w:val="007E4D07"/>
    <w:rsid w:val="007F1938"/>
    <w:rsid w:val="00801AA2"/>
    <w:rsid w:val="00811967"/>
    <w:rsid w:val="008149B1"/>
    <w:rsid w:val="00834A0C"/>
    <w:rsid w:val="00835B31"/>
    <w:rsid w:val="00835FA9"/>
    <w:rsid w:val="00840EED"/>
    <w:rsid w:val="00850321"/>
    <w:rsid w:val="0085325B"/>
    <w:rsid w:val="00860E35"/>
    <w:rsid w:val="0086736D"/>
    <w:rsid w:val="0087190A"/>
    <w:rsid w:val="00875D51"/>
    <w:rsid w:val="00886954"/>
    <w:rsid w:val="008A282D"/>
    <w:rsid w:val="008B2E5E"/>
    <w:rsid w:val="008C595E"/>
    <w:rsid w:val="008D2CF2"/>
    <w:rsid w:val="008D2FB7"/>
    <w:rsid w:val="008D443C"/>
    <w:rsid w:val="008D7786"/>
    <w:rsid w:val="00934CC3"/>
    <w:rsid w:val="00941A39"/>
    <w:rsid w:val="00943825"/>
    <w:rsid w:val="009500E5"/>
    <w:rsid w:val="009551B2"/>
    <w:rsid w:val="0096660E"/>
    <w:rsid w:val="00967B16"/>
    <w:rsid w:val="00970938"/>
    <w:rsid w:val="00980400"/>
    <w:rsid w:val="00982F36"/>
    <w:rsid w:val="00996B2B"/>
    <w:rsid w:val="00996B9F"/>
    <w:rsid w:val="009B35E0"/>
    <w:rsid w:val="009B5BBC"/>
    <w:rsid w:val="009B70E0"/>
    <w:rsid w:val="009E22D3"/>
    <w:rsid w:val="009F1C8B"/>
    <w:rsid w:val="009F2BA5"/>
    <w:rsid w:val="009F4979"/>
    <w:rsid w:val="00A00AB3"/>
    <w:rsid w:val="00A01203"/>
    <w:rsid w:val="00A05906"/>
    <w:rsid w:val="00A14BB0"/>
    <w:rsid w:val="00A205C6"/>
    <w:rsid w:val="00A23DC0"/>
    <w:rsid w:val="00A25B8B"/>
    <w:rsid w:val="00A36AA4"/>
    <w:rsid w:val="00A43FB5"/>
    <w:rsid w:val="00A45EF5"/>
    <w:rsid w:val="00A862C8"/>
    <w:rsid w:val="00AC470C"/>
    <w:rsid w:val="00AD2322"/>
    <w:rsid w:val="00AE48AA"/>
    <w:rsid w:val="00AF4913"/>
    <w:rsid w:val="00B0238F"/>
    <w:rsid w:val="00B0585F"/>
    <w:rsid w:val="00B06CAA"/>
    <w:rsid w:val="00B2348C"/>
    <w:rsid w:val="00B45B3D"/>
    <w:rsid w:val="00B47BE8"/>
    <w:rsid w:val="00B52E78"/>
    <w:rsid w:val="00B56341"/>
    <w:rsid w:val="00B77C4F"/>
    <w:rsid w:val="00BA2322"/>
    <w:rsid w:val="00BB0CE6"/>
    <w:rsid w:val="00BB5618"/>
    <w:rsid w:val="00BB73EC"/>
    <w:rsid w:val="00BC1D2A"/>
    <w:rsid w:val="00BC3DEE"/>
    <w:rsid w:val="00BC5693"/>
    <w:rsid w:val="00BD17F3"/>
    <w:rsid w:val="00BD450E"/>
    <w:rsid w:val="00BE49B3"/>
    <w:rsid w:val="00BE525D"/>
    <w:rsid w:val="00BE71A1"/>
    <w:rsid w:val="00C01AFF"/>
    <w:rsid w:val="00C334F4"/>
    <w:rsid w:val="00C3387D"/>
    <w:rsid w:val="00C458F2"/>
    <w:rsid w:val="00C51B76"/>
    <w:rsid w:val="00C51C9D"/>
    <w:rsid w:val="00C82269"/>
    <w:rsid w:val="00C9269F"/>
    <w:rsid w:val="00C93030"/>
    <w:rsid w:val="00C94F2F"/>
    <w:rsid w:val="00CA1357"/>
    <w:rsid w:val="00CA22F1"/>
    <w:rsid w:val="00CB0935"/>
    <w:rsid w:val="00CB166B"/>
    <w:rsid w:val="00CB1E7D"/>
    <w:rsid w:val="00CB23DE"/>
    <w:rsid w:val="00CB4DB2"/>
    <w:rsid w:val="00CB4F63"/>
    <w:rsid w:val="00CC4569"/>
    <w:rsid w:val="00CF3B33"/>
    <w:rsid w:val="00D0454B"/>
    <w:rsid w:val="00D12840"/>
    <w:rsid w:val="00D1576F"/>
    <w:rsid w:val="00D35AFE"/>
    <w:rsid w:val="00D36FB5"/>
    <w:rsid w:val="00D43422"/>
    <w:rsid w:val="00D46C12"/>
    <w:rsid w:val="00D512C7"/>
    <w:rsid w:val="00D566BA"/>
    <w:rsid w:val="00D57116"/>
    <w:rsid w:val="00D57D0D"/>
    <w:rsid w:val="00D63560"/>
    <w:rsid w:val="00D64E06"/>
    <w:rsid w:val="00D6718E"/>
    <w:rsid w:val="00D67B08"/>
    <w:rsid w:val="00D712A5"/>
    <w:rsid w:val="00D86B32"/>
    <w:rsid w:val="00DA1A7F"/>
    <w:rsid w:val="00DB6F3B"/>
    <w:rsid w:val="00DD5264"/>
    <w:rsid w:val="00DD5E3A"/>
    <w:rsid w:val="00DF33E7"/>
    <w:rsid w:val="00DF4C3C"/>
    <w:rsid w:val="00DF6440"/>
    <w:rsid w:val="00E22702"/>
    <w:rsid w:val="00E24EDB"/>
    <w:rsid w:val="00E37860"/>
    <w:rsid w:val="00E54E03"/>
    <w:rsid w:val="00E65FB6"/>
    <w:rsid w:val="00E71BEB"/>
    <w:rsid w:val="00E7657E"/>
    <w:rsid w:val="00E8010C"/>
    <w:rsid w:val="00E94F07"/>
    <w:rsid w:val="00EA2060"/>
    <w:rsid w:val="00EB32E8"/>
    <w:rsid w:val="00EB56CC"/>
    <w:rsid w:val="00EB72CE"/>
    <w:rsid w:val="00EC6686"/>
    <w:rsid w:val="00ED6730"/>
    <w:rsid w:val="00EE1C4C"/>
    <w:rsid w:val="00EF0125"/>
    <w:rsid w:val="00EF3023"/>
    <w:rsid w:val="00EF316B"/>
    <w:rsid w:val="00EF48B2"/>
    <w:rsid w:val="00F17F03"/>
    <w:rsid w:val="00F30E10"/>
    <w:rsid w:val="00F3542B"/>
    <w:rsid w:val="00F400F5"/>
    <w:rsid w:val="00F41B8E"/>
    <w:rsid w:val="00F512C4"/>
    <w:rsid w:val="00F66CA3"/>
    <w:rsid w:val="00F86230"/>
    <w:rsid w:val="00F8699C"/>
    <w:rsid w:val="00F967A1"/>
    <w:rsid w:val="00F97C62"/>
    <w:rsid w:val="00FA68C4"/>
    <w:rsid w:val="00FB62A0"/>
    <w:rsid w:val="00FB6F31"/>
    <w:rsid w:val="00FC35D8"/>
    <w:rsid w:val="00FC6895"/>
    <w:rsid w:val="00F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9AC36"/>
  <w15:chartTrackingRefBased/>
  <w15:docId w15:val="{90639EAF-1281-4A2C-8194-8EC12DC6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1E7D"/>
    <w:pPr>
      <w:spacing w:after="0" w:line="256" w:lineRule="auto"/>
    </w:pPr>
    <w:rPr>
      <w:sz w:val="12"/>
      <w:szCs w:val="1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1C5A"/>
    <w:pPr>
      <w:keepNext/>
      <w:keepLines/>
      <w:spacing w:line="120" w:lineRule="exac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11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Zusammenfassung">
    <w:name w:val="Titel Zusammenfassung"/>
    <w:basedOn w:val="Standard"/>
    <w:link w:val="TitelZusammenfassungZchn"/>
    <w:qFormat/>
    <w:rsid w:val="000E11B1"/>
    <w:pPr>
      <w:pBdr>
        <w:top w:val="single" w:sz="4" w:space="0" w:color="auto"/>
      </w:pBdr>
    </w:pPr>
    <w:rPr>
      <w:b/>
      <w:bCs/>
    </w:rPr>
  </w:style>
  <w:style w:type="character" w:styleId="Hervorhebung">
    <w:name w:val="Emphasis"/>
    <w:basedOn w:val="Absatz-Standardschriftart"/>
    <w:uiPriority w:val="20"/>
    <w:qFormat/>
    <w:rsid w:val="000E11B1"/>
    <w:rPr>
      <w:i/>
      <w:iCs/>
    </w:rPr>
  </w:style>
  <w:style w:type="character" w:customStyle="1" w:styleId="TitelZusammenfassungZchn">
    <w:name w:val="Titel Zusammenfassung Zchn"/>
    <w:basedOn w:val="Absatz-Standardschriftart"/>
    <w:link w:val="TitelZusammenfassung"/>
    <w:rsid w:val="000E11B1"/>
    <w:rPr>
      <w:b/>
      <w:bCs/>
      <w:sz w:val="18"/>
      <w:szCs w:val="18"/>
    </w:rPr>
  </w:style>
  <w:style w:type="paragraph" w:styleId="KeinLeerraum">
    <w:name w:val="No Spacing"/>
    <w:uiPriority w:val="1"/>
    <w:qFormat/>
    <w:rsid w:val="000E11B1"/>
    <w:pPr>
      <w:spacing w:after="0" w:line="240" w:lineRule="auto"/>
    </w:pPr>
    <w:rPr>
      <w:sz w:val="18"/>
      <w:szCs w:val="18"/>
    </w:rPr>
  </w:style>
  <w:style w:type="character" w:styleId="IntensiveHervorhebung">
    <w:name w:val="Intense Emphasis"/>
    <w:basedOn w:val="Absatz-Standardschriftart"/>
    <w:uiPriority w:val="21"/>
    <w:qFormat/>
    <w:rsid w:val="000E11B1"/>
    <w:rPr>
      <w:i/>
      <w:iCs/>
      <w:color w:val="4472C4" w:themeColor="accent1"/>
    </w:rPr>
  </w:style>
  <w:style w:type="paragraph" w:styleId="Listenabsatz">
    <w:name w:val="List Paragraph"/>
    <w:basedOn w:val="Standard"/>
    <w:link w:val="ListenabsatzZchn"/>
    <w:uiPriority w:val="34"/>
    <w:rsid w:val="002709EB"/>
    <w:pPr>
      <w:ind w:left="720"/>
      <w:contextualSpacing/>
    </w:pPr>
  </w:style>
  <w:style w:type="paragraph" w:customStyle="1" w:styleId="SchmaleListeEbene1">
    <w:name w:val="Schmale Liste: Ebene 1"/>
    <w:basedOn w:val="Listenabsatz"/>
    <w:link w:val="SchmaleListeEbene1Zchn"/>
    <w:qFormat/>
    <w:rsid w:val="00770939"/>
    <w:pPr>
      <w:numPr>
        <w:numId w:val="3"/>
      </w:numPr>
      <w:ind w:left="284" w:hanging="142"/>
    </w:pPr>
  </w:style>
  <w:style w:type="paragraph" w:customStyle="1" w:styleId="SchmaleListeEbene2">
    <w:name w:val="Schmale Liste: Ebene 2"/>
    <w:basedOn w:val="SchmaleListeEbene1"/>
    <w:link w:val="SchmaleListeEbene2Zchn"/>
    <w:qFormat/>
    <w:rsid w:val="00770939"/>
    <w:pPr>
      <w:numPr>
        <w:ilvl w:val="1"/>
      </w:numPr>
      <w:ind w:left="426" w:hanging="142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2709EB"/>
    <w:rPr>
      <w:sz w:val="18"/>
      <w:szCs w:val="18"/>
    </w:rPr>
  </w:style>
  <w:style w:type="character" w:customStyle="1" w:styleId="SchmaleListeEbene1Zchn">
    <w:name w:val="Schmale Liste: Ebene 1 Zchn"/>
    <w:basedOn w:val="ListenabsatzZchn"/>
    <w:link w:val="SchmaleListeEbene1"/>
    <w:rsid w:val="00770939"/>
    <w:rPr>
      <w:sz w:val="10"/>
      <w:szCs w:val="10"/>
    </w:rPr>
  </w:style>
  <w:style w:type="paragraph" w:customStyle="1" w:styleId="SchmaleListeEbene3">
    <w:name w:val="Schmale Liste: Ebene 3"/>
    <w:basedOn w:val="SchmaleListeEbene2"/>
    <w:link w:val="SchmaleListeEbene3Zchn"/>
    <w:qFormat/>
    <w:rsid w:val="00770939"/>
    <w:pPr>
      <w:numPr>
        <w:ilvl w:val="2"/>
      </w:numPr>
      <w:ind w:left="567" w:hanging="141"/>
    </w:pPr>
  </w:style>
  <w:style w:type="character" w:customStyle="1" w:styleId="SchmaleListeEbene2Zchn">
    <w:name w:val="Schmale Liste: Ebene 2 Zchn"/>
    <w:basedOn w:val="SchmaleListeEbene1Zchn"/>
    <w:link w:val="SchmaleListeEbene2"/>
    <w:rsid w:val="00770939"/>
    <w:rPr>
      <w:sz w:val="10"/>
      <w:szCs w:val="10"/>
    </w:rPr>
  </w:style>
  <w:style w:type="character" w:customStyle="1" w:styleId="SchmaleListeEbene3Zchn">
    <w:name w:val="Schmale Liste: Ebene 3 Zchn"/>
    <w:basedOn w:val="SchmaleListeEbene2Zchn"/>
    <w:link w:val="SchmaleListeEbene3"/>
    <w:rsid w:val="00770939"/>
    <w:rPr>
      <w:sz w:val="10"/>
      <w:szCs w:val="10"/>
    </w:rPr>
  </w:style>
  <w:style w:type="character" w:styleId="Fett">
    <w:name w:val="Strong"/>
    <w:basedOn w:val="Absatz-Standardschriftart"/>
    <w:uiPriority w:val="22"/>
    <w:qFormat/>
    <w:rsid w:val="004A41B4"/>
    <w:rPr>
      <w:b/>
      <w:bCs/>
    </w:rPr>
  </w:style>
  <w:style w:type="paragraph" w:customStyle="1" w:styleId="CodeBlock">
    <w:name w:val="CodeBlock"/>
    <w:basedOn w:val="Standard"/>
    <w:link w:val="CodeBlockZchn"/>
    <w:qFormat/>
    <w:rsid w:val="00850321"/>
    <w:pPr>
      <w:shd w:val="clear" w:color="auto" w:fill="F2F2F2" w:themeFill="background1" w:themeFillShade="F2"/>
    </w:pPr>
    <w:rPr>
      <w:rFonts w:ascii="Consolas" w:hAnsi="Consolas"/>
    </w:rPr>
  </w:style>
  <w:style w:type="character" w:customStyle="1" w:styleId="CodeBlockZchn">
    <w:name w:val="CodeBlock Zchn"/>
    <w:basedOn w:val="Absatz-Standardschriftart"/>
    <w:link w:val="CodeBlock"/>
    <w:rsid w:val="00850321"/>
    <w:rPr>
      <w:rFonts w:ascii="Consolas" w:hAnsi="Consolas"/>
      <w:sz w:val="14"/>
      <w:szCs w:val="14"/>
      <w:shd w:val="clear" w:color="auto" w:fill="F2F2F2" w:themeFill="background1" w:themeFillShade="F2"/>
    </w:rPr>
  </w:style>
  <w:style w:type="paragraph" w:styleId="Kopfzeile">
    <w:name w:val="header"/>
    <w:basedOn w:val="Standard"/>
    <w:link w:val="KopfzeileZchn"/>
    <w:uiPriority w:val="99"/>
    <w:unhideWhenUsed/>
    <w:rsid w:val="00AD232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2322"/>
    <w:rPr>
      <w:sz w:val="14"/>
      <w:szCs w:val="14"/>
    </w:rPr>
  </w:style>
  <w:style w:type="paragraph" w:styleId="Fuzeile">
    <w:name w:val="footer"/>
    <w:basedOn w:val="Standard"/>
    <w:link w:val="FuzeileZchn"/>
    <w:uiPriority w:val="99"/>
    <w:unhideWhenUsed/>
    <w:rsid w:val="00AD232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322"/>
    <w:rPr>
      <w:sz w:val="14"/>
      <w:szCs w:val="1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E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E27AD"/>
    <w:rPr>
      <w:rFonts w:ascii="Courier New" w:eastAsiaTheme="minorEastAsia" w:hAnsi="Courier New" w:cs="Courier New"/>
      <w:sz w:val="20"/>
      <w:szCs w:val="20"/>
      <w:lang w:eastAsia="de-CH"/>
    </w:rPr>
  </w:style>
  <w:style w:type="paragraph" w:styleId="StandardWeb">
    <w:name w:val="Normal (Web)"/>
    <w:basedOn w:val="Standard"/>
    <w:uiPriority w:val="99"/>
    <w:unhideWhenUsed/>
    <w:rsid w:val="009F2B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customStyle="1" w:styleId="Default">
    <w:name w:val="Default"/>
    <w:rsid w:val="00DF644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1C5A"/>
    <w:rPr>
      <w:rFonts w:asciiTheme="majorHAnsi" w:eastAsiaTheme="majorEastAsia" w:hAnsiTheme="majorHAnsi" w:cstheme="majorBidi"/>
      <w:b/>
      <w:color w:val="2F5496" w:themeColor="accent1" w:themeShade="BF"/>
      <w:sz w:val="1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OneDrive\Studium%20OST\Zusammenfassung_pr&#252;fung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D7630-D7D7-4082-9E79-3227443F2238}">
  <we:reference id="wa200000011" version="1.0.1.0" store="en-001" storeType="OMEX"/>
  <we:alternateReferences>
    <we:reference id="WA200000011" version="1.0.1.0" store="" storeType="OMEX"/>
  </we:alternateReferences>
  <we:properties>
    <we:property name="theme" value="&quot;Github&quot;"/>
    <we:property name="language" value="&quot;Detect Automatically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1D9CD84-8F75-42C4-8D9A-0C7C79A8CB1C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6F96-39BC-4158-B205-A6616BF24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Zusammenfassung_prüfung_vorlage.dotx</Template>
  <TotalTime>0</TotalTime>
  <Pages>2</Pages>
  <Words>3528</Words>
  <Characters>22227</Characters>
  <Application>Microsoft Office Word</Application>
  <DocSecurity>0</DocSecurity>
  <Lines>185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Hürzeler</dc:creator>
  <cp:keywords/>
  <dc:description/>
  <cp:lastModifiedBy>Joshua Hürzeler</cp:lastModifiedBy>
  <cp:revision>289</cp:revision>
  <cp:lastPrinted>2020-12-16T09:11:00Z</cp:lastPrinted>
  <dcterms:created xsi:type="dcterms:W3CDTF">2022-10-01T10:56:00Z</dcterms:created>
  <dcterms:modified xsi:type="dcterms:W3CDTF">2023-01-11T15:15:00Z</dcterms:modified>
</cp:coreProperties>
</file>