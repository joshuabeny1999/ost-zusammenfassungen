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93637D" w14:textId="489A71DB" w:rsidR="00850321" w:rsidRDefault="001C1EF9" w:rsidP="00D76EF7">
      <w:pPr>
        <w:pStyle w:val="TitelZusammenfassung"/>
        <w:spacing w:after="0"/>
      </w:pPr>
      <w:r>
        <w:t xml:space="preserve">In a </w:t>
      </w:r>
      <w:proofErr w:type="spellStart"/>
      <w:r>
        <w:t>Nutshell</w:t>
      </w:r>
      <w:proofErr w:type="spellEnd"/>
    </w:p>
    <w:p w14:paraId="680EAA9C" w14:textId="25C01877" w:rsidR="00D76EF7" w:rsidRDefault="00D76EF7" w:rsidP="001C1EF9">
      <w:pPr>
        <w:pStyle w:val="TitelZusammenfassung"/>
      </w:pPr>
      <w:r>
        <w:rPr>
          <w:noProof/>
        </w:rPr>
        <w:drawing>
          <wp:inline distT="0" distB="0" distL="0" distR="0" wp14:anchorId="517039B7" wp14:editId="7B5B8B21">
            <wp:extent cx="3446003" cy="720557"/>
            <wp:effectExtent l="0" t="0" r="2540" b="381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5775" cy="7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34D8" w14:textId="6A2291D2" w:rsidR="00D76EF7" w:rsidRDefault="00D76EF7" w:rsidP="00F63C23">
      <w:pPr>
        <w:spacing w:after="0"/>
      </w:pPr>
      <w:r>
        <w:t xml:space="preserve">Mathematische Repräsentation: </w:t>
      </w:r>
      <w:r>
        <w:br/>
        <w:t>3D-Koordinatensystem, Modell (Punkte, Linien zw. P), Kamera, Bildfläche /Projektionsebene</w:t>
      </w:r>
    </w:p>
    <w:p w14:paraId="30E9A23B" w14:textId="5B5F765B" w:rsidR="00F330DE" w:rsidRDefault="00F330DE" w:rsidP="00E04AF0">
      <w:pPr>
        <w:spacing w:after="0"/>
      </w:pPr>
      <w:r w:rsidRPr="00F330DE">
        <w:rPr>
          <w:u w:val="single"/>
        </w:rPr>
        <w:t xml:space="preserve">Berechnung </w:t>
      </w:r>
      <w:r w:rsidR="002D6A3B">
        <w:rPr>
          <w:u w:val="single"/>
        </w:rPr>
        <w:t xml:space="preserve">Perspektivische </w:t>
      </w:r>
      <w:r w:rsidRPr="00F330DE">
        <w:rPr>
          <w:u w:val="single"/>
        </w:rPr>
        <w:t>3D-Projektion</w:t>
      </w:r>
      <w:r>
        <w:rPr>
          <w:u w:val="single"/>
        </w:rPr>
        <w:br/>
      </w:r>
      <w:r>
        <w:t>Bek: Vektoren e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2"/>
                <w:szCs w:val="1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2"/>
                    <w:szCs w:val="12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2"/>
                      <w:szCs w:val="12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2"/>
                      <w:szCs w:val="12"/>
                    </w:rPr>
                    <m:t>y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2"/>
                      <w:szCs w:val="12"/>
                    </w:rPr>
                    <m:t>z</m:t>
                  </m:r>
                </m:e>
              </m:mr>
            </m:m>
          </m:e>
        </m:d>
      </m:oMath>
      <w:r w:rsidR="002D6A3B" w:rsidRPr="00CF45DE">
        <w:rPr>
          <w:sz w:val="12"/>
          <w:szCs w:val="12"/>
        </w:rPr>
        <w:t xml:space="preserve">, </w:t>
      </w:r>
      <w:r>
        <w:t xml:space="preserve"> (Kamera) und P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2"/>
                <w:szCs w:val="1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2"/>
                    <w:szCs w:val="12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2"/>
                      <w:szCs w:val="12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2"/>
                      <w:szCs w:val="12"/>
                    </w:rPr>
                    <m:t>y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2"/>
                      <w:szCs w:val="12"/>
                    </w:rPr>
                    <m:t>z</m:t>
                  </m:r>
                </m:e>
              </m:mr>
            </m:m>
          </m:e>
        </m:d>
      </m:oMath>
      <w:r w:rsidRPr="00CF45DE">
        <w:rPr>
          <w:sz w:val="12"/>
          <w:szCs w:val="12"/>
        </w:rPr>
        <w:t xml:space="preserve">, </w:t>
      </w:r>
      <w:r>
        <w:t>Ges: c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2"/>
                <w:szCs w:val="1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2"/>
                    <w:szCs w:val="12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2"/>
                      <w:szCs w:val="12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2"/>
                      <w:szCs w:val="12"/>
                    </w:rPr>
                    <m:t>y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2"/>
                      <w:szCs w:val="12"/>
                    </w:rPr>
                    <m:t>z</m:t>
                  </m:r>
                </m:e>
              </m:mr>
            </m:m>
          </m:e>
        </m:d>
      </m:oMath>
      <w:r w:rsidR="002D6A3B" w:rsidRPr="00CF45DE">
        <w:rPr>
          <w:sz w:val="12"/>
          <w:szCs w:val="12"/>
        </w:rPr>
        <w:t>,</w:t>
      </w:r>
    </w:p>
    <w:p w14:paraId="7C6BB3A3" w14:textId="6494A95C" w:rsidR="00F330DE" w:rsidRDefault="00684A83" w:rsidP="00D76EF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</m:sSub>
          </m:den>
        </m:f>
      </m:oMath>
      <w:r w:rsidR="002D6A3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</m:sSub>
          </m:den>
        </m:f>
      </m:oMath>
    </w:p>
    <w:p w14:paraId="36322170" w14:textId="748B86DD" w:rsidR="00E04AF0" w:rsidRDefault="00E04AF0" w:rsidP="00E04AF0">
      <w:pPr>
        <w:spacing w:after="0"/>
        <w:rPr>
          <w:rFonts w:eastAsiaTheme="minorEastAsia"/>
          <w:i/>
          <w:iCs/>
        </w:rPr>
      </w:pPr>
      <w:r w:rsidRPr="00E04AF0">
        <w:rPr>
          <w:rFonts w:eastAsiaTheme="minorEastAsia"/>
          <w:i/>
          <w:iCs/>
        </w:rPr>
        <w:t>Beispiel e</w:t>
      </w:r>
      <w:r w:rsidR="003E38AE" w:rsidRPr="00E04AF0">
        <w:rPr>
          <w:rFonts w:eastAsiaTheme="minorEastAsia"/>
          <w:i/>
          <w:iCs/>
        </w:rPr>
        <w:t>= (</w:t>
      </w:r>
      <w:r w:rsidRPr="00E04AF0">
        <w:rPr>
          <w:rFonts w:eastAsiaTheme="minorEastAsia"/>
          <w:i/>
          <w:iCs/>
        </w:rPr>
        <w:t>0,0,-2), P</w:t>
      </w:r>
      <w:r w:rsidR="003E38AE" w:rsidRPr="00E04AF0">
        <w:rPr>
          <w:rFonts w:eastAsiaTheme="minorEastAsia"/>
          <w:i/>
          <w:iCs/>
        </w:rPr>
        <w:t>= (</w:t>
      </w:r>
      <w:r w:rsidRPr="00E04AF0">
        <w:rPr>
          <w:rFonts w:eastAsiaTheme="minorEastAsia"/>
          <w:i/>
          <w:iCs/>
        </w:rPr>
        <w:t xml:space="preserve">-1,2,5) </w:t>
      </w:r>
      <w:r w:rsidRPr="00E04AF0">
        <w:rPr>
          <w:rFonts w:eastAsiaTheme="minorEastAsia"/>
          <w:i/>
          <w:iCs/>
        </w:rPr>
        <w:sym w:font="Wingdings" w:char="F0E8"/>
      </w:r>
      <w:r w:rsidRPr="00E04AF0">
        <w:rPr>
          <w:rFonts w:eastAsiaTheme="minorEastAsia"/>
          <w:i/>
          <w:iCs/>
        </w:rPr>
        <w:t xml:space="preserve"> c = (-2/7, 4/7)</w:t>
      </w:r>
    </w:p>
    <w:p w14:paraId="036FB1B8" w14:textId="3913D1E5" w:rsidR="00A35D87" w:rsidRPr="00A35D87" w:rsidRDefault="00A35D87" w:rsidP="00A35D87">
      <w:pPr>
        <w:spacing w:after="0"/>
        <w:rPr>
          <w:rFonts w:eastAsiaTheme="minorEastAsia"/>
          <w:u w:val="single"/>
        </w:rPr>
      </w:pPr>
      <w:proofErr w:type="spellStart"/>
      <w:r w:rsidRPr="00A35D87">
        <w:rPr>
          <w:rFonts w:eastAsiaTheme="minorEastAsia"/>
          <w:u w:val="single"/>
        </w:rPr>
        <w:t>Berrechnung</w:t>
      </w:r>
      <w:proofErr w:type="spellEnd"/>
      <w:r w:rsidRPr="00A35D87">
        <w:rPr>
          <w:rFonts w:eastAsiaTheme="minorEastAsia"/>
          <w:u w:val="single"/>
        </w:rPr>
        <w:t xml:space="preserve"> Orthogonale Projektion</w:t>
      </w:r>
    </w:p>
    <w:p w14:paraId="6F01884D" w14:textId="77777777" w:rsidR="00A35D87" w:rsidRDefault="00A35D87" w:rsidP="00A35D87">
      <w:pPr>
        <w:pStyle w:val="Default"/>
        <w:rPr>
          <w:sz w:val="20"/>
          <w:szCs w:val="20"/>
        </w:rPr>
      </w:pPr>
      <w:r>
        <w:t xml:space="preserve"> </w:t>
      </w:r>
      <w:r w:rsidRPr="00A35D87">
        <w:rPr>
          <w:rFonts w:asciiTheme="minorHAnsi" w:hAnsiTheme="minorHAnsi" w:cstheme="minorBidi"/>
          <w:color w:val="auto"/>
        </w:rPr>
        <w:t>Fläche</w:t>
      </w:r>
      <w:r>
        <w:rPr>
          <w:sz w:val="20"/>
          <w:szCs w:val="20"/>
        </w:rPr>
        <w:t xml:space="preserve"> </w:t>
      </w:r>
      <w:r w:rsidRPr="00F63C23">
        <w:rPr>
          <w:rFonts w:ascii="Cambria Math" w:hAnsi="Cambria Math" w:cstheme="minorBidi"/>
          <w:iCs/>
          <w:color w:val="auto"/>
        </w:rPr>
        <w:t>F: 𝑥+𝑦+𝑧=0</w:t>
      </w:r>
      <w:r>
        <w:rPr>
          <w:sz w:val="20"/>
          <w:szCs w:val="20"/>
        </w:rPr>
        <w:t xml:space="preserve"> </w:t>
      </w:r>
    </w:p>
    <w:p w14:paraId="28D6F579" w14:textId="147E29C0" w:rsidR="00A35D87" w:rsidRDefault="00A35D87" w:rsidP="00A35D87">
      <w:pPr>
        <w:pStyle w:val="SchmaleListeEbene1"/>
      </w:pPr>
      <w:r>
        <w:t xml:space="preserve">n = (1, 1, 1) aus der Ebenengleichung abgeleitet </w:t>
      </w:r>
    </w:p>
    <w:p w14:paraId="5993F467" w14:textId="68E6C22D" w:rsidR="00A35D87" w:rsidRDefault="00A35D87" w:rsidP="00A35D87">
      <w:pPr>
        <w:pStyle w:val="SchmaleListeEbene1"/>
      </w:pPr>
      <w:r>
        <w:t>zur Ebene orthogonale Linie durch Eckpunkt:</w:t>
      </w:r>
      <w:r w:rsidR="00D16532">
        <w:br/>
      </w:r>
      <w:r w:rsidRPr="00F63C23">
        <w:rPr>
          <w:iCs/>
        </w:rPr>
        <w:t xml:space="preserve"> </w:t>
      </w:r>
      <m:oMath>
        <m:r>
          <m:rPr>
            <m:sty m:val="p"/>
          </m:rPr>
          <w:rPr>
            <w:rFonts w:ascii="Cambria Math" w:hAnsi="Cambria Math" w:cs="Cambria Math"/>
          </w:rPr>
          <m:t>g=P+t</m:t>
        </m:r>
        <m:acc>
          <m:accPr>
            <m:chr m:val="⃗"/>
            <m:ctrlPr>
              <w:rPr>
                <w:rFonts w:ascii="Cambria Math" w:hAnsi="Cambria Math" w:cs="Cambria Math"/>
                <w:iCs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Cambria Math"/>
              </w:rPr>
              <m:t>n</m:t>
            </m:r>
          </m:e>
        </m:acc>
      </m:oMath>
      <w:r w:rsidRPr="00F63C23">
        <w:rPr>
          <w:rFonts w:ascii="Cambria Math" w:hAnsi="Cambria Math" w:cs="Cambria Math"/>
          <w:iCs/>
        </w:rPr>
        <w:t xml:space="preserve"> </w:t>
      </w:r>
    </w:p>
    <w:p w14:paraId="1C13FE45" w14:textId="64179225" w:rsidR="00A35D87" w:rsidRDefault="00A35D87" w:rsidP="00A35D87">
      <w:pPr>
        <w:pStyle w:val="SchmaleListeEbene1"/>
      </w:pPr>
      <w:r>
        <w:t xml:space="preserve">Schnittpunkt S der Gerade mit der Ebene: Gerade in Ebenengleichung einsetzen und nach t lösen Für jeden Punkt lösen und t in der Geradengleichung </w:t>
      </w:r>
      <w:r w:rsidR="003E38AE">
        <w:t>einsetzen,</w:t>
      </w:r>
      <w:r>
        <w:t xml:space="preserve"> um S zu bekommen</w:t>
      </w:r>
    </w:p>
    <w:p w14:paraId="7ED3AA01" w14:textId="0D5455FD" w:rsidR="00A35D87" w:rsidRPr="00A35D87" w:rsidRDefault="00A35D87" w:rsidP="00F63C23">
      <w:pPr>
        <w:pStyle w:val="SchmaleListeEbene1"/>
        <w:numPr>
          <w:ilvl w:val="0"/>
          <w:numId w:val="0"/>
        </w:numPr>
        <w:spacing w:after="0"/>
        <w:ind w:left="142"/>
        <w:rPr>
          <w:i/>
          <w:iCs/>
        </w:rPr>
      </w:pPr>
      <w:r w:rsidRPr="00A35D87">
        <w:rPr>
          <w:i/>
          <w:iCs/>
        </w:rPr>
        <w:t xml:space="preserve">Beispiel: (-1, 2, 1): -1 + 2 + 1 + 3t = 0 </w:t>
      </w:r>
      <w:r w:rsidR="00F63C23" w:rsidRPr="00F63C23">
        <w:rPr>
          <w:i/>
          <w:iCs/>
        </w:rPr>
        <w:sym w:font="Wingdings" w:char="F0E8"/>
      </w:r>
      <w:r w:rsidRPr="00A35D87">
        <w:rPr>
          <w:i/>
          <w:iCs/>
        </w:rPr>
        <w:t xml:space="preserve"> t = -2/3 </w:t>
      </w:r>
      <w:r w:rsidRPr="00A35D87">
        <w:rPr>
          <w:i/>
          <w:iCs/>
        </w:rPr>
        <w:sym w:font="Wingdings" w:char="F0E8"/>
      </w:r>
      <w:r>
        <w:rPr>
          <w:i/>
          <w:iCs/>
        </w:rPr>
        <w:br/>
      </w:r>
      <w:r w:rsidRPr="00A35D87">
        <w:rPr>
          <w:i/>
          <w:iCs/>
        </w:rPr>
        <w:t xml:space="preserve">S = (-5/3, 4/3, 1/3) </w:t>
      </w:r>
    </w:p>
    <w:p w14:paraId="601F989F" w14:textId="432290BD" w:rsidR="00E04AF0" w:rsidRDefault="00E04AF0" w:rsidP="00D76EF7">
      <w:pPr>
        <w:rPr>
          <w:i/>
          <w:iCs/>
        </w:rPr>
      </w:pPr>
      <w:r>
        <w:rPr>
          <w:noProof/>
        </w:rPr>
        <w:drawing>
          <wp:inline distT="0" distB="0" distL="0" distR="0" wp14:anchorId="6484B94C" wp14:editId="0DBAA05E">
            <wp:extent cx="3419475" cy="1607185"/>
            <wp:effectExtent l="0" t="0" r="9525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6A4B" w14:textId="484B3BF4" w:rsidR="00E04AF0" w:rsidRDefault="00E04AF0" w:rsidP="00A878E7">
      <w:pPr>
        <w:pStyle w:val="TitelZusammenfassung"/>
        <w:spacing w:after="0"/>
      </w:pPr>
      <w:r>
        <w:t>OpenGL Programmierung</w:t>
      </w:r>
    </w:p>
    <w:p w14:paraId="0947EADE" w14:textId="27592F97" w:rsidR="00E04AF0" w:rsidRDefault="00E04AF0" w:rsidP="00A35D87">
      <w:pPr>
        <w:pStyle w:val="SchmaleListeEbene1"/>
        <w:spacing w:after="0"/>
      </w:pPr>
      <w:r>
        <w:t xml:space="preserve">State </w:t>
      </w:r>
      <w:proofErr w:type="spellStart"/>
      <w:r>
        <w:t>Machine</w:t>
      </w:r>
      <w:proofErr w:type="spellEnd"/>
    </w:p>
    <w:p w14:paraId="2383792B" w14:textId="02D2654D" w:rsidR="00E04AF0" w:rsidRDefault="00E04AF0" w:rsidP="003962CE">
      <w:pPr>
        <w:pStyle w:val="SchmaleListeEbene2"/>
        <w:spacing w:after="240"/>
      </w:pPr>
      <w:r>
        <w:t xml:space="preserve">Objekte mit </w:t>
      </w:r>
      <w:proofErr w:type="spellStart"/>
      <w:r>
        <w:t>Id</w:t>
      </w:r>
      <w:proofErr w:type="spellEnd"/>
      <w:r>
        <w:t xml:space="preserve"> beinhalten Daten</w:t>
      </w:r>
    </w:p>
    <w:p w14:paraId="5C84F7F6" w14:textId="7B8A8FBE" w:rsidR="00E04AF0" w:rsidRDefault="00E04AF0" w:rsidP="00A35D87">
      <w:pPr>
        <w:pStyle w:val="SchmaleListeEbene2"/>
      </w:pPr>
      <w:r>
        <w:t xml:space="preserve">Kontexte mit </w:t>
      </w:r>
      <w:proofErr w:type="spellStart"/>
      <w:r>
        <w:t>Id</w:t>
      </w:r>
      <w:proofErr w:type="spellEnd"/>
      <w:r>
        <w:t xml:space="preserve"> definieren Eigenschaften, resp. Visualisierung</w:t>
      </w:r>
    </w:p>
    <w:p w14:paraId="0DB95719" w14:textId="54B82047" w:rsidR="00E04AF0" w:rsidRDefault="00E04AF0" w:rsidP="00A35D87">
      <w:pPr>
        <w:pStyle w:val="SchmaleListeEbene2"/>
        <w:rPr>
          <w:lang w:val="en-GB"/>
        </w:rPr>
      </w:pPr>
      <w:proofErr w:type="spellStart"/>
      <w:r w:rsidRPr="00E04AF0">
        <w:rPr>
          <w:lang w:val="en-GB"/>
        </w:rPr>
        <w:t>Methoden-basiert</w:t>
      </w:r>
      <w:proofErr w:type="spellEnd"/>
      <w:r w:rsidRPr="00E04AF0">
        <w:rPr>
          <w:lang w:val="en-GB"/>
        </w:rPr>
        <w:t xml:space="preserve"> (State-Changing, State-</w:t>
      </w:r>
      <w:r>
        <w:rPr>
          <w:lang w:val="en-GB"/>
        </w:rPr>
        <w:t>Using)</w:t>
      </w:r>
    </w:p>
    <w:p w14:paraId="1C39E90F" w14:textId="6B96356E" w:rsidR="00A35D87" w:rsidRDefault="00705004" w:rsidP="00A35D87">
      <w:pPr>
        <w:pStyle w:val="SchmaleListeEbene2"/>
      </w:pPr>
      <w:r>
        <w:t>Zielarchitektur</w:t>
      </w:r>
      <w:r w:rsidR="00E04AF0" w:rsidRPr="00E04AF0">
        <w:t xml:space="preserve"> ist GPU </w:t>
      </w:r>
    </w:p>
    <w:p w14:paraId="36BB20A1" w14:textId="74AE9C0B" w:rsidR="00E04AF0" w:rsidRDefault="00E04AF0" w:rsidP="00A35D87">
      <w:pPr>
        <w:pStyle w:val="SchmaleListeEbene3"/>
      </w:pPr>
      <w:r w:rsidRPr="00A35D87">
        <w:t>Unterscheidung Host/GPU Speicher</w:t>
      </w:r>
    </w:p>
    <w:p w14:paraId="19D71EE0" w14:textId="1070ECCC" w:rsidR="00E04AF0" w:rsidRDefault="00A35D87" w:rsidP="00A35D87">
      <w:pPr>
        <w:pStyle w:val="SchmaleListeEbene2"/>
      </w:pPr>
      <w:r>
        <w:t>C++ initial Version</w:t>
      </w:r>
    </w:p>
    <w:p w14:paraId="1818A2D6" w14:textId="248CCE20" w:rsidR="003962CE" w:rsidRDefault="000F5461" w:rsidP="003962CE">
      <w:pPr>
        <w:pStyle w:val="TitelZusammenfassung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5D4FFBF" wp14:editId="17040482">
            <wp:simplePos x="0" y="0"/>
            <wp:positionH relativeFrom="column">
              <wp:align>right</wp:align>
            </wp:positionH>
            <wp:positionV relativeFrom="paragraph">
              <wp:posOffset>32385</wp:posOffset>
            </wp:positionV>
            <wp:extent cx="655320" cy="628650"/>
            <wp:effectExtent l="0" t="0" r="0" b="0"/>
            <wp:wrapTight wrapText="bothSides">
              <wp:wrapPolygon edited="0">
                <wp:start x="0" y="0"/>
                <wp:lineTo x="0" y="20945"/>
                <wp:lineTo x="20721" y="20945"/>
                <wp:lineTo x="20721" y="0"/>
                <wp:lineTo x="0" y="0"/>
              </wp:wrapPolygon>
            </wp:wrapTight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5B5E">
        <w:t>Modellierung von 3D Objekten</w:t>
      </w:r>
    </w:p>
    <w:p w14:paraId="26926892" w14:textId="6CC2581E" w:rsidR="004E5B5E" w:rsidRDefault="004E5B5E" w:rsidP="004E5B5E">
      <w:pPr>
        <w:pStyle w:val="SchmaleListeEbene1"/>
      </w:pPr>
      <w:proofErr w:type="spellStart"/>
      <w:r>
        <w:t>Triangle</w:t>
      </w:r>
      <w:proofErr w:type="spellEnd"/>
      <w:r>
        <w:t xml:space="preserve"> </w:t>
      </w:r>
      <w:proofErr w:type="spellStart"/>
      <w:r>
        <w:t>Meshes</w:t>
      </w:r>
      <w:proofErr w:type="spellEnd"/>
      <w:r>
        <w:t xml:space="preserve">: Polygone aus Dreiecken, garantiert flach, </w:t>
      </w:r>
      <w:r w:rsidR="000F5461">
        <w:t>drei beliebige Punke, Einfache Scan-Transformation</w:t>
      </w:r>
    </w:p>
    <w:p w14:paraId="44348921" w14:textId="235D996A" w:rsidR="000F5461" w:rsidRDefault="00C4510A" w:rsidP="004E5B5E">
      <w:pPr>
        <w:pStyle w:val="SchmaleListeEbene1"/>
      </w:pPr>
      <w:r>
        <w:t>Punkte in Koordinatensystem</w:t>
      </w:r>
      <w:r w:rsidR="00931967">
        <w:t xml:space="preserve"> (</w:t>
      </w:r>
      <w:r w:rsidR="002A06AC">
        <w:t>berechnet</w:t>
      </w:r>
      <w:r w:rsidR="00931967">
        <w:t>, oder in Liste)</w:t>
      </w:r>
      <w:r w:rsidR="002A06AC">
        <w:t xml:space="preserve">: Ohne oder mit </w:t>
      </w:r>
      <w:proofErr w:type="spellStart"/>
      <w:r w:rsidR="002A06AC">
        <w:t>Indexing</w:t>
      </w:r>
      <w:proofErr w:type="spellEnd"/>
    </w:p>
    <w:p w14:paraId="0EBF5610" w14:textId="145FC4AC" w:rsidR="00517326" w:rsidRDefault="00517326" w:rsidP="00517326">
      <w:pPr>
        <w:pStyle w:val="SchmaleListeEbene1"/>
        <w:numPr>
          <w:ilvl w:val="0"/>
          <w:numId w:val="0"/>
        </w:numPr>
        <w:rPr>
          <w:u w:val="single"/>
        </w:rPr>
      </w:pPr>
      <w:proofErr w:type="spellStart"/>
      <w:r w:rsidRPr="00517326">
        <w:rPr>
          <w:u w:val="single"/>
        </w:rPr>
        <w:t>Euklydische</w:t>
      </w:r>
      <w:proofErr w:type="spellEnd"/>
      <w:r w:rsidRPr="00517326">
        <w:rPr>
          <w:u w:val="single"/>
        </w:rPr>
        <w:t xml:space="preserve"> Geometrie</w:t>
      </w:r>
    </w:p>
    <w:p w14:paraId="2887D611" w14:textId="328BA023" w:rsidR="00814394" w:rsidRPr="002C10A5" w:rsidRDefault="00684A83" w:rsidP="00CD13B6">
      <w:pPr>
        <w:pStyle w:val="SchmaleListeEbene1"/>
      </w:pP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 xml:space="preserve">*s→ 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w</m:t>
            </m:r>
          </m:e>
        </m:acc>
      </m:oMath>
      <w:r w:rsidR="002C10A5">
        <w:rPr>
          <w:rFonts w:eastAsiaTheme="minorEastAsia"/>
        </w:rPr>
        <w:t xml:space="preserve">,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</m:num>
          <m:den>
            <m:r>
              <w:rPr>
                <w:rFonts w:ascii="Cambria Math" w:eastAsiaTheme="minorEastAsia" w:hAnsi="Cambria Math"/>
              </w:rPr>
              <m:t>s</m:t>
            </m:r>
          </m:den>
        </m:f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hAnsi="Cambria Math"/>
          </w:rPr>
          <m:t xml:space="preserve">→ 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w</m:t>
            </m:r>
          </m:e>
        </m:acc>
      </m:oMath>
    </w:p>
    <w:p w14:paraId="19A290B0" w14:textId="0CC48A78" w:rsidR="00FD7843" w:rsidRPr="002C10A5" w:rsidRDefault="00684A83" w:rsidP="00FD7843">
      <w:pPr>
        <w:pStyle w:val="SchmaleListeEbene1"/>
      </w:pP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u</m:t>
            </m:r>
          </m:e>
        </m:acc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m:rPr>
            <m:sty m:val="p"/>
          </m:rPr>
          <w:rPr>
            <w:rFonts w:ascii="Cambria Math" w:hAnsi="Cambria Math"/>
          </w:rPr>
          <m:t xml:space="preserve">→ 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w</m:t>
            </m:r>
          </m:e>
        </m:acc>
      </m:oMath>
      <w:r w:rsidR="00FD7843">
        <w:rPr>
          <w:rFonts w:eastAsiaTheme="minorEastAsia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u</m:t>
            </m:r>
          </m:e>
        </m:acc>
        <m:r>
          <m:rPr>
            <m:sty m:val="p"/>
          </m:rPr>
          <w:rPr>
            <w:rFonts w:ascii="Cambria Math" w:hAnsi="Cambria Math"/>
          </w:rPr>
          <m:t>-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m:rPr>
            <m:sty m:val="p"/>
          </m:rPr>
          <w:rPr>
            <w:rFonts w:ascii="Cambria Math" w:hAnsi="Cambria Math"/>
          </w:rPr>
          <m:t xml:space="preserve">→ 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w</m:t>
            </m:r>
          </m:e>
        </m:acc>
      </m:oMath>
    </w:p>
    <w:p w14:paraId="2DFEE46E" w14:textId="3E81D672" w:rsidR="002C10A5" w:rsidRPr="00FD7843" w:rsidRDefault="00FD7843" w:rsidP="00CD13B6">
      <w:pPr>
        <w:pStyle w:val="SchmaleListeEbene1"/>
        <w:rPr>
          <w:rFonts w:eastAsiaTheme="minorEastAsia"/>
        </w:rPr>
      </w:pPr>
      <m:oMath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 xml:space="preserve">∓Q→ 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</w:p>
    <w:p w14:paraId="2E4ED192" w14:textId="350B3ABE" w:rsidR="00461523" w:rsidRPr="00461523" w:rsidRDefault="00461523" w:rsidP="00461523">
      <w:pPr>
        <w:pStyle w:val="SchmaleListeEbene1"/>
        <w:rPr>
          <w:lang w:val="en-GB"/>
        </w:rPr>
      </w:pPr>
      <m:oMath>
        <m:r>
          <m:rPr>
            <m:sty m:val="p"/>
          </m:rPr>
          <w:rPr>
            <w:rFonts w:ascii="Cambria Math" w:hAnsi="Cambria Math"/>
            <w:lang w:val="en-GB"/>
          </w:rPr>
          <m:t>P+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m:rPr>
            <m:sty m:val="p"/>
          </m:rPr>
          <w:rPr>
            <w:rFonts w:ascii="Cambria Math" w:hAnsi="Cambria Math"/>
            <w:lang w:val="en-GB"/>
          </w:rPr>
          <m:t>→ Q</m:t>
        </m:r>
      </m:oMath>
      <w:r w:rsidRPr="00461523">
        <w:rPr>
          <w:rFonts w:eastAsiaTheme="minorEastAsia"/>
          <w:lang w:val="en-GB"/>
        </w:rPr>
        <w:t xml:space="preserve">, </w:t>
      </w:r>
      <m:oMath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  <w:lang w:val="en-GB"/>
          </w:rPr>
          <m:t>-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m:rPr>
            <m:sty m:val="p"/>
          </m:rPr>
          <w:rPr>
            <w:rFonts w:ascii="Cambria Math" w:hAnsi="Cambria Math"/>
            <w:lang w:val="en-GB"/>
          </w:rPr>
          <m:t>→ Q</m:t>
        </m:r>
      </m:oMath>
      <w:r>
        <w:rPr>
          <w:rFonts w:eastAsiaTheme="minorEastAsia"/>
          <w:lang w:val="en-GB"/>
        </w:rPr>
        <w:t xml:space="preserve"> </w:t>
      </w:r>
      <w:r w:rsidRPr="00461523">
        <w:rPr>
          <w:rFonts w:eastAsiaTheme="minorEastAsia"/>
          <w:lang w:val="en-GB"/>
        </w:rPr>
        <w:t>(</w:t>
      </w:r>
      <w:r>
        <w:rPr>
          <w:rFonts w:eastAsiaTheme="minorEastAsia"/>
          <w:lang w:val="en-GB"/>
        </w:rPr>
        <w:t>“</w:t>
      </w:r>
      <w:r w:rsidRPr="00461523">
        <w:rPr>
          <w:rFonts w:eastAsiaTheme="minorEastAsia"/>
          <w:lang w:val="en-GB"/>
        </w:rPr>
        <w:t>Transl</w:t>
      </w:r>
      <w:r>
        <w:rPr>
          <w:rFonts w:eastAsiaTheme="minorEastAsia"/>
          <w:lang w:val="en-GB"/>
        </w:rPr>
        <w:t xml:space="preserve">ation”) </w:t>
      </w:r>
    </w:p>
    <w:p w14:paraId="5D99B8D8" w14:textId="36F04CB8" w:rsidR="00FD7843" w:rsidRPr="00625DE0" w:rsidRDefault="002A06AC" w:rsidP="00050786">
      <w:pPr>
        <w:pStyle w:val="TitelZusammenfassung"/>
        <w:spacing w:after="0"/>
      </w:pPr>
      <w:r w:rsidRPr="00625DE0">
        <w:t>Koordinatensysteme</w:t>
      </w:r>
    </w:p>
    <w:p w14:paraId="46BAC7CA" w14:textId="0A93DD8C" w:rsidR="00672CD7" w:rsidRDefault="00672CD7" w:rsidP="00A2604D">
      <w:pPr>
        <w:pStyle w:val="SchmaleListeEbene1"/>
        <w:numPr>
          <w:ilvl w:val="0"/>
          <w:numId w:val="0"/>
        </w:numPr>
        <w:ind w:left="142"/>
      </w:pPr>
      <w:r w:rsidRPr="00672CD7">
        <w:t xml:space="preserve">Vektorraum aufgespannt mit </w:t>
      </w:r>
      <w:r>
        <w:t>Basis-Vektoren</w:t>
      </w:r>
      <w:r w:rsidR="00530EE1">
        <w:t>,</w:t>
      </w:r>
      <w:r w:rsidR="00FB5448">
        <w:t xml:space="preserve"> Adresse als Koordinaten,</w:t>
      </w:r>
      <w:r w:rsidR="00530EE1">
        <w:t xml:space="preserve"> </w:t>
      </w:r>
      <w:r>
        <w:t>Links- und rechtshändiges System</w:t>
      </w:r>
      <w:r w:rsidR="00A2604D">
        <w:t xml:space="preserve">. </w:t>
      </w:r>
    </w:p>
    <w:p w14:paraId="29027031" w14:textId="0F214495" w:rsidR="00A2604D" w:rsidRDefault="00614EAD" w:rsidP="00614EAD">
      <w:pPr>
        <w:pStyle w:val="SchmaleListeEbene1"/>
        <w:numPr>
          <w:ilvl w:val="0"/>
          <w:numId w:val="0"/>
        </w:numPr>
        <w:ind w:left="284" w:hanging="142"/>
      </w:pPr>
      <w:r>
        <w:rPr>
          <w:noProof/>
        </w:rPr>
        <w:drawing>
          <wp:inline distT="0" distB="0" distL="0" distR="0" wp14:anchorId="0A50D409" wp14:editId="7037D80F">
            <wp:extent cx="3457575" cy="496324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3703" cy="49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7486" w14:textId="5CF52002" w:rsidR="00614EAD" w:rsidRDefault="00614EAD" w:rsidP="00050786">
      <w:pPr>
        <w:pStyle w:val="SchmaleListeEbene1"/>
        <w:spacing w:after="0"/>
      </w:pPr>
      <w:r>
        <w:t>Modell-Koordinatensystem (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space</w:t>
      </w:r>
      <w:proofErr w:type="spellEnd"/>
      <w:r>
        <w:t>)</w:t>
      </w:r>
    </w:p>
    <w:p w14:paraId="37CBB88A" w14:textId="178C3C2E" w:rsidR="00614EAD" w:rsidRDefault="00614EAD" w:rsidP="00050786">
      <w:pPr>
        <w:pStyle w:val="SchmaleListeEbene2"/>
      </w:pPr>
      <w:r>
        <w:t>Rechtshändig, Jedes Objekt ein eigenes System</w:t>
      </w:r>
    </w:p>
    <w:p w14:paraId="271489FA" w14:textId="39155E6E" w:rsidR="00614EAD" w:rsidRDefault="00614EAD" w:rsidP="00050786">
      <w:pPr>
        <w:pStyle w:val="SchmaleListeEbene1"/>
        <w:spacing w:after="0"/>
      </w:pPr>
      <w:r>
        <w:t>Welt-Koordinatensystem</w:t>
      </w:r>
    </w:p>
    <w:p w14:paraId="07A1700A" w14:textId="5C63131E" w:rsidR="00614EAD" w:rsidRDefault="00614EAD" w:rsidP="00050786">
      <w:pPr>
        <w:pStyle w:val="SchmaleListeEbene2"/>
      </w:pPr>
      <w:r>
        <w:t>Rechtshändig, Alle Objekte hier platziert</w:t>
      </w:r>
    </w:p>
    <w:p w14:paraId="639E360F" w14:textId="4B1D12FF" w:rsidR="00614EAD" w:rsidRDefault="00614EAD" w:rsidP="00050786">
      <w:pPr>
        <w:pStyle w:val="SchmaleListeEbene1"/>
        <w:spacing w:after="0"/>
      </w:pPr>
      <w:r>
        <w:t>View-Koordinatensystem</w:t>
      </w:r>
    </w:p>
    <w:p w14:paraId="7139F432" w14:textId="30B638A7" w:rsidR="00614EAD" w:rsidRDefault="00614EAD" w:rsidP="00050786">
      <w:pPr>
        <w:pStyle w:val="SchmaleListeEbene2"/>
      </w:pPr>
      <w:r>
        <w:t>Linkshändig, Sicht aus Kamera</w:t>
      </w:r>
    </w:p>
    <w:p w14:paraId="248710AB" w14:textId="575E5631" w:rsidR="00614EAD" w:rsidRDefault="00614EAD" w:rsidP="00050786">
      <w:pPr>
        <w:pStyle w:val="SchmaleListeEbene1"/>
        <w:spacing w:after="0"/>
      </w:pPr>
      <w:r>
        <w:t>Bild-Koordinatensystem</w:t>
      </w:r>
    </w:p>
    <w:p w14:paraId="58A16023" w14:textId="3F00638A" w:rsidR="00614EAD" w:rsidRDefault="00614EAD" w:rsidP="00050786">
      <w:pPr>
        <w:pStyle w:val="SchmaleListeEbene2"/>
      </w:pPr>
      <w:r>
        <w:t>Werden in 2 aufgeteilt</w:t>
      </w:r>
    </w:p>
    <w:p w14:paraId="0C5938F2" w14:textId="63D4AFC0" w:rsidR="00614EAD" w:rsidRDefault="00614EAD" w:rsidP="00050786">
      <w:pPr>
        <w:pStyle w:val="SchmaleListeEbene3"/>
      </w:pPr>
      <w:r w:rsidRPr="00050786">
        <w:rPr>
          <w:i/>
          <w:iCs/>
        </w:rPr>
        <w:t>Clip Space</w:t>
      </w:r>
      <w:r w:rsidR="00050786">
        <w:t xml:space="preserve">: </w:t>
      </w:r>
      <w:r>
        <w:t>Versteckt weite Objekte mittels z-Buffer</w:t>
      </w:r>
      <w:r w:rsidR="00050786">
        <w:t xml:space="preserve">, </w:t>
      </w:r>
      <w:proofErr w:type="spellStart"/>
      <w:r w:rsidR="00050786">
        <w:t>Normalized</w:t>
      </w:r>
      <w:proofErr w:type="spellEnd"/>
      <w:r w:rsidR="00050786">
        <w:t xml:space="preserve"> </w:t>
      </w:r>
      <w:proofErr w:type="spellStart"/>
      <w:r w:rsidR="00050786">
        <w:t>device</w:t>
      </w:r>
      <w:proofErr w:type="spellEnd"/>
      <w:r w:rsidR="00050786">
        <w:t xml:space="preserve"> </w:t>
      </w:r>
      <w:proofErr w:type="spellStart"/>
      <w:r w:rsidR="00050786">
        <w:t>coordinates</w:t>
      </w:r>
      <w:proofErr w:type="spellEnd"/>
      <w:r w:rsidR="00050786">
        <w:t xml:space="preserve"> (-1, 1)</w:t>
      </w:r>
    </w:p>
    <w:p w14:paraId="6600E568" w14:textId="5D48D9D0" w:rsidR="00050786" w:rsidRPr="005A2E52" w:rsidRDefault="00050786" w:rsidP="00050786">
      <w:pPr>
        <w:pStyle w:val="SchmaleListeEbene3"/>
        <w:rPr>
          <w:i/>
          <w:iCs/>
        </w:rPr>
      </w:pPr>
      <w:r w:rsidRPr="00050786">
        <w:rPr>
          <w:i/>
          <w:iCs/>
        </w:rPr>
        <w:t xml:space="preserve">Screen Space: </w:t>
      </w:r>
      <w:r>
        <w:t>2D, Umrechnung auf Pixel-Koordinaten</w:t>
      </w:r>
    </w:p>
    <w:p w14:paraId="78B237F7" w14:textId="74CA2B44" w:rsidR="005A2E52" w:rsidRPr="00F86DFA" w:rsidRDefault="00F86DFA" w:rsidP="00F86DFA">
      <w:pPr>
        <w:spacing w:after="0"/>
        <w:rPr>
          <w:u w:val="single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81DB282" wp14:editId="0709F72E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1282700" cy="542925"/>
            <wp:effectExtent l="0" t="0" r="0" b="9525"/>
            <wp:wrapTight wrapText="bothSides">
              <wp:wrapPolygon edited="0">
                <wp:start x="0" y="0"/>
                <wp:lineTo x="0" y="21221"/>
                <wp:lineTo x="21172" y="21221"/>
                <wp:lineTo x="21172" y="0"/>
                <wp:lineTo x="0" y="0"/>
              </wp:wrapPolygon>
            </wp:wrapTight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2E52" w:rsidRPr="00F86DFA">
        <w:rPr>
          <w:u w:val="single"/>
        </w:rPr>
        <w:t xml:space="preserve">Umsetzung </w:t>
      </w:r>
      <w:proofErr w:type="spellStart"/>
      <w:r w:rsidR="005A2E52" w:rsidRPr="00F86DFA">
        <w:rPr>
          <w:u w:val="single"/>
        </w:rPr>
        <w:t>SharpGfx</w:t>
      </w:r>
      <w:proofErr w:type="spellEnd"/>
    </w:p>
    <w:p w14:paraId="0ED37900" w14:textId="77777777" w:rsidR="00F86DFA" w:rsidRDefault="005A2E52" w:rsidP="00F86DFA">
      <w:pPr>
        <w:pStyle w:val="SchmaleListeEbene1"/>
      </w:pPr>
      <w:r>
        <w:t>Framework</w:t>
      </w:r>
      <w:r w:rsidR="006F0EC3">
        <w:t xml:space="preserve"> stellt Zuordnung sicher. </w:t>
      </w:r>
    </w:p>
    <w:p w14:paraId="7E05912B" w14:textId="008B08C1" w:rsidR="00F86DFA" w:rsidRDefault="003E38AE" w:rsidP="00F86DFA">
      <w:pPr>
        <w:pStyle w:val="SchmaleListeEbene1"/>
      </w:pPr>
      <w:r>
        <w:t>Innerhalb des Raums</w:t>
      </w:r>
      <w:r w:rsidR="006F0EC3">
        <w:t xml:space="preserve"> beliebige </w:t>
      </w:r>
      <w:r w:rsidR="00F86DFA">
        <w:t>Berechnung</w:t>
      </w:r>
    </w:p>
    <w:p w14:paraId="01943B90" w14:textId="39940160" w:rsidR="005A2E52" w:rsidRDefault="006F0EC3" w:rsidP="00F86DFA">
      <w:pPr>
        <w:pStyle w:val="SchmaleListeEbene1"/>
      </w:pPr>
      <w:r>
        <w:t>Zwischen Räume</w:t>
      </w:r>
      <w:r w:rsidR="00F86DFA">
        <w:t xml:space="preserve"> nur nach Rechts möglich.</w:t>
      </w:r>
    </w:p>
    <w:p w14:paraId="3081C040" w14:textId="3183CCE2" w:rsidR="00F86DFA" w:rsidRDefault="00176294" w:rsidP="00176294">
      <w:pPr>
        <w:pStyle w:val="TitelZusammenfassung"/>
      </w:pPr>
      <w:r>
        <w:t>Transformation</w:t>
      </w:r>
    </w:p>
    <w:p w14:paraId="48C18062" w14:textId="219831BA" w:rsidR="00176294" w:rsidRDefault="00FA4BB9" w:rsidP="00B42902">
      <w:pPr>
        <w:spacing w:after="0"/>
      </w:pPr>
      <w:r>
        <w:t xml:space="preserve">Platzierung </w:t>
      </w:r>
      <w:r w:rsidR="003E38AE">
        <w:t>innerhalb des Raums</w:t>
      </w:r>
      <w:r>
        <w:t xml:space="preserve">, Deformieren, etc. </w:t>
      </w:r>
    </w:p>
    <w:p w14:paraId="7430E377" w14:textId="308FC939" w:rsidR="00FA4BB9" w:rsidRDefault="00FA4BB9" w:rsidP="00FA4BB9">
      <w:pPr>
        <w:pStyle w:val="SchmaleListeEbene1"/>
      </w:pPr>
      <w:r w:rsidRPr="001731AA">
        <w:rPr>
          <w:i/>
          <w:iCs/>
        </w:rPr>
        <w:t>Translation</w:t>
      </w:r>
      <w:r>
        <w:t>: Verschiebe alle um denselben Vektor</w:t>
      </w:r>
      <w:r w:rsidR="00AC1FCF">
        <w:t>, ist NICHT linear</w:t>
      </w:r>
      <w:r w:rsidR="00B125C0">
        <w:t>. Lösung: Homogene Koordinaten: Erweiterung um eine weiter Dimension</w:t>
      </w:r>
      <w:r w:rsidR="00184F35">
        <w:t xml:space="preserve"> 2D </w:t>
      </w:r>
      <w:r w:rsidR="00184F35">
        <w:sym w:font="Wingdings" w:char="F0E8"/>
      </w:r>
      <w:r w:rsidR="00184F35">
        <w:t xml:space="preserve"> 2DH</w:t>
      </w:r>
    </w:p>
    <w:p w14:paraId="66E2F067" w14:textId="1501DD4E" w:rsidR="00560E25" w:rsidRDefault="00560E25" w:rsidP="00560E25">
      <w:pPr>
        <w:pStyle w:val="SchmaleListeEbene1"/>
        <w:numPr>
          <w:ilvl w:val="0"/>
          <w:numId w:val="0"/>
        </w:numPr>
        <w:ind w:left="284"/>
      </w:pPr>
      <w:r>
        <w:rPr>
          <w:noProof/>
        </w:rPr>
        <w:drawing>
          <wp:inline distT="0" distB="0" distL="0" distR="0" wp14:anchorId="0393A699" wp14:editId="4342AB5C">
            <wp:extent cx="1527523" cy="433226"/>
            <wp:effectExtent l="0" t="0" r="0" b="508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36203" cy="43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2BD8" w14:textId="6A94F328" w:rsidR="00FA4BB9" w:rsidRDefault="00FA4BB9" w:rsidP="00FA4BB9">
      <w:pPr>
        <w:pStyle w:val="SchmaleListeEbene1"/>
      </w:pPr>
      <w:r w:rsidRPr="001731AA">
        <w:rPr>
          <w:i/>
          <w:iCs/>
        </w:rPr>
        <w:t>Skalierung</w:t>
      </w:r>
      <w:r>
        <w:t>: Verschieben um einen Faktor</w:t>
      </w:r>
      <w:r w:rsidR="00AC1FCF">
        <w:t>, ist linear</w:t>
      </w:r>
    </w:p>
    <w:p w14:paraId="76B31C7B" w14:textId="6BEB1919" w:rsidR="00847DED" w:rsidRDefault="00847DED" w:rsidP="00847DED">
      <w:pPr>
        <w:pStyle w:val="SchmaleListeEbene1"/>
        <w:numPr>
          <w:ilvl w:val="0"/>
          <w:numId w:val="0"/>
        </w:numPr>
        <w:ind w:left="284"/>
      </w:pPr>
      <w:r>
        <w:rPr>
          <w:noProof/>
        </w:rPr>
        <w:drawing>
          <wp:inline distT="0" distB="0" distL="0" distR="0" wp14:anchorId="352ED1F6" wp14:editId="325D605D">
            <wp:extent cx="1358386" cy="456125"/>
            <wp:effectExtent l="0" t="0" r="0" b="127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64979" cy="45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50EB" w14:textId="032A9E1F" w:rsidR="00FA4BB9" w:rsidRDefault="00FA4BB9" w:rsidP="00E5355B">
      <w:pPr>
        <w:pStyle w:val="SchmaleListeEbene1"/>
        <w:spacing w:after="0"/>
      </w:pPr>
      <w:r w:rsidRPr="001731AA">
        <w:rPr>
          <w:i/>
          <w:iCs/>
        </w:rPr>
        <w:t>Rotation</w:t>
      </w:r>
      <w:r>
        <w:t>: Alle drehen um gleichen Winkel</w:t>
      </w:r>
      <w:r w:rsidR="00AC1FCF">
        <w:t>, ist linear</w:t>
      </w:r>
      <w:r w:rsidR="00560E25">
        <w:rPr>
          <w:noProof/>
        </w:rPr>
        <w:drawing>
          <wp:inline distT="0" distB="0" distL="0" distR="0" wp14:anchorId="1500AF4E" wp14:editId="73AFB6FD">
            <wp:extent cx="2352069" cy="332391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06553" cy="34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9D0">
        <w:rPr>
          <w:noProof/>
        </w:rPr>
        <w:drawing>
          <wp:inline distT="0" distB="0" distL="0" distR="0" wp14:anchorId="1D54C4EA" wp14:editId="758BF7C4">
            <wp:extent cx="2389068" cy="1037259"/>
            <wp:effectExtent l="0" t="0" r="0" b="0"/>
            <wp:docPr id="8" name="Grafik 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Tex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6132" cy="10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120E" w14:textId="07B42755" w:rsidR="00B32B2A" w:rsidRPr="00B32B2A" w:rsidRDefault="00B32B2A" w:rsidP="00B32B2A">
      <w:pPr>
        <w:pStyle w:val="SchmaleListeEbene1"/>
        <w:numPr>
          <w:ilvl w:val="0"/>
          <w:numId w:val="0"/>
        </w:numPr>
        <w:spacing w:after="0"/>
        <w:ind w:left="284"/>
      </w:pPr>
      <w:r w:rsidRPr="00B32B2A">
        <w:t>Braucht in 3D eine Dreh-Achse</w:t>
      </w:r>
    </w:p>
    <w:p w14:paraId="6C2E97C9" w14:textId="341EAC4F" w:rsidR="001731AA" w:rsidRDefault="001731AA" w:rsidP="006C2B86">
      <w:pPr>
        <w:pStyle w:val="SchmaleListeEbene1"/>
        <w:spacing w:after="0"/>
      </w:pPr>
      <w:r w:rsidRPr="001731AA">
        <w:rPr>
          <w:i/>
          <w:iCs/>
        </w:rPr>
        <w:t>Gesamt-Transformation</w:t>
      </w:r>
      <w:r>
        <w:t xml:space="preserve">: Zusammenrechnung </w:t>
      </w:r>
      <w:r w:rsidR="00B42902">
        <w:t>E</w:t>
      </w:r>
      <w:r>
        <w:t>inzeltran</w:t>
      </w:r>
      <w:r w:rsidR="00B42902">
        <w:t>s</w:t>
      </w:r>
      <w:r>
        <w:t>formationen</w:t>
      </w:r>
      <w:r w:rsidR="00B32B2A">
        <w:t>: Achtung: Reihenfolge spielt teilweise eine Rolle. (Matrixmultiplikation)</w:t>
      </w:r>
    </w:p>
    <w:p w14:paraId="5752745C" w14:textId="40901724" w:rsidR="008F7CFC" w:rsidRDefault="004835BD" w:rsidP="008F7CFC">
      <w:pPr>
        <w:pStyle w:val="SchmaleListeEbene1"/>
        <w:numPr>
          <w:ilvl w:val="0"/>
          <w:numId w:val="0"/>
        </w:numPr>
        <w:spacing w:after="0"/>
        <w:rPr>
          <w:u w:val="single"/>
        </w:rPr>
      </w:pPr>
      <w:proofErr w:type="spellStart"/>
      <w:r>
        <w:rPr>
          <w:u w:val="single"/>
        </w:rPr>
        <w:t>Transfromation</w:t>
      </w:r>
      <w:proofErr w:type="spellEnd"/>
      <w:r>
        <w:rPr>
          <w:u w:val="single"/>
        </w:rPr>
        <w:t xml:space="preserve"> in div.</w:t>
      </w:r>
      <w:r w:rsidR="008F7CFC" w:rsidRPr="008F7CFC">
        <w:rPr>
          <w:u w:val="single"/>
        </w:rPr>
        <w:t xml:space="preserve"> Koordinatensysteme</w:t>
      </w:r>
    </w:p>
    <w:p w14:paraId="77E5FC93" w14:textId="77777777" w:rsidR="008F7CFC" w:rsidRDefault="008F7CFC" w:rsidP="008F7CFC">
      <w:pPr>
        <w:pStyle w:val="SchmaleListeEbene1"/>
        <w:spacing w:after="0"/>
      </w:pPr>
      <w:r>
        <w:t xml:space="preserve">Modell-Transformation: Modell </w:t>
      </w:r>
      <w:r>
        <w:sym w:font="Wingdings" w:char="F0E8"/>
      </w:r>
      <w:r>
        <w:t xml:space="preserve"> Weltraum</w:t>
      </w:r>
    </w:p>
    <w:p w14:paraId="4D179D0C" w14:textId="77777777" w:rsidR="008F7CFC" w:rsidRDefault="008F7CFC" w:rsidP="008F7CFC">
      <w:pPr>
        <w:pStyle w:val="SchmaleListeEbene2"/>
      </w:pPr>
      <w:r>
        <w:t xml:space="preserve">Rotieren und verschieben, das </w:t>
      </w:r>
      <w:proofErr w:type="spellStart"/>
      <w:r>
        <w:t>Koordianten</w:t>
      </w:r>
      <w:proofErr w:type="spellEnd"/>
      <w:r>
        <w:t xml:space="preserve"> im Welt-Koordinatensystem sind</w:t>
      </w:r>
    </w:p>
    <w:p w14:paraId="36685D9C" w14:textId="77777777" w:rsidR="008F7CFC" w:rsidRDefault="008F7CFC" w:rsidP="008F7CFC">
      <w:pPr>
        <w:pStyle w:val="SchmaleListeEbene1"/>
      </w:pPr>
      <w:r>
        <w:t>View-Transformation: Alle Modelle in Kamera. Kamera ist im Ursprung ihres Systems.</w:t>
      </w:r>
    </w:p>
    <w:p w14:paraId="5CDBEB15" w14:textId="77777777" w:rsidR="008F7CFC" w:rsidRDefault="008F7CFC" w:rsidP="008F7CFC">
      <w:pPr>
        <w:pStyle w:val="SchmaleListeEbene2"/>
      </w:pPr>
      <w:r>
        <w:lastRenderedPageBreak/>
        <w:t>1. Verschiebe Kamera in Uhrsprung (Um Ortsvektor der Kamera)</w:t>
      </w:r>
    </w:p>
    <w:p w14:paraId="7BD6746B" w14:textId="5D6E41E1" w:rsidR="008F7CFC" w:rsidRDefault="008F7CFC" w:rsidP="008F7CFC">
      <w:pPr>
        <w:pStyle w:val="SchmaleListeEbene2"/>
      </w:pPr>
      <w:r>
        <w:t xml:space="preserve">Blickrichtung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="00383150">
        <w:t xml:space="preserve"> und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="00383150">
        <w:t xml:space="preserve"> (Angabe wo oben ist)</w:t>
      </w:r>
    </w:p>
    <w:p w14:paraId="413E9828" w14:textId="2DA0A45A" w:rsidR="008F7CFC" w:rsidRDefault="00EB4DFB" w:rsidP="00EB4DFB">
      <w:pPr>
        <w:pStyle w:val="SchmaleListeEbene3"/>
      </w:pPr>
      <w:r>
        <w:t>Normalisierte Vektoren!</w:t>
      </w:r>
    </w:p>
    <w:p w14:paraId="22135951" w14:textId="6F357DD7" w:rsidR="00EB4DFB" w:rsidRPr="00EB4DFB" w:rsidRDefault="00EB4DFB" w:rsidP="00EB4DFB">
      <w:pPr>
        <w:pStyle w:val="SchmaleListeEbene2"/>
      </w:pPr>
      <w:r>
        <w:t xml:space="preserve">Richtung: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u</m:t>
            </m:r>
          </m:e>
        </m:acc>
        <m:r>
          <w:rPr>
            <w:rFonts w:ascii="Cambria Math" w:hAnsi="Cambria Math"/>
          </w:rPr>
          <m:t xml:space="preserve">= </m:t>
        </m:r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hAnsi="Cambria Math"/>
          </w:rPr>
          <m:t>×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</w:p>
    <w:p w14:paraId="0B8F4583" w14:textId="4B2ECCF7" w:rsidR="00EB4DFB" w:rsidRPr="00A57471" w:rsidRDefault="003C4F9C" w:rsidP="00EB4DFB">
      <w:pPr>
        <w:pStyle w:val="SchmaleListeEbene2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8147B37" wp14:editId="4060996B">
            <wp:simplePos x="0" y="0"/>
            <wp:positionH relativeFrom="column">
              <wp:posOffset>2171700</wp:posOffset>
            </wp:positionH>
            <wp:positionV relativeFrom="paragraph">
              <wp:posOffset>5080</wp:posOffset>
            </wp:positionV>
            <wp:extent cx="1176020" cy="1172845"/>
            <wp:effectExtent l="0" t="0" r="5080" b="8255"/>
            <wp:wrapThrough wrapText="bothSides">
              <wp:wrapPolygon edited="0">
                <wp:start x="0" y="0"/>
                <wp:lineTo x="0" y="21401"/>
                <wp:lineTo x="21343" y="21401"/>
                <wp:lineTo x="21343" y="0"/>
                <wp:lineTo x="0" y="0"/>
              </wp:wrapPolygon>
            </wp:wrapThrough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602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4921">
        <w:rPr>
          <w:rFonts w:eastAsiaTheme="minorEastAsia"/>
        </w:rPr>
        <w:t>Berechnungsweise a)</w:t>
      </w:r>
      <w:r w:rsidR="00A57471">
        <w:rPr>
          <w:rFonts w:eastAsiaTheme="minorEastAsia"/>
        </w:rPr>
        <w:t>: Rotieren um R</w:t>
      </w:r>
      <w:r w:rsidR="00A57471" w:rsidRPr="00A57471">
        <w:rPr>
          <w:rFonts w:eastAsiaTheme="minorEastAsia"/>
          <w:vertAlign w:val="superscript"/>
        </w:rPr>
        <w:t>-1</w:t>
      </w:r>
      <w:r w:rsidR="00A57471" w:rsidRPr="00A57471">
        <w:rPr>
          <w:noProof/>
        </w:rPr>
        <w:drawing>
          <wp:inline distT="0" distB="0" distL="0" distR="0" wp14:anchorId="44D80800" wp14:editId="5DD56FF3">
            <wp:extent cx="1647825" cy="489199"/>
            <wp:effectExtent l="0" t="0" r="0" b="6350"/>
            <wp:docPr id="6" name="Grafik 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in Bild, das Text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06849" cy="50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9340" w14:textId="40BC98C3" w:rsidR="008F7CFC" w:rsidRPr="004835BD" w:rsidRDefault="00A57471" w:rsidP="004835BD">
      <w:pPr>
        <w:pStyle w:val="SchmaleListeEbene2"/>
      </w:pPr>
      <w:r w:rsidRPr="00A57471">
        <w:rPr>
          <w:rFonts w:eastAsiaTheme="minorEastAsia"/>
        </w:rPr>
        <w:t>Altern</w:t>
      </w:r>
      <w:r>
        <w:rPr>
          <w:rFonts w:eastAsiaTheme="minorEastAsia"/>
        </w:rPr>
        <w:t xml:space="preserve">ativ </w:t>
      </w:r>
      <w:r w:rsidR="004835BD">
        <w:rPr>
          <w:rFonts w:eastAsiaTheme="minorEastAsia"/>
        </w:rPr>
        <w:t xml:space="preserve">b) </w:t>
      </w:r>
      <w:r>
        <w:rPr>
          <w:rFonts w:eastAsiaTheme="minorEastAsia"/>
        </w:rPr>
        <w:t xml:space="preserve">direkte </w:t>
      </w:r>
      <w:r w:rsidR="004835BD">
        <w:rPr>
          <w:rFonts w:eastAsiaTheme="minorEastAsia"/>
        </w:rPr>
        <w:t>Berechnung</w:t>
      </w:r>
      <w:r>
        <w:rPr>
          <w:rFonts w:eastAsiaTheme="minorEastAsia"/>
        </w:rPr>
        <w:t>:</w:t>
      </w:r>
      <w:r w:rsidR="004835BD" w:rsidRPr="004835BD">
        <w:rPr>
          <w:noProof/>
        </w:rPr>
        <w:t xml:space="preserve"> </w:t>
      </w:r>
      <w:r w:rsidR="004835BD">
        <w:rPr>
          <w:noProof/>
        </w:rPr>
        <w:drawing>
          <wp:inline distT="0" distB="0" distL="0" distR="0" wp14:anchorId="444683AB" wp14:editId="3960E7FF">
            <wp:extent cx="2062162" cy="1220465"/>
            <wp:effectExtent l="0" t="0" r="0" b="0"/>
            <wp:docPr id="13" name="Grafik 1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 descr="Ein Bild, das Text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81081" cy="123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5BD">
        <w:rPr>
          <w:noProof/>
        </w:rPr>
        <w:drawing>
          <wp:inline distT="0" distB="0" distL="0" distR="0" wp14:anchorId="0F8672D7" wp14:editId="4D44818D">
            <wp:extent cx="952500" cy="1218638"/>
            <wp:effectExtent l="0" t="0" r="0" b="63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61387" cy="123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524F" w14:textId="59050574" w:rsidR="00B42902" w:rsidRDefault="00B42902" w:rsidP="006C2B86">
      <w:pPr>
        <w:spacing w:after="0"/>
        <w:rPr>
          <w:u w:val="single"/>
        </w:rPr>
      </w:pPr>
      <w:r w:rsidRPr="00B42902">
        <w:rPr>
          <w:u w:val="single"/>
        </w:rPr>
        <w:t>Lineare Abbildungen</w:t>
      </w:r>
    </w:p>
    <w:p w14:paraId="45DF92E0" w14:textId="0F41A0BA" w:rsidR="00B42902" w:rsidRPr="006C2B86" w:rsidRDefault="006C2B86" w:rsidP="00B42902">
      <w:pPr>
        <w:rPr>
          <w:rFonts w:ascii="Cambria Math" w:hAnsi="Cambria Math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α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e>
          </m:d>
          <m:r>
            <w:rPr>
              <w:rFonts w:ascii="Cambria Math" w:hAnsi="Cambria Math"/>
            </w:rPr>
            <m:t>= αf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e>
          </m:d>
        </m:oMath>
      </m:oMathPara>
    </w:p>
    <w:p w14:paraId="1BF641F1" w14:textId="231B66DA" w:rsidR="006C2B86" w:rsidRPr="002101D3" w:rsidRDefault="006C2B86" w:rsidP="00B42902">
      <w:pPr>
        <w:rPr>
          <w:rFonts w:ascii="Cambria Math" w:eastAsiaTheme="minorEastAsia" w:hAnsi="Cambria Math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f(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u</m:t>
              </m:r>
            </m:e>
          </m:acc>
          <m:r>
            <w:rPr>
              <w:rFonts w:ascii="Cambria Math" w:hAnsi="Cambria Math"/>
            </w:rPr>
            <m:t>+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)= f(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u</m:t>
              </m:r>
            </m:e>
          </m:acc>
          <m:r>
            <w:rPr>
              <w:rFonts w:ascii="Cambria Math" w:hAnsi="Cambria Math"/>
            </w:rPr>
            <m:t>)+f(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)</m:t>
          </m:r>
        </m:oMath>
      </m:oMathPara>
    </w:p>
    <w:p w14:paraId="6B0E6967" w14:textId="7549298D" w:rsidR="002101D3" w:rsidRDefault="00F142A9" w:rsidP="002101D3">
      <w:pPr>
        <w:pStyle w:val="TitelZusammenfassung"/>
      </w:pPr>
      <w:r>
        <w:t>Lineare Algebra</w:t>
      </w:r>
    </w:p>
    <w:p w14:paraId="3827F508" w14:textId="019D7917" w:rsidR="00F142A9" w:rsidRDefault="00F142A9" w:rsidP="00F142A9">
      <w:pPr>
        <w:rPr>
          <w:sz w:val="20"/>
          <w:szCs w:val="20"/>
        </w:rPr>
      </w:pPr>
      <w:r>
        <w:t xml:space="preserve">Matrix-Multiplikation ist NICHT kommutativ! </w:t>
      </w:r>
      <w:r w:rsidRPr="00F142A9">
        <w:rPr>
          <w:sz w:val="20"/>
          <w:szCs w:val="20"/>
        </w:rPr>
        <w:t>A*</w:t>
      </w:r>
      <w:r w:rsidR="003E38AE" w:rsidRPr="00F142A9">
        <w:rPr>
          <w:sz w:val="20"/>
          <w:szCs w:val="20"/>
        </w:rPr>
        <w:t>B! =</w:t>
      </w:r>
      <w:r w:rsidRPr="00F142A9">
        <w:rPr>
          <w:sz w:val="20"/>
          <w:szCs w:val="20"/>
        </w:rPr>
        <w:t xml:space="preserve"> B*A</w:t>
      </w:r>
    </w:p>
    <w:p w14:paraId="2978C20D" w14:textId="1C5188CD" w:rsidR="00344F9F" w:rsidRDefault="00344F9F" w:rsidP="001344C3">
      <w:pPr>
        <w:spacing w:after="0"/>
      </w:pPr>
      <w:r>
        <w:t xml:space="preserve">Gauss-Algorithmus: Zeilen oder </w:t>
      </w:r>
      <w:r w:rsidR="001344C3">
        <w:t>S</w:t>
      </w:r>
      <w:r>
        <w:t>palten:</w:t>
      </w:r>
    </w:p>
    <w:p w14:paraId="3F43C548" w14:textId="77777777" w:rsidR="001344C3" w:rsidRDefault="00344F9F" w:rsidP="00344F9F">
      <w:pPr>
        <w:pStyle w:val="SchmaleListeEbene1"/>
      </w:pPr>
      <w:r>
        <w:t>Vertauschen</w:t>
      </w:r>
    </w:p>
    <w:p w14:paraId="49810985" w14:textId="77777777" w:rsidR="001344C3" w:rsidRDefault="00344F9F" w:rsidP="00344F9F">
      <w:pPr>
        <w:pStyle w:val="SchmaleListeEbene1"/>
      </w:pPr>
      <w:r>
        <w:t>mit skalar multiplizieren</w:t>
      </w:r>
    </w:p>
    <w:p w14:paraId="18FFAC79" w14:textId="75188A5D" w:rsidR="00344F9F" w:rsidRDefault="00344F9F" w:rsidP="00344F9F">
      <w:pPr>
        <w:pStyle w:val="SchmaleListeEbene1"/>
      </w:pPr>
      <w:r>
        <w:t>Addieren oder voneinander Sub</w:t>
      </w:r>
      <w:r w:rsidR="001344C3">
        <w:t>trahieren</w:t>
      </w:r>
    </w:p>
    <w:p w14:paraId="736A54A2" w14:textId="1AC12E7F" w:rsidR="000B4725" w:rsidRDefault="001E6995" w:rsidP="000B4725">
      <w:r w:rsidRPr="000B4725">
        <w:t xml:space="preserve">Inverse Matrix: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A=I </m:t>
        </m:r>
      </m:oMath>
      <w:r w:rsidR="000B4725" w:rsidRPr="000B4725">
        <w:rPr>
          <w:lang w:val="fr-CH"/>
        </w:rPr>
        <w:sym w:font="Wingdings" w:char="F0E8"/>
      </w:r>
      <w:r w:rsidR="000B4725" w:rsidRPr="000B4725">
        <w:t xml:space="preserve"> </w:t>
      </w:r>
      <w:proofErr w:type="spellStart"/>
      <w:r w:rsidR="000B4725" w:rsidRPr="000B4725">
        <w:t>Gleich</w:t>
      </w:r>
      <w:r w:rsidR="000B4725">
        <w:t>ungsystem</w:t>
      </w:r>
      <w:proofErr w:type="spellEnd"/>
      <w:r w:rsidR="000B4725">
        <w:t xml:space="preserve"> lösen</w:t>
      </w:r>
    </w:p>
    <w:p w14:paraId="44918B69" w14:textId="4A217897" w:rsidR="005621B0" w:rsidRPr="007D5206" w:rsidRDefault="005621B0" w:rsidP="000B4725">
      <w:pPr>
        <w:rPr>
          <w:rFonts w:eastAsiaTheme="minorEastAsia"/>
          <w:color w:val="000000"/>
          <w:sz w:val="40"/>
          <w:szCs w:val="40"/>
        </w:rPr>
      </w:pPr>
      <m:oMathPara>
        <m:oMath>
          <m:r>
            <w:rPr>
              <w:rFonts w:ascii="Cambria Math" w:hAnsi="Cambria Math" w:cs="Cambria Math"/>
            </w:rPr>
            <m:t>Ax</m:t>
          </m:r>
          <m:r>
            <m:rPr>
              <m:aln/>
            </m:rPr>
            <w:rPr>
              <w:rFonts w:ascii="Cambria Math" w:hAnsi="Cambria Math" w:cs="Cambria Math"/>
            </w:rPr>
            <m:t>=b</m:t>
          </m:r>
          <m:r>
            <m:rPr>
              <m:sty m:val="p"/>
            </m:rPr>
            <w:rPr>
              <w:rFonts w:ascii="Cambria Math" w:hAnsi="Cambria Math" w:cs="Cambria Math"/>
            </w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Ax</m:t>
          </m:r>
          <m:r>
            <m:rPr>
              <m:aln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x</m:t>
          </m:r>
          <m:r>
            <m:rPr>
              <m:aln/>
            </m:rP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b</m:t>
          </m:r>
          <m:r>
            <w:rPr>
              <w:rFonts w:ascii="Cambria Math" w:eastAsiaTheme="minorEastAsia" w:hAnsi="Cambria Math"/>
              <w:color w:val="000000"/>
              <w:sz w:val="40"/>
              <w:szCs w:val="40"/>
            </w:rPr>
            <m:t xml:space="preserve"> </m:t>
          </m:r>
        </m:oMath>
      </m:oMathPara>
    </w:p>
    <w:p w14:paraId="083FE06D" w14:textId="1B5277B4" w:rsidR="007D5206" w:rsidRDefault="007D5206" w:rsidP="007D5206">
      <w:pPr>
        <w:pStyle w:val="TitelZusammenfassung"/>
      </w:pPr>
      <w:r>
        <w:t>Vektorgeometrie</w:t>
      </w:r>
    </w:p>
    <w:p w14:paraId="7E2F597C" w14:textId="3573A892" w:rsidR="007D5206" w:rsidRDefault="00D4270D" w:rsidP="00635B85">
      <w:pPr>
        <w:spacing w:after="0"/>
      </w:pPr>
      <w:r>
        <w:t xml:space="preserve">Vektor ist definiert durch Länge und Richtung, symbolisiert durch </w:t>
      </w:r>
      <w:proofErr w:type="spellStart"/>
      <w:r>
        <w:t>pfeil</w:t>
      </w:r>
      <w:proofErr w:type="spellEnd"/>
      <w:r>
        <w:t xml:space="preserve">. Ein Vektorraum wird erzeugt durch eine Menge von geometrischen </w:t>
      </w:r>
      <w:r w:rsidR="003D0F44">
        <w:t>Vektoren.</w:t>
      </w:r>
      <w:r w:rsidR="00E55ECF">
        <w:t xml:space="preserve"> Jeder Vektor lässt sich durch Linearkombination darstellen</w:t>
      </w:r>
      <w:r w:rsidR="00240356">
        <w:t>.</w:t>
      </w:r>
    </w:p>
    <w:p w14:paraId="564431D9" w14:textId="5825204B" w:rsidR="00240356" w:rsidRDefault="001348FC" w:rsidP="001348FC">
      <w:pPr>
        <w:pStyle w:val="SchmaleListeEbene1"/>
      </w:pPr>
      <w:r w:rsidRPr="001348FC">
        <w:rPr>
          <w:i/>
          <w:iCs/>
        </w:rPr>
        <w:t>Linear abhängig</w:t>
      </w:r>
      <w:r>
        <w:t xml:space="preserve">: Wenn Gleichung (a b </w:t>
      </w:r>
      <w:r w:rsidR="003E38AE">
        <w:t>c) x</w:t>
      </w:r>
      <w:r>
        <w:t xml:space="preserve"> = 0 nur eine Lösung </w:t>
      </w:r>
      <w:r w:rsidR="00635B85">
        <w:t xml:space="preserve">ungleich Nullvektor </w:t>
      </w:r>
      <w:r>
        <w:t>hat</w:t>
      </w:r>
      <w:r w:rsidR="00272659">
        <w:t xml:space="preserve">. So kann einer durch die beiden </w:t>
      </w:r>
      <w:r w:rsidR="00274CC5">
        <w:t>anderen</w:t>
      </w:r>
      <w:r w:rsidR="00272659">
        <w:t xml:space="preserve"> ausgedrückt werden</w:t>
      </w:r>
    </w:p>
    <w:p w14:paraId="29876283" w14:textId="40797562" w:rsidR="00272659" w:rsidRDefault="00272659" w:rsidP="001348FC">
      <w:pPr>
        <w:pStyle w:val="SchmaleListeEbene1"/>
      </w:pPr>
      <w:r>
        <w:rPr>
          <w:i/>
          <w:iCs/>
        </w:rPr>
        <w:t>Linear unabhängig</w:t>
      </w:r>
      <w:r w:rsidRPr="00272659">
        <w:t>:</w:t>
      </w:r>
      <w:r>
        <w:t xml:space="preserve"> Wenn </w:t>
      </w:r>
      <w:r w:rsidR="00635B85">
        <w:t>Nullvektor einzige Lösung. Bzw. jedes mögliche b eine Lösung hat. Ist eindeutig darstellbar.</w:t>
      </w:r>
    </w:p>
    <w:p w14:paraId="6668501C" w14:textId="77EFD52B" w:rsidR="00BC695D" w:rsidRDefault="00BC695D" w:rsidP="00BC695D">
      <w:pPr>
        <w:pStyle w:val="SchmaleListeEbene1"/>
      </w:pPr>
      <w:r>
        <w:t xml:space="preserve">Wenn a, b c ein </w:t>
      </w:r>
      <w:proofErr w:type="spellStart"/>
      <w:r>
        <w:t>Erzeugendensystem</w:t>
      </w:r>
      <w:proofErr w:type="spellEnd"/>
      <w:r>
        <w:t xml:space="preserve"> für den Raum V sind und linear unabhängig, dann sind sie Basis für V</w:t>
      </w:r>
    </w:p>
    <w:p w14:paraId="7B88EF46" w14:textId="2BEF0D9B" w:rsidR="00BC695D" w:rsidRDefault="00940B60" w:rsidP="00881207">
      <w:pPr>
        <w:pStyle w:val="SchmaleListeEbene1"/>
        <w:numPr>
          <w:ilvl w:val="0"/>
          <w:numId w:val="0"/>
        </w:numPr>
        <w:ind w:left="142" w:hanging="142"/>
        <w:rPr>
          <w:rFonts w:eastAsiaTheme="minorEastAsia"/>
        </w:rPr>
      </w:pPr>
      <w:r w:rsidRPr="00940B60">
        <w:rPr>
          <w:u w:val="single"/>
        </w:rPr>
        <w:t>Länge von Vektoren:</w:t>
      </w:r>
      <w:r>
        <w:rPr>
          <w:u w:val="single"/>
        </w:rPr>
        <w:t xml:space="preserve"> </w:t>
      </w:r>
      <m:oMath>
        <m:box>
          <m:boxPr>
            <m:opEmu m:val="1"/>
            <m:ctrlPr>
              <w:rPr>
                <w:rFonts w:ascii="Cambria Math" w:hAnsi="Cambria Math"/>
                <w:i/>
              </w:rPr>
            </m:ctrlPr>
          </m:boxPr>
          <m:e>
            <m:r>
              <w:rPr>
                <w:rFonts w:ascii="Cambria Math" w:hAnsi="Cambria Math"/>
              </w:rPr>
              <m:t>|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  <m:r>
              <w:rPr>
                <w:rFonts w:ascii="Cambria Math" w:hAnsi="Cambria Math"/>
              </w:rPr>
              <m:t xml:space="preserve">|=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rad>
          </m:e>
        </m:box>
      </m:oMath>
      <w:r w:rsidR="00D56312">
        <w:rPr>
          <w:rFonts w:eastAsiaTheme="minorEastAsia"/>
        </w:rPr>
        <w:t>)</w:t>
      </w:r>
    </w:p>
    <w:p w14:paraId="606A5AE7" w14:textId="6E18F667" w:rsidR="00C13954" w:rsidRDefault="00C13954" w:rsidP="00881207">
      <w:pPr>
        <w:pStyle w:val="SchmaleListeEbene1"/>
        <w:numPr>
          <w:ilvl w:val="0"/>
          <w:numId w:val="0"/>
        </w:numPr>
        <w:ind w:left="142" w:hanging="142"/>
        <w:rPr>
          <w:rFonts w:eastAsiaTheme="minorEastAsia"/>
        </w:rPr>
      </w:pPr>
      <w:proofErr w:type="spellStart"/>
      <w:r>
        <w:rPr>
          <w:u w:val="single"/>
        </w:rPr>
        <w:t>Skalarprod</w:t>
      </w:r>
      <w:proofErr w:type="spellEnd"/>
      <w:r w:rsidR="00755D1B">
        <w:rPr>
          <w:u w:val="single"/>
        </w:rPr>
        <w:t>.</w:t>
      </w:r>
      <w:r>
        <w:rPr>
          <w:u w:val="single"/>
        </w:rPr>
        <w:t xml:space="preserve">: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u</m:t>
            </m:r>
          </m:e>
        </m:acc>
        <m:r>
          <w:rPr>
            <w:rFonts w:ascii="Cambria Math" w:hAnsi="Cambria Math"/>
          </w:rPr>
          <m:t>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u</m:t>
                </m:r>
              </m:e>
            </m:acc>
          </m:e>
        </m:d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</m:e>
        </m:d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α</m:t>
            </m:r>
          </m:e>
        </m:func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=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u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  <m:r>
              <w:rPr>
                <w:rFonts w:ascii="Cambria Math" w:hAnsi="Cambria Math"/>
              </w:rPr>
              <m:t>v</m:t>
            </m:r>
          </m:e>
        </m:nary>
        <m:r>
          <w:rPr>
            <w:rFonts w:ascii="Cambria Math" w:hAnsi="Cambria Math"/>
          </w:rPr>
          <m:t xml:space="preserve"> </m:t>
        </m:r>
      </m:oMath>
    </w:p>
    <w:p w14:paraId="130542B9" w14:textId="3B6568AC" w:rsidR="00755D1B" w:rsidRDefault="00A44583" w:rsidP="00A44583">
      <w:pPr>
        <w:pStyle w:val="SchmaleListeEbene1"/>
      </w:pPr>
      <w:r>
        <w:t xml:space="preserve">Positiv,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u</m:t>
            </m:r>
          </m:e>
        </m:acc>
        <m:r>
          <w:rPr>
            <w:rFonts w:ascii="Cambria Math" w:hAnsi="Cambria Math"/>
          </w:rPr>
          <m:t>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>=0</m:t>
        </m:r>
      </m:oMath>
      <w:r>
        <w:t>, nur wenn</w:t>
      </w:r>
      <w:r w:rsidR="001F4D6C"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u</m:t>
            </m:r>
          </m:e>
        </m:acc>
      </m:oMath>
      <w:r w:rsidR="001F4D6C">
        <w:t xml:space="preserve"> oder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  <w:r w:rsidR="001F4D6C">
        <w:t xml:space="preserve"> = 0</w:t>
      </w:r>
    </w:p>
    <w:p w14:paraId="6D010922" w14:textId="69420402" w:rsidR="001F4D6C" w:rsidRPr="00423906" w:rsidRDefault="001F4D6C" w:rsidP="00A44583">
      <w:pPr>
        <w:pStyle w:val="SchmaleListeEbene1"/>
      </w:pPr>
      <w:r>
        <w:t xml:space="preserve">Symmetrisch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u</m:t>
            </m:r>
          </m:e>
        </m:acc>
        <m:r>
          <w:rPr>
            <w:rFonts w:ascii="Cambria Math" w:hAnsi="Cambria Math"/>
          </w:rPr>
          <m:t>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 xml:space="preserve">= 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>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u</m:t>
            </m:r>
          </m:e>
        </m:acc>
      </m:oMath>
    </w:p>
    <w:p w14:paraId="1BFFD9AE" w14:textId="44940BC9" w:rsidR="00423906" w:rsidRPr="00423906" w:rsidRDefault="00423906" w:rsidP="00423906">
      <w:pPr>
        <w:pStyle w:val="SchmaleListeEbene1"/>
        <w:spacing w:after="0"/>
      </w:pPr>
      <w:r>
        <w:rPr>
          <w:rFonts w:eastAsiaTheme="minorEastAsia"/>
        </w:rPr>
        <w:t xml:space="preserve">Anwendung: </w:t>
      </w:r>
    </w:p>
    <w:p w14:paraId="5E9EF8E5" w14:textId="06DD2ED8" w:rsidR="00423906" w:rsidRPr="00881207" w:rsidRDefault="00423906" w:rsidP="004E71FA">
      <w:pPr>
        <w:pStyle w:val="SchmaleListeEbene2"/>
      </w:pPr>
      <w:r>
        <w:t xml:space="preserve">Länge: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</m:e>
        </m:d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  <m:r>
              <w:rPr>
                <w:rFonts w:ascii="Cambria Math" w:hAnsi="Cambria Math"/>
              </w:rPr>
              <m:t>∙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</m:e>
        </m:rad>
      </m:oMath>
      <w:r w:rsidR="00CD22AF">
        <w:t xml:space="preserve"> </w:t>
      </w:r>
      <w:r w:rsidR="004E71FA">
        <w:sym w:font="Wingdings" w:char="F0E0"/>
      </w:r>
      <w:r>
        <w:t>Distanz:</w:t>
      </w:r>
      <w:r w:rsidR="00CD22AF"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P-Q</m:t>
            </m:r>
          </m:e>
        </m:d>
      </m:oMath>
      <w:r w:rsidR="004E71FA">
        <w:rPr>
          <w:rFonts w:eastAsiaTheme="minorEastAsia"/>
        </w:rPr>
        <w:t xml:space="preserve"> </w:t>
      </w:r>
      <w:r w:rsidR="004E71FA" w:rsidRPr="004E71FA">
        <w:rPr>
          <w:rFonts w:eastAsiaTheme="minorEastAsia"/>
        </w:rPr>
        <w:sym w:font="Wingdings" w:char="F0E0"/>
      </w:r>
      <w:r w:rsidR="004E71FA">
        <w:rPr>
          <w:rFonts w:eastAsiaTheme="minorEastAsia"/>
        </w:rPr>
        <w:t xml:space="preserve"> Normalisierung: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</m:num>
          <m:den>
            <m:r>
              <w:rPr>
                <w:rFonts w:ascii="Cambria Math" w:hAnsi="Cambria Math"/>
              </w:rPr>
              <m:t>|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  <m:r>
              <w:rPr>
                <w:rFonts w:ascii="Cambria Math" w:hAnsi="Cambria Math"/>
              </w:rPr>
              <m:t>|</m:t>
            </m:r>
          </m:den>
        </m:f>
      </m:oMath>
      <w:r w:rsidR="004E71FA">
        <w:t xml:space="preserve"> </w:t>
      </w:r>
      <w:r w:rsidR="004E71FA">
        <w:sym w:font="Wingdings" w:char="F0E8"/>
      </w:r>
      <w:r>
        <w:t>Winkel:</w:t>
      </w:r>
      <w:r w:rsidR="004E71FA">
        <w:t xml:space="preserve">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α</m:t>
            </m:r>
          </m:e>
        </m:func>
        <m:r>
          <w:rPr>
            <w:rFonts w:ascii="Cambria Math" w:hAnsi="Cambria Math"/>
          </w:rPr>
          <m:t xml:space="preserve">= </m:t>
        </m:r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u</m:t>
            </m:r>
          </m:e>
        </m:acc>
        <m:r>
          <w:rPr>
            <w:rFonts w:ascii="Cambria Math" w:hAnsi="Cambria Math"/>
          </w:rPr>
          <m:t>∙</m:t>
        </m:r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</w:p>
    <w:p w14:paraId="1052B377" w14:textId="20AC3157" w:rsidR="00881207" w:rsidRDefault="00D80DD4" w:rsidP="00881207">
      <w:pPr>
        <w:pStyle w:val="SchmaleListeEbene2"/>
        <w:numPr>
          <w:ilvl w:val="0"/>
          <w:numId w:val="0"/>
        </w:num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2030506" wp14:editId="76BF4E7E">
            <wp:simplePos x="0" y="0"/>
            <wp:positionH relativeFrom="column">
              <wp:align>right</wp:align>
            </wp:positionH>
            <wp:positionV relativeFrom="paragraph">
              <wp:posOffset>3190</wp:posOffset>
            </wp:positionV>
            <wp:extent cx="892810" cy="666115"/>
            <wp:effectExtent l="0" t="0" r="2540" b="635"/>
            <wp:wrapTight wrapText="bothSides">
              <wp:wrapPolygon edited="0">
                <wp:start x="0" y="0"/>
                <wp:lineTo x="0" y="21003"/>
                <wp:lineTo x="21201" y="21003"/>
                <wp:lineTo x="21201" y="0"/>
                <wp:lineTo x="0" y="0"/>
              </wp:wrapPolygon>
            </wp:wrapTight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1207" w:rsidRPr="00881207">
        <w:rPr>
          <w:rFonts w:eastAsiaTheme="minorEastAsia"/>
          <w:u w:val="single"/>
        </w:rPr>
        <w:t>Orthogonalität</w:t>
      </w:r>
      <w:r w:rsidR="004973C7">
        <w:rPr>
          <w:rFonts w:eastAsiaTheme="minorEastAsia"/>
          <w:u w:val="single"/>
        </w:rPr>
        <w:t>:</w:t>
      </w:r>
      <w:r w:rsidR="00611FEA">
        <w:rPr>
          <w:rFonts w:eastAsiaTheme="minorEastAsia"/>
        </w:rPr>
        <w:t xml:space="preserve"> Zwei Vektoren stehen </w:t>
      </w:r>
      <w:r w:rsidR="001C7276">
        <w:rPr>
          <w:rFonts w:eastAsiaTheme="minorEastAsia"/>
        </w:rPr>
        <w:t>senkrecht</w:t>
      </w:r>
      <w:r w:rsidR="004973C7">
        <w:rPr>
          <w:rFonts w:eastAsiaTheme="minorEastAsia"/>
        </w:rPr>
        <w:t>, wenn Skalarprodukt = 0</w:t>
      </w:r>
      <w:r w:rsidR="004973C7">
        <w:rPr>
          <w:rFonts w:eastAsiaTheme="minorEastAsia"/>
        </w:rPr>
        <w:br/>
        <w:t xml:space="preserve">Projektion: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u</m:t>
                </m:r>
              </m:e>
            </m:acc>
            <m:r>
              <w:rPr>
                <w:rFonts w:ascii="Cambria Math" w:hAnsi="Cambria Math"/>
              </w:rPr>
              <m:t>∙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u</m:t>
            </m:r>
          </m:e>
        </m:acc>
      </m:oMath>
    </w:p>
    <w:p w14:paraId="24A43290" w14:textId="1FCE4B61" w:rsidR="00611FEA" w:rsidRDefault="00611FEA" w:rsidP="00881207">
      <w:pPr>
        <w:pStyle w:val="SchmaleListeEbene2"/>
        <w:numPr>
          <w:ilvl w:val="0"/>
          <w:numId w:val="0"/>
        </w:numPr>
        <w:rPr>
          <w:rFonts w:eastAsiaTheme="minorEastAsia"/>
        </w:rPr>
      </w:pPr>
      <w:r w:rsidRPr="00611FEA">
        <w:rPr>
          <w:rFonts w:eastAsiaTheme="minorEastAsia"/>
          <w:u w:val="single"/>
        </w:rPr>
        <w:t>Kreuzprodukt</w:t>
      </w:r>
      <w:r>
        <w:rPr>
          <w:rFonts w:eastAsiaTheme="minorEastAsia"/>
          <w:u w:val="single"/>
        </w:rPr>
        <w:t xml:space="preserve">: </w:t>
      </w:r>
      <w:r w:rsidR="00823E39">
        <w:rPr>
          <w:rFonts w:eastAsiaTheme="minorEastAsia"/>
        </w:rPr>
        <w:t xml:space="preserve">Entspricht Fläche vom </w:t>
      </w:r>
      <w:proofErr w:type="spellStart"/>
      <w:r w:rsidR="00823E39">
        <w:rPr>
          <w:rFonts w:eastAsiaTheme="minorEastAsia"/>
        </w:rPr>
        <w:t>Paralellogramm</w:t>
      </w:r>
      <w:proofErr w:type="spellEnd"/>
    </w:p>
    <w:p w14:paraId="36EBF540" w14:textId="19B08439" w:rsidR="002E40C4" w:rsidRPr="004835BD" w:rsidRDefault="00684A83" w:rsidP="00B125C0">
      <w:pPr>
        <w:pStyle w:val="SchmaleListeEbene2"/>
        <w:numPr>
          <w:ilvl w:val="0"/>
          <w:numId w:val="0"/>
        </w:numPr>
        <w:rPr>
          <w:rFonts w:eastAsiaTheme="minorEastAsia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u</m:t>
              </m:r>
            </m:e>
          </m:acc>
          <m:r>
            <w:rPr>
              <w:rFonts w:ascii="Cambria Math" w:hAnsi="Cambria Math"/>
            </w:rPr>
            <m:t>×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=(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e>
          </m:d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e>
          </m:d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α)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acc>
            </m:e>
          </m:func>
        </m:oMath>
      </m:oMathPara>
    </w:p>
    <w:p w14:paraId="5F08163A" w14:textId="27B87F2F" w:rsidR="004835BD" w:rsidRDefault="004835BD" w:rsidP="004835BD">
      <w:pPr>
        <w:pStyle w:val="TitelZusammenfassung"/>
      </w:pPr>
      <w:r>
        <w:t>Projektionen</w:t>
      </w:r>
    </w:p>
    <w:p w14:paraId="09B88684" w14:textId="3283B163" w:rsidR="004835BD" w:rsidRDefault="004835BD" w:rsidP="003F2192">
      <w:pPr>
        <w:pStyle w:val="SchmaleListeEbene1"/>
        <w:spacing w:after="0"/>
      </w:pPr>
      <w:r>
        <w:t>Perspektiv</w:t>
      </w:r>
      <w:r w:rsidR="005B086D">
        <w:t>ische Projektion</w:t>
      </w:r>
    </w:p>
    <w:p w14:paraId="7F7EF3DC" w14:textId="61CDEC1D" w:rsidR="00432CC9" w:rsidRDefault="00432CC9" w:rsidP="00432CC9">
      <w:pPr>
        <w:pStyle w:val="SchmaleListeEbene2"/>
      </w:pPr>
      <w:r>
        <w:t>Durch homogene matrix-Multiplikation.</w:t>
      </w:r>
    </w:p>
    <w:p w14:paraId="32B08862" w14:textId="77777777" w:rsidR="003F2192" w:rsidRDefault="00432CC9" w:rsidP="00432CC9">
      <w:pPr>
        <w:pStyle w:val="SchmaleListeEbene2"/>
        <w:rPr>
          <w:lang w:val="en-GB"/>
        </w:rPr>
      </w:pPr>
      <w:r w:rsidRPr="00432CC9">
        <w:rPr>
          <w:lang w:val="en-GB"/>
        </w:rPr>
        <w:t>«View Frustum»: Form von Clip</w:t>
      </w:r>
      <w:r>
        <w:rPr>
          <w:lang w:val="en-GB"/>
        </w:rPr>
        <w:t xml:space="preserve">-Space </w:t>
      </w:r>
    </w:p>
    <w:p w14:paraId="66BBA77F" w14:textId="210E10D3" w:rsidR="00432CC9" w:rsidRDefault="003F2192" w:rsidP="00432CC9">
      <w:pPr>
        <w:pStyle w:val="SchmaleListeEbene2"/>
        <w:rPr>
          <w:lang w:val="en-GB"/>
        </w:rPr>
      </w:pPr>
      <w:r>
        <w:rPr>
          <w:lang w:val="en-GB"/>
        </w:rPr>
        <w:t>field of view (</w:t>
      </w:r>
      <w:proofErr w:type="spellStart"/>
      <w:r>
        <w:rPr>
          <w:lang w:val="en-GB"/>
        </w:rPr>
        <w:t>fofy</w:t>
      </w:r>
      <w:proofErr w:type="spellEnd"/>
      <w:r>
        <w:rPr>
          <w:lang w:val="en-GB"/>
        </w:rPr>
        <w:t>): 45</w:t>
      </w:r>
      <w:r w:rsidR="008E1A3A">
        <w:rPr>
          <w:lang w:val="en-GB"/>
        </w:rPr>
        <w:t xml:space="preserve">° </w:t>
      </w:r>
      <w:proofErr w:type="spellStart"/>
      <w:r w:rsidR="008E1A3A">
        <w:rPr>
          <w:lang w:val="en-GB"/>
        </w:rPr>
        <w:t>Natürlich</w:t>
      </w:r>
      <w:proofErr w:type="spellEnd"/>
      <w:r w:rsidR="008E1A3A">
        <w:rPr>
          <w:lang w:val="en-GB"/>
        </w:rPr>
        <w:t xml:space="preserve">. </w:t>
      </w:r>
    </w:p>
    <w:p w14:paraId="61842BC5" w14:textId="15A44A82" w:rsidR="008E1A3A" w:rsidRDefault="008E1A3A" w:rsidP="00432CC9">
      <w:pPr>
        <w:pStyle w:val="SchmaleListeEbene2"/>
        <w:rPr>
          <w:lang w:val="en-GB"/>
        </w:rPr>
      </w:pPr>
      <w:proofErr w:type="spellStart"/>
      <w:r>
        <w:rPr>
          <w:lang w:val="en-GB"/>
        </w:rPr>
        <w:t>Seitenverhältnis</w:t>
      </w:r>
      <w:proofErr w:type="spellEnd"/>
      <w:r>
        <w:rPr>
          <w:lang w:val="en-GB"/>
        </w:rPr>
        <w:t>: aspect</w:t>
      </w:r>
    </w:p>
    <w:p w14:paraId="3A83641E" w14:textId="33A826B3" w:rsidR="008E1A3A" w:rsidRDefault="008E1A3A" w:rsidP="00432CC9">
      <w:pPr>
        <w:pStyle w:val="SchmaleListeEbene2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8510EEB" wp14:editId="29E53EDE">
            <wp:simplePos x="0" y="0"/>
            <wp:positionH relativeFrom="page">
              <wp:posOffset>8710295</wp:posOffset>
            </wp:positionH>
            <wp:positionV relativeFrom="paragraph">
              <wp:posOffset>635</wp:posOffset>
            </wp:positionV>
            <wp:extent cx="1952625" cy="1571625"/>
            <wp:effectExtent l="0" t="0" r="9525" b="9525"/>
            <wp:wrapThrough wrapText="bothSides">
              <wp:wrapPolygon edited="0">
                <wp:start x="0" y="0"/>
                <wp:lineTo x="0" y="21469"/>
                <wp:lineTo x="21495" y="21469"/>
                <wp:lineTo x="21495" y="0"/>
                <wp:lineTo x="0" y="0"/>
              </wp:wrapPolygon>
            </wp:wrapThrough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1A3A">
        <w:t xml:space="preserve">Grosser </w:t>
      </w:r>
      <w:proofErr w:type="spellStart"/>
      <w:r w:rsidRPr="008E1A3A">
        <w:t>öffnungswinkel</w:t>
      </w:r>
      <w:proofErr w:type="spellEnd"/>
      <w:r w:rsidRPr="008E1A3A">
        <w:t xml:space="preserve">, kurze </w:t>
      </w:r>
      <w:proofErr w:type="spellStart"/>
      <w:r w:rsidRPr="008E1A3A">
        <w:t>brennweite</w:t>
      </w:r>
      <w:proofErr w:type="spellEnd"/>
      <w:r w:rsidRPr="008E1A3A">
        <w:t xml:space="preserve">, </w:t>
      </w:r>
      <w:r>
        <w:t>kleine Objekte</w:t>
      </w:r>
    </w:p>
    <w:p w14:paraId="4D618FFD" w14:textId="60ADC8BA" w:rsidR="008E1A3A" w:rsidRPr="008E1A3A" w:rsidRDefault="008E1A3A" w:rsidP="00432CC9">
      <w:pPr>
        <w:pStyle w:val="SchmaleListeEbene2"/>
      </w:pPr>
      <w:r>
        <w:t xml:space="preserve">Kleiner </w:t>
      </w:r>
      <w:proofErr w:type="spellStart"/>
      <w:r>
        <w:t>öffnungswinkel</w:t>
      </w:r>
      <w:proofErr w:type="spellEnd"/>
      <w:r>
        <w:t xml:space="preserve">, lange </w:t>
      </w:r>
      <w:proofErr w:type="spellStart"/>
      <w:r>
        <w:t>Brennwetie</w:t>
      </w:r>
      <w:proofErr w:type="spellEnd"/>
      <w:r>
        <w:t>, Grosse Objekte</w:t>
      </w:r>
    </w:p>
    <w:p w14:paraId="7E73089B" w14:textId="40B24A5C" w:rsidR="005B086D" w:rsidRDefault="005B086D" w:rsidP="008E1A3A">
      <w:pPr>
        <w:pStyle w:val="SchmaleListeEbene1"/>
        <w:spacing w:after="0"/>
      </w:pPr>
      <w:proofErr w:type="spellStart"/>
      <w:r>
        <w:t>Ortographische</w:t>
      </w:r>
      <w:proofErr w:type="spellEnd"/>
      <w:r>
        <w:t xml:space="preserve"> Projektion</w:t>
      </w:r>
    </w:p>
    <w:p w14:paraId="36522107" w14:textId="71F984D9" w:rsidR="008E1A3A" w:rsidRDefault="008E1A3A" w:rsidP="008E1A3A">
      <w:pPr>
        <w:pStyle w:val="SchmaleListeEbene2"/>
      </w:pPr>
      <w:r>
        <w:t xml:space="preserve">Parallel-Projektion (CAD, </w:t>
      </w:r>
      <w:proofErr w:type="spellStart"/>
      <w:r>
        <w:t>Stilform</w:t>
      </w:r>
      <w:proofErr w:type="spellEnd"/>
      <w:r>
        <w:t xml:space="preserve"> Games)</w:t>
      </w:r>
    </w:p>
    <w:p w14:paraId="78F32360" w14:textId="45FD768F" w:rsidR="008E1A3A" w:rsidRDefault="008E1A3A" w:rsidP="008E1A3A">
      <w:pPr>
        <w:pStyle w:val="SchmaleListeEbene2"/>
      </w:pPr>
      <w:proofErr w:type="spellStart"/>
      <w:r>
        <w:t>Normalized</w:t>
      </w:r>
      <w:proofErr w:type="spellEnd"/>
      <w:r>
        <w:t xml:space="preserve"> Device </w:t>
      </w:r>
      <w:proofErr w:type="spellStart"/>
      <w:r>
        <w:t>Coordinates</w:t>
      </w:r>
      <w:proofErr w:type="spellEnd"/>
      <w:r w:rsidR="00E9771A">
        <w:t xml:space="preserve"> (-1 und 1)</w:t>
      </w:r>
      <w:r w:rsidR="00294EEE" w:rsidRPr="00294EEE">
        <w:rPr>
          <w:noProof/>
        </w:rPr>
        <w:t xml:space="preserve"> </w:t>
      </w:r>
      <w:r w:rsidR="00294EEE">
        <w:rPr>
          <w:noProof/>
        </w:rPr>
        <w:drawing>
          <wp:inline distT="0" distB="0" distL="0" distR="0" wp14:anchorId="1AEC35C3" wp14:editId="76F0A3B1">
            <wp:extent cx="2243137" cy="1129129"/>
            <wp:effectExtent l="0" t="0" r="508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9001" cy="113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D6FB" w14:textId="1D38A965" w:rsidR="00A7353D" w:rsidRDefault="001C7276" w:rsidP="00A7353D">
      <w:pPr>
        <w:pStyle w:val="TitelZusammenfassung"/>
      </w:pPr>
      <w:r>
        <w:t>GPU-Programmierung</w:t>
      </w:r>
    </w:p>
    <w:p w14:paraId="3E8B4162" w14:textId="3C837923" w:rsidR="00094683" w:rsidRDefault="00094683" w:rsidP="00094683">
      <w:r>
        <w:t>Double Frame Buffering: Update und auslesen nicht synchron: Vermeidet Update-</w:t>
      </w:r>
      <w:proofErr w:type="spellStart"/>
      <w:r>
        <w:t>Atefakte</w:t>
      </w:r>
      <w:proofErr w:type="spellEnd"/>
    </w:p>
    <w:p w14:paraId="47B1154B" w14:textId="082194EB" w:rsidR="00A7353D" w:rsidRDefault="00222039" w:rsidP="00222039">
      <w:pPr>
        <w:rPr>
          <w:noProof/>
        </w:rPr>
      </w:pPr>
      <w:proofErr w:type="spellStart"/>
      <w:r>
        <w:t>Berrechnungs</w:t>
      </w:r>
      <w:proofErr w:type="spellEnd"/>
      <w:r>
        <w:t>-Pipeline:</w:t>
      </w:r>
      <w:r w:rsidRPr="0022203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0E7C4F" wp14:editId="1755B4AF">
            <wp:extent cx="3309938" cy="1250831"/>
            <wp:effectExtent l="0" t="0" r="5080" b="698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3237" cy="125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F204" w14:textId="77AADEF3" w:rsidR="00C30382" w:rsidRDefault="00C30382" w:rsidP="00F93DCC">
      <w:r w:rsidRPr="00F93DCC">
        <w:rPr>
          <w:u w:val="single"/>
        </w:rPr>
        <w:t>Shader</w:t>
      </w:r>
      <w:r w:rsidR="00986EED" w:rsidRPr="00F93DCC">
        <w:rPr>
          <w:u w:val="single"/>
        </w:rPr>
        <w:t xml:space="preserve"> Programm</w:t>
      </w:r>
      <w:r w:rsidR="00986EED" w:rsidRPr="00F93DCC">
        <w:t xml:space="preserve">: </w:t>
      </w:r>
      <w:r w:rsidR="00F93DCC">
        <w:br/>
      </w:r>
      <w:r w:rsidR="001C7276">
        <w:t>programmiert</w:t>
      </w:r>
      <w:r w:rsidR="00986EED">
        <w:t xml:space="preserve"> Vertex- und Fragment </w:t>
      </w:r>
      <w:proofErr w:type="spellStart"/>
      <w:r w:rsidR="00986EED">
        <w:t>Prozssor</w:t>
      </w:r>
      <w:proofErr w:type="spellEnd"/>
      <w:r w:rsidR="00986EED">
        <w:t>. Beschreibt Transformation einzelnen Modell-primitive</w:t>
      </w:r>
      <w:r w:rsidR="00F93DCC">
        <w:t xml:space="preserve">. Hat keinen Zugriff auf andere </w:t>
      </w:r>
      <w:proofErr w:type="spellStart"/>
      <w:r w:rsidR="00F93DCC">
        <w:t>Pimitive</w:t>
      </w:r>
      <w:proofErr w:type="spellEnd"/>
      <w:r w:rsidR="00F93DCC">
        <w:t xml:space="preserve">, </w:t>
      </w:r>
      <w:proofErr w:type="spellStart"/>
      <w:r w:rsidR="00F93DCC">
        <w:t>seperate</w:t>
      </w:r>
      <w:proofErr w:type="spellEnd"/>
      <w:r w:rsidR="00F93DCC">
        <w:t xml:space="preserve"> vom Host-Programm</w:t>
      </w:r>
    </w:p>
    <w:p w14:paraId="0FA32449" w14:textId="61F54AC8" w:rsidR="00887B0F" w:rsidRDefault="00887B0F" w:rsidP="00F93DCC">
      <w:r>
        <w:rPr>
          <w:noProof/>
        </w:rPr>
        <w:lastRenderedPageBreak/>
        <w:drawing>
          <wp:inline distT="0" distB="0" distL="0" distR="0" wp14:anchorId="1A42BBC4" wp14:editId="193E7319">
            <wp:extent cx="3419475" cy="1619885"/>
            <wp:effectExtent l="0" t="0" r="9525" b="0"/>
            <wp:docPr id="18" name="Grafik 1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 18" descr="Ein Bild, das Text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3D28" w14:textId="795327B1" w:rsidR="00955FD6" w:rsidRDefault="00955FD6" w:rsidP="00F93DCC">
      <w:r>
        <w:t xml:space="preserve">Hinweis: OpenGL Matrix </w:t>
      </w:r>
      <w:proofErr w:type="spellStart"/>
      <w:r>
        <w:t>transpniert</w:t>
      </w:r>
      <w:proofErr w:type="spellEnd"/>
      <w:r>
        <w:t xml:space="preserve">, deshalb: </w:t>
      </w:r>
      <w:r>
        <w:rPr>
          <w:noProof/>
        </w:rPr>
        <w:drawing>
          <wp:inline distT="0" distB="0" distL="0" distR="0" wp14:anchorId="0626A931" wp14:editId="35606346">
            <wp:extent cx="1013458" cy="266700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23839" cy="26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8254" w14:textId="7267779E" w:rsidR="00955FD6" w:rsidRDefault="00955FD6" w:rsidP="00591786">
      <w:pPr>
        <w:pStyle w:val="TitelZusammenfassung"/>
        <w:spacing w:after="0"/>
      </w:pPr>
      <w:r>
        <w:t>Beleuchtung</w:t>
      </w:r>
    </w:p>
    <w:p w14:paraId="343D4C7D" w14:textId="6E545CA4" w:rsidR="00325412" w:rsidRDefault="00591786" w:rsidP="00591786">
      <w:pPr>
        <w:spacing w:after="0"/>
      </w:pPr>
      <w:r w:rsidRPr="00591786">
        <w:rPr>
          <w:noProof/>
        </w:rPr>
        <w:drawing>
          <wp:inline distT="0" distB="0" distL="0" distR="0" wp14:anchorId="3572E885" wp14:editId="5135B742">
            <wp:extent cx="3419475" cy="1250950"/>
            <wp:effectExtent l="0" t="0" r="9525" b="6350"/>
            <wp:docPr id="22" name="Grafik 2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fik 22" descr="Ein Bild, das Text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955FD6">
        <w:t>Addidativ</w:t>
      </w:r>
      <w:proofErr w:type="spellEnd"/>
      <w:r w:rsidR="00955FD6">
        <w:t xml:space="preserve"> auf dem Display. </w:t>
      </w:r>
      <w:proofErr w:type="spellStart"/>
      <w:r w:rsidR="00325412">
        <w:t>Berrechnung</w:t>
      </w:r>
      <w:proofErr w:type="spellEnd"/>
      <w:r w:rsidR="00325412">
        <w:t>:</w:t>
      </w:r>
    </w:p>
    <w:p w14:paraId="1D4F286B" w14:textId="788AB3CB" w:rsidR="00325412" w:rsidRDefault="00A92568" w:rsidP="00955FD6">
      <w:r>
        <w:rPr>
          <w:noProof/>
        </w:rPr>
        <w:drawing>
          <wp:inline distT="0" distB="0" distL="0" distR="0" wp14:anchorId="7156B617" wp14:editId="26948386">
            <wp:extent cx="1952639" cy="561979"/>
            <wp:effectExtent l="0" t="0" r="9525" b="9525"/>
            <wp:docPr id="21" name="Grafik 2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 descr="Ein Bild, das Tex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0095" w14:textId="062364DC" w:rsidR="00955FD6" w:rsidRDefault="00955FD6" w:rsidP="00A92568">
      <w:pPr>
        <w:spacing w:after="0"/>
      </w:pPr>
      <w:r>
        <w:t xml:space="preserve">Sonst subtraktive </w:t>
      </w:r>
      <w:r w:rsidR="00325412">
        <w:t>Berechnung</w:t>
      </w:r>
      <w:r>
        <w:t xml:space="preserve"> bei Remission:</w:t>
      </w:r>
    </w:p>
    <w:p w14:paraId="2792F2DD" w14:textId="6E31DDA2" w:rsidR="00955FD6" w:rsidRDefault="00325412" w:rsidP="00955FD6">
      <w:r>
        <w:rPr>
          <w:noProof/>
        </w:rPr>
        <w:drawing>
          <wp:inline distT="0" distB="0" distL="0" distR="0" wp14:anchorId="0A108185" wp14:editId="364593EC">
            <wp:extent cx="1776425" cy="1219209"/>
            <wp:effectExtent l="0" t="0" r="0" b="0"/>
            <wp:docPr id="20" name="Grafik 2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 descr="Ein Bild, das Text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76425" cy="121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5F17" w14:textId="68CD0498" w:rsidR="00A92568" w:rsidRDefault="00A92568" w:rsidP="00955FD6">
      <w:r>
        <w:t xml:space="preserve">Ambient </w:t>
      </w:r>
      <w:proofErr w:type="spellStart"/>
      <w:r>
        <w:t>Lighting</w:t>
      </w:r>
      <w:proofErr w:type="spellEnd"/>
      <w:r>
        <w:t>: Diffuses Licht aus allen Richtungen.</w:t>
      </w:r>
    </w:p>
    <w:p w14:paraId="6661BD9D" w14:textId="45A4AFBB" w:rsidR="00A92568" w:rsidRDefault="00A92568" w:rsidP="00955FD6">
      <w:r>
        <w:t xml:space="preserve">Texturen: Bilddateien auf </w:t>
      </w:r>
      <w:r w:rsidR="00931203">
        <w:t>Oberflächen. Mapping zwischen Vertex-</w:t>
      </w:r>
      <w:proofErr w:type="spellStart"/>
      <w:r w:rsidR="00931203">
        <w:t>koodinaten</w:t>
      </w:r>
      <w:proofErr w:type="spellEnd"/>
      <w:r w:rsidR="00931203">
        <w:t xml:space="preserve"> (</w:t>
      </w:r>
      <w:r w:rsidR="001C7276">
        <w:t xml:space="preserve">x, </w:t>
      </w:r>
      <w:r w:rsidR="003E38AE">
        <w:t>y, z</w:t>
      </w:r>
      <w:r w:rsidR="00931203">
        <w:t>) und Textur-Koordinaten (u, v)</w:t>
      </w:r>
    </w:p>
    <w:p w14:paraId="659EFE71" w14:textId="51E43AAB" w:rsidR="00591786" w:rsidRDefault="00591786" w:rsidP="00955FD6">
      <w:r>
        <w:t>Diffuse Belichtung: Licht von Punktquelle, Remission in alle Richtungen</w:t>
      </w:r>
      <w:r>
        <w:rPr>
          <w:noProof/>
        </w:rPr>
        <w:drawing>
          <wp:inline distT="0" distB="0" distL="0" distR="0" wp14:anchorId="3BAB8E82" wp14:editId="24A79385">
            <wp:extent cx="3419475" cy="1604010"/>
            <wp:effectExtent l="0" t="0" r="9525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3EE0" w14:textId="7FFAE67D" w:rsidR="00591786" w:rsidRDefault="00591786" w:rsidP="00591786">
      <w:pPr>
        <w:spacing w:after="0"/>
      </w:pPr>
      <w:r>
        <w:rPr>
          <w:noProof/>
        </w:rPr>
        <w:drawing>
          <wp:inline distT="0" distB="0" distL="0" distR="0" wp14:anchorId="6660AF58" wp14:editId="40510A0A">
            <wp:extent cx="3419475" cy="1533525"/>
            <wp:effectExtent l="0" t="0" r="9525" b="952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CA4B" w14:textId="7A2B75EB" w:rsidR="00591786" w:rsidRDefault="00591786" w:rsidP="00591786">
      <w:pPr>
        <w:spacing w:after="0"/>
      </w:pPr>
      <w:proofErr w:type="spellStart"/>
      <w:r>
        <w:t>Phong</w:t>
      </w:r>
      <w:proofErr w:type="spellEnd"/>
      <w:r>
        <w:t xml:space="preserve"> </w:t>
      </w:r>
      <w:proofErr w:type="spellStart"/>
      <w:r>
        <w:t>Lighting</w:t>
      </w:r>
      <w:proofErr w:type="spellEnd"/>
      <w:r>
        <w:t>/</w:t>
      </w:r>
      <w:proofErr w:type="spellStart"/>
      <w:r>
        <w:t>Shading</w:t>
      </w:r>
      <w:proofErr w:type="spellEnd"/>
      <w:r>
        <w:t xml:space="preserve">: Zusammensetzung ambient, diffuse und </w:t>
      </w:r>
      <w:proofErr w:type="spellStart"/>
      <w:r>
        <w:t>specular</w:t>
      </w:r>
      <w:proofErr w:type="spellEnd"/>
    </w:p>
    <w:p w14:paraId="33775760" w14:textId="0AE77659" w:rsidR="00591786" w:rsidRDefault="00591786" w:rsidP="00591786">
      <w:pPr>
        <w:pStyle w:val="SchmaleListeEbene1"/>
      </w:pPr>
      <w:r>
        <w:t xml:space="preserve">Problem bei </w:t>
      </w:r>
      <w:r w:rsidR="001C7276">
        <w:t>Spiegelung,</w:t>
      </w:r>
      <w:r>
        <w:t xml:space="preserve"> wenn Winkel </w:t>
      </w:r>
      <w:proofErr w:type="spellStart"/>
      <w:r>
        <w:t>kamera</w:t>
      </w:r>
      <w:proofErr w:type="spellEnd"/>
      <w:r>
        <w:t xml:space="preserve"> und </w:t>
      </w:r>
      <w:proofErr w:type="spellStart"/>
      <w:r>
        <w:t>Refexion</w:t>
      </w:r>
      <w:proofErr w:type="spellEnd"/>
      <w:r>
        <w:t xml:space="preserve"> &gt; 90°. </w:t>
      </w:r>
    </w:p>
    <w:p w14:paraId="6D03972B" w14:textId="3C148973" w:rsidR="00591786" w:rsidRDefault="00591786" w:rsidP="00591786">
      <w:pPr>
        <w:pStyle w:val="SchmaleListeEbene1"/>
      </w:pPr>
      <w:r>
        <w:t xml:space="preserve">Lösung: </w:t>
      </w:r>
      <w:proofErr w:type="spellStart"/>
      <w:r>
        <w:t>Blinn-Phong-Shading</w:t>
      </w:r>
      <w:proofErr w:type="spellEnd"/>
      <w:r>
        <w:t xml:space="preserve">: Winkel </w:t>
      </w:r>
      <w:proofErr w:type="spellStart"/>
      <w:r>
        <w:t>zwichen</w:t>
      </w:r>
      <w:proofErr w:type="spellEnd"/>
      <w:r>
        <w:t xml:space="preserve"> </w:t>
      </w:r>
      <w:proofErr w:type="spellStart"/>
      <w:r>
        <w:t>Halfway</w:t>
      </w:r>
      <w:proofErr w:type="spellEnd"/>
      <w:r>
        <w:t xml:space="preserve">-Vector und Normalen anstelle </w:t>
      </w:r>
      <w:proofErr w:type="spellStart"/>
      <w:r>
        <w:t>Reflektionsvektor</w:t>
      </w:r>
      <w:proofErr w:type="spellEnd"/>
      <w:r>
        <w:t xml:space="preserve"> und Kamera</w:t>
      </w:r>
    </w:p>
    <w:p w14:paraId="7AE9D8F7" w14:textId="5815A0A6" w:rsidR="00591786" w:rsidRDefault="00591786" w:rsidP="00591786">
      <w:pPr>
        <w:pStyle w:val="TitelZusammenfassung"/>
      </w:pPr>
      <w:r>
        <w:t>Komplexe Oberflächen</w:t>
      </w:r>
    </w:p>
    <w:p w14:paraId="50C0E96E" w14:textId="2B880EA0" w:rsidR="00591786" w:rsidRDefault="00570CC2" w:rsidP="00570CC2">
      <w:pPr>
        <w:spacing w:after="0"/>
      </w:pPr>
      <w:proofErr w:type="spellStart"/>
      <w:r>
        <w:t>Representation</w:t>
      </w:r>
      <w:proofErr w:type="spellEnd"/>
      <w:r>
        <w:t xml:space="preserve"> als Funktionen (kontinuierlich)</w:t>
      </w:r>
      <w:r w:rsidR="00591786">
        <w:t>:</w:t>
      </w:r>
    </w:p>
    <w:p w14:paraId="087E6793" w14:textId="3200ED59" w:rsidR="00591786" w:rsidRDefault="00591786" w:rsidP="00591786">
      <w:pPr>
        <w:pStyle w:val="SchmaleListeEbene1"/>
      </w:pPr>
      <w:r>
        <w:t>Explizit (aufgelöst)</w:t>
      </w:r>
    </w:p>
    <w:p w14:paraId="689E4666" w14:textId="0FAFDB88" w:rsidR="00591786" w:rsidRPr="00570CC2" w:rsidRDefault="00591786" w:rsidP="00591786">
      <w:pPr>
        <w:pStyle w:val="SchmaleListeEbene1"/>
        <w:numPr>
          <w:ilvl w:val="0"/>
          <w:numId w:val="0"/>
        </w:numPr>
        <w:ind w:left="284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ax+by+d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</m:oMath>
      </m:oMathPara>
    </w:p>
    <w:p w14:paraId="36E31BDE" w14:textId="77F4CC4D" w:rsidR="00591786" w:rsidRDefault="00591786" w:rsidP="00591786">
      <w:pPr>
        <w:pStyle w:val="SchmaleListeEbene1"/>
      </w:pPr>
      <w:r>
        <w:t xml:space="preserve">Implizit (nicht aufgelöst), </w:t>
      </w:r>
      <w:proofErr w:type="spellStart"/>
      <w:r>
        <w:t>algebrarisch</w:t>
      </w:r>
      <w:proofErr w:type="spellEnd"/>
    </w:p>
    <w:p w14:paraId="054EAB20" w14:textId="2D19A092" w:rsidR="00591786" w:rsidRPr="00570CC2" w:rsidRDefault="00684A83" w:rsidP="00591786">
      <w:pPr>
        <w:pStyle w:val="SchmaleListeEbene1"/>
        <w:numPr>
          <w:ilvl w:val="0"/>
          <w:numId w:val="0"/>
        </w:numPr>
        <w:ind w:left="284"/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-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=0</m:t>
          </m:r>
        </m:oMath>
      </m:oMathPara>
    </w:p>
    <w:p w14:paraId="77A3317C" w14:textId="5B7BA8A0" w:rsidR="00591786" w:rsidRDefault="00591786" w:rsidP="00591786">
      <w:pPr>
        <w:pStyle w:val="SchmaleListeEbene1"/>
      </w:pPr>
      <w:r>
        <w:t>Parametrisch (explizite Funktionen von andern Var)</w:t>
      </w:r>
    </w:p>
    <w:p w14:paraId="66331B6D" w14:textId="1DA5E5EC" w:rsidR="00591786" w:rsidRPr="00570CC2" w:rsidRDefault="00570CC2" w:rsidP="00570CC2">
      <w:pPr>
        <w:pStyle w:val="SchmaleListeEbene1"/>
        <w:numPr>
          <w:ilvl w:val="0"/>
          <w:numId w:val="0"/>
        </w:num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P= O+s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u</m:t>
              </m:r>
            </m:e>
          </m:acc>
          <m:r>
            <w:rPr>
              <w:rFonts w:ascii="Cambria Math" w:hAnsi="Cambria Math"/>
            </w:rPr>
            <m:t>+t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;s,t ∈[0,1]</m:t>
          </m:r>
        </m:oMath>
      </m:oMathPara>
    </w:p>
    <w:p w14:paraId="00724164" w14:textId="1ECC464E" w:rsidR="00570CC2" w:rsidRDefault="00570CC2" w:rsidP="00570CC2">
      <w:r>
        <w:t>Oder als Punkte (</w:t>
      </w:r>
      <w:proofErr w:type="spellStart"/>
      <w:r>
        <w:t>zusammengesetze</w:t>
      </w:r>
      <w:proofErr w:type="spellEnd"/>
      <w:r>
        <w:t xml:space="preserve"> Formen)</w:t>
      </w:r>
    </w:p>
    <w:p w14:paraId="1DB1D410" w14:textId="52B012CE" w:rsidR="00570CC2" w:rsidRDefault="00570CC2" w:rsidP="00570CC2">
      <w:pPr>
        <w:pStyle w:val="SchmaleListeEbene1"/>
        <w:spacing w:after="0"/>
      </w:pPr>
      <w:r>
        <w:t>Menge von Primitiven</w:t>
      </w:r>
    </w:p>
    <w:p w14:paraId="47CE4C6A" w14:textId="4A6393EA" w:rsidR="00570CC2" w:rsidRDefault="00570CC2" w:rsidP="00570CC2">
      <w:pPr>
        <w:pStyle w:val="SchmaleListeEbene2"/>
      </w:pPr>
      <w:r>
        <w:t>Punktwolke</w:t>
      </w:r>
    </w:p>
    <w:p w14:paraId="692E4E66" w14:textId="544AA473" w:rsidR="00570CC2" w:rsidRDefault="00570CC2" w:rsidP="00570CC2">
      <w:pPr>
        <w:pStyle w:val="SchmaleListeEbene3"/>
      </w:pPr>
      <w:r>
        <w:t>Nur Rohdaten-Format (Output 3D Scanner)</w:t>
      </w:r>
    </w:p>
    <w:p w14:paraId="4E93A21F" w14:textId="4A283F84" w:rsidR="00570CC2" w:rsidRDefault="00570CC2" w:rsidP="00570CC2">
      <w:pPr>
        <w:pStyle w:val="SchmaleListeEbene3"/>
      </w:pPr>
      <w:r>
        <w:t>Häufig approximiert mit Polygon Mesh</w:t>
      </w:r>
    </w:p>
    <w:p w14:paraId="17C9E8F7" w14:textId="2486031A" w:rsidR="00570CC2" w:rsidRDefault="00570CC2" w:rsidP="00570CC2">
      <w:pPr>
        <w:pStyle w:val="SchmaleListeEbene2"/>
      </w:pPr>
      <w:r>
        <w:t>Polygon-Mesh</w:t>
      </w:r>
    </w:p>
    <w:p w14:paraId="4431B817" w14:textId="0FAF806F" w:rsidR="00570CC2" w:rsidRDefault="00570CC2" w:rsidP="00570CC2">
      <w:pPr>
        <w:pStyle w:val="SchmaleListeEbene1"/>
        <w:spacing w:after="0"/>
      </w:pPr>
      <w:r>
        <w:t>Approximierend, parametrisch</w:t>
      </w:r>
    </w:p>
    <w:p w14:paraId="5ADECB02" w14:textId="72E31BBE" w:rsidR="00570CC2" w:rsidRDefault="00570CC2" w:rsidP="00570CC2">
      <w:pPr>
        <w:pStyle w:val="SchmaleListeEbene2"/>
      </w:pPr>
      <w:r>
        <w:t>Iso-Surface</w:t>
      </w:r>
    </w:p>
    <w:p w14:paraId="0DAC47C8" w14:textId="7CC94A90" w:rsidR="00570CC2" w:rsidRDefault="00570CC2" w:rsidP="00570CC2">
      <w:pPr>
        <w:pStyle w:val="SchmaleListeEbene2"/>
      </w:pPr>
      <w:r>
        <w:t>Splines, NURBS</w:t>
      </w:r>
    </w:p>
    <w:p w14:paraId="513E6F65" w14:textId="1FE00F44" w:rsidR="00570CC2" w:rsidRDefault="00570CC2" w:rsidP="00570CC2">
      <w:pPr>
        <w:pStyle w:val="SchmaleListeEbene1"/>
        <w:spacing w:after="0"/>
      </w:pPr>
      <w:r>
        <w:t>Konstruiert</w:t>
      </w:r>
    </w:p>
    <w:p w14:paraId="71B666B0" w14:textId="248D5267" w:rsidR="00570CC2" w:rsidRDefault="00570CC2" w:rsidP="00570CC2">
      <w:pPr>
        <w:pStyle w:val="SchmaleListeEbene2"/>
      </w:pPr>
      <w:r>
        <w:t xml:space="preserve">Subdivision </w:t>
      </w:r>
      <w:proofErr w:type="spellStart"/>
      <w:r>
        <w:t>Surfaces</w:t>
      </w:r>
      <w:proofErr w:type="spellEnd"/>
    </w:p>
    <w:p w14:paraId="5C9F05C5" w14:textId="1110B3BF" w:rsidR="00570CC2" w:rsidRDefault="00570CC2" w:rsidP="00570CC2">
      <w:pPr>
        <w:pStyle w:val="SchmaleListeEbene2"/>
      </w:pPr>
      <w:r>
        <w:t>Fraktale Oberflächen</w:t>
      </w:r>
    </w:p>
    <w:p w14:paraId="41AFDA7A" w14:textId="051974D6" w:rsidR="00570CC2" w:rsidRDefault="00570CC2" w:rsidP="00570CC2">
      <w:r>
        <w:rPr>
          <w:noProof/>
        </w:rPr>
        <w:drawing>
          <wp:inline distT="0" distB="0" distL="0" distR="0" wp14:anchorId="2713C90B" wp14:editId="16E733FA">
            <wp:extent cx="3419475" cy="967105"/>
            <wp:effectExtent l="0" t="0" r="9525" b="4445"/>
            <wp:docPr id="25" name="Grafik 2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 descr="Ein Bild, das Text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35934" wp14:editId="07A7C600">
            <wp:extent cx="3419475" cy="962025"/>
            <wp:effectExtent l="0" t="0" r="9525" b="9525"/>
            <wp:docPr id="28" name="Grafik 2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fik 28" descr="Ein Bild, das Text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126E5" wp14:editId="4B2E1269">
            <wp:extent cx="3419475" cy="1496060"/>
            <wp:effectExtent l="0" t="0" r="9525" b="8890"/>
            <wp:docPr id="27" name="Grafik 2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fik 27" descr="Ein Bild, das Text enthält.&#10;&#10;Automatisch generierte Beschreibu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ECF7" w14:textId="06D947C3" w:rsidR="00570CC2" w:rsidRDefault="00570CC2" w:rsidP="00570CC2">
      <w:pPr>
        <w:spacing w:after="0"/>
        <w:rPr>
          <w:u w:val="single"/>
        </w:rPr>
      </w:pPr>
      <w:r w:rsidRPr="00570CC2">
        <w:rPr>
          <w:u w:val="single"/>
        </w:rPr>
        <w:t>Triangulation</w:t>
      </w:r>
      <w:r>
        <w:rPr>
          <w:u w:val="single"/>
        </w:rPr>
        <w:t xml:space="preserve"> (Punktwolke)</w:t>
      </w:r>
    </w:p>
    <w:p w14:paraId="58A2A99A" w14:textId="1A73EC58" w:rsidR="00570CC2" w:rsidRDefault="00570CC2" w:rsidP="00570CC2">
      <w:pPr>
        <w:spacing w:after="0"/>
      </w:pPr>
      <w:r>
        <w:t>Aufteilung der Fläche in Dreiecke, deren Eckpunkte vorgegeben.</w:t>
      </w:r>
    </w:p>
    <w:p w14:paraId="6C3EA07E" w14:textId="500C9CA0" w:rsidR="00570CC2" w:rsidRPr="00570CC2" w:rsidRDefault="00570CC2" w:rsidP="00570CC2">
      <w:pPr>
        <w:pStyle w:val="SchmaleListeEbene1"/>
        <w:spacing w:after="0"/>
      </w:pPr>
      <w:r w:rsidRPr="00541DF6">
        <w:rPr>
          <w:i/>
          <w:iCs/>
        </w:rPr>
        <w:t>Sweep-Strategie</w:t>
      </w:r>
      <w:r>
        <w:t xml:space="preserve">: Inkrementelles Hinzufügen </w:t>
      </w:r>
      <w:r w:rsidR="001C7276">
        <w:t>von aussen liegendem Punkte</w:t>
      </w:r>
      <w:r>
        <w:t xml:space="preserve"> </w:t>
      </w:r>
    </w:p>
    <w:p w14:paraId="02DB9AC5" w14:textId="0A3EB384" w:rsidR="00570CC2" w:rsidRPr="00570CC2" w:rsidRDefault="00570CC2" w:rsidP="00570CC2">
      <w:pPr>
        <w:pStyle w:val="SchmaleListeEbene2"/>
      </w:pPr>
      <w:r>
        <w:lastRenderedPageBreak/>
        <w:t>Konvexe Hülle: Umschliesst form ohne Delle, ermöglicht sichtbare Punkte zu bestimmen</w:t>
      </w:r>
    </w:p>
    <w:p w14:paraId="227983A1" w14:textId="480825B6" w:rsidR="00570CC2" w:rsidRPr="00541DF6" w:rsidRDefault="00570CC2" w:rsidP="00570CC2">
      <w:pPr>
        <w:pStyle w:val="SchmaleListeEbene1"/>
        <w:spacing w:after="0"/>
        <w:rPr>
          <w:i/>
          <w:iCs/>
        </w:rPr>
      </w:pPr>
      <w:r w:rsidRPr="00541DF6">
        <w:rPr>
          <w:i/>
          <w:iCs/>
        </w:rPr>
        <w:t xml:space="preserve">Insert </w:t>
      </w:r>
      <w:proofErr w:type="spellStart"/>
      <w:r w:rsidRPr="00541DF6">
        <w:rPr>
          <w:i/>
          <w:iCs/>
        </w:rPr>
        <w:t>Stategie</w:t>
      </w:r>
      <w:proofErr w:type="spellEnd"/>
    </w:p>
    <w:p w14:paraId="7B9B8291" w14:textId="1D39BD90" w:rsidR="00570CC2" w:rsidRPr="00570CC2" w:rsidRDefault="00570CC2" w:rsidP="00570CC2">
      <w:pPr>
        <w:pStyle w:val="SchmaleListeEbene2"/>
      </w:pPr>
      <w:r>
        <w:t>Künstliches Anfangsdreieck</w:t>
      </w:r>
    </w:p>
    <w:p w14:paraId="4B29F31C" w14:textId="5DDB703F" w:rsidR="00570CC2" w:rsidRPr="00570CC2" w:rsidRDefault="00570CC2" w:rsidP="00570CC2">
      <w:pPr>
        <w:pStyle w:val="SchmaleListeEbene2"/>
      </w:pPr>
      <w:r>
        <w:t>Inkrementelle Triangulierung</w:t>
      </w:r>
    </w:p>
    <w:p w14:paraId="466E0E6F" w14:textId="00376C6F" w:rsidR="00570CC2" w:rsidRPr="00570CC2" w:rsidRDefault="00570CC2" w:rsidP="00570CC2">
      <w:pPr>
        <w:pStyle w:val="SchmaleListeEbene3"/>
      </w:pPr>
      <w:r>
        <w:t>Zufällige Auswahl nächster Punkt</w:t>
      </w:r>
    </w:p>
    <w:p w14:paraId="69479D1D" w14:textId="5C57F5BF" w:rsidR="00570CC2" w:rsidRPr="00570CC2" w:rsidRDefault="00570CC2" w:rsidP="00570CC2">
      <w:pPr>
        <w:pStyle w:val="SchmaleListeEbene3"/>
      </w:pPr>
      <w:r>
        <w:t xml:space="preserve">Suchen </w:t>
      </w:r>
      <w:r w:rsidR="001C7276">
        <w:t>des Dreiecks</w:t>
      </w:r>
      <w:r>
        <w:t>, das Punkt umfasst</w:t>
      </w:r>
    </w:p>
    <w:p w14:paraId="237FC7EE" w14:textId="5356A4B8" w:rsidR="00570CC2" w:rsidRPr="00570CC2" w:rsidRDefault="00570CC2" w:rsidP="00570CC2">
      <w:pPr>
        <w:pStyle w:val="SchmaleListeEbene3"/>
      </w:pPr>
      <w:r>
        <w:t>Unterteilung des Dreiecks</w:t>
      </w:r>
    </w:p>
    <w:p w14:paraId="3DFA0F25" w14:textId="68412686" w:rsidR="00570CC2" w:rsidRPr="00541DF6" w:rsidRDefault="00570CC2" w:rsidP="00570CC2">
      <w:pPr>
        <w:pStyle w:val="SchmaleListeEbene2"/>
      </w:pPr>
      <w:r>
        <w:t xml:space="preserve">Entfernen der </w:t>
      </w:r>
      <w:r w:rsidR="00541DF6">
        <w:t>Anfangspunkte</w:t>
      </w:r>
    </w:p>
    <w:p w14:paraId="266FDD7D" w14:textId="4846AA31" w:rsidR="00541DF6" w:rsidRPr="00541DF6" w:rsidRDefault="00541DF6" w:rsidP="00541DF6">
      <w:pPr>
        <w:pStyle w:val="SchmaleListeEbene1"/>
      </w:pPr>
      <w:r>
        <w:t>Edge-Flip: Gibt viele Lösungen für eine Triangulation</w:t>
      </w:r>
    </w:p>
    <w:p w14:paraId="59FBECBF" w14:textId="074245B7" w:rsidR="00541DF6" w:rsidRPr="00541DF6" w:rsidRDefault="00541DF6" w:rsidP="00541DF6">
      <w:pPr>
        <w:pStyle w:val="SchmaleListeEbene1"/>
      </w:pPr>
      <w:r>
        <w:t>Delaunay Triangulation: Für alle 3eck-Paare gilt: Kürzere Diagonale ist Teil der Triangulation</w:t>
      </w:r>
    </w:p>
    <w:p w14:paraId="147932C2" w14:textId="2D194679" w:rsidR="00541DF6" w:rsidRDefault="00541DF6" w:rsidP="00541DF6">
      <w:pPr>
        <w:pStyle w:val="SchmaleListeEbene1"/>
        <w:numPr>
          <w:ilvl w:val="0"/>
          <w:numId w:val="0"/>
        </w:numPr>
        <w:rPr>
          <w:u w:val="single"/>
        </w:rPr>
      </w:pPr>
      <w:r w:rsidRPr="00541DF6">
        <w:rPr>
          <w:u w:val="single"/>
        </w:rPr>
        <w:t>Heat Maps</w:t>
      </w:r>
    </w:p>
    <w:p w14:paraId="3DB16560" w14:textId="0E1285CA" w:rsidR="00541DF6" w:rsidRDefault="00541DF6" w:rsidP="00541DF6">
      <w:pPr>
        <w:pStyle w:val="SchmaleListeEbene1"/>
        <w:numPr>
          <w:ilvl w:val="0"/>
          <w:numId w:val="0"/>
        </w:numPr>
      </w:pPr>
      <w:r w:rsidRPr="00541DF6">
        <w:t>Abbildung von Funktionen</w:t>
      </w:r>
      <w:r>
        <w:t xml:space="preserve">. Mittels </w:t>
      </w:r>
      <w:proofErr w:type="spellStart"/>
      <w:r>
        <w:t>Isolienien</w:t>
      </w:r>
      <w:proofErr w:type="spellEnd"/>
      <w:r>
        <w:t xml:space="preserve"> kurven </w:t>
      </w:r>
      <w:proofErr w:type="spellStart"/>
      <w:r>
        <w:t>dastellen</w:t>
      </w:r>
      <w:proofErr w:type="spellEnd"/>
      <w:r>
        <w:t xml:space="preserve">. Dazu </w:t>
      </w:r>
      <w:proofErr w:type="spellStart"/>
      <w:r>
        <w:t>Marchin-Squares</w:t>
      </w:r>
      <w:proofErr w:type="spellEnd"/>
      <w:r>
        <w:t xml:space="preserve"> Algorithmus:</w:t>
      </w:r>
    </w:p>
    <w:p w14:paraId="77A357DE" w14:textId="6CB3C17C" w:rsidR="00541DF6" w:rsidRPr="00541DF6" w:rsidRDefault="00541DF6" w:rsidP="00541DF6">
      <w:pPr>
        <w:pStyle w:val="SchmaleListeEbene1"/>
      </w:pPr>
      <w:r>
        <w:t>Potential-Grenze p festlegen</w:t>
      </w:r>
    </w:p>
    <w:p w14:paraId="47129A46" w14:textId="386DEE9F" w:rsidR="00541DF6" w:rsidRPr="00541DF6" w:rsidRDefault="00541DF6" w:rsidP="00541DF6">
      <w:pPr>
        <w:pStyle w:val="SchmaleListeEbene1"/>
      </w:pPr>
      <w:r>
        <w:t>Gitter über Daten</w:t>
      </w:r>
    </w:p>
    <w:p w14:paraId="6C681776" w14:textId="2BF17013" w:rsidR="00541DF6" w:rsidRPr="00541DF6" w:rsidRDefault="00541DF6" w:rsidP="00541DF6">
      <w:pPr>
        <w:pStyle w:val="SchmaleListeEbene1"/>
      </w:pPr>
      <w:r>
        <w:t xml:space="preserve">Definieren für alle Gitterpunkte ob über </w:t>
      </w:r>
      <w:proofErr w:type="spellStart"/>
      <w:r>
        <w:t>odr</w:t>
      </w:r>
      <w:proofErr w:type="spellEnd"/>
      <w:r>
        <w:t xml:space="preserve"> unter p</w:t>
      </w:r>
    </w:p>
    <w:p w14:paraId="04B902FA" w14:textId="5CE4968D" w:rsidR="00541DF6" w:rsidRPr="00541DF6" w:rsidRDefault="00541DF6" w:rsidP="00541DF6">
      <w:pPr>
        <w:pStyle w:val="SchmaleListeEbene1"/>
      </w:pPr>
      <w:r>
        <w:t xml:space="preserve">Linien festlegen </w:t>
      </w:r>
      <w:r w:rsidR="001C7276">
        <w:t>nachfolgendem</w:t>
      </w:r>
      <w:r>
        <w:t xml:space="preserve"> Muster:</w:t>
      </w:r>
      <w:r w:rsidRPr="00541D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F91AC1" wp14:editId="519A2916">
            <wp:extent cx="3419475" cy="1637030"/>
            <wp:effectExtent l="0" t="0" r="9525" b="127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7E34" w14:textId="09638EA0" w:rsidR="00541DF6" w:rsidRDefault="00541DF6" w:rsidP="00541DF6">
      <w:pPr>
        <w:pStyle w:val="SchmaleListeEbene1"/>
        <w:numPr>
          <w:ilvl w:val="0"/>
          <w:numId w:val="0"/>
        </w:numPr>
        <w:ind w:left="142"/>
        <w:rPr>
          <w:noProof/>
        </w:rPr>
      </w:pPr>
      <w:r>
        <w:rPr>
          <w:noProof/>
        </w:rPr>
        <w:t>Geht auch 3D durch marching cubes</w:t>
      </w:r>
    </w:p>
    <w:p w14:paraId="4B633703" w14:textId="3FD1A66F" w:rsidR="00541DF6" w:rsidRDefault="00541DF6" w:rsidP="00541DF6">
      <w:pPr>
        <w:pStyle w:val="SchmaleListeEbene1"/>
        <w:numPr>
          <w:ilvl w:val="0"/>
          <w:numId w:val="0"/>
        </w:numPr>
        <w:rPr>
          <w:noProof/>
          <w:u w:val="single"/>
        </w:rPr>
      </w:pPr>
      <w:r w:rsidRPr="00541DF6">
        <w:rPr>
          <w:noProof/>
          <w:u w:val="single"/>
        </w:rPr>
        <w:t>Lineare interpolation</w:t>
      </w:r>
    </w:p>
    <w:p w14:paraId="68EAC84A" w14:textId="3AB40713" w:rsidR="00541DF6" w:rsidRDefault="00541DF6" w:rsidP="00625DE0">
      <w:pPr>
        <w:spacing w:after="0"/>
        <w:rPr>
          <w:lang w:val="fr-CH"/>
        </w:rPr>
      </w:pPr>
      <w:r>
        <w:t xml:space="preserve">Wollen Funktion vervollständigen. </w:t>
      </w:r>
      <w:r w:rsidRPr="00541DF6">
        <w:rPr>
          <w:lang w:val="fr-CH"/>
        </w:rPr>
        <w:t xml:space="preserve">Variante 1 </w:t>
      </w:r>
      <w:proofErr w:type="spellStart"/>
      <w:r w:rsidRPr="00541DF6">
        <w:rPr>
          <w:lang w:val="fr-CH"/>
        </w:rPr>
        <w:t>Linear</w:t>
      </w:r>
      <w:proofErr w:type="spellEnd"/>
      <w:r w:rsidRPr="00541DF6">
        <w:rPr>
          <w:lang w:val="fr-CH"/>
        </w:rPr>
        <w:t xml:space="preserve">, </w:t>
      </w:r>
      <w:proofErr w:type="spellStart"/>
      <w:r w:rsidRPr="00541DF6">
        <w:rPr>
          <w:lang w:val="fr-CH"/>
        </w:rPr>
        <w:t>sonst</w:t>
      </w:r>
      <w:proofErr w:type="spellEnd"/>
      <w:r w:rsidRPr="00541DF6">
        <w:rPr>
          <w:lang w:val="fr-CH"/>
        </w:rPr>
        <w:t xml:space="preserve"> </w:t>
      </w:r>
      <w:proofErr w:type="spellStart"/>
      <w:r w:rsidRPr="00541DF6">
        <w:rPr>
          <w:lang w:val="fr-CH"/>
        </w:rPr>
        <w:t>Polynomielle</w:t>
      </w:r>
      <w:proofErr w:type="spellEnd"/>
      <w:r w:rsidRPr="00541DF6">
        <w:rPr>
          <w:lang w:val="fr-CH"/>
        </w:rPr>
        <w:t xml:space="preserve"> Interpolation</w:t>
      </w:r>
      <w:r>
        <w:rPr>
          <w:noProof/>
        </w:rPr>
        <w:drawing>
          <wp:inline distT="0" distB="0" distL="0" distR="0" wp14:anchorId="479E9814" wp14:editId="02420E12">
            <wp:extent cx="3419475" cy="1582420"/>
            <wp:effectExtent l="0" t="0" r="9525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9F1AEC" wp14:editId="60E3E946">
            <wp:extent cx="3419475" cy="1627505"/>
            <wp:effectExtent l="0" t="0" r="9525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9FA8A" wp14:editId="0B66BD7E">
            <wp:extent cx="3419475" cy="1600200"/>
            <wp:effectExtent l="0" t="0" r="9525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02F35" wp14:editId="703BB47A">
            <wp:extent cx="3419475" cy="1544320"/>
            <wp:effectExtent l="0" t="0" r="9525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54BA" w14:textId="4320CA23" w:rsidR="00625DE0" w:rsidRDefault="00625DE0" w:rsidP="00625DE0">
      <w:pPr>
        <w:pStyle w:val="TitelZusammenfassung"/>
      </w:pPr>
      <w:proofErr w:type="spellStart"/>
      <w:r>
        <w:t>Lindenmayer</w:t>
      </w:r>
      <w:proofErr w:type="spellEnd"/>
      <w:r>
        <w:t xml:space="preserve"> Systeme</w:t>
      </w:r>
    </w:p>
    <w:p w14:paraId="488E003A" w14:textId="3CAA2EE8" w:rsidR="00625DE0" w:rsidRDefault="00625DE0" w:rsidP="00625DE0">
      <w:r>
        <w:t>Beschreibung biologische Entwicklung für selbstähnliche Struktur.</w:t>
      </w:r>
    </w:p>
    <w:p w14:paraId="7BEFEC40" w14:textId="174F4F20" w:rsidR="008407A8" w:rsidRDefault="008407A8" w:rsidP="00625DE0">
      <w:r>
        <w:t>«Turtle Graphics»:</w:t>
      </w:r>
    </w:p>
    <w:p w14:paraId="4F7FD133" w14:textId="49D80AB7" w:rsidR="008407A8" w:rsidRDefault="008407A8" w:rsidP="008407A8">
      <w:pPr>
        <w:pStyle w:val="SchmaleListeEbene1"/>
      </w:pPr>
      <w:r>
        <w:t>f = Strich</w:t>
      </w:r>
    </w:p>
    <w:p w14:paraId="6481F38D" w14:textId="500F25CD" w:rsidR="008407A8" w:rsidRDefault="008407A8" w:rsidP="008407A8">
      <w:pPr>
        <w:pStyle w:val="SchmaleListeEbene1"/>
      </w:pPr>
      <w:r>
        <w:t>+ = positive Rotation</w:t>
      </w:r>
    </w:p>
    <w:p w14:paraId="162A0D1C" w14:textId="17A81512" w:rsidR="008407A8" w:rsidRDefault="008407A8" w:rsidP="008407A8">
      <w:pPr>
        <w:pStyle w:val="SchmaleListeEbene1"/>
      </w:pPr>
      <w:r>
        <w:t>- = negative Rotation</w:t>
      </w:r>
    </w:p>
    <w:p w14:paraId="10A73A95" w14:textId="517BDF4D" w:rsidR="008407A8" w:rsidRDefault="008407A8" w:rsidP="008407A8">
      <w:pPr>
        <w:pStyle w:val="SchmaleListeEbene1"/>
      </w:pPr>
      <w:r>
        <w:t>Kontext Rotationswinkel.</w:t>
      </w:r>
    </w:p>
    <w:p w14:paraId="6090ABE1" w14:textId="1ABDD4D7" w:rsidR="008407A8" w:rsidRDefault="008407A8" w:rsidP="008407A8">
      <w:pPr>
        <w:pStyle w:val="SchmaleListeEbene1"/>
      </w:pPr>
      <w:r>
        <w:t xml:space="preserve">Beispiel </w:t>
      </w:r>
      <w:proofErr w:type="spellStart"/>
      <w:r>
        <w:t>f+f+f+f</w:t>
      </w:r>
      <w:proofErr w:type="spellEnd"/>
      <w:r>
        <w:t>, Winkel 90</w:t>
      </w:r>
      <w:r w:rsidR="003026B6">
        <w:t>° ist Quadrat</w:t>
      </w:r>
    </w:p>
    <w:p w14:paraId="77DD022A" w14:textId="7B1F941D" w:rsidR="003026B6" w:rsidRDefault="003026B6" w:rsidP="008407A8">
      <w:pPr>
        <w:pStyle w:val="SchmaleListeEbene1"/>
      </w:pPr>
      <w:r>
        <w:t>Ersetzungsregeln, die bei jedem Schritt ausgeführt werden.</w:t>
      </w:r>
    </w:p>
    <w:p w14:paraId="6AC69B55" w14:textId="20B58BE5" w:rsidR="00335D10" w:rsidRDefault="00335D10" w:rsidP="008407A8">
      <w:pPr>
        <w:pStyle w:val="SchmaleListeEbene1"/>
      </w:pPr>
      <w:r>
        <w:t xml:space="preserve">Child </w:t>
      </w:r>
      <w:proofErr w:type="spellStart"/>
      <w:r>
        <w:t>turtles</w:t>
      </w:r>
      <w:proofErr w:type="spellEnd"/>
      <w:r>
        <w:t xml:space="preserve"> mit [ </w:t>
      </w:r>
      <w:r w:rsidR="001C7276">
        <w:t>und]</w:t>
      </w:r>
      <w:r>
        <w:t xml:space="preserve"> gibt bäume oder so.</w:t>
      </w:r>
    </w:p>
    <w:p w14:paraId="777E5411" w14:textId="4EB75598" w:rsidR="00335D10" w:rsidRDefault="00335D10" w:rsidP="00335D10">
      <w:pPr>
        <w:pStyle w:val="SchmaleListeEbene1"/>
        <w:numPr>
          <w:ilvl w:val="0"/>
          <w:numId w:val="0"/>
        </w:numPr>
        <w:ind w:left="142"/>
      </w:pPr>
      <w:r>
        <w:rPr>
          <w:noProof/>
        </w:rPr>
        <w:drawing>
          <wp:inline distT="0" distB="0" distL="0" distR="0" wp14:anchorId="5E2A516E" wp14:editId="14F3AA9A">
            <wp:extent cx="3419475" cy="1498600"/>
            <wp:effectExtent l="0" t="0" r="9525" b="635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5B972F" wp14:editId="06B9AB77">
            <wp:extent cx="3419475" cy="1504950"/>
            <wp:effectExtent l="0" t="0" r="9525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B41B" w14:textId="1C4C7AD7" w:rsidR="00335D10" w:rsidRDefault="00335D10" w:rsidP="00335D10">
      <w:pPr>
        <w:pStyle w:val="SchmaleListeEbene1"/>
        <w:numPr>
          <w:ilvl w:val="0"/>
          <w:numId w:val="0"/>
        </w:numPr>
        <w:ind w:left="142"/>
      </w:pPr>
      <w:r>
        <w:t>Alternative: Rekursive Prozedur</w:t>
      </w:r>
    </w:p>
    <w:p w14:paraId="2D3595E4" w14:textId="04292593" w:rsidR="00E72F5B" w:rsidRDefault="00E72F5B" w:rsidP="00E72F5B">
      <w:pPr>
        <w:pStyle w:val="TitelZusammenfassung"/>
      </w:pPr>
      <w:r>
        <w:t xml:space="preserve">Subdivision </w:t>
      </w:r>
      <w:proofErr w:type="spellStart"/>
      <w:r>
        <w:t>surfaces</w:t>
      </w:r>
      <w:proofErr w:type="spellEnd"/>
    </w:p>
    <w:p w14:paraId="6062CD40" w14:textId="1FBD9968" w:rsidR="00E72F5B" w:rsidRDefault="00E72F5B" w:rsidP="00E72F5B">
      <w:r>
        <w:t xml:space="preserve">NURBS-Flächen müssen </w:t>
      </w:r>
      <w:proofErr w:type="spellStart"/>
      <w:r>
        <w:t>tobologisch</w:t>
      </w:r>
      <w:proofErr w:type="spellEnd"/>
      <w:r>
        <w:t xml:space="preserve"> eine Scheibe, Zylinder oder Torus sein. So braucht es für komplexe </w:t>
      </w:r>
      <w:proofErr w:type="spellStart"/>
      <w:r>
        <w:t>fläche</w:t>
      </w:r>
      <w:proofErr w:type="spellEnd"/>
      <w:r>
        <w:t xml:space="preserve"> Teilflächen, wo dann an </w:t>
      </w:r>
      <w:proofErr w:type="spellStart"/>
      <w:r>
        <w:t>übergänge</w:t>
      </w:r>
      <w:proofErr w:type="spellEnd"/>
      <w:r>
        <w:t xml:space="preserve"> Sprünge. </w:t>
      </w:r>
    </w:p>
    <w:p w14:paraId="33840178" w14:textId="3E3A20F6" w:rsidR="00E72F5B" w:rsidRDefault="00E72F5B" w:rsidP="00E72F5B">
      <w:r>
        <w:t xml:space="preserve">Somit alternative: Rekursive Verfeinerung. </w:t>
      </w:r>
    </w:p>
    <w:p w14:paraId="31190923" w14:textId="77E5ED1C" w:rsidR="00FA16AC" w:rsidRPr="008D4FE7" w:rsidRDefault="00FA16AC" w:rsidP="008D4FE7">
      <w:pPr>
        <w:spacing w:after="0"/>
        <w:rPr>
          <w:u w:val="single"/>
        </w:rPr>
      </w:pPr>
      <w:proofErr w:type="spellStart"/>
      <w:r w:rsidRPr="008D4FE7">
        <w:rPr>
          <w:u w:val="single"/>
        </w:rPr>
        <w:t>Chaikin’s</w:t>
      </w:r>
      <w:proofErr w:type="spellEnd"/>
      <w:r w:rsidRPr="008D4FE7">
        <w:rPr>
          <w:u w:val="single"/>
        </w:rPr>
        <w:t xml:space="preserve"> Algorithmus:</w:t>
      </w:r>
    </w:p>
    <w:p w14:paraId="30809F14" w14:textId="1B1F0EC2" w:rsidR="00FA16AC" w:rsidRDefault="00FA16AC" w:rsidP="00FA16AC">
      <w:pPr>
        <w:pStyle w:val="SchmaleListeEbene1"/>
      </w:pPr>
      <w:r>
        <w:t>Stückweise gerade Kurve</w:t>
      </w:r>
    </w:p>
    <w:p w14:paraId="568D9A3C" w14:textId="66430C02" w:rsidR="00FA16AC" w:rsidRDefault="00FA16AC" w:rsidP="00FA16AC">
      <w:pPr>
        <w:pStyle w:val="SchmaleListeEbene1"/>
      </w:pPr>
      <w:r>
        <w:t xml:space="preserve">Mitte jeder Strecke </w:t>
      </w:r>
      <w:r w:rsidR="001C7276">
        <w:t>ein neuer Punkt</w:t>
      </w:r>
      <w:r>
        <w:t xml:space="preserve"> einführen</w:t>
      </w:r>
    </w:p>
    <w:p w14:paraId="7B0C5A77" w14:textId="50BB421C" w:rsidR="00FA16AC" w:rsidRDefault="008D4FE7" w:rsidP="00FA16AC">
      <w:pPr>
        <w:pStyle w:val="SchmaleListeEbene1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F3C2AEF" wp14:editId="0D839FC8">
            <wp:simplePos x="0" y="0"/>
            <wp:positionH relativeFrom="column">
              <wp:posOffset>1997075</wp:posOffset>
            </wp:positionH>
            <wp:positionV relativeFrom="paragraph">
              <wp:posOffset>0</wp:posOffset>
            </wp:positionV>
            <wp:extent cx="1421130" cy="1311275"/>
            <wp:effectExtent l="0" t="0" r="7620" b="3175"/>
            <wp:wrapThrough wrapText="bothSides">
              <wp:wrapPolygon edited="0">
                <wp:start x="0" y="0"/>
                <wp:lineTo x="0" y="21338"/>
                <wp:lineTo x="21426" y="21338"/>
                <wp:lineTo x="21426" y="0"/>
                <wp:lineTo x="0" y="0"/>
              </wp:wrapPolygon>
            </wp:wrapThrough>
            <wp:docPr id="35" name="Grafik 35" descr="Ein Bild, das verschieden, mehre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rafik 35" descr="Ein Bild, das verschieden, mehrere enthält.&#10;&#10;Automatisch generierte Beschreibu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13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6AC">
        <w:t>Anfangs- und Endpunkt jeder neuen Strecke durch Mittelpunkt ersetzen</w:t>
      </w:r>
    </w:p>
    <w:p w14:paraId="030A9269" w14:textId="582313BC" w:rsidR="00FA16AC" w:rsidRDefault="00FA16AC" w:rsidP="00FA16AC">
      <w:pPr>
        <w:pStyle w:val="SchmaleListeEbene1"/>
      </w:pPr>
      <w:r>
        <w:t>Immer wieder wiederholen (unendlich)</w:t>
      </w:r>
    </w:p>
    <w:p w14:paraId="5A066CB3" w14:textId="5700B20B" w:rsidR="008D4FE7" w:rsidRDefault="008D4FE7" w:rsidP="008D4FE7">
      <w:pPr>
        <w:pStyle w:val="SchmaleListeEbene1"/>
        <w:numPr>
          <w:ilvl w:val="0"/>
          <w:numId w:val="0"/>
        </w:numPr>
      </w:pPr>
    </w:p>
    <w:p w14:paraId="3A286DC3" w14:textId="22682EED" w:rsidR="008D4FE7" w:rsidRDefault="008D4FE7" w:rsidP="008D4FE7">
      <w:pPr>
        <w:pStyle w:val="SchmaleListeEbene1"/>
        <w:numPr>
          <w:ilvl w:val="0"/>
          <w:numId w:val="0"/>
        </w:numPr>
      </w:pPr>
    </w:p>
    <w:p w14:paraId="19773966" w14:textId="6D11DF47" w:rsidR="00C87527" w:rsidRDefault="00C87527" w:rsidP="008D4FE7">
      <w:pPr>
        <w:pStyle w:val="SchmaleListeEbene1"/>
        <w:numPr>
          <w:ilvl w:val="0"/>
          <w:numId w:val="0"/>
        </w:numPr>
        <w:rPr>
          <w:noProof/>
        </w:rPr>
      </w:pPr>
      <w:r>
        <w:t xml:space="preserve">Alternativ statt genaue Mitte </w:t>
      </w:r>
      <w:r w:rsidR="00AD13D1">
        <w:t>Berechnung</w:t>
      </w:r>
      <w:r>
        <w:t xml:space="preserve"> durch gewichtete Summe. So </w:t>
      </w:r>
      <w:r w:rsidR="00AD13D1">
        <w:t>quadratisch</w:t>
      </w:r>
      <w:r>
        <w:t xml:space="preserve"> oder </w:t>
      </w:r>
      <w:r w:rsidR="003E38AE">
        <w:t>kubisch</w:t>
      </w:r>
      <w:r>
        <w:t xml:space="preserve"> möglich:</w:t>
      </w:r>
      <w:r w:rsidR="00AD13D1">
        <w:br/>
      </w:r>
      <w:r w:rsidR="00AD13D1" w:rsidRPr="00AD13D1">
        <w:rPr>
          <w:noProof/>
        </w:rPr>
        <w:t xml:space="preserve"> </w:t>
      </w:r>
      <w:r w:rsidR="00AD13D1">
        <w:rPr>
          <w:noProof/>
        </w:rPr>
        <w:drawing>
          <wp:inline distT="0" distB="0" distL="0" distR="0" wp14:anchorId="2E3C3482" wp14:editId="7F13E356">
            <wp:extent cx="1662884" cy="1565328"/>
            <wp:effectExtent l="0" t="0" r="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69198" cy="157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3D1">
        <w:rPr>
          <w:noProof/>
        </w:rPr>
        <w:drawing>
          <wp:inline distT="0" distB="0" distL="0" distR="0" wp14:anchorId="2D9D32BC" wp14:editId="57EB6BD2">
            <wp:extent cx="1495586" cy="1561375"/>
            <wp:effectExtent l="0" t="0" r="0" b="127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01076" cy="15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B18D" w14:textId="77777777" w:rsidR="00AD13D1" w:rsidRDefault="00AD13D1" w:rsidP="008D4FE7">
      <w:pPr>
        <w:pStyle w:val="SchmaleListeEbene1"/>
        <w:numPr>
          <w:ilvl w:val="0"/>
          <w:numId w:val="0"/>
        </w:numPr>
        <w:rPr>
          <w:noProof/>
        </w:rPr>
      </w:pPr>
    </w:p>
    <w:p w14:paraId="20BCCA47" w14:textId="2BA07226" w:rsidR="00AD13D1" w:rsidRDefault="00AD13D1" w:rsidP="008D4FE7">
      <w:pPr>
        <w:pStyle w:val="SchmaleListeEbene1"/>
        <w:numPr>
          <w:ilvl w:val="0"/>
          <w:numId w:val="0"/>
        </w:numPr>
        <w:rPr>
          <w:noProof/>
        </w:rPr>
      </w:pPr>
      <w:r>
        <w:rPr>
          <w:noProof/>
        </w:rPr>
        <w:t>Oberflächen Schwieriger, da Polygone nicht regulär. So verschiedene Algorithmen:</w:t>
      </w:r>
    </w:p>
    <w:p w14:paraId="74B02C39" w14:textId="0E1D3A19" w:rsidR="00AD13D1" w:rsidRDefault="001B2D0F" w:rsidP="008D4FE7">
      <w:pPr>
        <w:pStyle w:val="SchmaleListeEbene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95ACAE6" wp14:editId="5C9595FC">
            <wp:extent cx="1718812" cy="1480088"/>
            <wp:effectExtent l="0" t="0" r="0" b="635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21987" cy="148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A7AE5" wp14:editId="215EE777">
            <wp:extent cx="1526583" cy="1293960"/>
            <wp:effectExtent l="0" t="0" r="0" b="1905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31048" cy="129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3731" w14:textId="25643161" w:rsidR="001B2D0F" w:rsidRDefault="001B2D0F" w:rsidP="001B2D0F">
      <w:pPr>
        <w:pStyle w:val="TitelZusammenfassung"/>
      </w:pPr>
      <w:r>
        <w:t xml:space="preserve">Korrektur und Optimierung von </w:t>
      </w:r>
      <w:proofErr w:type="spellStart"/>
      <w:r>
        <w:t>Meshes</w:t>
      </w:r>
      <w:proofErr w:type="spellEnd"/>
    </w:p>
    <w:p w14:paraId="6658AEC6" w14:textId="13B2CC2F" w:rsidR="001B2D0F" w:rsidRDefault="001B2D0F" w:rsidP="00FE4E6A">
      <w:pPr>
        <w:spacing w:after="0"/>
      </w:pPr>
      <w:proofErr w:type="spellStart"/>
      <w:r>
        <w:t>Eingescante</w:t>
      </w:r>
      <w:proofErr w:type="spellEnd"/>
      <w:r>
        <w:t xml:space="preserve"> Flächen haben rauschen, teils zu viele Daten. </w:t>
      </w:r>
    </w:p>
    <w:p w14:paraId="6ADAEB05" w14:textId="603E71EA" w:rsidR="00ED7AD7" w:rsidRPr="00ED7AD7" w:rsidRDefault="00ED7AD7" w:rsidP="00FE4E6A">
      <w:pPr>
        <w:spacing w:after="0"/>
        <w:rPr>
          <w:u w:val="single"/>
        </w:rPr>
      </w:pPr>
      <w:r w:rsidRPr="00ED7AD7">
        <w:rPr>
          <w:u w:val="single"/>
        </w:rPr>
        <w:t>Begriffe:</w:t>
      </w:r>
    </w:p>
    <w:p w14:paraId="41E9A782" w14:textId="0421242B" w:rsidR="00FE4E6A" w:rsidRDefault="00FE4E6A" w:rsidP="00FE4E6A">
      <w:pPr>
        <w:pStyle w:val="SchmaleListeEbene1"/>
      </w:pPr>
      <w:r>
        <w:t xml:space="preserve">Valenz </w:t>
      </w:r>
      <w:r w:rsidR="003E38AE">
        <w:t>eines Eckpunktes</w:t>
      </w:r>
      <w:r>
        <w:t>: Anzahl ein-/Ausgehende Kanten</w:t>
      </w:r>
    </w:p>
    <w:p w14:paraId="140B2B21" w14:textId="09017D2F" w:rsidR="00FE4E6A" w:rsidRDefault="00FE4E6A" w:rsidP="00FE4E6A">
      <w:pPr>
        <w:pStyle w:val="SchmaleListeEbene1"/>
      </w:pPr>
      <w:r>
        <w:t>Rand/Boundary: Alle Kanten, die nur zu einem Polygon gehören.</w:t>
      </w:r>
    </w:p>
    <w:p w14:paraId="714F2F7A" w14:textId="77777777" w:rsidR="003557FA" w:rsidRDefault="003557FA" w:rsidP="00ED7AD7">
      <w:pPr>
        <w:pStyle w:val="SchmaleListeEbene1"/>
        <w:spacing w:after="0"/>
      </w:pPr>
      <w:r>
        <w:t>Regulär wenn</w:t>
      </w:r>
    </w:p>
    <w:p w14:paraId="4D04A8C2" w14:textId="0BBAE459" w:rsidR="00FE4E6A" w:rsidRDefault="003557FA" w:rsidP="003557FA">
      <w:pPr>
        <w:pStyle w:val="SchmaleListeEbene2"/>
      </w:pPr>
      <w:r>
        <w:t xml:space="preserve">Dreiecksgitter: </w:t>
      </w:r>
      <w:r w:rsidR="009A25EF">
        <w:t>Valenz 6 (Eckpunkte Valenz 4)</w:t>
      </w:r>
    </w:p>
    <w:p w14:paraId="6321D9E1" w14:textId="52423528" w:rsidR="009A25EF" w:rsidRDefault="009A25EF" w:rsidP="003557FA">
      <w:pPr>
        <w:pStyle w:val="SchmaleListeEbene2"/>
      </w:pPr>
      <w:r>
        <w:t>Viereckgitter</w:t>
      </w:r>
      <w:r w:rsidR="003557FA">
        <w:t xml:space="preserve">: Valenz </w:t>
      </w:r>
      <w:r>
        <w:t>4</w:t>
      </w:r>
      <w:r w:rsidR="003557FA">
        <w:t xml:space="preserve"> (Eckpunkte Valenz 3)</w:t>
      </w:r>
    </w:p>
    <w:p w14:paraId="53AD3060" w14:textId="5529FC4B" w:rsidR="00ED7AD7" w:rsidRDefault="00ED7AD7" w:rsidP="00ED7AD7">
      <w:pPr>
        <w:pStyle w:val="SchmaleListeEbene1"/>
      </w:pPr>
      <w:r>
        <w:t xml:space="preserve">Entweder vollständig regulär, hochgradig regulär (weniger </w:t>
      </w:r>
      <w:proofErr w:type="spellStart"/>
      <w:r>
        <w:t>irrerguläre</w:t>
      </w:r>
      <w:proofErr w:type="spellEnd"/>
      <w:r>
        <w:t xml:space="preserve"> als reguläre), oder irregulär</w:t>
      </w:r>
    </w:p>
    <w:p w14:paraId="135A5F46" w14:textId="3861C2F9" w:rsidR="00ED7AD7" w:rsidRDefault="00D4789B" w:rsidP="00ED7AD7">
      <w:pPr>
        <w:pStyle w:val="SchmaleListeEbene1"/>
        <w:numPr>
          <w:ilvl w:val="0"/>
          <w:numId w:val="0"/>
        </w:numPr>
        <w:rPr>
          <w:u w:val="single"/>
        </w:rPr>
      </w:pPr>
      <w:r w:rsidRPr="00D4789B">
        <w:rPr>
          <w:u w:val="single"/>
        </w:rPr>
        <w:t>Modell-</w:t>
      </w:r>
      <w:proofErr w:type="spellStart"/>
      <w:r w:rsidRPr="00D4789B">
        <w:rPr>
          <w:u w:val="single"/>
        </w:rPr>
        <w:t>Reperatur</w:t>
      </w:r>
      <w:proofErr w:type="spellEnd"/>
    </w:p>
    <w:p w14:paraId="1D356D09" w14:textId="6A5081C1" w:rsidR="00D4789B" w:rsidRDefault="00D4789B" w:rsidP="001A17D2">
      <w:pPr>
        <w:pStyle w:val="SchmaleListeEbene1"/>
        <w:spacing w:after="0"/>
      </w:pPr>
      <w:r>
        <w:t>Flächen-orientiert</w:t>
      </w:r>
    </w:p>
    <w:p w14:paraId="577DD4BD" w14:textId="31DE1E36" w:rsidR="00D4789B" w:rsidRDefault="00D31492" w:rsidP="001A17D2">
      <w:pPr>
        <w:pStyle w:val="SchmaleListeEbene2"/>
      </w:pPr>
      <w:r>
        <w:t>Vorteile</w:t>
      </w:r>
      <w:r w:rsidR="00D4789B">
        <w:t xml:space="preserve">: </w:t>
      </w:r>
      <w:proofErr w:type="spellStart"/>
      <w:r w:rsidR="00D4789B">
        <w:t>assozierte</w:t>
      </w:r>
      <w:proofErr w:type="spellEnd"/>
      <w:r w:rsidR="00D4789B">
        <w:t xml:space="preserve"> Oberflächeneigenschaften bleiben gut erhalten</w:t>
      </w:r>
    </w:p>
    <w:p w14:paraId="463B60E6" w14:textId="474C7337" w:rsidR="00D4789B" w:rsidRDefault="00D31492" w:rsidP="001A17D2">
      <w:pPr>
        <w:pStyle w:val="SchmaleListeEbene2"/>
      </w:pPr>
      <w:r>
        <w:t>Nachteile</w:t>
      </w:r>
      <w:r w:rsidR="00D4789B">
        <w:t xml:space="preserve">: weniger gute automatische Erkennung und </w:t>
      </w:r>
      <w:proofErr w:type="spellStart"/>
      <w:r w:rsidR="00D4789B">
        <w:t>behebung</w:t>
      </w:r>
      <w:proofErr w:type="spellEnd"/>
      <w:r w:rsidR="00D4789B">
        <w:t xml:space="preserve"> von Fehler</w:t>
      </w:r>
    </w:p>
    <w:p w14:paraId="70403903" w14:textId="2CB36A70" w:rsidR="00D4789B" w:rsidRDefault="00D4789B" w:rsidP="001A17D2">
      <w:pPr>
        <w:pStyle w:val="SchmaleListeEbene1"/>
        <w:spacing w:after="0"/>
      </w:pPr>
      <w:r>
        <w:t>Volumen-Orientiert:</w:t>
      </w:r>
    </w:p>
    <w:p w14:paraId="7A4E578C" w14:textId="64E85002" w:rsidR="00D4789B" w:rsidRDefault="00D31492" w:rsidP="001A17D2">
      <w:pPr>
        <w:pStyle w:val="SchmaleListeEbene2"/>
      </w:pPr>
      <w:r>
        <w:t>Vorteile: erkennen und beheben Fehler gut und oft vollautomatisch</w:t>
      </w:r>
    </w:p>
    <w:p w14:paraId="53D85E3F" w14:textId="7A57FEAC" w:rsidR="00D31492" w:rsidRDefault="00D31492" w:rsidP="00D4789B">
      <w:pPr>
        <w:pStyle w:val="SchmaleListeEbene2"/>
      </w:pPr>
      <w:r>
        <w:t xml:space="preserve">Nachteile: Oft zu </w:t>
      </w:r>
      <w:proofErr w:type="spellStart"/>
      <w:r>
        <w:t>detailiert</w:t>
      </w:r>
      <w:proofErr w:type="spellEnd"/>
      <w:r>
        <w:t xml:space="preserve"> und mit ungenügender Qualität </w:t>
      </w:r>
      <w:proofErr w:type="spellStart"/>
      <w:r>
        <w:t>re</w:t>
      </w:r>
      <w:proofErr w:type="spellEnd"/>
      <w:r>
        <w:t>-trianguliert und dadurch Verlus</w:t>
      </w:r>
      <w:r w:rsidR="001A17D2">
        <w:t xml:space="preserve">t der </w:t>
      </w:r>
      <w:proofErr w:type="spellStart"/>
      <w:r w:rsidR="001A17D2">
        <w:t>assozierten</w:t>
      </w:r>
      <w:proofErr w:type="spellEnd"/>
      <w:r w:rsidR="001A17D2">
        <w:t xml:space="preserve"> Oberflächeneigenschaften</w:t>
      </w:r>
    </w:p>
    <w:p w14:paraId="40115614" w14:textId="13AD0FCB" w:rsidR="001A17D2" w:rsidRDefault="001A17D2" w:rsidP="001A17D2">
      <w:pPr>
        <w:pStyle w:val="SchmaleListeEbene1"/>
        <w:numPr>
          <w:ilvl w:val="0"/>
          <w:numId w:val="0"/>
        </w:numPr>
        <w:rPr>
          <w:u w:val="single"/>
        </w:rPr>
      </w:pPr>
      <w:r w:rsidRPr="001A17D2">
        <w:rPr>
          <w:u w:val="single"/>
        </w:rPr>
        <w:t>Mesh Qualität</w:t>
      </w:r>
    </w:p>
    <w:p w14:paraId="4BB73F10" w14:textId="77F6AC44" w:rsidR="001A17D2" w:rsidRDefault="001A17D2" w:rsidP="008A194E">
      <w:pPr>
        <w:pStyle w:val="SchmaleListeEbene1"/>
        <w:spacing w:after="0"/>
      </w:pPr>
      <w:r>
        <w:t xml:space="preserve">Qualitätsprüfung durch </w:t>
      </w:r>
      <w:proofErr w:type="spellStart"/>
      <w:r>
        <w:t>betrachtung</w:t>
      </w:r>
      <w:proofErr w:type="spellEnd"/>
      <w:r>
        <w:t xml:space="preserve"> von </w:t>
      </w:r>
      <w:proofErr w:type="spellStart"/>
      <w:r>
        <w:t>Reflektionslinien</w:t>
      </w:r>
      <w:proofErr w:type="spellEnd"/>
      <w:r w:rsidR="0044100A">
        <w:t>.</w:t>
      </w:r>
    </w:p>
    <w:p w14:paraId="05201523" w14:textId="685EC88F" w:rsidR="0044100A" w:rsidRDefault="003E38AE" w:rsidP="008A194E">
      <w:pPr>
        <w:pStyle w:val="SchmaleListeEbene2"/>
      </w:pPr>
      <w:r>
        <w:t>Bestimme,</w:t>
      </w:r>
      <w:r w:rsidR="0044100A">
        <w:t xml:space="preserve"> ob Oberflächenvektor Licht-Linie trifft. </w:t>
      </w:r>
    </w:p>
    <w:p w14:paraId="262F0F15" w14:textId="0E2600AD" w:rsidR="008A194E" w:rsidRDefault="008A194E" w:rsidP="008A194E">
      <w:pPr>
        <w:pStyle w:val="SchmaleListeEbene1"/>
        <w:spacing w:after="0"/>
      </w:pPr>
      <w:r>
        <w:t xml:space="preserve">Form der Dreiecke: Gleichseitige </w:t>
      </w:r>
      <w:proofErr w:type="spellStart"/>
      <w:r>
        <w:t>dreiekce</w:t>
      </w:r>
      <w:proofErr w:type="spellEnd"/>
      <w:r>
        <w:t xml:space="preserve"> vorteilhaft. </w:t>
      </w:r>
    </w:p>
    <w:p w14:paraId="5F46EFD9" w14:textId="510BE9F7" w:rsidR="008A194E" w:rsidRDefault="008A194E" w:rsidP="008A194E">
      <w:pPr>
        <w:pStyle w:val="SchmaleListeEbene2"/>
      </w:pPr>
      <w:proofErr w:type="spellStart"/>
      <w:r>
        <w:t>Wireframemodus</w:t>
      </w:r>
      <w:proofErr w:type="spellEnd"/>
      <w:r>
        <w:t xml:space="preserve"> von </w:t>
      </w:r>
      <w:proofErr w:type="spellStart"/>
      <w:r>
        <w:t>openGL</w:t>
      </w:r>
      <w:proofErr w:type="spellEnd"/>
      <w:r>
        <w:t>.</w:t>
      </w:r>
    </w:p>
    <w:p w14:paraId="093F5130" w14:textId="4567608B" w:rsidR="008A194E" w:rsidRDefault="008A194E" w:rsidP="00581101">
      <w:pPr>
        <w:pStyle w:val="SchmaleListeEbene1"/>
        <w:numPr>
          <w:ilvl w:val="0"/>
          <w:numId w:val="0"/>
        </w:numPr>
        <w:spacing w:after="0"/>
        <w:rPr>
          <w:u w:val="single"/>
        </w:rPr>
      </w:pPr>
      <w:r w:rsidRPr="00CD7445">
        <w:rPr>
          <w:u w:val="single"/>
        </w:rPr>
        <w:t>Mesh</w:t>
      </w:r>
      <w:r w:rsidR="00CD7445" w:rsidRPr="00CD7445">
        <w:rPr>
          <w:u w:val="single"/>
        </w:rPr>
        <w:t>-</w:t>
      </w:r>
      <w:proofErr w:type="spellStart"/>
      <w:r w:rsidR="00CD7445" w:rsidRPr="00CD7445">
        <w:rPr>
          <w:u w:val="single"/>
        </w:rPr>
        <w:t>Smooting</w:t>
      </w:r>
      <w:proofErr w:type="spellEnd"/>
    </w:p>
    <w:p w14:paraId="6379CA57" w14:textId="2217BAF8" w:rsidR="00CD7445" w:rsidRDefault="00CD7445" w:rsidP="00581101">
      <w:pPr>
        <w:pStyle w:val="SchmaleListeEbene1"/>
        <w:spacing w:after="0"/>
      </w:pPr>
      <w:proofErr w:type="spellStart"/>
      <w:r>
        <w:t>Entrauschen</w:t>
      </w:r>
      <w:proofErr w:type="spellEnd"/>
      <w:r>
        <w:t xml:space="preserve"> Originaldaten (Tiefpass </w:t>
      </w:r>
      <w:proofErr w:type="spellStart"/>
      <w:r>
        <w:t>filter</w:t>
      </w:r>
      <w:proofErr w:type="spellEnd"/>
      <w:r>
        <w:t>)</w:t>
      </w:r>
    </w:p>
    <w:p w14:paraId="1E96720D" w14:textId="700A824A" w:rsidR="00CD7445" w:rsidRDefault="00CD7445" w:rsidP="00581101">
      <w:pPr>
        <w:pStyle w:val="SchmaleListeEbene1"/>
        <w:spacing w:after="0"/>
      </w:pPr>
      <w:r>
        <w:t>Erreichen von ästhetischen Oberflächen</w:t>
      </w:r>
    </w:p>
    <w:p w14:paraId="3F3DC1B0" w14:textId="3BFB4FE5" w:rsidR="00CD7445" w:rsidRPr="00CD7445" w:rsidRDefault="00CD7445" w:rsidP="00581101">
      <w:pPr>
        <w:pStyle w:val="SchmaleListeEbene1"/>
        <w:numPr>
          <w:ilvl w:val="0"/>
          <w:numId w:val="0"/>
        </w:numPr>
        <w:spacing w:after="0"/>
        <w:rPr>
          <w:u w:val="single"/>
        </w:rPr>
      </w:pPr>
      <w:r w:rsidRPr="00CD7445">
        <w:rPr>
          <w:u w:val="single"/>
        </w:rPr>
        <w:t xml:space="preserve">Mesh Reduktion und </w:t>
      </w:r>
      <w:proofErr w:type="spellStart"/>
      <w:r w:rsidRPr="00CD7445">
        <w:rPr>
          <w:u w:val="single"/>
        </w:rPr>
        <w:t>Remeshing</w:t>
      </w:r>
      <w:proofErr w:type="spellEnd"/>
    </w:p>
    <w:p w14:paraId="0FC358BC" w14:textId="6407A385" w:rsidR="00CD7445" w:rsidRDefault="00CD7445" w:rsidP="00581101">
      <w:pPr>
        <w:pStyle w:val="SchmaleListeEbene1"/>
        <w:spacing w:after="0"/>
      </w:pPr>
      <w:r>
        <w:t>Vertex Clustering</w:t>
      </w:r>
    </w:p>
    <w:p w14:paraId="6EDFCAA6" w14:textId="1E06B516" w:rsidR="00CD7445" w:rsidRDefault="00CD7445" w:rsidP="00581101">
      <w:pPr>
        <w:pStyle w:val="SchmaleListeEbene2"/>
      </w:pPr>
      <w:r>
        <w:t>Raum in Zellen aufteilen</w:t>
      </w:r>
    </w:p>
    <w:p w14:paraId="64960BC5" w14:textId="206F51B6" w:rsidR="00CD7445" w:rsidRDefault="00CD7445" w:rsidP="00581101">
      <w:pPr>
        <w:pStyle w:val="SchmaleListeEbene2"/>
      </w:pPr>
      <w:r>
        <w:t xml:space="preserve">Einen repräsentativen </w:t>
      </w:r>
      <w:proofErr w:type="spellStart"/>
      <w:r>
        <w:t>Exkpunkt</w:t>
      </w:r>
      <w:proofErr w:type="spellEnd"/>
      <w:r>
        <w:t xml:space="preserve"> pro Zelle berechnen. </w:t>
      </w:r>
    </w:p>
    <w:p w14:paraId="7FB285C8" w14:textId="7345C08A" w:rsidR="00CD7445" w:rsidRDefault="00CD7445" w:rsidP="00581101">
      <w:pPr>
        <w:pStyle w:val="SchmaleListeEbene2"/>
      </w:pPr>
      <w:r>
        <w:t xml:space="preserve">Alle Originale Eckpunkte werden ersetzt durch den </w:t>
      </w:r>
      <w:r w:rsidR="00C259A5">
        <w:t>neuen</w:t>
      </w:r>
      <w:r>
        <w:t xml:space="preserve"> </w:t>
      </w:r>
      <w:r w:rsidR="00C259A5">
        <w:t>Eckpunkt</w:t>
      </w:r>
      <w:r>
        <w:t xml:space="preserve">. </w:t>
      </w:r>
    </w:p>
    <w:p w14:paraId="1F790BA1" w14:textId="0B65D434" w:rsidR="00C259A5" w:rsidRDefault="00C259A5" w:rsidP="00581101">
      <w:pPr>
        <w:pStyle w:val="SchmaleListeEbene2"/>
      </w:pPr>
      <w:proofErr w:type="spellStart"/>
      <w:r>
        <w:t>Elliminiert</w:t>
      </w:r>
      <w:proofErr w:type="spellEnd"/>
      <w:r>
        <w:t xml:space="preserve"> kollabierte Dreiecke mit zwei punkten in einer Zelle</w:t>
      </w:r>
    </w:p>
    <w:p w14:paraId="6C05D7A8" w14:textId="3609BEB0" w:rsidR="002E7A8E" w:rsidRDefault="00527334" w:rsidP="00581101">
      <w:pPr>
        <w:pStyle w:val="SchmaleListeEbene2"/>
      </w:pPr>
      <w:r>
        <w:t>Funktion spielt eine Rolle für Qualität</w:t>
      </w:r>
      <w:r w:rsidR="002E7A8E">
        <w:t>:</w:t>
      </w:r>
    </w:p>
    <w:p w14:paraId="293D2474" w14:textId="2F4DDF1A" w:rsidR="002E7A8E" w:rsidRPr="00D67152" w:rsidRDefault="002E7A8E" w:rsidP="00581101">
      <w:pPr>
        <w:pStyle w:val="SchmaleListeEbene3"/>
      </w:pPr>
      <w:proofErr w:type="spellStart"/>
      <w:r w:rsidRPr="00D67152">
        <w:t>Durschschnitt</w:t>
      </w:r>
      <w:proofErr w:type="spellEnd"/>
      <w:r w:rsidRPr="00D67152">
        <w:t xml:space="preserve">, Median, Least </w:t>
      </w:r>
      <w:proofErr w:type="spellStart"/>
      <w:r w:rsidRPr="00D67152">
        <w:t>Squares</w:t>
      </w:r>
      <w:proofErr w:type="spellEnd"/>
      <w:r w:rsidRPr="00D67152">
        <w:t xml:space="preserve"> (</w:t>
      </w:r>
      <w:r w:rsidR="00D67152" w:rsidRPr="00D67152">
        <w:t>punkte</w:t>
      </w:r>
      <w:r w:rsidR="00D67152">
        <w:t xml:space="preserve"> so das </w:t>
      </w:r>
      <w:proofErr w:type="spellStart"/>
      <w:r w:rsidR="00D67152">
        <w:t>quadrieter</w:t>
      </w:r>
      <w:proofErr w:type="spellEnd"/>
      <w:r w:rsidR="00D67152">
        <w:t xml:space="preserve"> Abstand zur Oberfläche minimal)</w:t>
      </w:r>
    </w:p>
    <w:p w14:paraId="1E8B6CFF" w14:textId="77EB5ADE" w:rsidR="00CD7445" w:rsidRDefault="00CD7445" w:rsidP="00581101">
      <w:pPr>
        <w:pStyle w:val="SchmaleListeEbene1"/>
        <w:spacing w:after="0"/>
      </w:pPr>
      <w:r>
        <w:t>Inkrementelle</w:t>
      </w:r>
    </w:p>
    <w:p w14:paraId="6A2D1B6B" w14:textId="7EA56207" w:rsidR="00527334" w:rsidRDefault="00D67152" w:rsidP="00581101">
      <w:pPr>
        <w:pStyle w:val="SchmaleListeEbene2"/>
      </w:pPr>
      <w:r>
        <w:t>Primitive Reduktionsoperationen als Sequenz:</w:t>
      </w:r>
    </w:p>
    <w:p w14:paraId="2E3F73A7" w14:textId="7952577A" w:rsidR="00D67152" w:rsidRDefault="00D67152" w:rsidP="00581101">
      <w:pPr>
        <w:pStyle w:val="SchmaleListeEbene3"/>
      </w:pPr>
      <w:r>
        <w:t xml:space="preserve">Eckpunkt entfernen, Kante kollabieren. </w:t>
      </w:r>
    </w:p>
    <w:p w14:paraId="69EDC851" w14:textId="5B162748" w:rsidR="00CD7445" w:rsidRDefault="00CD7445" w:rsidP="00581101">
      <w:pPr>
        <w:pStyle w:val="SchmaleListeEbene1"/>
        <w:spacing w:after="0"/>
      </w:pPr>
      <w:proofErr w:type="spellStart"/>
      <w:r>
        <w:t>Resampling</w:t>
      </w:r>
      <w:proofErr w:type="spellEnd"/>
      <w:r>
        <w:t xml:space="preserve"> oder </w:t>
      </w:r>
      <w:proofErr w:type="spellStart"/>
      <w:r>
        <w:t>Remeshing</w:t>
      </w:r>
      <w:proofErr w:type="spellEnd"/>
    </w:p>
    <w:p w14:paraId="5B08DB3A" w14:textId="23600613" w:rsidR="00581101" w:rsidRDefault="00581101" w:rsidP="00581101">
      <w:pPr>
        <w:pStyle w:val="SchmaleListeEbene2"/>
      </w:pPr>
      <w:r>
        <w:t xml:space="preserve">Neues Mesh wird berechnet was reduziert ist. Evtl. Elementtyp von Dreieck zu </w:t>
      </w:r>
      <w:proofErr w:type="spellStart"/>
      <w:r>
        <w:t>viereck</w:t>
      </w:r>
      <w:proofErr w:type="spellEnd"/>
      <w:r>
        <w:t xml:space="preserve"> ändern.</w:t>
      </w:r>
    </w:p>
    <w:p w14:paraId="43115D9C" w14:textId="64909E9C" w:rsidR="00CA6295" w:rsidRDefault="00CA6295" w:rsidP="007A638C">
      <w:pPr>
        <w:pStyle w:val="TitelZusammenfassung"/>
        <w:spacing w:after="0"/>
      </w:pPr>
      <w:proofErr w:type="spellStart"/>
      <w:r>
        <w:t>Rasterisierung</w:t>
      </w:r>
      <w:proofErr w:type="spellEnd"/>
    </w:p>
    <w:p w14:paraId="752B86D8" w14:textId="4FBC66FE" w:rsidR="00CA6295" w:rsidRPr="00CD7445" w:rsidRDefault="007A638C" w:rsidP="00CA6295">
      <w:pPr>
        <w:pStyle w:val="TitelZusammenfassung"/>
      </w:pPr>
      <w:r>
        <w:rPr>
          <w:noProof/>
        </w:rPr>
        <w:drawing>
          <wp:inline distT="0" distB="0" distL="0" distR="0" wp14:anchorId="09C81111" wp14:editId="4020F3EB">
            <wp:extent cx="3419475" cy="1623060"/>
            <wp:effectExtent l="0" t="0" r="9525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337F" w14:textId="6D376B75" w:rsidR="003557FA" w:rsidRDefault="007A638C" w:rsidP="007D21E0">
      <w:r>
        <w:t>Bei Überlappung: Z-Buffer (Depth-Buffer</w:t>
      </w:r>
      <w:r w:rsidR="007D21E0">
        <w:t xml:space="preserve">): Repräsentiert Distanz von der Kamera bis Punkt auf Objektoberfläche. </w:t>
      </w:r>
      <w:r w:rsidR="00B10A38">
        <w:t xml:space="preserve">0= bei Kamera, </w:t>
      </w:r>
      <w:proofErr w:type="spellStart"/>
      <w:r w:rsidR="00B10A38">
        <w:t>max</w:t>
      </w:r>
      <w:proofErr w:type="spellEnd"/>
      <w:r w:rsidR="00B10A38">
        <w:t>= unendlich weit weg</w:t>
      </w:r>
      <w:r w:rsidR="007971A6">
        <w:t>.</w:t>
      </w:r>
      <w:r w:rsidR="00AF6F45" w:rsidRPr="00AF6F45">
        <w:rPr>
          <w:noProof/>
        </w:rPr>
        <w:t xml:space="preserve"> </w:t>
      </w:r>
      <w:r w:rsidR="00AF6F45" w:rsidRPr="00AF6F45">
        <w:rPr>
          <w:noProof/>
        </w:rPr>
        <w:drawing>
          <wp:inline distT="0" distB="0" distL="0" distR="0" wp14:anchorId="54023707" wp14:editId="197D0BB9">
            <wp:extent cx="3419475" cy="910590"/>
            <wp:effectExtent l="0" t="0" r="9525" b="381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BF10" w14:textId="77777777" w:rsidR="002129C1" w:rsidRDefault="0044733B" w:rsidP="007D21E0">
      <w:r>
        <w:t xml:space="preserve">Z-Fighting: Flackern oder künstliche </w:t>
      </w:r>
      <w:proofErr w:type="spellStart"/>
      <w:r>
        <w:t>Schraffierun</w:t>
      </w:r>
      <w:proofErr w:type="spellEnd"/>
      <w:r>
        <w:t xml:space="preserve">, wenn Tiefe identisch. </w:t>
      </w:r>
    </w:p>
    <w:p w14:paraId="08E5EE38" w14:textId="017C0D9C" w:rsidR="0044733B" w:rsidRDefault="0044733B" w:rsidP="007D21E0">
      <w:r>
        <w:lastRenderedPageBreak/>
        <w:t xml:space="preserve">OpenGL kennt </w:t>
      </w:r>
      <w:proofErr w:type="spellStart"/>
      <w:r>
        <w:t>near</w:t>
      </w:r>
      <w:proofErr w:type="spellEnd"/>
      <w:r>
        <w:t xml:space="preserve"> und </w:t>
      </w:r>
      <w:proofErr w:type="spellStart"/>
      <w:r>
        <w:t>far</w:t>
      </w:r>
      <w:proofErr w:type="spellEnd"/>
      <w:r>
        <w:t xml:space="preserve"> Plane. </w:t>
      </w:r>
      <w:r w:rsidR="002129C1">
        <w:t>(1-1/z) Funktion</w:t>
      </w:r>
    </w:p>
    <w:p w14:paraId="3B40F5C4" w14:textId="2DE087FB" w:rsidR="002129C1" w:rsidRDefault="002129C1" w:rsidP="007D21E0">
      <w:r>
        <w:t xml:space="preserve">Aliasing-Effekte; unnatürliche Fehler: Treppenstufen, </w:t>
      </w:r>
      <w:proofErr w:type="spellStart"/>
      <w:r>
        <w:t>Moiré</w:t>
      </w:r>
      <w:proofErr w:type="spellEnd"/>
      <w:r>
        <w:t>-Effekt</w:t>
      </w:r>
      <w:r w:rsidR="000A72FB">
        <w:t xml:space="preserve"> </w:t>
      </w:r>
      <w:r w:rsidR="000A72FB">
        <w:sym w:font="Wingdings" w:char="F0E8"/>
      </w:r>
      <w:r w:rsidR="000A72FB">
        <w:t xml:space="preserve"> </w:t>
      </w:r>
      <w:proofErr w:type="spellStart"/>
      <w:r w:rsidR="000A72FB">
        <w:t>Diskretisierungsfehler</w:t>
      </w:r>
      <w:proofErr w:type="spellEnd"/>
      <w:r w:rsidR="000A72FB">
        <w:t xml:space="preserve"> durch </w:t>
      </w:r>
      <w:proofErr w:type="spellStart"/>
      <w:r w:rsidR="000A72FB">
        <w:t>untersampling</w:t>
      </w:r>
      <w:proofErr w:type="spellEnd"/>
      <w:r w:rsidR="00FE4C61">
        <w:t xml:space="preserve">. Anti-Aliasing schärft </w:t>
      </w:r>
      <w:proofErr w:type="spellStart"/>
      <w:r w:rsidR="00FE4C61">
        <w:t>bilder</w:t>
      </w:r>
      <w:proofErr w:type="spellEnd"/>
      <w:r w:rsidR="00FE4C61">
        <w:t xml:space="preserve">. Eine Lösung: Super-Sampling mit 4 Punkte. </w:t>
      </w:r>
      <w:r w:rsidR="00555DE7">
        <w:rPr>
          <w:noProof/>
        </w:rPr>
        <w:drawing>
          <wp:inline distT="0" distB="0" distL="0" distR="0" wp14:anchorId="19CD8240" wp14:editId="043B3D30">
            <wp:extent cx="3419475" cy="1376045"/>
            <wp:effectExtent l="0" t="0" r="9525" b="0"/>
            <wp:docPr id="43" name="Grafik 4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rafik 43" descr="Ein Bild, das Text enthält.&#10;&#10;Automatisch generierte Beschreibu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0EBE" w14:textId="65C7457A" w:rsidR="00555DE7" w:rsidRDefault="00555DE7" w:rsidP="007D21E0">
      <w:pPr>
        <w:rPr>
          <w:noProof/>
        </w:rPr>
      </w:pPr>
      <w:r>
        <w:t>Bei Texturen braucht es Multi-</w:t>
      </w:r>
      <w:proofErr w:type="spellStart"/>
      <w:r>
        <w:t>Sampled</w:t>
      </w:r>
      <w:proofErr w:type="spellEnd"/>
      <w:r>
        <w:t xml:space="preserve">-Texturen oder </w:t>
      </w:r>
      <w:proofErr w:type="spellStart"/>
      <w:r>
        <w:t>Mipmaps</w:t>
      </w:r>
      <w:proofErr w:type="spellEnd"/>
      <w:r w:rsidR="003B2532">
        <w:t xml:space="preserve"> (Unterschiedliche Texturauflösung je nach </w:t>
      </w:r>
      <w:proofErr w:type="spellStart"/>
      <w:r w:rsidR="003B2532">
        <w:t>entfernung</w:t>
      </w:r>
      <w:proofErr w:type="spellEnd"/>
      <w:r w:rsidR="003B2532">
        <w:t xml:space="preserve"> zu Kamera)</w:t>
      </w:r>
      <w:r w:rsidR="007D3C1E">
        <w:br/>
      </w:r>
      <w:r w:rsidR="0039117A" w:rsidRPr="0039117A">
        <w:rPr>
          <w:noProof/>
        </w:rPr>
        <w:t xml:space="preserve"> </w:t>
      </w:r>
      <w:r w:rsidR="0039117A">
        <w:rPr>
          <w:noProof/>
        </w:rPr>
        <w:drawing>
          <wp:inline distT="0" distB="0" distL="0" distR="0" wp14:anchorId="6227A714" wp14:editId="1B8F5BF3">
            <wp:extent cx="1807731" cy="1703214"/>
            <wp:effectExtent l="0" t="0" r="254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9718" cy="172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A412" w14:textId="77777777" w:rsidR="007D3C1E" w:rsidRDefault="0039117A" w:rsidP="007D3C1E">
      <w:pPr>
        <w:pStyle w:val="TitelZusammenfassung"/>
      </w:pPr>
      <w:r>
        <w:t>Spiegelung</w:t>
      </w:r>
    </w:p>
    <w:p w14:paraId="566ADD76" w14:textId="0AF16703" w:rsidR="0039117A" w:rsidRDefault="007D3C1E" w:rsidP="007D3C1E">
      <w:r>
        <w:rPr>
          <w:noProof/>
        </w:rPr>
        <w:drawing>
          <wp:inline distT="0" distB="0" distL="0" distR="0" wp14:anchorId="03D4C7AF" wp14:editId="7C1580BA">
            <wp:extent cx="3409284" cy="1677102"/>
            <wp:effectExtent l="0" t="0" r="127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41465" cy="169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1F76" w14:textId="03BBFF32" w:rsidR="0039117A" w:rsidRDefault="007D3C1E" w:rsidP="002B073E">
      <w:r>
        <w:rPr>
          <w:noProof/>
        </w:rPr>
        <w:br/>
      </w:r>
      <w:r>
        <w:rPr>
          <w:noProof/>
        </w:rPr>
        <w:drawing>
          <wp:inline distT="0" distB="0" distL="0" distR="0" wp14:anchorId="4E0A58E0" wp14:editId="3284D710">
            <wp:extent cx="3419475" cy="1582420"/>
            <wp:effectExtent l="0" t="0" r="9525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DFE6" w14:textId="739207F1" w:rsidR="00112ABA" w:rsidRDefault="00112ABA" w:rsidP="002B073E">
      <w:proofErr w:type="spellStart"/>
      <w:r>
        <w:t>Environmentmapping</w:t>
      </w:r>
      <w:proofErr w:type="spellEnd"/>
      <w:r>
        <w:t xml:space="preserve"> mittels OpenGL </w:t>
      </w:r>
      <w:proofErr w:type="spellStart"/>
      <w:r>
        <w:t>Cubemap</w:t>
      </w:r>
      <w:proofErr w:type="spellEnd"/>
      <w:r>
        <w:t xml:space="preserve">. </w:t>
      </w:r>
    </w:p>
    <w:p w14:paraId="2D1F9C72" w14:textId="0A8C103F" w:rsidR="0056323F" w:rsidRDefault="0056323F" w:rsidP="002B073E">
      <w:proofErr w:type="spellStart"/>
      <w:r>
        <w:t>Rechnunnsbeispiel</w:t>
      </w:r>
      <w:proofErr w:type="spellEnd"/>
      <w:r>
        <w:t>:</w:t>
      </w:r>
    </w:p>
    <w:p w14:paraId="03D9BBB5" w14:textId="238B8CAD" w:rsidR="0056323F" w:rsidRDefault="0056323F" w:rsidP="002B073E">
      <w:r>
        <w:rPr>
          <w:noProof/>
        </w:rPr>
        <w:drawing>
          <wp:inline distT="0" distB="0" distL="0" distR="0" wp14:anchorId="3BA09341" wp14:editId="168D5616">
            <wp:extent cx="3419475" cy="1964055"/>
            <wp:effectExtent l="0" t="0" r="9525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C510" w14:textId="54B6FDAC" w:rsidR="0039117A" w:rsidRPr="0039117A" w:rsidRDefault="0039117A" w:rsidP="0039117A">
      <w:pPr>
        <w:pStyle w:val="TitelZusammenfassung"/>
      </w:pPr>
      <w:r>
        <w:t>Schatten</w:t>
      </w:r>
    </w:p>
    <w:p w14:paraId="471B17E0" w14:textId="2FFAD757" w:rsidR="00B10A38" w:rsidRDefault="00112ABA" w:rsidP="007D21E0">
      <w:r>
        <w:t xml:space="preserve">Licht wird verdeckt durch Objekte. </w:t>
      </w:r>
      <w:r w:rsidR="009C1273">
        <w:t xml:space="preserve">Lösung: </w:t>
      </w:r>
    </w:p>
    <w:p w14:paraId="0C3F22A1" w14:textId="5D192961" w:rsidR="009C1273" w:rsidRDefault="009C1273" w:rsidP="00D03DD5">
      <w:pPr>
        <w:spacing w:after="0"/>
      </w:pPr>
      <w:r>
        <w:t>Projiziere Objekte auf belichtete Oberfläche (Schattenprojektion)</w:t>
      </w:r>
    </w:p>
    <w:p w14:paraId="4BABEB8B" w14:textId="445FDD53" w:rsidR="009C1273" w:rsidRDefault="009C1273" w:rsidP="009C1273">
      <w:pPr>
        <w:pStyle w:val="SchmaleListeEbene1"/>
      </w:pPr>
      <w:r>
        <w:t>Mit Kamera an der Position der Lichtquelle</w:t>
      </w:r>
    </w:p>
    <w:p w14:paraId="09DD0C06" w14:textId="744CBCB2" w:rsidR="009C1273" w:rsidRDefault="009C1273" w:rsidP="009C1273">
      <w:pPr>
        <w:pStyle w:val="SchmaleListeEbene1"/>
      </w:pPr>
      <w:r>
        <w:t>Oberfläche als Projektionsfläche</w:t>
      </w:r>
    </w:p>
    <w:p w14:paraId="139357C8" w14:textId="7328A0A8" w:rsidR="009C1273" w:rsidRDefault="009C1273" w:rsidP="009C1273">
      <w:pPr>
        <w:pStyle w:val="SchmaleListeEbene1"/>
      </w:pPr>
      <w:proofErr w:type="spellStart"/>
      <w:r>
        <w:t>Abgebieltet</w:t>
      </w:r>
      <w:proofErr w:type="spellEnd"/>
      <w:r>
        <w:t xml:space="preserve"> werden nicht Farb-Werte, sondern Tiefenwerte.</w:t>
      </w:r>
      <w:r w:rsidR="00D03DD5">
        <w:br/>
      </w:r>
      <w:r>
        <w:t xml:space="preserve"> </w:t>
      </w:r>
      <w:r w:rsidR="00D03DD5">
        <w:rPr>
          <w:noProof/>
        </w:rPr>
        <w:drawing>
          <wp:inline distT="0" distB="0" distL="0" distR="0" wp14:anchorId="68ABEDA6" wp14:editId="26C8F337">
            <wp:extent cx="1824051" cy="1847864"/>
            <wp:effectExtent l="0" t="0" r="5080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24051" cy="184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597B" w14:textId="21501C24" w:rsidR="00D03DD5" w:rsidRDefault="00D03DD5" w:rsidP="00D03DD5">
      <w:r>
        <w:t>Depth-</w:t>
      </w:r>
      <w:proofErr w:type="spellStart"/>
      <w:r>
        <w:t>Map</w:t>
      </w:r>
      <w:proofErr w:type="spellEnd"/>
      <w:r>
        <w:t>: Schwarz = Objekt Nahe (z=0), Weiss gleich Objekt weit weg (Z=unendlich), Umrechnung linear</w:t>
      </w:r>
    </w:p>
    <w:p w14:paraId="798447C0" w14:textId="6D08AEE8" w:rsidR="00F4268F" w:rsidRDefault="00F4268F" w:rsidP="00D03DD5">
      <w:r>
        <w:t xml:space="preserve">Mit Textur: Eine Textur speichert Farbe, andere die Distanz der Lichtquelle zum nächsten Objekt. </w:t>
      </w:r>
    </w:p>
    <w:p w14:paraId="56E759B9" w14:textId="5ECB2ABD" w:rsidR="00AC3552" w:rsidRDefault="00AC3552" w:rsidP="00AC3552">
      <w:pPr>
        <w:pStyle w:val="TitelZusammenfassung"/>
      </w:pPr>
      <w:r>
        <w:t>Three.js</w:t>
      </w:r>
    </w:p>
    <w:p w14:paraId="56C41A70" w14:textId="73F329DC" w:rsidR="00AC3552" w:rsidRDefault="00AC3552" w:rsidP="00AC3552">
      <w:pPr>
        <w:rPr>
          <w:lang w:val="en-GB"/>
        </w:rPr>
      </w:pPr>
      <w:r>
        <w:t xml:space="preserve">Framework zur Programmierung von 2D und 3D Grafiken im Browser. </w:t>
      </w:r>
      <w:r w:rsidRPr="00AC3552">
        <w:rPr>
          <w:lang w:val="en-GB"/>
        </w:rPr>
        <w:t xml:space="preserve">Open-Source. «Higher»-Level </w:t>
      </w:r>
      <w:proofErr w:type="spellStart"/>
      <w:r w:rsidRPr="00AC3552">
        <w:rPr>
          <w:lang w:val="en-GB"/>
        </w:rPr>
        <w:t>Grafik</w:t>
      </w:r>
      <w:proofErr w:type="spellEnd"/>
      <w:r w:rsidRPr="00AC3552">
        <w:rPr>
          <w:lang w:val="en-GB"/>
        </w:rPr>
        <w:t xml:space="preserve"> A</w:t>
      </w:r>
      <w:r>
        <w:rPr>
          <w:lang w:val="en-GB"/>
        </w:rPr>
        <w:t xml:space="preserve">PI, </w:t>
      </w:r>
      <w:proofErr w:type="spellStart"/>
      <w:r>
        <w:rPr>
          <w:lang w:val="en-GB"/>
        </w:rPr>
        <w:t>basiert</w:t>
      </w:r>
      <w:proofErr w:type="spellEnd"/>
      <w:r>
        <w:rPr>
          <w:lang w:val="en-GB"/>
        </w:rPr>
        <w:t xml:space="preserve"> auf WebGL.</w:t>
      </w:r>
    </w:p>
    <w:p w14:paraId="3446EF7A" w14:textId="27A217AE" w:rsidR="00623053" w:rsidRDefault="00623053" w:rsidP="00623053">
      <w:pPr>
        <w:pStyle w:val="SchmaleListeEbene1"/>
        <w:rPr>
          <w:lang w:val="en-GB"/>
        </w:rPr>
      </w:pPr>
      <w:proofErr w:type="spellStart"/>
      <w:r>
        <w:rPr>
          <w:lang w:val="en-GB"/>
        </w:rPr>
        <w:t>Empfohlen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mit</w:t>
      </w:r>
      <w:proofErr w:type="spellEnd"/>
      <w:r>
        <w:rPr>
          <w:lang w:val="en-GB"/>
        </w:rPr>
        <w:t xml:space="preserve"> Typescript </w:t>
      </w:r>
      <w:proofErr w:type="spellStart"/>
      <w:r>
        <w:rPr>
          <w:lang w:val="en-GB"/>
        </w:rPr>
        <w:t>statt</w:t>
      </w:r>
      <w:proofErr w:type="spellEnd"/>
      <w:r>
        <w:rPr>
          <w:lang w:val="en-GB"/>
        </w:rPr>
        <w:t xml:space="preserve"> JS</w:t>
      </w:r>
    </w:p>
    <w:p w14:paraId="2EABEE69" w14:textId="2B504800" w:rsidR="00623053" w:rsidRDefault="00623053" w:rsidP="00623053">
      <w:pPr>
        <w:pStyle w:val="SchmaleListeEbene1"/>
      </w:pPr>
      <w:r w:rsidRPr="00623053">
        <w:t>Muss immer in ein Canvas-</w:t>
      </w:r>
      <w:r>
        <w:t xml:space="preserve">HTML-Objekt platziert werden. </w:t>
      </w:r>
    </w:p>
    <w:p w14:paraId="385F730D" w14:textId="53C5F80A" w:rsidR="00F72949" w:rsidRDefault="00F72949" w:rsidP="00F72949">
      <w:pPr>
        <w:pStyle w:val="SchmaleListeEbene1"/>
      </w:pPr>
      <w:r>
        <w:t xml:space="preserve">Ressourcen müssen explizit mit </w:t>
      </w:r>
      <w:proofErr w:type="spellStart"/>
      <w:r>
        <w:t>dipose</w:t>
      </w:r>
      <w:proofErr w:type="spellEnd"/>
      <w:r>
        <w:t xml:space="preserve"> freigegeben werden. </w:t>
      </w:r>
    </w:p>
    <w:p w14:paraId="07D397F8" w14:textId="78E27048" w:rsidR="00F72949" w:rsidRPr="00F72949" w:rsidRDefault="00F72949" w:rsidP="00F72949">
      <w:pPr>
        <w:pStyle w:val="SchmaleListeEbene1"/>
        <w:numPr>
          <w:ilvl w:val="0"/>
          <w:numId w:val="0"/>
        </w:numPr>
        <w:rPr>
          <w:u w:val="single"/>
        </w:rPr>
      </w:pPr>
      <w:r w:rsidRPr="00F72949">
        <w:rPr>
          <w:u w:val="single"/>
        </w:rPr>
        <w:t>Features:</w:t>
      </w:r>
    </w:p>
    <w:p w14:paraId="1EA58AA8" w14:textId="0A55D354" w:rsidR="00F72949" w:rsidRDefault="007F0E8D" w:rsidP="00F72949">
      <w:pPr>
        <w:pStyle w:val="SchmaleListeEbene1"/>
      </w:pPr>
      <w:r>
        <w:t xml:space="preserve">Scene Graph: Enthält alles was Szene beinhaltet. </w:t>
      </w:r>
    </w:p>
    <w:p w14:paraId="199EC641" w14:textId="240E6223" w:rsidR="007F0E8D" w:rsidRDefault="007F0E8D" w:rsidP="00F72949">
      <w:pPr>
        <w:pStyle w:val="SchmaleListeEbene1"/>
      </w:pPr>
      <w:r>
        <w:t>Transformationen können auf alle Objekte eines Scene Graph angewendet werden</w:t>
      </w:r>
    </w:p>
    <w:p w14:paraId="7105E211" w14:textId="5206E9A6" w:rsidR="007F0E8D" w:rsidRDefault="007F0E8D" w:rsidP="007F0E8D">
      <w:pPr>
        <w:pStyle w:val="SchmaleListeEbene1"/>
      </w:pPr>
      <w:r>
        <w:t xml:space="preserve">Gibt viele Vordefinierte </w:t>
      </w:r>
      <w:proofErr w:type="spellStart"/>
      <w:r>
        <w:t>geometrien</w:t>
      </w:r>
      <w:proofErr w:type="spellEnd"/>
      <w:r>
        <w:t xml:space="preserve"> wie Box, Circle, </w:t>
      </w:r>
      <w:proofErr w:type="spellStart"/>
      <w:r>
        <w:t>Cone</w:t>
      </w:r>
      <w:proofErr w:type="spellEnd"/>
      <w:r>
        <w:t xml:space="preserve">, </w:t>
      </w:r>
      <w:proofErr w:type="spellStart"/>
      <w:r>
        <w:t>Cylinger</w:t>
      </w:r>
      <w:proofErr w:type="spellEnd"/>
      <w:r>
        <w:t>, Plane, Ring, Tube, etc.</w:t>
      </w:r>
    </w:p>
    <w:p w14:paraId="411CDE02" w14:textId="210C99DD" w:rsidR="007F0E8D" w:rsidRDefault="007F0E8D" w:rsidP="007F0E8D">
      <w:pPr>
        <w:pStyle w:val="SchmaleListeEbene1"/>
      </w:pPr>
      <w:r>
        <w:t xml:space="preserve">Baukasten mittels </w:t>
      </w:r>
      <w:proofErr w:type="spellStart"/>
      <w:r>
        <w:t>TubeGeometry</w:t>
      </w:r>
      <w:proofErr w:type="spellEnd"/>
      <w:r>
        <w:t xml:space="preserve"> (Beliebige 3D-Kurven zu einer Tube)</w:t>
      </w:r>
    </w:p>
    <w:p w14:paraId="315D199B" w14:textId="63C34729" w:rsidR="007F0E8D" w:rsidRDefault="007F0E8D" w:rsidP="007F0E8D">
      <w:pPr>
        <w:pStyle w:val="SchmaleListeEbene1"/>
      </w:pPr>
      <w:r>
        <w:lastRenderedPageBreak/>
        <w:t xml:space="preserve">Mittels </w:t>
      </w:r>
      <w:proofErr w:type="spellStart"/>
      <w:r>
        <w:t>Extrusions</w:t>
      </w:r>
      <w:proofErr w:type="spellEnd"/>
      <w:r>
        <w:t xml:space="preserve"> können 2D-Formen in 3D erweitert werden. </w:t>
      </w:r>
    </w:p>
    <w:p w14:paraId="0B63BD72" w14:textId="08302084" w:rsidR="00C33181" w:rsidRDefault="00C33181" w:rsidP="007F0E8D">
      <w:pPr>
        <w:pStyle w:val="SchmaleListeEbene1"/>
      </w:pPr>
      <w:r>
        <w:t xml:space="preserve">Man kann eigene Geometiren definieren oder sogar Importieren via </w:t>
      </w:r>
      <w:proofErr w:type="spellStart"/>
      <w:r>
        <w:t>Loaders</w:t>
      </w:r>
      <w:proofErr w:type="spellEnd"/>
      <w:r>
        <w:t xml:space="preserve">. </w:t>
      </w:r>
    </w:p>
    <w:p w14:paraId="1D8C7D06" w14:textId="153D40B6" w:rsidR="00C33181" w:rsidRDefault="00C33181" w:rsidP="007F0E8D">
      <w:pPr>
        <w:pStyle w:val="SchmaleListeEbene1"/>
      </w:pPr>
      <w:r>
        <w:t xml:space="preserve">Materialien und Belichtungen. Gibt diverse Lichtquellen, einige mit </w:t>
      </w:r>
      <w:proofErr w:type="spellStart"/>
      <w:r>
        <w:t>Autoshatten</w:t>
      </w:r>
      <w:proofErr w:type="spellEnd"/>
    </w:p>
    <w:p w14:paraId="0B8C1E30" w14:textId="4647CD4C" w:rsidR="00C33181" w:rsidRDefault="00EA1244" w:rsidP="007F0E8D">
      <w:pPr>
        <w:pStyle w:val="SchmaleListeEbene1"/>
      </w:pPr>
      <w:r>
        <w:t xml:space="preserve">Material </w:t>
      </w:r>
      <w:proofErr w:type="spellStart"/>
      <w:r>
        <w:t>MeshStandart</w:t>
      </w:r>
      <w:proofErr w:type="spellEnd"/>
      <w:r>
        <w:t xml:space="preserve"> kann von </w:t>
      </w:r>
      <w:proofErr w:type="spellStart"/>
      <w:r>
        <w:t>Metal</w:t>
      </w:r>
      <w:proofErr w:type="spellEnd"/>
      <w:r>
        <w:t xml:space="preserve"> zu Non-</w:t>
      </w:r>
      <w:proofErr w:type="spellStart"/>
      <w:r>
        <w:t>Metal</w:t>
      </w:r>
      <w:proofErr w:type="spellEnd"/>
      <w:r>
        <w:t xml:space="preserve"> und von Smooth zu Rough reichen. </w:t>
      </w:r>
    </w:p>
    <w:p w14:paraId="2ED015AB" w14:textId="7FFFB8CD" w:rsidR="00EA1244" w:rsidRDefault="00EA1244" w:rsidP="007F0E8D">
      <w:pPr>
        <w:pStyle w:val="SchmaleListeEbene1"/>
      </w:pPr>
      <w:r>
        <w:t>Partiel</w:t>
      </w:r>
      <w:r w:rsidR="00554305">
        <w:t xml:space="preserve">le </w:t>
      </w:r>
      <w:r>
        <w:t xml:space="preserve">Bildeffekte </w:t>
      </w:r>
      <w:r w:rsidR="00554305">
        <w:t xml:space="preserve">mittels </w:t>
      </w:r>
      <w:proofErr w:type="spellStart"/>
      <w:r w:rsidR="00554305">
        <w:t>RenderPass</w:t>
      </w:r>
      <w:proofErr w:type="spellEnd"/>
    </w:p>
    <w:p w14:paraId="07A2297F" w14:textId="0AD74A48" w:rsidR="00554305" w:rsidRDefault="00554305" w:rsidP="007F0E8D">
      <w:pPr>
        <w:pStyle w:val="SchmaleListeEbene1"/>
      </w:pPr>
      <w:r>
        <w:t>Sprites als kleine Ebenen, die parallel zur Projektionsfläche.</w:t>
      </w:r>
    </w:p>
    <w:p w14:paraId="185930D5" w14:textId="77777777" w:rsidR="00CA3C48" w:rsidRDefault="00CA3C48" w:rsidP="00CA3C48">
      <w:pPr>
        <w:pStyle w:val="SchmaleListeEbene1"/>
        <w:numPr>
          <w:ilvl w:val="0"/>
          <w:numId w:val="0"/>
        </w:numPr>
        <w:ind w:left="284" w:hanging="142"/>
      </w:pPr>
    </w:p>
    <w:p w14:paraId="6383EC14" w14:textId="1CF9AC72" w:rsidR="00CA3C48" w:rsidRPr="002A2C1B" w:rsidRDefault="00CA3C48" w:rsidP="00CA3C48">
      <w:pPr>
        <w:pStyle w:val="TitelZusammenfassung"/>
        <w:rPr>
          <w:lang w:val="en-GB"/>
        </w:rPr>
      </w:pPr>
      <w:r w:rsidRPr="002A2C1B">
        <w:rPr>
          <w:lang w:val="en-GB"/>
        </w:rPr>
        <w:t>Three.js Advances</w:t>
      </w:r>
    </w:p>
    <w:p w14:paraId="48B4B080" w14:textId="42CE9C89" w:rsidR="00CA3C48" w:rsidRPr="002A2C1B" w:rsidRDefault="00CA3C48" w:rsidP="005429E1">
      <w:pPr>
        <w:spacing w:after="0"/>
        <w:rPr>
          <w:lang w:val="en-GB"/>
        </w:rPr>
      </w:pPr>
      <w:r w:rsidRPr="002A2C1B">
        <w:rPr>
          <w:lang w:val="en-GB"/>
        </w:rPr>
        <w:t xml:space="preserve">Blending – </w:t>
      </w:r>
      <w:proofErr w:type="spellStart"/>
      <w:r w:rsidRPr="002A2C1B">
        <w:rPr>
          <w:lang w:val="en-GB"/>
        </w:rPr>
        <w:t>Transparenz</w:t>
      </w:r>
      <w:proofErr w:type="spellEnd"/>
      <w:r w:rsidRPr="002A2C1B">
        <w:rPr>
          <w:lang w:val="en-GB"/>
        </w:rPr>
        <w:t xml:space="preserve">: </w:t>
      </w:r>
    </w:p>
    <w:p w14:paraId="05C5EF3F" w14:textId="390B0FCA" w:rsidR="00A865A6" w:rsidRDefault="00A865A6" w:rsidP="00A72563">
      <w:pPr>
        <w:pStyle w:val="SchmaleListeEbene1"/>
        <w:spacing w:after="0"/>
      </w:pPr>
      <w:r w:rsidRPr="00A72563">
        <w:t>Problem</w:t>
      </w:r>
      <w:r>
        <w:t>: Gewisse Teile sind verdeckt:</w:t>
      </w:r>
    </w:p>
    <w:p w14:paraId="059420F3" w14:textId="086E078A" w:rsidR="00A865A6" w:rsidRDefault="00A865A6" w:rsidP="005429E1">
      <w:pPr>
        <w:pStyle w:val="SchmaleListeEbene2"/>
      </w:pPr>
      <w:r>
        <w:t xml:space="preserve">Dies das z-Buffer Algorithmus die Transparenz ignoriert (nur ein wert pro Pixel). So werden Objekteile hinter einer gezeichneten Fläche ignoriert. </w:t>
      </w:r>
    </w:p>
    <w:p w14:paraId="1070DF13" w14:textId="58A8B844" w:rsidR="00A865A6" w:rsidRDefault="00A865A6" w:rsidP="005429E1">
      <w:pPr>
        <w:pStyle w:val="SchmaleListeEbene1"/>
        <w:spacing w:after="0"/>
      </w:pPr>
      <w:r>
        <w:t xml:space="preserve">Lösung: Zeichenreihenfolge aufgrund Objekttiefe festlegen, damit Flächen näher beim Betrachter später gezeichnet. </w:t>
      </w:r>
      <w:r w:rsidR="00230F8A">
        <w:t xml:space="preserve">Ebene in 4 Teile aufspalten um </w:t>
      </w:r>
      <w:proofErr w:type="spellStart"/>
      <w:r w:rsidR="00230F8A">
        <w:t>Konfikte</w:t>
      </w:r>
      <w:proofErr w:type="spellEnd"/>
      <w:r w:rsidR="00230F8A">
        <w:t xml:space="preserve"> zu vermeiden bei Objekte mit gleicher Tiefe</w:t>
      </w:r>
    </w:p>
    <w:p w14:paraId="0EF56FB8" w14:textId="4D3354A4" w:rsidR="005429E1" w:rsidRDefault="005429E1" w:rsidP="005429E1">
      <w:pPr>
        <w:pStyle w:val="SchmaleListeEbene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542FCBB" wp14:editId="587D6688">
            <wp:extent cx="3419475" cy="1619250"/>
            <wp:effectExtent l="0" t="0" r="9525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C675" w14:textId="21E0B402" w:rsidR="005429E1" w:rsidRDefault="005429E1" w:rsidP="005429E1">
      <w:pPr>
        <w:pStyle w:val="SchmaleListeEbene1"/>
      </w:pPr>
      <w:proofErr w:type="spellStart"/>
      <w:r>
        <w:t>Texture</w:t>
      </w:r>
      <w:proofErr w:type="spellEnd"/>
      <w:r>
        <w:t xml:space="preserve"> Lookup</w:t>
      </w:r>
    </w:p>
    <w:p w14:paraId="298EB480" w14:textId="2F31A41D" w:rsidR="005429E1" w:rsidRDefault="005429E1" w:rsidP="005429E1">
      <w:pPr>
        <w:pStyle w:val="SchmaleListeEbene2"/>
      </w:pPr>
      <w:r>
        <w:t xml:space="preserve">Probleme: Bild-Pixel kleiner als ein </w:t>
      </w:r>
      <w:proofErr w:type="spellStart"/>
      <w:r>
        <w:t>Textel</w:t>
      </w:r>
      <w:proofErr w:type="spellEnd"/>
      <w:r>
        <w:t xml:space="preserve"> oder grösser. </w:t>
      </w:r>
    </w:p>
    <w:p w14:paraId="09E60FD1" w14:textId="53E2E2B8" w:rsidR="005429E1" w:rsidRDefault="005429E1" w:rsidP="005429E1">
      <w:pPr>
        <w:pStyle w:val="SchmaleListeEbene2"/>
      </w:pPr>
      <w:r>
        <w:t>Mittels Filtrierung lösbar, aber zum teil verschwommen.</w:t>
      </w:r>
    </w:p>
    <w:p w14:paraId="755FF34B" w14:textId="0BD9A020" w:rsidR="000335A6" w:rsidRDefault="000335A6" w:rsidP="00A72563">
      <w:r>
        <w:t>Besser: Trilineare Interpolation:</w:t>
      </w:r>
      <w:r w:rsidRPr="000335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DFB1A9" wp14:editId="6C18882A">
            <wp:extent cx="3419475" cy="1631315"/>
            <wp:effectExtent l="0" t="0" r="9525" b="698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CBAE" w14:textId="79D82F62" w:rsidR="000C0344" w:rsidRDefault="000C0344" w:rsidP="00A72563">
      <w:r>
        <w:rPr>
          <w:noProof/>
        </w:rPr>
        <w:drawing>
          <wp:inline distT="0" distB="0" distL="0" distR="0" wp14:anchorId="759EBD68" wp14:editId="474E7951">
            <wp:extent cx="3419475" cy="1645920"/>
            <wp:effectExtent l="0" t="0" r="9525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EA5C" w14:textId="502DA557" w:rsidR="000C0344" w:rsidRDefault="000C0344" w:rsidP="00A72563">
      <w:r>
        <w:rPr>
          <w:noProof/>
        </w:rPr>
        <w:drawing>
          <wp:inline distT="0" distB="0" distL="0" distR="0" wp14:anchorId="022CEDA0" wp14:editId="05C34676">
            <wp:extent cx="3419475" cy="1624965"/>
            <wp:effectExtent l="0" t="0" r="9525" b="0"/>
            <wp:docPr id="51" name="Grafik 5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Grafik 51" descr="Ein Bild, das Text enthält.&#10;&#10;Automatisch generierte Beschreibu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94F9" w14:textId="10C11CBE" w:rsidR="005856AD" w:rsidRDefault="00A72563" w:rsidP="00A72563">
      <w:r>
        <w:rPr>
          <w:noProof/>
        </w:rPr>
        <w:drawing>
          <wp:inline distT="0" distB="0" distL="0" distR="0" wp14:anchorId="5B78629D" wp14:editId="6B6C527F">
            <wp:extent cx="3419475" cy="1586865"/>
            <wp:effectExtent l="0" t="0" r="9525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9CD8" w14:textId="7F44657D" w:rsidR="00A72563" w:rsidRDefault="00A72563" w:rsidP="00A72563">
      <w:pPr>
        <w:pStyle w:val="SchmaleListeEbene1"/>
      </w:pPr>
      <w:proofErr w:type="spellStart"/>
      <w:r>
        <w:t>Baked</w:t>
      </w:r>
      <w:proofErr w:type="spellEnd"/>
      <w:r>
        <w:t xml:space="preserve"> Shadow: Belichtung wird in 3D vorberechnet und in Textur gespeichert. Diverse Maps</w:t>
      </w:r>
    </w:p>
    <w:p w14:paraId="737AA04B" w14:textId="0B5AACAC" w:rsidR="00A72563" w:rsidRDefault="00A72563" w:rsidP="004D2997">
      <w:proofErr w:type="spellStart"/>
      <w:r>
        <w:t>Skybox</w:t>
      </w:r>
      <w:proofErr w:type="spellEnd"/>
      <w:r>
        <w:t>: Textur als 360</w:t>
      </w:r>
      <w:r w:rsidR="004D2997">
        <w:t xml:space="preserve"> Grad Szenen-Hintergrund. </w:t>
      </w:r>
      <w:r w:rsidR="004D2997">
        <w:rPr>
          <w:noProof/>
        </w:rPr>
        <w:drawing>
          <wp:inline distT="0" distB="0" distL="0" distR="0" wp14:anchorId="309EEBC5" wp14:editId="1E89AC30">
            <wp:extent cx="3419475" cy="1646555"/>
            <wp:effectExtent l="0" t="0" r="9525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6536" w14:textId="6CFCCA15" w:rsidR="004D2997" w:rsidRDefault="004D2997" w:rsidP="004D2997">
      <w:pPr>
        <w:pStyle w:val="SchmaleListeEbene1"/>
        <w:rPr>
          <w:lang w:val="en-GB"/>
        </w:rPr>
      </w:pPr>
      <w:r w:rsidRPr="004D2997">
        <w:rPr>
          <w:lang w:val="en-GB"/>
        </w:rPr>
        <w:t xml:space="preserve">Event-Loop in JAVA muss </w:t>
      </w:r>
      <w:proofErr w:type="spellStart"/>
      <w:r w:rsidRPr="004D2997">
        <w:rPr>
          <w:lang w:val="en-GB"/>
        </w:rPr>
        <w:t>b</w:t>
      </w:r>
      <w:r>
        <w:rPr>
          <w:lang w:val="en-GB"/>
        </w:rPr>
        <w:t>eachtet</w:t>
      </w:r>
      <w:proofErr w:type="spellEnd"/>
      <w:r>
        <w:rPr>
          <w:lang w:val="en-GB"/>
        </w:rPr>
        <w:t xml:space="preserve"> warden</w:t>
      </w:r>
      <w:r w:rsidR="009612E0">
        <w:rPr>
          <w:noProof/>
        </w:rPr>
        <w:drawing>
          <wp:inline distT="0" distB="0" distL="0" distR="0" wp14:anchorId="38E17BB2" wp14:editId="7CBEED04">
            <wp:extent cx="3419475" cy="1606550"/>
            <wp:effectExtent l="0" t="0" r="9525" b="0"/>
            <wp:docPr id="54" name="Grafik 5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rafik 54" descr="Ein Bild, das Text enthält.&#10;&#10;Automatisch generierte Beschreibu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EE9B" w14:textId="0FFE9719" w:rsidR="004D2997" w:rsidRDefault="004716F2" w:rsidP="004716F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956B274" wp14:editId="7DF37768">
            <wp:extent cx="3419475" cy="1613535"/>
            <wp:effectExtent l="0" t="0" r="9525" b="5715"/>
            <wp:docPr id="55" name="Grafik 5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Grafik 55" descr="Ein Bild, das Text enthält.&#10;&#10;Automatisch generierte Beschreibu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925C" w14:textId="12A45BFF" w:rsidR="004716F2" w:rsidRDefault="004716F2" w:rsidP="004716F2">
      <w:pPr>
        <w:rPr>
          <w:lang w:val="en-GB"/>
        </w:rPr>
      </w:pPr>
      <w:r>
        <w:rPr>
          <w:lang w:val="en-GB"/>
        </w:rPr>
        <w:t xml:space="preserve">Object-Picking: </w:t>
      </w:r>
      <w:proofErr w:type="spellStart"/>
      <w:r>
        <w:rPr>
          <w:lang w:val="en-GB"/>
        </w:rPr>
        <w:t>Objekt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mit</w:t>
      </w:r>
      <w:proofErr w:type="spellEnd"/>
      <w:r>
        <w:rPr>
          <w:lang w:val="en-GB"/>
        </w:rPr>
        <w:t xml:space="preserve"> Maus </w:t>
      </w:r>
      <w:proofErr w:type="spellStart"/>
      <w:r>
        <w:rPr>
          <w:lang w:val="en-GB"/>
        </w:rPr>
        <w:t>Picken</w:t>
      </w:r>
      <w:proofErr w:type="spellEnd"/>
      <w:r>
        <w:rPr>
          <w:lang w:val="en-GB"/>
        </w:rPr>
        <w:t>: CPU ray lasting (</w:t>
      </w:r>
      <w:proofErr w:type="spellStart"/>
      <w:r>
        <w:rPr>
          <w:lang w:val="en-GB"/>
        </w:rPr>
        <w:t>langsam</w:t>
      </w:r>
      <w:proofErr w:type="spellEnd"/>
      <w:r>
        <w:rPr>
          <w:lang w:val="en-GB"/>
        </w:rPr>
        <w:t xml:space="preserve">) </w:t>
      </w:r>
      <w:proofErr w:type="spellStart"/>
      <w:r>
        <w:rPr>
          <w:lang w:val="en-GB"/>
        </w:rPr>
        <w:t>oder</w:t>
      </w:r>
      <w:proofErr w:type="spellEnd"/>
      <w:r>
        <w:rPr>
          <w:lang w:val="en-GB"/>
        </w:rPr>
        <w:t xml:space="preserve"> GPU Rendering.</w:t>
      </w:r>
      <w:r w:rsidR="006B02CF" w:rsidRPr="006B02CF">
        <w:rPr>
          <w:noProof/>
        </w:rPr>
        <w:t xml:space="preserve"> </w:t>
      </w:r>
      <w:r w:rsidR="006B02CF">
        <w:rPr>
          <w:noProof/>
        </w:rPr>
        <w:drawing>
          <wp:inline distT="0" distB="0" distL="0" distR="0" wp14:anchorId="466A0853" wp14:editId="6BBE2247">
            <wp:extent cx="3419475" cy="1553210"/>
            <wp:effectExtent l="0" t="0" r="9525" b="8890"/>
            <wp:docPr id="56" name="Grafik 5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Grafik 56" descr="Ein Bild, das Text enthält.&#10;&#10;Automatisch generierte Beschreibu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2CF">
        <w:rPr>
          <w:noProof/>
        </w:rPr>
        <w:drawing>
          <wp:inline distT="0" distB="0" distL="0" distR="0" wp14:anchorId="31121286" wp14:editId="78049005">
            <wp:extent cx="2122734" cy="1706199"/>
            <wp:effectExtent l="0" t="0" r="0" b="8890"/>
            <wp:docPr id="57" name="Grafik 5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rafik 57" descr="Ein Bild, das Text enthält.&#10;&#10;Automatisch generierte Beschreibu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40520" cy="17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CBFF" w14:textId="416A21D0" w:rsidR="000D50F3" w:rsidRDefault="006B02CF" w:rsidP="004716F2">
      <w:pPr>
        <w:rPr>
          <w:lang w:val="en-GB"/>
        </w:rPr>
      </w:pPr>
      <w:r>
        <w:rPr>
          <w:noProof/>
        </w:rPr>
        <w:drawing>
          <wp:inline distT="0" distB="0" distL="0" distR="0" wp14:anchorId="33681EDD" wp14:editId="29B0812F">
            <wp:extent cx="3419475" cy="1085850"/>
            <wp:effectExtent l="0" t="0" r="9525" b="0"/>
            <wp:docPr id="58" name="Grafik 5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rafik 58" descr="Ein Bild, das Text enthält.&#10;&#10;Automatisch generierte Beschreibu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E90E" w14:textId="42CBBAE5" w:rsidR="00E50307" w:rsidRDefault="00E50307" w:rsidP="004716F2">
      <w:pPr>
        <w:rPr>
          <w:lang w:val="en-GB"/>
        </w:rPr>
      </w:pPr>
      <w:r>
        <w:rPr>
          <w:noProof/>
        </w:rPr>
        <w:drawing>
          <wp:inline distT="0" distB="0" distL="0" distR="0" wp14:anchorId="6A1934F4" wp14:editId="4F8DBC18">
            <wp:extent cx="2778959" cy="1251626"/>
            <wp:effectExtent l="0" t="0" r="2540" b="5715"/>
            <wp:docPr id="59" name="Grafik 5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Grafik 59" descr="Ein Bild, das Text enthält.&#10;&#10;Automatisch generierte Beschreibu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2732" cy="12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CDAA4D" wp14:editId="499A1784">
            <wp:extent cx="3419475" cy="828675"/>
            <wp:effectExtent l="0" t="0" r="9525" b="9525"/>
            <wp:docPr id="60" name="Grafik 6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Grafik 60" descr="Ein Bild, das Text enthält.&#10;&#10;Automatisch generierte Beschreibu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ED29" w14:textId="77777777" w:rsidR="009612E0" w:rsidRPr="009612E0" w:rsidRDefault="009612E0" w:rsidP="009612E0">
      <w:pPr>
        <w:pStyle w:val="TitelZusammenfassung"/>
      </w:pPr>
      <w:r w:rsidRPr="009612E0">
        <w:t>Blender</w:t>
      </w:r>
    </w:p>
    <w:p w14:paraId="19290873" w14:textId="77777777" w:rsidR="009612E0" w:rsidRDefault="009612E0" w:rsidP="009612E0">
      <w:r w:rsidRPr="00615F2F">
        <w:t>3D Visualisierungssoftware</w:t>
      </w:r>
      <w:r>
        <w:t xml:space="preserve"> mit grossem Feature Set.</w:t>
      </w:r>
    </w:p>
    <w:p w14:paraId="5635F35A" w14:textId="77777777" w:rsidR="009612E0" w:rsidRDefault="009612E0" w:rsidP="009612E0">
      <w:pPr>
        <w:pStyle w:val="TitelZusammenfassung"/>
      </w:pPr>
      <w:r>
        <w:t>HDRI</w:t>
      </w:r>
    </w:p>
    <w:p w14:paraId="6EC599C9" w14:textId="77777777" w:rsidR="009612E0" w:rsidRDefault="009612E0" w:rsidP="009612E0">
      <w:r>
        <w:t>Bessere Bilder durch mehrere Bilder mit unterschiedlichen Beleuchtungen, die nacher zusammengefügt werden.</w:t>
      </w:r>
    </w:p>
    <w:p w14:paraId="2DA9A8E9" w14:textId="77777777" w:rsidR="009612E0" w:rsidRDefault="009612E0" w:rsidP="009612E0">
      <w:pPr>
        <w:pStyle w:val="TitelZusammenfassung"/>
      </w:pPr>
      <w:r>
        <w:t>Ray Tracing</w:t>
      </w:r>
    </w:p>
    <w:p w14:paraId="60C1B3E8" w14:textId="77777777" w:rsidR="009612E0" w:rsidRDefault="009612E0" w:rsidP="009612E0">
      <w:r>
        <w:t xml:space="preserve">Von Kamera aus durch jeden Bildpixel ein Strahl. Farbe des Pixel hängt dann von Objekt ab, das getroffen wird. </w:t>
      </w:r>
      <w:r>
        <w:sym w:font="Wingdings" w:char="F0E8"/>
      </w:r>
      <w:r>
        <w:t xml:space="preserve"> Bildzentriert</w:t>
      </w:r>
    </w:p>
    <w:p w14:paraId="021FAD24" w14:textId="3345A519" w:rsidR="009612E0" w:rsidRDefault="009612E0" w:rsidP="009612E0">
      <w:r>
        <w:t>Bei Ver</w:t>
      </w:r>
      <w:r w:rsidR="004B5C36">
        <w:t>deckung oder schneiden mehrere Objekte wird nächstes Objekt genommen</w:t>
      </w:r>
    </w:p>
    <w:p w14:paraId="2D7DBD76" w14:textId="6C5F60AD" w:rsidR="004B5C36" w:rsidRDefault="004B5C36" w:rsidP="009612E0">
      <w:r>
        <w:t xml:space="preserve">Rekursives Weiterverfolgen: Reflektion und </w:t>
      </w:r>
      <w:proofErr w:type="spellStart"/>
      <w:r>
        <w:t>Shattenstrahl</w:t>
      </w:r>
      <w:proofErr w:type="spellEnd"/>
      <w:r>
        <w:t xml:space="preserve"> wird genutzt</w:t>
      </w:r>
      <w:r w:rsidR="00B467A5">
        <w:t xml:space="preserve"> (Sekundärstrahlen). Strahlen können beliebig oft reflektiert werden. Grenze muss aber gesetzt werden, damit aufhört.</w:t>
      </w:r>
      <w:r w:rsidR="006D609A">
        <w:t xml:space="preserve"> Bei Rückweg wird Farbe und Licht-Intensität bestimmt. </w:t>
      </w:r>
    </w:p>
    <w:p w14:paraId="6014DE30" w14:textId="2524E662" w:rsidR="006D609A" w:rsidRDefault="006D609A" w:rsidP="009612E0">
      <w:r>
        <w:t xml:space="preserve">Baumstruktur wenn mehrere Folgestrahlen. </w:t>
      </w:r>
    </w:p>
    <w:p w14:paraId="43CF168B" w14:textId="35F411D9" w:rsidR="00682D14" w:rsidRDefault="00682D14" w:rsidP="009612E0">
      <w:r>
        <w:t>Schneiden von Strahlen ist Zentrale Operation. Je nach dem Zeitintensiv (</w:t>
      </w:r>
      <w:proofErr w:type="spellStart"/>
      <w:r>
        <w:t>Triangle</w:t>
      </w:r>
      <w:proofErr w:type="spellEnd"/>
      <w:r>
        <w:t xml:space="preserve"> </w:t>
      </w:r>
      <w:proofErr w:type="spellStart"/>
      <w:r>
        <w:t>Meshes</w:t>
      </w:r>
      <w:proofErr w:type="spellEnd"/>
      <w:r>
        <w:t xml:space="preserve">). Implizit </w:t>
      </w:r>
      <w:r>
        <w:t xml:space="preserve">dargestellte Objekte </w:t>
      </w:r>
      <w:r w:rsidR="00BD4128">
        <w:t xml:space="preserve">können effizient </w:t>
      </w:r>
      <w:proofErr w:type="spellStart"/>
      <w:r w:rsidR="00BD4128">
        <w:t>berrechnet</w:t>
      </w:r>
      <w:proofErr w:type="spellEnd"/>
      <w:r w:rsidR="00BD4128">
        <w:t xml:space="preserve"> werden. (Einsetzen des Strahls in Funktion.)</w:t>
      </w:r>
    </w:p>
    <w:p w14:paraId="6F154193" w14:textId="5C2092F5" w:rsidR="00BD4128" w:rsidRPr="00615F2F" w:rsidRDefault="00BD4128" w:rsidP="00BD4128">
      <w:pPr>
        <w:pStyle w:val="TitelZusammenfassung"/>
      </w:pPr>
      <w:r>
        <w:t>Minimal Ray Tracer</w:t>
      </w:r>
    </w:p>
    <w:p w14:paraId="6E834BAE" w14:textId="77777777" w:rsidR="00ED4492" w:rsidRDefault="007039BF" w:rsidP="004716F2">
      <w:pPr>
        <w:rPr>
          <w:noProof/>
        </w:rPr>
      </w:pPr>
      <w:r>
        <w:rPr>
          <w:noProof/>
        </w:rPr>
        <w:drawing>
          <wp:inline distT="0" distB="0" distL="0" distR="0" wp14:anchorId="0C47D820" wp14:editId="3B4E292A">
            <wp:extent cx="3419475" cy="1521460"/>
            <wp:effectExtent l="0" t="0" r="9525" b="254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9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ECD033" wp14:editId="63AEECE2">
            <wp:extent cx="3419475" cy="1381760"/>
            <wp:effectExtent l="0" t="0" r="9525" b="889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9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0EB87C" wp14:editId="6402D53F">
            <wp:extent cx="3419475" cy="1564005"/>
            <wp:effectExtent l="0" t="0" r="9525" b="0"/>
            <wp:docPr id="63" name="Grafik 6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Grafik 63" descr="Ein Bild, das Text enthält.&#10;&#10;Automatisch generierte Beschreibu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492" w:rsidRPr="00ED4492">
        <w:rPr>
          <w:noProof/>
        </w:rPr>
        <w:t xml:space="preserve"> </w:t>
      </w:r>
      <w:r w:rsidR="00ED4492">
        <w:rPr>
          <w:noProof/>
        </w:rPr>
        <w:drawing>
          <wp:inline distT="0" distB="0" distL="0" distR="0" wp14:anchorId="2A0EFBB8" wp14:editId="49249687">
            <wp:extent cx="3419475" cy="1624330"/>
            <wp:effectExtent l="0" t="0" r="9525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492" w:rsidRPr="00ED4492">
        <w:rPr>
          <w:noProof/>
        </w:rPr>
        <w:t xml:space="preserve"> </w:t>
      </w:r>
    </w:p>
    <w:p w14:paraId="7773FCEC" w14:textId="54C0AC20" w:rsidR="009612E0" w:rsidRDefault="00ED4492" w:rsidP="00ED4492">
      <w:r>
        <w:rPr>
          <w:noProof/>
        </w:rPr>
        <w:lastRenderedPageBreak/>
        <w:drawing>
          <wp:inline distT="0" distB="0" distL="0" distR="0" wp14:anchorId="48FCAFEC" wp14:editId="29A1F867">
            <wp:extent cx="3419475" cy="1212215"/>
            <wp:effectExtent l="0" t="0" r="9525" b="6985"/>
            <wp:docPr id="65" name="Grafik 65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Grafik 65" descr="Ein Bild, das Tisch enthält.&#10;&#10;Automatisch generierte Beschreibu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C7AC" w14:textId="1B3FF3CA" w:rsidR="00ED4492" w:rsidRDefault="00ED4492" w:rsidP="00ED4492">
      <w:pPr>
        <w:pStyle w:val="TitelZusammenfassung"/>
      </w:pPr>
      <w:r>
        <w:t xml:space="preserve">Akzeleration </w:t>
      </w:r>
      <w:proofErr w:type="spellStart"/>
      <w:r>
        <w:t>Structures</w:t>
      </w:r>
      <w:proofErr w:type="spellEnd"/>
    </w:p>
    <w:p w14:paraId="438FC896" w14:textId="51E0C488" w:rsidR="00ED4492" w:rsidRDefault="00ED4492" w:rsidP="00ED4492">
      <w:pPr>
        <w:rPr>
          <w:noProof/>
        </w:rPr>
      </w:pPr>
      <w:r>
        <w:t>Datenst</w:t>
      </w:r>
      <w:r w:rsidR="002A70F7">
        <w:t xml:space="preserve">rukturen um Anzahl Schnitt-Tests zu reduzieren. </w:t>
      </w:r>
      <w:proofErr w:type="spellStart"/>
      <w:r w:rsidR="002A70F7">
        <w:t>Bounding</w:t>
      </w:r>
      <w:proofErr w:type="spellEnd"/>
      <w:r w:rsidR="002A70F7">
        <w:t xml:space="preserve"> </w:t>
      </w:r>
      <w:proofErr w:type="spellStart"/>
      <w:r w:rsidR="002A70F7">
        <w:t>VOlumes</w:t>
      </w:r>
      <w:proofErr w:type="spellEnd"/>
      <w:r w:rsidR="002A70F7">
        <w:t xml:space="preserve"> </w:t>
      </w:r>
      <w:proofErr w:type="spellStart"/>
      <w:r w:rsidR="002A70F7">
        <w:t>Hierarchy</w:t>
      </w:r>
      <w:proofErr w:type="spellEnd"/>
      <w:r w:rsidR="002A70F7" w:rsidRPr="002A70F7">
        <w:rPr>
          <w:noProof/>
        </w:rPr>
        <w:t xml:space="preserve"> </w:t>
      </w:r>
      <w:r w:rsidR="002A70F7">
        <w:rPr>
          <w:noProof/>
        </w:rPr>
        <w:drawing>
          <wp:inline distT="0" distB="0" distL="0" distR="0" wp14:anchorId="4AF9AB09" wp14:editId="2793B4A8">
            <wp:extent cx="3419475" cy="1776095"/>
            <wp:effectExtent l="0" t="0" r="9525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0B33" w14:textId="5D2BC6B4" w:rsidR="00E30AD0" w:rsidRDefault="00E30AD0" w:rsidP="00ED4492">
      <w:pPr>
        <w:rPr>
          <w:noProof/>
        </w:rPr>
      </w:pPr>
      <w:r>
        <w:rPr>
          <w:noProof/>
        </w:rPr>
        <w:t xml:space="preserve">Strahl kann meherer Elemente Treffen. Nächster muss genommen werden. Kann auch weiter unten auf Mesh angewendet werden. </w:t>
      </w:r>
    </w:p>
    <w:p w14:paraId="56CAB7D7" w14:textId="7E298F6C" w:rsidR="00B145DF" w:rsidRDefault="00B145DF" w:rsidP="00ED4492">
      <w:pPr>
        <w:rPr>
          <w:noProof/>
        </w:rPr>
      </w:pPr>
      <w:r w:rsidRPr="00B145DF">
        <w:rPr>
          <w:noProof/>
          <w:u w:val="single"/>
        </w:rPr>
        <w:t>Raumteilend</w:t>
      </w:r>
      <w:r>
        <w:rPr>
          <w:noProof/>
          <w:u w:val="single"/>
        </w:rPr>
        <w:t xml:space="preserve">: </w:t>
      </w:r>
      <w:r>
        <w:rPr>
          <w:noProof/>
        </w:rPr>
        <w:t>Alternative wie Uniform Grid, Quad-Trees</w:t>
      </w:r>
    </w:p>
    <w:p w14:paraId="418860F4" w14:textId="77777777" w:rsidR="00ED221E" w:rsidRDefault="00B145DF" w:rsidP="00ED4492">
      <w:pPr>
        <w:rPr>
          <w:noProof/>
        </w:rPr>
      </w:pPr>
      <w:r>
        <w:rPr>
          <w:noProof/>
        </w:rPr>
        <w:drawing>
          <wp:inline distT="0" distB="0" distL="0" distR="0" wp14:anchorId="6925E90C" wp14:editId="05B380BA">
            <wp:extent cx="3419475" cy="1612265"/>
            <wp:effectExtent l="0" t="0" r="9525" b="6985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21E" w:rsidRPr="00ED221E">
        <w:rPr>
          <w:noProof/>
        </w:rPr>
        <w:t xml:space="preserve"> </w:t>
      </w:r>
    </w:p>
    <w:p w14:paraId="3625889C" w14:textId="094194B0" w:rsidR="00B145DF" w:rsidRDefault="00ED221E" w:rsidP="00ED4492">
      <w:pPr>
        <w:rPr>
          <w:noProof/>
        </w:rPr>
      </w:pPr>
      <w:r>
        <w:rPr>
          <w:noProof/>
        </w:rPr>
        <w:drawing>
          <wp:inline distT="0" distB="0" distL="0" distR="0" wp14:anchorId="3C5A1CF9" wp14:editId="5579429A">
            <wp:extent cx="2870462" cy="1663682"/>
            <wp:effectExtent l="0" t="0" r="6350" b="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18549" cy="169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22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4ED205" wp14:editId="12148A92">
            <wp:extent cx="461914" cy="1381440"/>
            <wp:effectExtent l="0" t="0" r="0" b="0"/>
            <wp:docPr id="69" name="Grafik 69" descr="Ein Bild, das Text, Antenn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Grafik 69" descr="Ein Bild, das Text, Antenne enthält.&#10;&#10;Automatisch generierte Beschreibu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3865" cy="141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7654" w14:textId="1719586B" w:rsidR="00ED221E" w:rsidRDefault="00ED221E" w:rsidP="00ED4492">
      <w:pPr>
        <w:rPr>
          <w:noProof/>
        </w:rPr>
      </w:pPr>
      <w:r>
        <w:rPr>
          <w:noProof/>
        </w:rPr>
        <w:t xml:space="preserve">Traversierung: Schnitt mit Teilfläche nächer: Wenn erfolgreich: Return, sonst weiter weg. </w:t>
      </w:r>
    </w:p>
    <w:p w14:paraId="3CCE83C9" w14:textId="25A8D8F2" w:rsidR="00ED221E" w:rsidRDefault="00ED221E" w:rsidP="00ED4492">
      <w:pPr>
        <w:rPr>
          <w:noProof/>
        </w:rPr>
      </w:pPr>
      <w:r w:rsidRPr="00103CB7">
        <w:rPr>
          <w:noProof/>
        </w:rPr>
        <w:t xml:space="preserve">Oct-Tree: 3D-Variante. </w:t>
      </w:r>
      <w:r w:rsidRPr="00ED221E">
        <w:rPr>
          <w:noProof/>
        </w:rPr>
        <w:t>Volumen in 8 gleichgrosse teilvolumen aufteilen.</w:t>
      </w:r>
      <w:r>
        <w:rPr>
          <w:noProof/>
        </w:rPr>
        <w:t xml:space="preserve"> </w:t>
      </w:r>
    </w:p>
    <w:p w14:paraId="26C92541" w14:textId="094BE28C" w:rsidR="00ED221E" w:rsidRDefault="00EA5BD7" w:rsidP="00ED4492">
      <w:pPr>
        <w:rPr>
          <w:noProof/>
        </w:rPr>
      </w:pPr>
      <w:r>
        <w:rPr>
          <w:noProof/>
        </w:rPr>
        <w:drawing>
          <wp:inline distT="0" distB="0" distL="0" distR="0" wp14:anchorId="7509EDD1" wp14:editId="264650DF">
            <wp:extent cx="3419475" cy="1651000"/>
            <wp:effectExtent l="0" t="0" r="9525" b="635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BD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780DBE" wp14:editId="2A96AC6C">
            <wp:extent cx="3419475" cy="1633220"/>
            <wp:effectExtent l="0" t="0" r="9525" b="5080"/>
            <wp:docPr id="71" name="Grafik 71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Grafik 71" descr="Ein Bild, das Tisch enthält.&#10;&#10;Automatisch generierte Beschreibu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BE5D" w14:textId="5384D148" w:rsidR="00EA5BD7" w:rsidRDefault="00EA5BD7" w:rsidP="00EA5BD7">
      <w:pPr>
        <w:pStyle w:val="Listenabsatz"/>
        <w:numPr>
          <w:ilvl w:val="0"/>
          <w:numId w:val="6"/>
        </w:numPr>
      </w:pPr>
      <w:r>
        <w:t xml:space="preserve">Wichtig für gute Performance solche </w:t>
      </w:r>
      <w:proofErr w:type="spellStart"/>
      <w:r>
        <w:t>Trees</w:t>
      </w:r>
      <w:proofErr w:type="spellEnd"/>
    </w:p>
    <w:p w14:paraId="5819245F" w14:textId="614620E4" w:rsidR="00103CB7" w:rsidRDefault="00AA794B" w:rsidP="00AA794B">
      <w:pPr>
        <w:pStyle w:val="TitelZusammenfassung"/>
      </w:pPr>
      <w:proofErr w:type="spellStart"/>
      <w:r>
        <w:t>Advanced</w:t>
      </w:r>
      <w:proofErr w:type="spellEnd"/>
      <w:r>
        <w:t xml:space="preserve"> Ray Tracing</w:t>
      </w:r>
    </w:p>
    <w:p w14:paraId="7D033476" w14:textId="7BA1CA1C" w:rsidR="00AA794B" w:rsidRDefault="00AA794B" w:rsidP="00AA794B">
      <w:pPr>
        <w:pStyle w:val="TitelZusammenfassung"/>
      </w:pPr>
      <w:r>
        <w:rPr>
          <w:noProof/>
        </w:rPr>
        <w:drawing>
          <wp:inline distT="0" distB="0" distL="0" distR="0" wp14:anchorId="08D39487" wp14:editId="245B274E">
            <wp:extent cx="3419475" cy="1398270"/>
            <wp:effectExtent l="0" t="0" r="9525" b="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97CA" w14:textId="5496CD52" w:rsidR="00AA794B" w:rsidRPr="00AA794B" w:rsidRDefault="00AA794B" w:rsidP="00AA794B">
      <w:pPr>
        <w:pStyle w:val="SchmaleListeEbene1"/>
        <w:numPr>
          <w:ilvl w:val="0"/>
          <w:numId w:val="0"/>
        </w:numPr>
        <w:ind w:left="284" w:hanging="142"/>
        <w:rPr>
          <w:u w:val="single"/>
        </w:rPr>
      </w:pPr>
      <w:r w:rsidRPr="00AA794B">
        <w:rPr>
          <w:u w:val="single"/>
        </w:rPr>
        <w:t>Cook, 1984</w:t>
      </w:r>
    </w:p>
    <w:p w14:paraId="03F69DA4" w14:textId="14C1ED08" w:rsidR="00AA794B" w:rsidRDefault="00AA794B" w:rsidP="00AA794B">
      <w:pPr>
        <w:pStyle w:val="SchmaleListeEbene1"/>
      </w:pPr>
      <w:r>
        <w:t xml:space="preserve">Kamera-Linsen-Effekt: Objekte nicht in Fokusebene erscheinen </w:t>
      </w:r>
      <w:proofErr w:type="spellStart"/>
      <w:r>
        <w:t>unschaft</w:t>
      </w:r>
      <w:proofErr w:type="spellEnd"/>
      <w:r>
        <w:t xml:space="preserve">. Jeder Punkt als Rune Scheibe. Verfolge mehrere Strahlen durch zufälligen Punkt auf der Linse. </w:t>
      </w:r>
    </w:p>
    <w:p w14:paraId="5A703EE3" w14:textId="62A562EE" w:rsidR="00AA794B" w:rsidRDefault="00AA794B" w:rsidP="00AA794B">
      <w:pPr>
        <w:pStyle w:val="SchmaleListeEbene1"/>
      </w:pPr>
      <w:r>
        <w:t xml:space="preserve">Bewegungsunschärfe: Strahlen zu verschiedenen Zeitpunkten und </w:t>
      </w:r>
      <w:proofErr w:type="spellStart"/>
      <w:r>
        <w:t>Durchsnittsbild</w:t>
      </w:r>
      <w:proofErr w:type="spellEnd"/>
      <w:r>
        <w:t xml:space="preserve"> </w:t>
      </w:r>
      <w:r w:rsidR="003F05F7">
        <w:t>berechnen</w:t>
      </w:r>
    </w:p>
    <w:p w14:paraId="1A2307CD" w14:textId="15B18BEE" w:rsidR="00E5552E" w:rsidRDefault="00E5552E" w:rsidP="00AA794B">
      <w:pPr>
        <w:pStyle w:val="SchmaleListeEbene1"/>
      </w:pPr>
      <w:r>
        <w:t xml:space="preserve">Je nach </w:t>
      </w:r>
      <w:proofErr w:type="spellStart"/>
      <w:r>
        <w:t>oberflächenbeschaffenheit</w:t>
      </w:r>
      <w:proofErr w:type="spellEnd"/>
      <w:r>
        <w:t xml:space="preserve"> </w:t>
      </w:r>
      <w:proofErr w:type="spellStart"/>
      <w:r>
        <w:t>mehrer</w:t>
      </w:r>
      <w:proofErr w:type="spellEnd"/>
      <w:r>
        <w:t xml:space="preserve"> Verteilungen der strahlen.</w:t>
      </w:r>
    </w:p>
    <w:p w14:paraId="12B8118E" w14:textId="14B61F56" w:rsidR="00E5552E" w:rsidRDefault="003F05F7" w:rsidP="00E5552E">
      <w:pPr>
        <w:pStyle w:val="SchmaleListeEbene1"/>
        <w:numPr>
          <w:ilvl w:val="0"/>
          <w:numId w:val="0"/>
        </w:numPr>
        <w:ind w:left="284" w:hanging="142"/>
      </w:pPr>
      <w:proofErr w:type="spellStart"/>
      <w:r>
        <w:t>Fotorealisitiche</w:t>
      </w:r>
      <w:proofErr w:type="spellEnd"/>
      <w:r>
        <w:t xml:space="preserve"> Bilder brauchen neben Ray-Tracing auch Light Transport Algorithm</w:t>
      </w:r>
    </w:p>
    <w:p w14:paraId="0A4CEE9B" w14:textId="45CEA623" w:rsidR="003F05F7" w:rsidRDefault="003F05F7" w:rsidP="003F05F7">
      <w:pPr>
        <w:pStyle w:val="SchmaleListeEbene1"/>
        <w:numPr>
          <w:ilvl w:val="0"/>
          <w:numId w:val="0"/>
        </w:numPr>
        <w:ind w:left="284" w:hanging="142"/>
        <w:rPr>
          <w:u w:val="single"/>
        </w:rPr>
      </w:pPr>
      <w:r w:rsidRPr="003F05F7">
        <w:rPr>
          <w:u w:val="single"/>
        </w:rPr>
        <w:t>Light Transport Algorithm</w:t>
      </w:r>
    </w:p>
    <w:p w14:paraId="2B80AD4F" w14:textId="6980F71E" w:rsidR="006222C0" w:rsidRDefault="006222C0" w:rsidP="006222C0">
      <w:pPr>
        <w:pStyle w:val="SchmaleListeEbene1"/>
      </w:pPr>
      <w:r>
        <w:t>Berechne rekursiv für jeden Punkt ankommende und abgehende Lichtmenge aus</w:t>
      </w:r>
    </w:p>
    <w:p w14:paraId="5EFF87D3" w14:textId="36CD9555" w:rsidR="006222C0" w:rsidRDefault="006222C0" w:rsidP="00E5552E">
      <w:pPr>
        <w:pStyle w:val="SchmaleListeEbene1"/>
        <w:spacing w:after="0"/>
      </w:pPr>
      <w:r>
        <w:t>Approximation mittels Monte-Carlo Simulation</w:t>
      </w:r>
    </w:p>
    <w:p w14:paraId="36543FD9" w14:textId="6B05845F" w:rsidR="006222C0" w:rsidRDefault="006222C0" w:rsidP="006222C0">
      <w:pPr>
        <w:pStyle w:val="SchmaleListeEbene2"/>
      </w:pPr>
      <w:r>
        <w:t xml:space="preserve">Verwende Zufall um </w:t>
      </w:r>
      <w:proofErr w:type="spellStart"/>
      <w:r>
        <w:t>Komplexx</w:t>
      </w:r>
      <w:proofErr w:type="spellEnd"/>
      <w:r>
        <w:t xml:space="preserve"> </w:t>
      </w:r>
      <w:proofErr w:type="spellStart"/>
      <w:r>
        <w:t>eBerchnung</w:t>
      </w:r>
      <w:proofErr w:type="spellEnd"/>
      <w:r>
        <w:t xml:space="preserve"> zu vereinfachen</w:t>
      </w:r>
    </w:p>
    <w:p w14:paraId="12E9233C" w14:textId="6E3E71A3" w:rsidR="006222C0" w:rsidRDefault="006222C0" w:rsidP="006222C0">
      <w:pPr>
        <w:pStyle w:val="SchmaleListeEbene2"/>
      </w:pPr>
      <w:r>
        <w:t xml:space="preserve">Für einzelne Samples ist Lösung einfach und können exakt approximiert werden. </w:t>
      </w:r>
      <w:r w:rsidR="00031B13">
        <w:rPr>
          <w:noProof/>
        </w:rPr>
        <w:drawing>
          <wp:inline distT="0" distB="0" distL="0" distR="0" wp14:anchorId="6C9A7DDD" wp14:editId="7DDB66AA">
            <wp:extent cx="2219341" cy="1452573"/>
            <wp:effectExtent l="0" t="0" r="0" b="0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145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626F" w14:textId="7E7E07DA" w:rsidR="00031B13" w:rsidRDefault="00031B13" w:rsidP="006222C0">
      <w:pPr>
        <w:pStyle w:val="SchmaleListeEbene2"/>
      </w:pPr>
      <w:r>
        <w:t xml:space="preserve">Zufall verursacht Rauschen: Lösung ist mehr Samples </w:t>
      </w:r>
      <w:r w:rsidR="00E5552E">
        <w:t>berechnen</w:t>
      </w:r>
    </w:p>
    <w:p w14:paraId="54EF12ED" w14:textId="26759711" w:rsidR="00E5552E" w:rsidRDefault="00E5552E" w:rsidP="00E5552E">
      <w:pPr>
        <w:pStyle w:val="SchmaleListeEbene1"/>
        <w:numPr>
          <w:ilvl w:val="0"/>
          <w:numId w:val="0"/>
        </w:numPr>
      </w:pPr>
      <w:r>
        <w:lastRenderedPageBreak/>
        <w:t xml:space="preserve">Path Tracing: Für ein Bild-Pixel mehrere Strahlen durchgerechnet und zufällig wird nur ein Strahl weiterverfolgt. </w:t>
      </w:r>
    </w:p>
    <w:p w14:paraId="63BAB215" w14:textId="77777777" w:rsidR="00E5552E" w:rsidRDefault="00E5552E" w:rsidP="00E5552E">
      <w:pPr>
        <w:pStyle w:val="SchmaleListeEbene1"/>
        <w:numPr>
          <w:ilvl w:val="0"/>
          <w:numId w:val="0"/>
        </w:numPr>
      </w:pPr>
    </w:p>
    <w:p w14:paraId="42468111" w14:textId="50281486" w:rsidR="00E5552E" w:rsidRDefault="001C512F" w:rsidP="00E5552E">
      <w:pPr>
        <w:pStyle w:val="SchmaleListeEbene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CA82615" wp14:editId="3660CE5A">
            <wp:extent cx="3419475" cy="1305560"/>
            <wp:effectExtent l="0" t="0" r="9525" b="889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3777" w14:textId="50DB1C7F" w:rsidR="001C512F" w:rsidRDefault="001C512F" w:rsidP="001C512F">
      <w:pPr>
        <w:pStyle w:val="TitelZusammenfassung"/>
      </w:pPr>
      <w:r>
        <w:t>Animation</w:t>
      </w:r>
    </w:p>
    <w:p w14:paraId="56ED29F4" w14:textId="62C47E6B" w:rsidR="001C512F" w:rsidRDefault="001C512F" w:rsidP="001C512F">
      <w:r>
        <w:t xml:space="preserve">Eine Folge von zeitlich schnell hintereinander gereihten Bildern erscheint dem Betrachter als </w:t>
      </w:r>
      <w:proofErr w:type="spellStart"/>
      <w:r>
        <w:t>Bewegeung</w:t>
      </w:r>
      <w:proofErr w:type="spellEnd"/>
      <w:r>
        <w:t xml:space="preserve">, solange diese Plausibel erscheint. </w:t>
      </w:r>
    </w:p>
    <w:p w14:paraId="0E4905F1" w14:textId="3E22DB98" w:rsidR="0032220D" w:rsidRDefault="0032220D" w:rsidP="001C512F">
      <w:r>
        <w:t xml:space="preserve">Explizite </w:t>
      </w:r>
      <w:proofErr w:type="spellStart"/>
      <w:r>
        <w:t>Berrechnung</w:t>
      </w:r>
      <w:proofErr w:type="spellEnd"/>
      <w:r>
        <w:t xml:space="preserve"> aufgrund Simulationszeit ist am einfachsten. </w:t>
      </w:r>
    </w:p>
    <w:p w14:paraId="04901E37" w14:textId="30BCE18F" w:rsidR="00CD7B33" w:rsidRDefault="00CD7B33" w:rsidP="001C512F">
      <w:proofErr w:type="spellStart"/>
      <w:r>
        <w:t>Tweening</w:t>
      </w:r>
      <w:proofErr w:type="spellEnd"/>
      <w:r>
        <w:t xml:space="preserve">: Animation wird anhand von </w:t>
      </w:r>
      <w:proofErr w:type="spellStart"/>
      <w:r>
        <w:t>schlüsselbilder</w:t>
      </w:r>
      <w:proofErr w:type="spellEnd"/>
      <w:r>
        <w:t xml:space="preserve"> aufgebaut. Bilder dazwischen werden </w:t>
      </w:r>
      <w:r w:rsidR="00684A83">
        <w:t xml:space="preserve">von anderen gezeichnet. </w:t>
      </w:r>
    </w:p>
    <w:p w14:paraId="236FE119" w14:textId="703DD5B5" w:rsidR="00684A83" w:rsidRDefault="00684A83" w:rsidP="001C512F">
      <w:r>
        <w:t xml:space="preserve">Animation mittels </w:t>
      </w:r>
      <w:proofErr w:type="spellStart"/>
      <w:r>
        <w:t>KeyFrame</w:t>
      </w:r>
      <w:proofErr w:type="spellEnd"/>
      <w:r>
        <w:t xml:space="preserve"> geht auch. </w:t>
      </w:r>
    </w:p>
    <w:p w14:paraId="4A236695" w14:textId="77777777" w:rsidR="00E5552E" w:rsidRPr="003F05F7" w:rsidRDefault="00E5552E" w:rsidP="00E5552E">
      <w:pPr>
        <w:pStyle w:val="SchmaleListeEbene1"/>
        <w:numPr>
          <w:ilvl w:val="0"/>
          <w:numId w:val="0"/>
        </w:numPr>
        <w:ind w:left="284" w:hanging="142"/>
      </w:pPr>
    </w:p>
    <w:sectPr w:rsidR="00E5552E" w:rsidRPr="003F05F7" w:rsidSect="00570CC2">
      <w:pgSz w:w="16838" w:h="11906" w:orient="landscape"/>
      <w:pgMar w:top="284" w:right="284" w:bottom="284" w:left="284" w:header="709" w:footer="709" w:gutter="0"/>
      <w:cols w:num="3" w:sep="1" w:space="5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30FF11" w14:textId="77777777" w:rsidR="002823C0" w:rsidRDefault="002823C0" w:rsidP="001E721D">
      <w:pPr>
        <w:spacing w:after="0" w:line="240" w:lineRule="auto"/>
      </w:pPr>
      <w:r>
        <w:separator/>
      </w:r>
    </w:p>
  </w:endnote>
  <w:endnote w:type="continuationSeparator" w:id="0">
    <w:p w14:paraId="071D0946" w14:textId="77777777" w:rsidR="002823C0" w:rsidRDefault="002823C0" w:rsidP="001E72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9E0ABC" w14:textId="77777777" w:rsidR="002823C0" w:rsidRDefault="002823C0" w:rsidP="001E721D">
      <w:pPr>
        <w:spacing w:after="0" w:line="240" w:lineRule="auto"/>
      </w:pPr>
      <w:r>
        <w:separator/>
      </w:r>
    </w:p>
  </w:footnote>
  <w:footnote w:type="continuationSeparator" w:id="0">
    <w:p w14:paraId="59D4153A" w14:textId="77777777" w:rsidR="002823C0" w:rsidRDefault="002823C0" w:rsidP="001E72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F34634"/>
    <w:multiLevelType w:val="hybridMultilevel"/>
    <w:tmpl w:val="62D62348"/>
    <w:lvl w:ilvl="0" w:tplc="92C2BC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7D0063"/>
    <w:multiLevelType w:val="hybridMultilevel"/>
    <w:tmpl w:val="F752C892"/>
    <w:lvl w:ilvl="0" w:tplc="E868737A">
      <w:numFmt w:val="bullet"/>
      <w:pStyle w:val="SchmaleListeEbene1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657C9B84">
      <w:start w:val="1"/>
      <w:numFmt w:val="bullet"/>
      <w:pStyle w:val="SchmaleListeEbene2"/>
      <w:lvlText w:val=""/>
      <w:lvlJc w:val="left"/>
      <w:pPr>
        <w:ind w:left="644" w:hanging="360"/>
      </w:pPr>
      <w:rPr>
        <w:rFonts w:ascii="Wingdings" w:hAnsi="Wingdings" w:hint="default"/>
      </w:rPr>
    </w:lvl>
    <w:lvl w:ilvl="2" w:tplc="2018828A">
      <w:start w:val="1"/>
      <w:numFmt w:val="bullet"/>
      <w:pStyle w:val="SchmaleListeEbene3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8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DC26EF"/>
    <w:multiLevelType w:val="hybridMultilevel"/>
    <w:tmpl w:val="592AF690"/>
    <w:lvl w:ilvl="0" w:tplc="6C02FB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502211"/>
    <w:multiLevelType w:val="hybridMultilevel"/>
    <w:tmpl w:val="4AEE04D6"/>
    <w:lvl w:ilvl="0" w:tplc="906E679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620B69"/>
    <w:multiLevelType w:val="hybridMultilevel"/>
    <w:tmpl w:val="7BBE9EE6"/>
    <w:lvl w:ilvl="0" w:tplc="9934EB7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6087370">
    <w:abstractNumId w:val="4"/>
  </w:num>
  <w:num w:numId="2" w16cid:durableId="754788900">
    <w:abstractNumId w:val="1"/>
  </w:num>
  <w:num w:numId="3" w16cid:durableId="802230897">
    <w:abstractNumId w:val="1"/>
  </w:num>
  <w:num w:numId="4" w16cid:durableId="1231189608">
    <w:abstractNumId w:val="0"/>
  </w:num>
  <w:num w:numId="5" w16cid:durableId="2125926652">
    <w:abstractNumId w:val="2"/>
  </w:num>
  <w:num w:numId="6" w16cid:durableId="5439524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8"/>
  <w:proofState w:spelling="clean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EF9"/>
    <w:rsid w:val="0002105B"/>
    <w:rsid w:val="00031B13"/>
    <w:rsid w:val="000335A6"/>
    <w:rsid w:val="00050786"/>
    <w:rsid w:val="00086366"/>
    <w:rsid w:val="00094683"/>
    <w:rsid w:val="000A72FB"/>
    <w:rsid w:val="000B4725"/>
    <w:rsid w:val="000C0344"/>
    <w:rsid w:val="000D50F3"/>
    <w:rsid w:val="000E11B1"/>
    <w:rsid w:val="000F5461"/>
    <w:rsid w:val="00103CB7"/>
    <w:rsid w:val="00112ABA"/>
    <w:rsid w:val="001344C3"/>
    <w:rsid w:val="001348FC"/>
    <w:rsid w:val="00151C15"/>
    <w:rsid w:val="001731AA"/>
    <w:rsid w:val="00176294"/>
    <w:rsid w:val="00184F35"/>
    <w:rsid w:val="001A17D2"/>
    <w:rsid w:val="001A267C"/>
    <w:rsid w:val="001B2D0F"/>
    <w:rsid w:val="001C1EF9"/>
    <w:rsid w:val="001C2C52"/>
    <w:rsid w:val="001C512F"/>
    <w:rsid w:val="001C7276"/>
    <w:rsid w:val="001E6995"/>
    <w:rsid w:val="001E721D"/>
    <w:rsid w:val="001F4D6C"/>
    <w:rsid w:val="002101D3"/>
    <w:rsid w:val="002129C1"/>
    <w:rsid w:val="00222039"/>
    <w:rsid w:val="00230F8A"/>
    <w:rsid w:val="00240356"/>
    <w:rsid w:val="002709EB"/>
    <w:rsid w:val="00272659"/>
    <w:rsid w:val="00274CC5"/>
    <w:rsid w:val="002751E9"/>
    <w:rsid w:val="00276209"/>
    <w:rsid w:val="002823C0"/>
    <w:rsid w:val="00294EEE"/>
    <w:rsid w:val="002A06AC"/>
    <w:rsid w:val="002A2C1B"/>
    <w:rsid w:val="002A70F7"/>
    <w:rsid w:val="002B073E"/>
    <w:rsid w:val="002C10A5"/>
    <w:rsid w:val="002C634D"/>
    <w:rsid w:val="002D6A3B"/>
    <w:rsid w:val="002E305B"/>
    <w:rsid w:val="002E40C4"/>
    <w:rsid w:val="002E7A8E"/>
    <w:rsid w:val="003007EC"/>
    <w:rsid w:val="003026B6"/>
    <w:rsid w:val="0032220D"/>
    <w:rsid w:val="00325412"/>
    <w:rsid w:val="00335D10"/>
    <w:rsid w:val="00344F9F"/>
    <w:rsid w:val="003557FA"/>
    <w:rsid w:val="00383150"/>
    <w:rsid w:val="0039117A"/>
    <w:rsid w:val="003962CE"/>
    <w:rsid w:val="003B2532"/>
    <w:rsid w:val="003C4F9C"/>
    <w:rsid w:val="003D0F44"/>
    <w:rsid w:val="003E38AE"/>
    <w:rsid w:val="003F05F7"/>
    <w:rsid w:val="003F2192"/>
    <w:rsid w:val="00423906"/>
    <w:rsid w:val="004246E0"/>
    <w:rsid w:val="00432CC9"/>
    <w:rsid w:val="0044100A"/>
    <w:rsid w:val="0044733B"/>
    <w:rsid w:val="00461523"/>
    <w:rsid w:val="004716F2"/>
    <w:rsid w:val="004835BD"/>
    <w:rsid w:val="004973C7"/>
    <w:rsid w:val="004A41B4"/>
    <w:rsid w:val="004B5C36"/>
    <w:rsid w:val="004C1525"/>
    <w:rsid w:val="004D2997"/>
    <w:rsid w:val="004E5B5E"/>
    <w:rsid w:val="004E71FA"/>
    <w:rsid w:val="004F5F8A"/>
    <w:rsid w:val="00517326"/>
    <w:rsid w:val="00527334"/>
    <w:rsid w:val="00530EE1"/>
    <w:rsid w:val="00541DF6"/>
    <w:rsid w:val="005429E1"/>
    <w:rsid w:val="00554305"/>
    <w:rsid w:val="00555DE7"/>
    <w:rsid w:val="00560E25"/>
    <w:rsid w:val="005621B0"/>
    <w:rsid w:val="0056323F"/>
    <w:rsid w:val="00570CC2"/>
    <w:rsid w:val="00581101"/>
    <w:rsid w:val="005856AD"/>
    <w:rsid w:val="00591786"/>
    <w:rsid w:val="005A00ED"/>
    <w:rsid w:val="005A2E52"/>
    <w:rsid w:val="005B086D"/>
    <w:rsid w:val="005B2BAB"/>
    <w:rsid w:val="005F43BB"/>
    <w:rsid w:val="00604BCE"/>
    <w:rsid w:val="00611FEA"/>
    <w:rsid w:val="00614921"/>
    <w:rsid w:val="00614EAD"/>
    <w:rsid w:val="00615F2F"/>
    <w:rsid w:val="006222C0"/>
    <w:rsid w:val="00623053"/>
    <w:rsid w:val="00625DE0"/>
    <w:rsid w:val="00632D49"/>
    <w:rsid w:val="00635B85"/>
    <w:rsid w:val="00672CD7"/>
    <w:rsid w:val="00675ED2"/>
    <w:rsid w:val="00682D14"/>
    <w:rsid w:val="00684A83"/>
    <w:rsid w:val="006B02CF"/>
    <w:rsid w:val="006C2B86"/>
    <w:rsid w:val="006D609A"/>
    <w:rsid w:val="006E34D9"/>
    <w:rsid w:val="006F0EC3"/>
    <w:rsid w:val="007039BF"/>
    <w:rsid w:val="00705004"/>
    <w:rsid w:val="00755D1B"/>
    <w:rsid w:val="00770939"/>
    <w:rsid w:val="007971A6"/>
    <w:rsid w:val="007A638C"/>
    <w:rsid w:val="007B6A3B"/>
    <w:rsid w:val="007D21E0"/>
    <w:rsid w:val="007D3C1E"/>
    <w:rsid w:val="007D5206"/>
    <w:rsid w:val="007F0B13"/>
    <w:rsid w:val="007F0E8D"/>
    <w:rsid w:val="00811967"/>
    <w:rsid w:val="00814394"/>
    <w:rsid w:val="00823E39"/>
    <w:rsid w:val="008407A8"/>
    <w:rsid w:val="00847DED"/>
    <w:rsid w:val="00850321"/>
    <w:rsid w:val="008724E1"/>
    <w:rsid w:val="00881207"/>
    <w:rsid w:val="00887B0F"/>
    <w:rsid w:val="008A194E"/>
    <w:rsid w:val="008B077B"/>
    <w:rsid w:val="008D4FE7"/>
    <w:rsid w:val="008D69D0"/>
    <w:rsid w:val="008E1A3A"/>
    <w:rsid w:val="008F7CFC"/>
    <w:rsid w:val="00931203"/>
    <w:rsid w:val="00931967"/>
    <w:rsid w:val="00940B60"/>
    <w:rsid w:val="00943825"/>
    <w:rsid w:val="00955FD6"/>
    <w:rsid w:val="009612E0"/>
    <w:rsid w:val="00970938"/>
    <w:rsid w:val="00986EED"/>
    <w:rsid w:val="009A25EF"/>
    <w:rsid w:val="009C1273"/>
    <w:rsid w:val="00A2604D"/>
    <w:rsid w:val="00A35D87"/>
    <w:rsid w:val="00A44583"/>
    <w:rsid w:val="00A57471"/>
    <w:rsid w:val="00A72563"/>
    <w:rsid w:val="00A7353D"/>
    <w:rsid w:val="00A865A6"/>
    <w:rsid w:val="00A878E7"/>
    <w:rsid w:val="00A92568"/>
    <w:rsid w:val="00AA794B"/>
    <w:rsid w:val="00AC1FCF"/>
    <w:rsid w:val="00AC3552"/>
    <w:rsid w:val="00AD13D1"/>
    <w:rsid w:val="00AF6F45"/>
    <w:rsid w:val="00B10A38"/>
    <w:rsid w:val="00B125C0"/>
    <w:rsid w:val="00B145DF"/>
    <w:rsid w:val="00B254CA"/>
    <w:rsid w:val="00B32B2A"/>
    <w:rsid w:val="00B42902"/>
    <w:rsid w:val="00B467A5"/>
    <w:rsid w:val="00B94281"/>
    <w:rsid w:val="00BC695D"/>
    <w:rsid w:val="00BD4128"/>
    <w:rsid w:val="00C13954"/>
    <w:rsid w:val="00C259A5"/>
    <w:rsid w:val="00C30382"/>
    <w:rsid w:val="00C33181"/>
    <w:rsid w:val="00C4510A"/>
    <w:rsid w:val="00C87527"/>
    <w:rsid w:val="00CA3C48"/>
    <w:rsid w:val="00CA6295"/>
    <w:rsid w:val="00CD13B6"/>
    <w:rsid w:val="00CD22AF"/>
    <w:rsid w:val="00CD7445"/>
    <w:rsid w:val="00CD7B33"/>
    <w:rsid w:val="00CF45DE"/>
    <w:rsid w:val="00D03DD5"/>
    <w:rsid w:val="00D16532"/>
    <w:rsid w:val="00D31492"/>
    <w:rsid w:val="00D4270D"/>
    <w:rsid w:val="00D4789B"/>
    <w:rsid w:val="00D56312"/>
    <w:rsid w:val="00D67152"/>
    <w:rsid w:val="00D76EF7"/>
    <w:rsid w:val="00D80DD4"/>
    <w:rsid w:val="00E04AF0"/>
    <w:rsid w:val="00E30AD0"/>
    <w:rsid w:val="00E50307"/>
    <w:rsid w:val="00E5355B"/>
    <w:rsid w:val="00E5552E"/>
    <w:rsid w:val="00E55ECF"/>
    <w:rsid w:val="00E72F5B"/>
    <w:rsid w:val="00E9771A"/>
    <w:rsid w:val="00EA1244"/>
    <w:rsid w:val="00EA5BD7"/>
    <w:rsid w:val="00EB4DFB"/>
    <w:rsid w:val="00EB72CE"/>
    <w:rsid w:val="00ED221E"/>
    <w:rsid w:val="00ED4492"/>
    <w:rsid w:val="00ED6730"/>
    <w:rsid w:val="00ED7AD7"/>
    <w:rsid w:val="00F142A9"/>
    <w:rsid w:val="00F330DE"/>
    <w:rsid w:val="00F4268F"/>
    <w:rsid w:val="00F63C23"/>
    <w:rsid w:val="00F72949"/>
    <w:rsid w:val="00F86DFA"/>
    <w:rsid w:val="00F93DCC"/>
    <w:rsid w:val="00FA16AC"/>
    <w:rsid w:val="00FA4BB9"/>
    <w:rsid w:val="00FB5448"/>
    <w:rsid w:val="00FD7843"/>
    <w:rsid w:val="00FE4C61"/>
    <w:rsid w:val="00FE4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31C8E61"/>
  <w15:chartTrackingRefBased/>
  <w15:docId w15:val="{09E3B046-5F9E-4462-8D49-331E557FC1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1C1EF9"/>
    <w:pPr>
      <w:spacing w:line="256" w:lineRule="auto"/>
    </w:pPr>
    <w:rPr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TitelZusammenfassung">
    <w:name w:val="Titel Zusammenfassung"/>
    <w:basedOn w:val="Standard"/>
    <w:link w:val="TitelZusammenfassungZchn"/>
    <w:qFormat/>
    <w:rsid w:val="000E11B1"/>
    <w:pPr>
      <w:pBdr>
        <w:top w:val="single" w:sz="4" w:space="0" w:color="auto"/>
      </w:pBdr>
    </w:pPr>
    <w:rPr>
      <w:b/>
      <w:bCs/>
    </w:rPr>
  </w:style>
  <w:style w:type="character" w:styleId="Hervorhebung">
    <w:name w:val="Emphasis"/>
    <w:basedOn w:val="Absatz-Standardschriftart"/>
    <w:uiPriority w:val="20"/>
    <w:qFormat/>
    <w:rsid w:val="000E11B1"/>
    <w:rPr>
      <w:i/>
      <w:iCs/>
    </w:rPr>
  </w:style>
  <w:style w:type="character" w:customStyle="1" w:styleId="TitelZusammenfassungZchn">
    <w:name w:val="Titel Zusammenfassung Zchn"/>
    <w:basedOn w:val="Absatz-Standardschriftart"/>
    <w:link w:val="TitelZusammenfassung"/>
    <w:rsid w:val="000E11B1"/>
    <w:rPr>
      <w:b/>
      <w:bCs/>
      <w:sz w:val="18"/>
      <w:szCs w:val="18"/>
    </w:rPr>
  </w:style>
  <w:style w:type="paragraph" w:styleId="KeinLeerraum">
    <w:name w:val="No Spacing"/>
    <w:uiPriority w:val="1"/>
    <w:qFormat/>
    <w:rsid w:val="000E11B1"/>
    <w:pPr>
      <w:spacing w:after="0" w:line="240" w:lineRule="auto"/>
    </w:pPr>
    <w:rPr>
      <w:sz w:val="18"/>
      <w:szCs w:val="18"/>
    </w:rPr>
  </w:style>
  <w:style w:type="character" w:styleId="IntensiveHervorhebung">
    <w:name w:val="Intense Emphasis"/>
    <w:basedOn w:val="Absatz-Standardschriftart"/>
    <w:uiPriority w:val="21"/>
    <w:qFormat/>
    <w:rsid w:val="000E11B1"/>
    <w:rPr>
      <w:i/>
      <w:iCs/>
      <w:color w:val="4472C4" w:themeColor="accent1"/>
    </w:rPr>
  </w:style>
  <w:style w:type="paragraph" w:styleId="Listenabsatz">
    <w:name w:val="List Paragraph"/>
    <w:basedOn w:val="Standard"/>
    <w:link w:val="ListenabsatzZchn"/>
    <w:uiPriority w:val="34"/>
    <w:rsid w:val="002709EB"/>
    <w:pPr>
      <w:ind w:left="720"/>
      <w:contextualSpacing/>
    </w:pPr>
  </w:style>
  <w:style w:type="paragraph" w:customStyle="1" w:styleId="SchmaleListeEbene1">
    <w:name w:val="Schmale Liste: Ebene 1"/>
    <w:basedOn w:val="Listenabsatz"/>
    <w:link w:val="SchmaleListeEbene1Zchn"/>
    <w:qFormat/>
    <w:rsid w:val="00770939"/>
    <w:pPr>
      <w:numPr>
        <w:numId w:val="3"/>
      </w:numPr>
      <w:ind w:left="284" w:hanging="142"/>
    </w:pPr>
  </w:style>
  <w:style w:type="paragraph" w:customStyle="1" w:styleId="SchmaleListeEbene2">
    <w:name w:val="Schmale Liste: Ebene 2"/>
    <w:basedOn w:val="SchmaleListeEbene1"/>
    <w:link w:val="SchmaleListeEbene2Zchn"/>
    <w:qFormat/>
    <w:rsid w:val="00A35D87"/>
    <w:pPr>
      <w:numPr>
        <w:ilvl w:val="1"/>
      </w:numPr>
      <w:spacing w:after="0"/>
      <w:ind w:left="567" w:hanging="283"/>
    </w:pPr>
  </w:style>
  <w:style w:type="character" w:customStyle="1" w:styleId="ListenabsatzZchn">
    <w:name w:val="Listenabsatz Zchn"/>
    <w:basedOn w:val="Absatz-Standardschriftart"/>
    <w:link w:val="Listenabsatz"/>
    <w:uiPriority w:val="34"/>
    <w:rsid w:val="002709EB"/>
    <w:rPr>
      <w:sz w:val="18"/>
      <w:szCs w:val="18"/>
    </w:rPr>
  </w:style>
  <w:style w:type="character" w:customStyle="1" w:styleId="SchmaleListeEbene1Zchn">
    <w:name w:val="Schmale Liste: Ebene 1 Zchn"/>
    <w:basedOn w:val="ListenabsatzZchn"/>
    <w:link w:val="SchmaleListeEbene1"/>
    <w:rsid w:val="00770939"/>
    <w:rPr>
      <w:sz w:val="10"/>
      <w:szCs w:val="10"/>
    </w:rPr>
  </w:style>
  <w:style w:type="paragraph" w:customStyle="1" w:styleId="SchmaleListeEbene3">
    <w:name w:val="Schmale Liste: Ebene 3"/>
    <w:basedOn w:val="SchmaleListeEbene2"/>
    <w:link w:val="SchmaleListeEbene3Zchn"/>
    <w:qFormat/>
    <w:rsid w:val="00A35D87"/>
    <w:pPr>
      <w:numPr>
        <w:ilvl w:val="2"/>
      </w:numPr>
      <w:ind w:left="851" w:hanging="284"/>
    </w:pPr>
  </w:style>
  <w:style w:type="character" w:customStyle="1" w:styleId="SchmaleListeEbene2Zchn">
    <w:name w:val="Schmale Liste: Ebene 2 Zchn"/>
    <w:basedOn w:val="SchmaleListeEbene1Zchn"/>
    <w:link w:val="SchmaleListeEbene2"/>
    <w:rsid w:val="00A35D87"/>
    <w:rPr>
      <w:sz w:val="24"/>
      <w:szCs w:val="24"/>
    </w:rPr>
  </w:style>
  <w:style w:type="character" w:customStyle="1" w:styleId="SchmaleListeEbene3Zchn">
    <w:name w:val="Schmale Liste: Ebene 3 Zchn"/>
    <w:basedOn w:val="SchmaleListeEbene2Zchn"/>
    <w:link w:val="SchmaleListeEbene3"/>
    <w:rsid w:val="00A35D87"/>
    <w:rPr>
      <w:sz w:val="24"/>
      <w:szCs w:val="24"/>
    </w:rPr>
  </w:style>
  <w:style w:type="character" w:styleId="Fett">
    <w:name w:val="Strong"/>
    <w:basedOn w:val="Absatz-Standardschriftart"/>
    <w:uiPriority w:val="22"/>
    <w:qFormat/>
    <w:rsid w:val="004A41B4"/>
    <w:rPr>
      <w:b/>
      <w:bCs/>
    </w:rPr>
  </w:style>
  <w:style w:type="paragraph" w:customStyle="1" w:styleId="CodeBlock">
    <w:name w:val="CodeBlock"/>
    <w:basedOn w:val="Standard"/>
    <w:link w:val="CodeBlockZchn"/>
    <w:qFormat/>
    <w:rsid w:val="00850321"/>
    <w:pPr>
      <w:shd w:val="clear" w:color="auto" w:fill="F2F2F2" w:themeFill="background1" w:themeFillShade="F2"/>
    </w:pPr>
    <w:rPr>
      <w:rFonts w:ascii="Consolas" w:hAnsi="Consolas"/>
    </w:rPr>
  </w:style>
  <w:style w:type="character" w:customStyle="1" w:styleId="CodeBlockZchn">
    <w:name w:val="CodeBlock Zchn"/>
    <w:basedOn w:val="Absatz-Standardschriftart"/>
    <w:link w:val="CodeBlock"/>
    <w:rsid w:val="00850321"/>
    <w:rPr>
      <w:rFonts w:ascii="Consolas" w:hAnsi="Consolas"/>
      <w:sz w:val="14"/>
      <w:szCs w:val="14"/>
      <w:shd w:val="clear" w:color="auto" w:fill="F2F2F2" w:themeFill="background1" w:themeFillShade="F2"/>
    </w:rPr>
  </w:style>
  <w:style w:type="character" w:styleId="Platzhaltertext">
    <w:name w:val="Placeholder Text"/>
    <w:basedOn w:val="Absatz-Standardschriftart"/>
    <w:uiPriority w:val="99"/>
    <w:semiHidden/>
    <w:rsid w:val="00F330DE"/>
    <w:rPr>
      <w:color w:val="808080"/>
    </w:rPr>
  </w:style>
  <w:style w:type="paragraph" w:customStyle="1" w:styleId="Default">
    <w:name w:val="Default"/>
    <w:rsid w:val="00A35D87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1E721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1E721D"/>
    <w:rPr>
      <w:sz w:val="24"/>
      <w:szCs w:val="24"/>
    </w:rPr>
  </w:style>
  <w:style w:type="paragraph" w:styleId="Fuzeile">
    <w:name w:val="footer"/>
    <w:basedOn w:val="Standard"/>
    <w:link w:val="FuzeileZchn"/>
    <w:uiPriority w:val="99"/>
    <w:unhideWhenUsed/>
    <w:rsid w:val="001E721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1E721D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49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shu\OneDrive\Studium%20OST\Zusammenfassung_pr&#252;fung_vorlage.dotx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Zusammenfassung_prüfung_vorlage.dotx</Template>
  <TotalTime>0</TotalTime>
  <Pages>10</Pages>
  <Words>2188</Words>
  <Characters>13787</Characters>
  <Application>Microsoft Office Word</Application>
  <DocSecurity>0</DocSecurity>
  <Lines>114</Lines>
  <Paragraphs>31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Hürzeler</dc:creator>
  <cp:keywords/>
  <dc:description/>
  <cp:lastModifiedBy>Joshua Hürzeler</cp:lastModifiedBy>
  <cp:revision>207</cp:revision>
  <cp:lastPrinted>2020-12-16T09:11:00Z</cp:lastPrinted>
  <dcterms:created xsi:type="dcterms:W3CDTF">2022-09-26T16:25:00Z</dcterms:created>
  <dcterms:modified xsi:type="dcterms:W3CDTF">2022-12-08T15:38:00Z</dcterms:modified>
</cp:coreProperties>
</file>