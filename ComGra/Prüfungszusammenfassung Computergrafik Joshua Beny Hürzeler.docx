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76160" w14:textId="7F4EC198" w:rsidR="00541ED4" w:rsidRDefault="00541ED4" w:rsidP="00D76EF7">
      <w:pPr>
        <w:pStyle w:val="TitelZusammenfassung"/>
        <w:spacing w:after="0"/>
      </w:pPr>
      <w:r>
        <w:t>Formeln</w:t>
      </w:r>
    </w:p>
    <w:p w14:paraId="5CEDAC84" w14:textId="4FE39D9E" w:rsidR="00541ED4" w:rsidRDefault="001B5BF0" w:rsidP="00AE5823">
      <w:pPr>
        <w:spacing w:after="0"/>
      </w:pPr>
      <w:r w:rsidRPr="00736978">
        <w:rPr>
          <w:b/>
          <w:bCs/>
          <w:u w:val="single"/>
        </w:rPr>
        <w:t>Projektion</w:t>
      </w:r>
      <w:r w:rsidRPr="001B5BF0">
        <w:rPr>
          <w:u w:val="single"/>
        </w:rPr>
        <w:t>:</w:t>
      </w:r>
      <w:r>
        <w:t xml:space="preserve"> </w:t>
      </w:r>
      <w:r w:rsidR="00086440">
        <w:t>Punkt (</w:t>
      </w:r>
      <w:proofErr w:type="spellStart"/>
      <w:r w:rsidR="00086440">
        <w:t>x,y,z</w:t>
      </w:r>
      <w:proofErr w:type="spellEnd"/>
      <w:r w:rsidR="00086440">
        <w:t xml:space="preserve">) wird auf </w:t>
      </w:r>
      <w:r w:rsidR="005A383C">
        <w:t>Punkt</w:t>
      </w:r>
      <w:r w:rsidR="00086440">
        <w:t xml:space="preserve"> p in der </w:t>
      </w:r>
      <w:proofErr w:type="spellStart"/>
      <w:r w:rsidR="00086440">
        <w:t>xy</w:t>
      </w:r>
      <w:proofErr w:type="spellEnd"/>
      <w:r w:rsidR="00086440">
        <w:t xml:space="preserve"> Ebene (z=0) mit Kamera in Punkt e projiziert.</w:t>
      </w:r>
    </w:p>
    <w:p w14:paraId="44C0FED8" w14:textId="6DBFAF42" w:rsidR="00AE5823" w:rsidRPr="00AE5823" w:rsidRDefault="00AE2558" w:rsidP="00AE5823">
      <w:pPr>
        <w:pStyle w:val="SchmaleListeEbene1"/>
        <w:rPr>
          <w:i/>
          <w:iCs/>
        </w:rPr>
      </w:pPr>
      <w:r w:rsidRPr="00AE5823">
        <w:rPr>
          <w:i/>
          <w:iCs/>
        </w:rPr>
        <w:t>Perspektivische 3D-Projektion</w:t>
      </w:r>
    </w:p>
    <w:p w14:paraId="5A5E2B44" w14:textId="46DD11DE" w:rsidR="00736978" w:rsidRDefault="00AE2558" w:rsidP="00736978">
      <w:pPr>
        <w:pStyle w:val="SchmaleListeEbene1"/>
        <w:numPr>
          <w:ilvl w:val="0"/>
          <w:numId w:val="0"/>
        </w:numPr>
        <w:spacing w:after="0"/>
        <w:ind w:left="284"/>
        <w:rPr>
          <w:sz w:val="12"/>
          <w:szCs w:val="12"/>
        </w:rPr>
      </w:pPr>
      <w:r>
        <w:t>Bek: Vektoren e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2"/>
                    <w:szCs w:val="1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z</m:t>
                  </m:r>
                </m:e>
              </m:mr>
            </m:m>
          </m:e>
        </m:d>
      </m:oMath>
      <w:r w:rsidRPr="00AE5823">
        <w:rPr>
          <w:sz w:val="12"/>
          <w:szCs w:val="12"/>
        </w:rPr>
        <w:t xml:space="preserve">, </w:t>
      </w:r>
      <w:r>
        <w:t xml:space="preserve"> (Kamera) und P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2"/>
                    <w:szCs w:val="1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z</m:t>
                  </m:r>
                </m:e>
              </m:mr>
            </m:m>
          </m:e>
        </m:d>
      </m:oMath>
      <w:r w:rsidRPr="00AE5823">
        <w:rPr>
          <w:sz w:val="12"/>
          <w:szCs w:val="12"/>
        </w:rPr>
        <w:t xml:space="preserve">, </w:t>
      </w:r>
      <w:r>
        <w:t>Ges: c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2"/>
                <w:szCs w:val="1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2"/>
                    <w:szCs w:val="1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z</m:t>
                  </m:r>
                </m:e>
              </m:mr>
            </m:m>
          </m:e>
        </m:d>
      </m:oMath>
    </w:p>
    <w:p w14:paraId="4665E46A" w14:textId="1CA21AB0" w:rsidR="00AE5823" w:rsidRPr="00452644" w:rsidRDefault="00000000" w:rsidP="00736978">
      <w:pPr>
        <w:pStyle w:val="SchmaleListeEbene1"/>
        <w:numPr>
          <w:ilvl w:val="0"/>
          <w:numId w:val="0"/>
        </w:numPr>
        <w:ind w:left="284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den>
        </m:f>
      </m:oMath>
      <w:r w:rsidR="00AE2558" w:rsidRPr="0045264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den>
        </m:f>
      </m:oMath>
    </w:p>
    <w:p w14:paraId="762B445E" w14:textId="570A6F8A" w:rsidR="00AE2558" w:rsidRPr="00AE5823" w:rsidRDefault="00AE2558" w:rsidP="00AE5823">
      <w:pPr>
        <w:pStyle w:val="SchmaleListeEbene1"/>
        <w:numPr>
          <w:ilvl w:val="0"/>
          <w:numId w:val="0"/>
        </w:numPr>
        <w:ind w:left="284"/>
        <w:rPr>
          <w:rFonts w:eastAsiaTheme="minorEastAsia"/>
        </w:rPr>
      </w:pPr>
      <w:r w:rsidRPr="00AE5823">
        <w:rPr>
          <w:rFonts w:eastAsiaTheme="minorEastAsia"/>
          <w:i/>
          <w:iCs/>
          <w:color w:val="C45911" w:themeColor="accent2" w:themeShade="BF"/>
        </w:rPr>
        <w:t xml:space="preserve">Beispiel e= (0,0,-2), P= (-1,2,5) </w:t>
      </w:r>
      <w:r w:rsidRPr="00AE2558">
        <w:sym w:font="Wingdings" w:char="F0E8"/>
      </w:r>
      <w:r w:rsidRPr="00AE5823">
        <w:rPr>
          <w:rFonts w:eastAsiaTheme="minorEastAsia"/>
          <w:i/>
          <w:iCs/>
          <w:color w:val="C45911" w:themeColor="accent2" w:themeShade="BF"/>
        </w:rPr>
        <w:t xml:space="preserve"> c = (-2/7, 4/7)</w:t>
      </w:r>
    </w:p>
    <w:p w14:paraId="7419C07E" w14:textId="77777777" w:rsidR="004D7780" w:rsidRPr="004D7780" w:rsidRDefault="00AE2558" w:rsidP="00AE5823">
      <w:pPr>
        <w:pStyle w:val="SchmaleListeEbene1"/>
        <w:spacing w:after="0"/>
      </w:pPr>
      <w:r w:rsidRPr="00AE5823">
        <w:rPr>
          <w:i/>
          <w:iCs/>
        </w:rPr>
        <w:t>Orthogonale Projektion</w:t>
      </w:r>
    </w:p>
    <w:p w14:paraId="7218533C" w14:textId="2614010D" w:rsidR="00AE5823" w:rsidRPr="00AE5823" w:rsidRDefault="009362C6" w:rsidP="004D7780">
      <w:pPr>
        <w:pStyle w:val="SchmaleListeEbene1"/>
        <w:numPr>
          <w:ilvl w:val="0"/>
          <w:numId w:val="0"/>
        </w:numPr>
        <w:spacing w:after="0"/>
        <w:ind w:left="284"/>
      </w:pPr>
      <w:r>
        <w:rPr>
          <w:i/>
          <w:iCs/>
        </w:rPr>
        <w:t>Fläche z</w:t>
      </w:r>
      <w:r w:rsidR="004D7780">
        <w:rPr>
          <w:i/>
          <w:iCs/>
        </w:rPr>
        <w:t xml:space="preserve">=0 </w:t>
      </w:r>
      <w:r w:rsidR="004D7780" w:rsidRPr="004D7780">
        <w:rPr>
          <w:i/>
          <w:iCs/>
        </w:rPr>
        <w:sym w:font="Wingdings" w:char="F0E8"/>
      </w:r>
      <w:r w:rsidR="004D7780">
        <w:rPr>
          <w:i/>
          <w:iCs/>
        </w:rPr>
        <w:t xml:space="preserve"> </w:t>
      </w:r>
      <w:r w:rsidR="00954891">
        <w:rPr>
          <w:i/>
          <w:iCs/>
        </w:rPr>
        <w:t>P =(</w:t>
      </w:r>
      <w:proofErr w:type="spellStart"/>
      <w:r w:rsidR="00954891">
        <w:rPr>
          <w:i/>
          <w:iCs/>
        </w:rPr>
        <w:t>x,y</w:t>
      </w:r>
      <w:proofErr w:type="spellEnd"/>
      <w:r w:rsidR="00954891">
        <w:rPr>
          <w:i/>
          <w:iCs/>
        </w:rPr>
        <w:t xml:space="preserve">) </w:t>
      </w:r>
      <w:r>
        <w:rPr>
          <w:i/>
          <w:iCs/>
          <w:color w:val="C45911" w:themeColor="accent2" w:themeShade="BF"/>
        </w:rPr>
        <w:t>z.B.</w:t>
      </w:r>
      <w:r w:rsidRPr="009362C6">
        <w:rPr>
          <w:i/>
          <w:iCs/>
          <w:color w:val="C45911" w:themeColor="accent2" w:themeShade="BF"/>
        </w:rPr>
        <w:t xml:space="preserve"> P=(1,4,-3) </w:t>
      </w:r>
      <w:r w:rsidRPr="009362C6">
        <w:rPr>
          <w:i/>
          <w:iCs/>
          <w:color w:val="C45911" w:themeColor="accent2" w:themeShade="BF"/>
        </w:rPr>
        <w:sym w:font="Wingdings" w:char="F0E8"/>
      </w:r>
      <w:r w:rsidRPr="009362C6">
        <w:rPr>
          <w:i/>
          <w:iCs/>
          <w:color w:val="C45911" w:themeColor="accent2" w:themeShade="BF"/>
        </w:rPr>
        <w:t xml:space="preserve"> c = (1,4)</w:t>
      </w:r>
      <w:r w:rsidR="00AE5823">
        <w:br/>
      </w:r>
      <w:r w:rsidR="00AE2558" w:rsidRPr="00AE5823">
        <w:t>Fläche</w:t>
      </w:r>
      <w:r w:rsidR="00AE2558" w:rsidRPr="00AE5823">
        <w:rPr>
          <w:sz w:val="20"/>
          <w:szCs w:val="20"/>
        </w:rPr>
        <w:t xml:space="preserve"> </w:t>
      </w:r>
      <w:r w:rsidR="00AE2558" w:rsidRPr="00AE5823">
        <w:rPr>
          <w:rFonts w:ascii="Cambria Math" w:hAnsi="Cambria Math"/>
        </w:rPr>
        <w:t>F: 𝑥+𝑦+𝑧=0</w:t>
      </w:r>
      <w:r w:rsidR="00AE2558" w:rsidRPr="00AE5823">
        <w:rPr>
          <w:sz w:val="20"/>
          <w:szCs w:val="20"/>
        </w:rPr>
        <w:t xml:space="preserve"> </w:t>
      </w:r>
    </w:p>
    <w:p w14:paraId="11C407B2" w14:textId="69580DDA" w:rsidR="00AE2558" w:rsidRPr="00AE5823" w:rsidRDefault="00AE2558" w:rsidP="00AE5823">
      <w:pPr>
        <w:pStyle w:val="SchmaleListeEbene2"/>
        <w:rPr>
          <w:rFonts w:eastAsiaTheme="minorEastAsia"/>
          <w:i/>
          <w:iCs/>
        </w:rPr>
      </w:pPr>
      <w:r>
        <w:t xml:space="preserve">n = (1, 1, 1) aus der Ebenengleichung abgeleitet </w:t>
      </w:r>
    </w:p>
    <w:p w14:paraId="2867F4E2" w14:textId="2E90A7BC" w:rsidR="00AE2558" w:rsidRDefault="00AE2558" w:rsidP="00AE5823">
      <w:pPr>
        <w:pStyle w:val="SchmaleListeEbene2"/>
      </w:pPr>
      <w:r>
        <w:t>zur Ebene orthogonale Linie durch Eckpunkt:</w:t>
      </w:r>
      <w:r>
        <w:br/>
      </w:r>
      <w:r w:rsidRPr="00F63C23">
        <w:rPr>
          <w:iCs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</w:rPr>
          <m:t>g=P+t</m:t>
        </m:r>
        <m:acc>
          <m:accPr>
            <m:chr m:val="⃗"/>
            <m:ctrlPr>
              <w:rPr>
                <w:rFonts w:ascii="Cambria Math" w:hAnsi="Cambria Math" w:cs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</m:acc>
      </m:oMath>
      <w:r w:rsidRPr="00F63C23">
        <w:rPr>
          <w:rFonts w:ascii="Cambria Math" w:hAnsi="Cambria Math" w:cs="Cambria Math"/>
          <w:iCs/>
        </w:rPr>
        <w:t xml:space="preserve"> </w:t>
      </w:r>
    </w:p>
    <w:p w14:paraId="372A44F0" w14:textId="15E0584F" w:rsidR="00AE2558" w:rsidRDefault="00AE2558" w:rsidP="00AE5823">
      <w:pPr>
        <w:pStyle w:val="SchmaleListeEbene2"/>
      </w:pPr>
      <w:r>
        <w:t>Schnittpunkt S der Gerade mit der Ebene: Gerade in Ebenengleichung einsetzen und nach t lösen Für jeden Punkt lösen und t in der Geradengleichung einsetzen, um S zu bekommen</w:t>
      </w:r>
    </w:p>
    <w:p w14:paraId="6BA385EC" w14:textId="74390A0A" w:rsidR="00AE2558" w:rsidRDefault="00736978" w:rsidP="00AE2558">
      <w:pPr>
        <w:pStyle w:val="SchmaleListeEbene1"/>
        <w:numPr>
          <w:ilvl w:val="0"/>
          <w:numId w:val="0"/>
        </w:numPr>
        <w:spacing w:after="0"/>
        <w:ind w:left="142"/>
        <w:rPr>
          <w:i/>
          <w:iCs/>
          <w:color w:val="C45911" w:themeColor="accent2" w:themeShade="BF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18C0D3" wp14:editId="761266F0">
            <wp:simplePos x="0" y="0"/>
            <wp:positionH relativeFrom="column">
              <wp:posOffset>2634615</wp:posOffset>
            </wp:positionH>
            <wp:positionV relativeFrom="paragraph">
              <wp:posOffset>187960</wp:posOffset>
            </wp:positionV>
            <wp:extent cx="675640" cy="504190"/>
            <wp:effectExtent l="0" t="0" r="0" b="0"/>
            <wp:wrapTight wrapText="bothSides">
              <wp:wrapPolygon edited="0">
                <wp:start x="0" y="0"/>
                <wp:lineTo x="0" y="20403"/>
                <wp:lineTo x="20707" y="20403"/>
                <wp:lineTo x="20707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4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558" w:rsidRPr="00AE5823">
        <w:rPr>
          <w:i/>
          <w:iCs/>
          <w:color w:val="C45911" w:themeColor="accent2" w:themeShade="BF"/>
        </w:rPr>
        <w:t xml:space="preserve">Beispiel: (-1, 2, 1): </w:t>
      </w:r>
      <w:r w:rsidR="0010300F">
        <w:rPr>
          <w:i/>
          <w:iCs/>
          <w:color w:val="C45911" w:themeColor="accent2" w:themeShade="BF"/>
        </w:rPr>
        <w:t>(</w:t>
      </w:r>
      <w:r w:rsidR="00AE2558" w:rsidRPr="00AE5823">
        <w:rPr>
          <w:i/>
          <w:iCs/>
          <w:color w:val="C45911" w:themeColor="accent2" w:themeShade="BF"/>
        </w:rPr>
        <w:t>-1</w:t>
      </w:r>
      <w:r w:rsidR="0010300F">
        <w:rPr>
          <w:i/>
          <w:iCs/>
          <w:color w:val="C45911" w:themeColor="accent2" w:themeShade="BF"/>
        </w:rPr>
        <w:t>+t)</w:t>
      </w:r>
      <w:r w:rsidR="00AE2558" w:rsidRPr="00AE5823">
        <w:rPr>
          <w:i/>
          <w:iCs/>
          <w:color w:val="C45911" w:themeColor="accent2" w:themeShade="BF"/>
        </w:rPr>
        <w:t xml:space="preserve"> + </w:t>
      </w:r>
      <w:r w:rsidR="0010300F">
        <w:rPr>
          <w:i/>
          <w:iCs/>
          <w:color w:val="C45911" w:themeColor="accent2" w:themeShade="BF"/>
        </w:rPr>
        <w:t>(</w:t>
      </w:r>
      <w:r w:rsidR="00AE2558" w:rsidRPr="00AE5823">
        <w:rPr>
          <w:i/>
          <w:iCs/>
          <w:color w:val="C45911" w:themeColor="accent2" w:themeShade="BF"/>
        </w:rPr>
        <w:t>2</w:t>
      </w:r>
      <w:r w:rsidR="0010300F">
        <w:rPr>
          <w:i/>
          <w:iCs/>
          <w:color w:val="C45911" w:themeColor="accent2" w:themeShade="BF"/>
        </w:rPr>
        <w:t>+t)</w:t>
      </w:r>
      <w:r w:rsidR="00AE2558" w:rsidRPr="00AE5823">
        <w:rPr>
          <w:i/>
          <w:iCs/>
          <w:color w:val="C45911" w:themeColor="accent2" w:themeShade="BF"/>
        </w:rPr>
        <w:t xml:space="preserve"> + </w:t>
      </w:r>
      <w:r w:rsidR="0010300F">
        <w:rPr>
          <w:i/>
          <w:iCs/>
          <w:color w:val="C45911" w:themeColor="accent2" w:themeShade="BF"/>
        </w:rPr>
        <w:t>(</w:t>
      </w:r>
      <w:r w:rsidR="00AE2558" w:rsidRPr="00AE5823">
        <w:rPr>
          <w:i/>
          <w:iCs/>
          <w:color w:val="C45911" w:themeColor="accent2" w:themeShade="BF"/>
        </w:rPr>
        <w:t>1</w:t>
      </w:r>
      <w:r w:rsidR="0010300F">
        <w:rPr>
          <w:i/>
          <w:iCs/>
          <w:color w:val="C45911" w:themeColor="accent2" w:themeShade="BF"/>
        </w:rPr>
        <w:t>+t)</w:t>
      </w:r>
      <w:r w:rsidR="00055C39">
        <w:rPr>
          <w:i/>
          <w:iCs/>
          <w:color w:val="C45911" w:themeColor="accent2" w:themeShade="BF"/>
        </w:rPr>
        <w:t xml:space="preserve"> </w:t>
      </w:r>
      <w:r w:rsidR="00AE2558" w:rsidRPr="00AE5823">
        <w:rPr>
          <w:i/>
          <w:iCs/>
          <w:color w:val="C45911" w:themeColor="accent2" w:themeShade="BF"/>
        </w:rPr>
        <w:t xml:space="preserve">= 0 </w:t>
      </w:r>
      <w:r w:rsidR="00AE2558" w:rsidRPr="00AE5823">
        <w:rPr>
          <w:i/>
          <w:iCs/>
          <w:color w:val="C45911" w:themeColor="accent2" w:themeShade="BF"/>
        </w:rPr>
        <w:sym w:font="Wingdings" w:char="F0E8"/>
      </w:r>
      <w:r w:rsidR="00AE2558" w:rsidRPr="00AE5823">
        <w:rPr>
          <w:i/>
          <w:iCs/>
          <w:color w:val="C45911" w:themeColor="accent2" w:themeShade="BF"/>
        </w:rPr>
        <w:t xml:space="preserve"> t = -2/3 </w:t>
      </w:r>
      <w:r w:rsidR="00AE2558" w:rsidRPr="00AE5823">
        <w:rPr>
          <w:i/>
          <w:iCs/>
          <w:color w:val="C45911" w:themeColor="accent2" w:themeShade="BF"/>
        </w:rPr>
        <w:sym w:font="Wingdings" w:char="F0E8"/>
      </w:r>
      <w:r w:rsidR="00055C39">
        <w:rPr>
          <w:i/>
          <w:iCs/>
          <w:color w:val="C45911" w:themeColor="accent2" w:themeShade="BF"/>
        </w:rPr>
        <w:t xml:space="preserve"> </w:t>
      </w:r>
      <w:r w:rsidR="00AE2558" w:rsidRPr="00AE5823">
        <w:rPr>
          <w:i/>
          <w:iCs/>
          <w:color w:val="C45911" w:themeColor="accent2" w:themeShade="BF"/>
        </w:rPr>
        <w:t xml:space="preserve">S = (-5/3, 4/3, 1/3) </w:t>
      </w:r>
    </w:p>
    <w:p w14:paraId="57DEC50B" w14:textId="54157E07" w:rsidR="00103104" w:rsidRPr="00AE5823" w:rsidRDefault="009C3621" w:rsidP="00736978">
      <w:pPr>
        <w:pStyle w:val="SchmaleListeEbene1"/>
        <w:spacing w:after="0"/>
      </w:pPr>
      <w:r w:rsidRPr="00A85B55">
        <w:rPr>
          <w:i/>
          <w:iCs/>
        </w:rPr>
        <w:t xml:space="preserve">Vektor </w:t>
      </w:r>
      <w:r w:rsidR="00103104" w:rsidRPr="00A85B55">
        <w:rPr>
          <w:i/>
          <w:iCs/>
        </w:rPr>
        <w:t>Projektion</w:t>
      </w:r>
      <w:r w:rsidR="00103104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</w:p>
    <w:p w14:paraId="00687481" w14:textId="0BCD1BBA" w:rsidR="001B5BF0" w:rsidRPr="00860F3D" w:rsidRDefault="001B5BF0" w:rsidP="00736978">
      <w:pPr>
        <w:spacing w:after="0"/>
      </w:pPr>
      <w:r w:rsidRPr="00736978">
        <w:rPr>
          <w:b/>
          <w:bCs/>
          <w:u w:val="single"/>
        </w:rPr>
        <w:t>Kreuzprodukt</w:t>
      </w:r>
      <w:r w:rsidRPr="001B5BF0">
        <w:rPr>
          <w:u w:val="single"/>
        </w:rPr>
        <w:t>:</w:t>
      </w:r>
      <w:r w:rsidR="00860F3D">
        <w:t xml:space="preserve"> Vektorprodukt ist Verknüpfung zweier Vektoren, dessen Ergebnis wieder ein Vektor ist, der senkrecht auf beiden Vektoren steht (</w:t>
      </w:r>
      <w:proofErr w:type="spellStart"/>
      <w:r w:rsidR="00860F3D">
        <w:t>Paralellogramm</w:t>
      </w:r>
      <w:proofErr w:type="spellEnd"/>
      <w:r w:rsidR="00860F3D">
        <w:t>)</w:t>
      </w:r>
    </w:p>
    <w:p w14:paraId="44835982" w14:textId="6FC906D3" w:rsidR="00860F3D" w:rsidRPr="00860F3D" w:rsidRDefault="00000000" w:rsidP="00860F3D">
      <w:pPr>
        <w:pStyle w:val="SchmaleListeEbene2"/>
        <w:numPr>
          <w:ilvl w:val="0"/>
          <w:numId w:val="0"/>
        </w:num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α)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</m:func>
        </m:oMath>
      </m:oMathPara>
    </w:p>
    <w:p w14:paraId="7234D777" w14:textId="545A0A9B" w:rsidR="001B5BF0" w:rsidRPr="00860F3D" w:rsidRDefault="001B5BF0" w:rsidP="00736978">
      <w:pPr>
        <w:spacing w:after="0"/>
      </w:pPr>
      <w:r w:rsidRPr="00736978">
        <w:rPr>
          <w:b/>
          <w:bCs/>
          <w:u w:val="single"/>
        </w:rPr>
        <w:t>Skalarprodukt</w:t>
      </w:r>
      <w:r w:rsidRPr="001B5BF0">
        <w:rPr>
          <w:u w:val="single"/>
        </w:rPr>
        <w:t>:</w:t>
      </w:r>
      <w:r w:rsidR="00860F3D">
        <w:t xml:space="preserve"> Zwei Vektoren stehen senkrecht aufeinander, wenn </w:t>
      </w:r>
      <m:oMath>
        <m:r>
          <w:rPr>
            <w:rFonts w:ascii="Cambria Math" w:hAnsi="Cambria Math"/>
          </w:rPr>
          <m:t>α=0</m:t>
        </m:r>
      </m:oMath>
      <w:r w:rsidR="008C29F2">
        <w:rPr>
          <w:rFonts w:eastAsiaTheme="minorEastAsia"/>
        </w:rPr>
        <w:t xml:space="preserve"> resp. (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)=0</m:t>
        </m:r>
      </m:oMath>
      <w:r w:rsidR="00EA10EA">
        <w:rPr>
          <w:rFonts w:eastAsiaTheme="minorEastAsia"/>
        </w:rPr>
        <w:t xml:space="preserve"> ist</w:t>
      </w:r>
      <w:r w:rsidR="00932D25">
        <w:rPr>
          <w:rFonts w:eastAsiaTheme="minorEastAsia"/>
        </w:rPr>
        <w:t>.</w:t>
      </w:r>
    </w:p>
    <w:p w14:paraId="7807024A" w14:textId="4925AB43" w:rsidR="00932D25" w:rsidRDefault="00000000" w:rsidP="00932D25">
      <w:pPr>
        <w:pStyle w:val="SchmaleListeEbene1"/>
        <w:numPr>
          <w:ilvl w:val="0"/>
          <w:numId w:val="0"/>
        </w:numPr>
        <w:ind w:left="142" w:hanging="142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3FEFBD3B" w14:textId="77777777" w:rsidR="00932D25" w:rsidRDefault="00932D25" w:rsidP="00932D25">
      <w:pPr>
        <w:pStyle w:val="SchmaleListeEbene1"/>
        <w:numPr>
          <w:ilvl w:val="0"/>
          <w:numId w:val="2"/>
        </w:numPr>
        <w:ind w:left="284" w:hanging="142"/>
      </w:pPr>
      <w:r>
        <w:t xml:space="preserve">Positiv,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=0</m:t>
        </m:r>
      </m:oMath>
      <w:r>
        <w:t xml:space="preserve">, nur wenn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t xml:space="preserve"> oder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 xml:space="preserve"> = 0</w:t>
      </w:r>
    </w:p>
    <w:p w14:paraId="6B3B4D15" w14:textId="77777777" w:rsidR="00932D25" w:rsidRPr="00423906" w:rsidRDefault="00932D25" w:rsidP="00932D25">
      <w:pPr>
        <w:pStyle w:val="SchmaleListeEbene1"/>
        <w:numPr>
          <w:ilvl w:val="0"/>
          <w:numId w:val="2"/>
        </w:numPr>
        <w:ind w:left="284" w:hanging="142"/>
      </w:pPr>
      <w:r>
        <w:t xml:space="preserve">Symmetrisch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</w:p>
    <w:p w14:paraId="5D0917DD" w14:textId="77777777" w:rsidR="00932D25" w:rsidRPr="00423906" w:rsidRDefault="00932D25" w:rsidP="00932D25">
      <w:pPr>
        <w:pStyle w:val="SchmaleListeEbene1"/>
        <w:numPr>
          <w:ilvl w:val="0"/>
          <w:numId w:val="2"/>
        </w:numPr>
        <w:spacing w:after="0"/>
        <w:ind w:left="284" w:hanging="142"/>
      </w:pPr>
      <w:r>
        <w:rPr>
          <w:rFonts w:eastAsiaTheme="minorEastAsia"/>
        </w:rPr>
        <w:t xml:space="preserve">Anwendung: </w:t>
      </w:r>
    </w:p>
    <w:p w14:paraId="40E54F3A" w14:textId="77777777" w:rsidR="00932D25" w:rsidRPr="00881207" w:rsidRDefault="00932D25" w:rsidP="00932D25">
      <w:pPr>
        <w:pStyle w:val="SchmaleListeEbene2"/>
        <w:numPr>
          <w:ilvl w:val="1"/>
          <w:numId w:val="2"/>
        </w:numPr>
        <w:ind w:left="567" w:hanging="283"/>
      </w:pPr>
      <w:r>
        <w:t xml:space="preserve">Länge: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rad>
      </m:oMath>
      <w:r>
        <w:t xml:space="preserve"> </w:t>
      </w:r>
      <w:r>
        <w:sym w:font="Wingdings" w:char="F0E0"/>
      </w:r>
      <w:r>
        <w:t xml:space="preserve">Distanz: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P-Q</m:t>
            </m:r>
          </m:e>
        </m:d>
      </m:oMath>
      <w:r>
        <w:rPr>
          <w:rFonts w:eastAsiaTheme="minorEastAsia"/>
        </w:rPr>
        <w:t xml:space="preserve"> </w:t>
      </w:r>
      <w:r w:rsidRPr="004E71FA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Normalisierung: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|</m:t>
            </m:r>
          </m:den>
        </m:f>
      </m:oMath>
      <w:r>
        <w:t xml:space="preserve"> </w:t>
      </w:r>
      <w:r>
        <w:sym w:font="Wingdings" w:char="F0E8"/>
      </w:r>
      <w:r>
        <w:t xml:space="preserve">Winkel: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 xml:space="preserve">=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hAnsi="Cambria Math"/>
          </w:rPr>
          <m:t>∙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</w:p>
    <w:p w14:paraId="0FEF010F" w14:textId="27B22FA7" w:rsidR="002A5FEB" w:rsidRDefault="00932D25" w:rsidP="00932D25">
      <w:pPr>
        <w:pStyle w:val="SchmaleListeEbene1"/>
        <w:numPr>
          <w:ilvl w:val="0"/>
          <w:numId w:val="0"/>
        </w:numPr>
        <w:rPr>
          <w:rFonts w:eastAsiaTheme="minorEastAsia"/>
        </w:rPr>
      </w:pPr>
      <w:r w:rsidRPr="00940B60">
        <w:rPr>
          <w:u w:val="single"/>
        </w:rPr>
        <w:t>Länge von Vektoren:</w:t>
      </w:r>
      <w:r>
        <w:rPr>
          <w:u w:val="single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|= 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e>
        </m:box>
      </m:oMath>
      <w:r>
        <w:rPr>
          <w:rFonts w:eastAsiaTheme="minorEastAsia"/>
        </w:rPr>
        <w:t>)</w:t>
      </w:r>
    </w:p>
    <w:p w14:paraId="5A5BB1D8" w14:textId="7720AB56" w:rsidR="002A5FEB" w:rsidRDefault="002A5FEB" w:rsidP="00101746">
      <w:pPr>
        <w:pStyle w:val="SchmaleListeEbene1"/>
        <w:numPr>
          <w:ilvl w:val="0"/>
          <w:numId w:val="0"/>
        </w:numPr>
        <w:spacing w:after="0"/>
        <w:rPr>
          <w:rFonts w:eastAsiaTheme="minorEastAsia"/>
        </w:rPr>
      </w:pPr>
      <w:r w:rsidRPr="00B532DE">
        <w:rPr>
          <w:rFonts w:eastAsiaTheme="minorEastAsia"/>
          <w:u w:val="single"/>
        </w:rPr>
        <w:t>Schnittpunkt Ebene</w:t>
      </w:r>
      <w:r w:rsidR="00A76FB9" w:rsidRPr="00B532DE">
        <w:rPr>
          <w:rFonts w:eastAsiaTheme="minorEastAsia"/>
          <w:u w:val="single"/>
        </w:rPr>
        <w:t>, Gerade allgemein</w:t>
      </w:r>
      <w:r w:rsidR="00E7658F">
        <w:rPr>
          <w:rFonts w:eastAsiaTheme="minorEastAsia"/>
        </w:rPr>
        <w:t xml:space="preserve"> (Keine L</w:t>
      </w:r>
      <w:r w:rsidR="00101746">
        <w:rPr>
          <w:rFonts w:eastAsiaTheme="minorEastAsia"/>
        </w:rPr>
        <w:t>ö</w:t>
      </w:r>
      <w:r w:rsidR="00E7658F">
        <w:rPr>
          <w:rFonts w:eastAsiaTheme="minorEastAsia"/>
        </w:rPr>
        <w:t xml:space="preserve">sung </w:t>
      </w:r>
      <w:r w:rsidR="00101746">
        <w:rPr>
          <w:rFonts w:eastAsiaTheme="minorEastAsia"/>
        </w:rPr>
        <w:t xml:space="preserve">wenn </w:t>
      </w:r>
      <w:proofErr w:type="spellStart"/>
      <w:r w:rsidR="00101746">
        <w:rPr>
          <w:rFonts w:eastAsiaTheme="minorEastAsia"/>
        </w:rPr>
        <w:t>Skalarpodukt</w:t>
      </w:r>
      <w:proofErr w:type="spellEnd"/>
      <w:r w:rsidR="00101746">
        <w:rPr>
          <w:rFonts w:eastAsiaTheme="minorEastAsia"/>
        </w:rPr>
        <w:t xml:space="preserve"> Gerade mit Normale Ebene = 0)</w:t>
      </w:r>
    </w:p>
    <w:p w14:paraId="1CFEE22A" w14:textId="17E8BE86" w:rsidR="00A76FB9" w:rsidRPr="00A76FB9" w:rsidRDefault="00A76FB9" w:rsidP="0092053E">
      <w:pPr>
        <w:pStyle w:val="SchmaleListeEbene1"/>
        <w:numPr>
          <w:ilvl w:val="0"/>
          <w:numId w:val="0"/>
        </w:numPr>
        <w:spacing w:after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Ebene:ax+by+cz=d, Gerade: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mr>
              </m:m>
            </m:e>
          </m:d>
        </m:oMath>
      </m:oMathPara>
    </w:p>
    <w:p w14:paraId="593B0433" w14:textId="56E1D2F3" w:rsidR="00A76FB9" w:rsidRPr="003B79AC" w:rsidRDefault="003B79AC" w:rsidP="0092053E">
      <w:pPr>
        <w:pStyle w:val="SchmaleListeEbene1"/>
        <w:numPr>
          <w:ilvl w:val="0"/>
          <w:numId w:val="0"/>
        </w:numPr>
        <w:spacing w:after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ati+btj+ctk=d</m:t>
          </m:r>
        </m:oMath>
      </m:oMathPara>
    </w:p>
    <w:p w14:paraId="2B792D72" w14:textId="30669DED" w:rsidR="003B79AC" w:rsidRPr="00E7658F" w:rsidRDefault="003B79AC" w:rsidP="0092053E">
      <w:pPr>
        <w:pStyle w:val="SchmaleListeEbene1"/>
        <w:numPr>
          <w:ilvl w:val="0"/>
          <w:numId w:val="0"/>
        </w:numPr>
        <w:spacing w:after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ai+bj+ck</m:t>
              </m:r>
            </m:den>
          </m:f>
        </m:oMath>
      </m:oMathPara>
    </w:p>
    <w:p w14:paraId="15DAA5C8" w14:textId="0DA9921E" w:rsidR="00E7658F" w:rsidRPr="00E7658F" w:rsidRDefault="00E7658F" w:rsidP="0092053E">
      <w:pPr>
        <w:pStyle w:val="SchmaleListeEbene1"/>
        <w:numPr>
          <w:ilvl w:val="0"/>
          <w:numId w:val="0"/>
        </w:numPr>
        <w:spacing w:after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ai+bj+ck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mr>
              </m:m>
            </m:e>
          </m:d>
        </m:oMath>
      </m:oMathPara>
    </w:p>
    <w:p w14:paraId="03BA0548" w14:textId="284F3176" w:rsidR="003962CE" w:rsidRDefault="001F67CE" w:rsidP="00A60592">
      <w:pPr>
        <w:pStyle w:val="TitelZusammenfassung"/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DF90C5" wp14:editId="4534AF51">
            <wp:simplePos x="0" y="0"/>
            <wp:positionH relativeFrom="column">
              <wp:posOffset>2661920</wp:posOffset>
            </wp:positionH>
            <wp:positionV relativeFrom="paragraph">
              <wp:posOffset>196850</wp:posOffset>
            </wp:positionV>
            <wp:extent cx="668020" cy="641350"/>
            <wp:effectExtent l="0" t="0" r="0" b="6350"/>
            <wp:wrapTight wrapText="bothSides">
              <wp:wrapPolygon edited="0">
                <wp:start x="0" y="0"/>
                <wp:lineTo x="0" y="21172"/>
                <wp:lineTo x="20943" y="21172"/>
                <wp:lineTo x="20943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2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B5E">
        <w:t>Modellierung von 3D Objekten</w:t>
      </w:r>
    </w:p>
    <w:p w14:paraId="12695D79" w14:textId="4898C876" w:rsidR="004E5B5E" w:rsidRDefault="004E5B5E" w:rsidP="004E5B5E">
      <w:pPr>
        <w:pStyle w:val="SchmaleListeEbene1"/>
      </w:pPr>
      <w:proofErr w:type="spellStart"/>
      <w:r>
        <w:t>Triangle</w:t>
      </w:r>
      <w:proofErr w:type="spellEnd"/>
      <w:r>
        <w:t xml:space="preserve"> </w:t>
      </w:r>
      <w:proofErr w:type="spellStart"/>
      <w:r>
        <w:t>Meshes</w:t>
      </w:r>
      <w:proofErr w:type="spellEnd"/>
      <w:r>
        <w:t xml:space="preserve">: Polygone aus Dreiecken, garantiert flach, </w:t>
      </w:r>
      <w:r w:rsidR="000F5461">
        <w:t>drei beliebige Punke, Einfache Scan-Transformation</w:t>
      </w:r>
    </w:p>
    <w:p w14:paraId="2DECF529" w14:textId="77777777" w:rsidR="00546958" w:rsidRDefault="00C4510A" w:rsidP="00736978">
      <w:pPr>
        <w:pStyle w:val="SchmaleListeEbene1"/>
        <w:spacing w:after="0"/>
      </w:pPr>
      <w:r>
        <w:t>Punkte in Koordinatensystem</w:t>
      </w:r>
      <w:r w:rsidR="00931967">
        <w:t xml:space="preserve"> (</w:t>
      </w:r>
      <w:r w:rsidR="002A06AC">
        <w:t>berechnet</w:t>
      </w:r>
      <w:r w:rsidR="00931967">
        <w:t>, oder in Liste)</w:t>
      </w:r>
      <w:r w:rsidR="002A06AC">
        <w:t xml:space="preserve">: </w:t>
      </w:r>
    </w:p>
    <w:p w14:paraId="7E7E8EBD" w14:textId="0D8FFC43" w:rsidR="00561448" w:rsidRDefault="00546958" w:rsidP="00546958">
      <w:pPr>
        <w:pStyle w:val="SchmaleListeEbene2"/>
      </w:pPr>
      <w:r w:rsidRPr="00736978">
        <w:rPr>
          <w:i/>
          <w:iCs/>
        </w:rPr>
        <w:t xml:space="preserve">Ohne </w:t>
      </w:r>
      <w:proofErr w:type="spellStart"/>
      <w:r w:rsidRPr="00736978">
        <w:rPr>
          <w:i/>
          <w:iCs/>
        </w:rPr>
        <w:t>Indexing</w:t>
      </w:r>
      <w:proofErr w:type="spellEnd"/>
      <w:r>
        <w:t>:</w:t>
      </w:r>
      <w:r w:rsidR="00561448">
        <w:t xml:space="preserve"> Pro Punkt ein Wert (evtl. Vektor)</w:t>
      </w:r>
      <w:r w:rsidR="00783210">
        <w:t xml:space="preserve"> in einer Liste von Dreiecke</w:t>
      </w:r>
      <w:r w:rsidR="00561448">
        <w:t>, ein flaches Array</w:t>
      </w:r>
    </w:p>
    <w:p w14:paraId="6F3394EA" w14:textId="12F1411D" w:rsidR="000F5461" w:rsidRDefault="00561448" w:rsidP="00546958">
      <w:pPr>
        <w:pStyle w:val="SchmaleListeEbene2"/>
      </w:pPr>
      <w:r w:rsidRPr="00736978">
        <w:rPr>
          <w:i/>
          <w:iCs/>
        </w:rPr>
        <w:t>M</w:t>
      </w:r>
      <w:r w:rsidR="002A06AC" w:rsidRPr="00736978">
        <w:rPr>
          <w:i/>
          <w:iCs/>
        </w:rPr>
        <w:t xml:space="preserve">it </w:t>
      </w:r>
      <w:proofErr w:type="spellStart"/>
      <w:r w:rsidR="002A06AC" w:rsidRPr="00736978">
        <w:rPr>
          <w:i/>
          <w:iCs/>
        </w:rPr>
        <w:t>Indexing</w:t>
      </w:r>
      <w:proofErr w:type="spellEnd"/>
      <w:r>
        <w:t>:</w:t>
      </w:r>
      <w:r w:rsidR="00EF5CBE">
        <w:t xml:space="preserve"> </w:t>
      </w:r>
      <w:r>
        <w:t xml:space="preserve"> </w:t>
      </w:r>
      <w:r w:rsidR="00EF5CBE">
        <w:t xml:space="preserve">Liste von Eckpunkten, Liste von Dreiecke (drei </w:t>
      </w:r>
      <w:proofErr w:type="spellStart"/>
      <w:r w:rsidR="00EF5CBE">
        <w:t>indices</w:t>
      </w:r>
      <w:proofErr w:type="spellEnd"/>
      <w:r w:rsidR="00EF5CBE">
        <w:t xml:space="preserve"> in Eckpunktliste</w:t>
      </w:r>
      <w:r w:rsidR="00783210">
        <w:t>), zwei flache Arrays</w:t>
      </w:r>
    </w:p>
    <w:p w14:paraId="28E4CA6C" w14:textId="50785956" w:rsidR="00517326" w:rsidRDefault="00517326" w:rsidP="00517326">
      <w:pPr>
        <w:pStyle w:val="SchmaleListeEbene1"/>
        <w:numPr>
          <w:ilvl w:val="0"/>
          <w:numId w:val="0"/>
        </w:numPr>
        <w:rPr>
          <w:u w:val="single"/>
        </w:rPr>
      </w:pPr>
      <w:proofErr w:type="spellStart"/>
      <w:r w:rsidRPr="00517326">
        <w:rPr>
          <w:u w:val="single"/>
        </w:rPr>
        <w:t>Euklydische</w:t>
      </w:r>
      <w:proofErr w:type="spellEnd"/>
      <w:r w:rsidRPr="00517326">
        <w:rPr>
          <w:u w:val="single"/>
        </w:rPr>
        <w:t xml:space="preserve"> Geometrie</w:t>
      </w:r>
      <w:r w:rsidR="00305477">
        <w:rPr>
          <w:u w:val="single"/>
        </w:rPr>
        <w:t>:</w:t>
      </w:r>
      <w:r w:rsidR="00305477" w:rsidRPr="00305477">
        <w:t xml:space="preserve"> Dreiecksung</w:t>
      </w:r>
      <w:r w:rsidR="009867B2">
        <w:t>l</w:t>
      </w:r>
      <w:r w:rsidR="00305477" w:rsidRPr="00305477">
        <w:t>eichung</w:t>
      </w:r>
    </w:p>
    <w:p w14:paraId="6C365CFC" w14:textId="77777777" w:rsidR="00814394" w:rsidRPr="002C10A5" w:rsidRDefault="00000000" w:rsidP="00CD13B6">
      <w:pPr>
        <w:pStyle w:val="SchmaleListeEbene1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 xml:space="preserve">*s→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2C10A5"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→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</w:p>
    <w:p w14:paraId="7C9A21E2" w14:textId="77777777" w:rsidR="00FD7843" w:rsidRPr="002C10A5" w:rsidRDefault="00000000" w:rsidP="00FD7843">
      <w:pPr>
        <w:pStyle w:val="SchmaleListeEbene1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→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FD7843">
        <w:rPr>
          <w:rFonts w:eastAsiaTheme="minorEastAsia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→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</w:p>
    <w:p w14:paraId="4012E27F" w14:textId="77777777" w:rsidR="002C10A5" w:rsidRPr="00FD7843" w:rsidRDefault="00FD7843" w:rsidP="00CD13B6">
      <w:pPr>
        <w:pStyle w:val="SchmaleListeEbene1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∓Q→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14:paraId="2F8804AB" w14:textId="77777777" w:rsidR="00461523" w:rsidRPr="00461523" w:rsidRDefault="00461523" w:rsidP="00F34B60">
      <w:pPr>
        <w:pStyle w:val="SchmaleListeEbene1"/>
        <w:spacing w:after="0"/>
        <w:rPr>
          <w:lang w:val="en-GB"/>
        </w:rPr>
      </w:pPr>
      <m:oMath>
        <m:r>
          <m:rPr>
            <m:sty m:val="p"/>
          </m:rPr>
          <w:rPr>
            <w:rFonts w:ascii="Cambria Math" w:hAnsi="Cambria Math"/>
            <w:lang w:val="en-GB"/>
          </w:rPr>
          <m:t>P+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  <w:lang w:val="en-GB"/>
          </w:rPr>
          <m:t>→ Q</m:t>
        </m:r>
      </m:oMath>
      <w:r w:rsidRPr="00461523">
        <w:rPr>
          <w:rFonts w:eastAsiaTheme="minorEastAsia"/>
          <w:lang w:val="en-GB"/>
        </w:rPr>
        <w:t xml:space="preserve">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  <w:lang w:val="en-GB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  <w:lang w:val="en-GB"/>
          </w:rPr>
          <m:t>→ Q</m:t>
        </m:r>
      </m:oMath>
      <w:r>
        <w:rPr>
          <w:rFonts w:eastAsiaTheme="minorEastAsia"/>
          <w:lang w:val="en-GB"/>
        </w:rPr>
        <w:t xml:space="preserve"> </w:t>
      </w:r>
      <w:r w:rsidRPr="00461523">
        <w:rPr>
          <w:rFonts w:eastAsiaTheme="minorEastAsia"/>
          <w:lang w:val="en-GB"/>
        </w:rPr>
        <w:t>(</w:t>
      </w:r>
      <w:r>
        <w:rPr>
          <w:rFonts w:eastAsiaTheme="minorEastAsia"/>
          <w:lang w:val="en-GB"/>
        </w:rPr>
        <w:t>“</w:t>
      </w:r>
      <w:r w:rsidRPr="00461523">
        <w:rPr>
          <w:rFonts w:eastAsiaTheme="minorEastAsia"/>
          <w:lang w:val="en-GB"/>
        </w:rPr>
        <w:t>Transl</w:t>
      </w:r>
      <w:r>
        <w:rPr>
          <w:rFonts w:eastAsiaTheme="minorEastAsia"/>
          <w:lang w:val="en-GB"/>
        </w:rPr>
        <w:t xml:space="preserve">ation”) </w:t>
      </w:r>
    </w:p>
    <w:p w14:paraId="1027E87E" w14:textId="77777777" w:rsidR="00FD7843" w:rsidRPr="00625DE0" w:rsidRDefault="002A06AC" w:rsidP="00050786">
      <w:pPr>
        <w:pStyle w:val="TitelZusammenfassung"/>
        <w:spacing w:after="0"/>
      </w:pPr>
      <w:r w:rsidRPr="00625DE0">
        <w:t>Koordinatensysteme</w:t>
      </w:r>
    </w:p>
    <w:p w14:paraId="660EF17A" w14:textId="77777777" w:rsidR="00672CD7" w:rsidRDefault="00672CD7" w:rsidP="00A2604D">
      <w:pPr>
        <w:pStyle w:val="SchmaleListeEbene1"/>
        <w:numPr>
          <w:ilvl w:val="0"/>
          <w:numId w:val="0"/>
        </w:numPr>
        <w:ind w:left="142"/>
      </w:pPr>
      <w:r w:rsidRPr="00672CD7">
        <w:t xml:space="preserve">Vektorraum aufgespannt mit </w:t>
      </w:r>
      <w:r>
        <w:t>Basis-Vektoren</w:t>
      </w:r>
      <w:r w:rsidR="00530EE1">
        <w:t>,</w:t>
      </w:r>
      <w:r w:rsidR="00FB5448">
        <w:t xml:space="preserve"> Adresse als Koordinaten,</w:t>
      </w:r>
      <w:r w:rsidR="00530EE1">
        <w:t xml:space="preserve"> </w:t>
      </w:r>
      <w:r>
        <w:t>Links- und rechtshändiges System</w:t>
      </w:r>
      <w:r w:rsidR="00A2604D">
        <w:t xml:space="preserve">. </w:t>
      </w:r>
    </w:p>
    <w:p w14:paraId="11DC329B" w14:textId="77777777" w:rsidR="00614EAD" w:rsidRDefault="00614EAD" w:rsidP="00050786">
      <w:pPr>
        <w:pStyle w:val="SchmaleListeEbene1"/>
        <w:spacing w:after="0"/>
      </w:pPr>
      <w:r>
        <w:t>Modell-Koordinatensystem (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space</w:t>
      </w:r>
      <w:proofErr w:type="spellEnd"/>
      <w:r>
        <w:t>)</w:t>
      </w:r>
    </w:p>
    <w:p w14:paraId="478E2499" w14:textId="77777777" w:rsidR="00614EAD" w:rsidRDefault="00614EAD" w:rsidP="00050786">
      <w:pPr>
        <w:pStyle w:val="SchmaleListeEbene2"/>
      </w:pPr>
      <w:r>
        <w:t>Rechtshändig, Jedes Objekt ein eigenes System</w:t>
      </w:r>
    </w:p>
    <w:p w14:paraId="331ED594" w14:textId="77777777" w:rsidR="00614EAD" w:rsidRDefault="00614EAD" w:rsidP="00050786">
      <w:pPr>
        <w:pStyle w:val="SchmaleListeEbene1"/>
        <w:spacing w:after="0"/>
      </w:pPr>
      <w:r>
        <w:t>Welt-Koordinatensystem</w:t>
      </w:r>
    </w:p>
    <w:p w14:paraId="40F459FE" w14:textId="77777777" w:rsidR="00614EAD" w:rsidRDefault="00614EAD" w:rsidP="00050786">
      <w:pPr>
        <w:pStyle w:val="SchmaleListeEbene2"/>
      </w:pPr>
      <w:r>
        <w:t>Rechtshändig, Alle Objekte hier platziert</w:t>
      </w:r>
    </w:p>
    <w:p w14:paraId="792D4D32" w14:textId="77777777" w:rsidR="00614EAD" w:rsidRDefault="00614EAD" w:rsidP="00050786">
      <w:pPr>
        <w:pStyle w:val="SchmaleListeEbene1"/>
        <w:spacing w:after="0"/>
      </w:pPr>
      <w:r>
        <w:t>View-Koordinatensystem</w:t>
      </w:r>
    </w:p>
    <w:p w14:paraId="59F774E4" w14:textId="77777777" w:rsidR="00614EAD" w:rsidRDefault="00614EAD" w:rsidP="00050786">
      <w:pPr>
        <w:pStyle w:val="SchmaleListeEbene2"/>
      </w:pPr>
      <w:r>
        <w:t>Linkshändig, Sicht aus Kamera</w:t>
      </w:r>
    </w:p>
    <w:p w14:paraId="5A55C507" w14:textId="4E685E5E" w:rsidR="00614EAD" w:rsidRDefault="00614EAD" w:rsidP="007F674E">
      <w:pPr>
        <w:pStyle w:val="SchmaleListeEbene1"/>
        <w:spacing w:after="0"/>
      </w:pPr>
      <w:r>
        <w:t>Bild-Koordinatensystem</w:t>
      </w:r>
      <w:r w:rsidR="007F674E">
        <w:t xml:space="preserve">: </w:t>
      </w:r>
      <w:r>
        <w:t>Werden in 2 aufgeteilt</w:t>
      </w:r>
    </w:p>
    <w:p w14:paraId="27747D87" w14:textId="77777777" w:rsidR="00614EAD" w:rsidRDefault="00614EAD" w:rsidP="007F674E">
      <w:pPr>
        <w:pStyle w:val="SchmaleListeEbene2"/>
      </w:pPr>
      <w:r w:rsidRPr="00050786">
        <w:rPr>
          <w:i/>
          <w:iCs/>
        </w:rPr>
        <w:t>Clip Space</w:t>
      </w:r>
      <w:r w:rsidR="00050786">
        <w:t xml:space="preserve">: </w:t>
      </w:r>
      <w:r>
        <w:t>Versteckt weite Objekte mittels z-Buffer</w:t>
      </w:r>
      <w:r w:rsidR="00050786">
        <w:t xml:space="preserve">, </w:t>
      </w:r>
      <w:proofErr w:type="spellStart"/>
      <w:r w:rsidR="00050786">
        <w:t>Normalized</w:t>
      </w:r>
      <w:proofErr w:type="spellEnd"/>
      <w:r w:rsidR="00050786">
        <w:t xml:space="preserve"> </w:t>
      </w:r>
      <w:proofErr w:type="spellStart"/>
      <w:r w:rsidR="00050786">
        <w:t>device</w:t>
      </w:r>
      <w:proofErr w:type="spellEnd"/>
      <w:r w:rsidR="00050786">
        <w:t xml:space="preserve"> </w:t>
      </w:r>
      <w:proofErr w:type="spellStart"/>
      <w:r w:rsidR="00050786">
        <w:t>coordinates</w:t>
      </w:r>
      <w:proofErr w:type="spellEnd"/>
      <w:r w:rsidR="00050786">
        <w:t xml:space="preserve"> (-1, 1)</w:t>
      </w:r>
    </w:p>
    <w:p w14:paraId="3B0071AB" w14:textId="67B72C2F" w:rsidR="00050786" w:rsidRPr="005A2E52" w:rsidRDefault="00050786" w:rsidP="007F674E">
      <w:pPr>
        <w:pStyle w:val="SchmaleListeEbene2"/>
        <w:rPr>
          <w:i/>
          <w:iCs/>
        </w:rPr>
      </w:pPr>
      <w:r w:rsidRPr="00050786">
        <w:rPr>
          <w:i/>
          <w:iCs/>
        </w:rPr>
        <w:t xml:space="preserve">Screen Space: </w:t>
      </w:r>
      <w:r>
        <w:t>2D, Umrechnung Pixel-</w:t>
      </w:r>
      <w:proofErr w:type="spellStart"/>
      <w:r>
        <w:t>Koordinat</w:t>
      </w:r>
      <w:proofErr w:type="spellEnd"/>
    </w:p>
    <w:p w14:paraId="31C1DD7C" w14:textId="1181D96B" w:rsidR="00F86DFA" w:rsidRDefault="00176294" w:rsidP="00736978">
      <w:pPr>
        <w:pStyle w:val="TitelZusammenfassung"/>
        <w:spacing w:after="0"/>
      </w:pPr>
      <w:r>
        <w:t>Transformation</w:t>
      </w:r>
    </w:p>
    <w:p w14:paraId="755A9A23" w14:textId="77777777" w:rsidR="00176294" w:rsidRDefault="00FA4BB9" w:rsidP="00B42902">
      <w:pPr>
        <w:spacing w:after="0"/>
      </w:pPr>
      <w:r>
        <w:t xml:space="preserve">Platzierung </w:t>
      </w:r>
      <w:r w:rsidR="003E38AE">
        <w:t>innerhalb des Raums</w:t>
      </w:r>
      <w:r>
        <w:t xml:space="preserve">, Deformieren, etc. </w:t>
      </w:r>
    </w:p>
    <w:p w14:paraId="2FD8247B" w14:textId="77777777" w:rsidR="00FA4BB9" w:rsidRDefault="00FA4BB9" w:rsidP="00FA4BB9">
      <w:pPr>
        <w:pStyle w:val="SchmaleListeEbene1"/>
      </w:pPr>
      <w:r w:rsidRPr="001731AA">
        <w:rPr>
          <w:i/>
          <w:iCs/>
        </w:rPr>
        <w:t>Translation</w:t>
      </w:r>
      <w:r>
        <w:t>: Verschiebe alle um denselben Vektor</w:t>
      </w:r>
      <w:r w:rsidR="00AC1FCF">
        <w:t>, ist NICHT linear</w:t>
      </w:r>
      <w:r w:rsidR="00B125C0">
        <w:t>. Lösung: Homogene Koordinaten: Erweiterung um eine weiter Dimension</w:t>
      </w:r>
      <w:r w:rsidR="00184F35">
        <w:t xml:space="preserve"> 2D </w:t>
      </w:r>
      <w:r w:rsidR="00184F35">
        <w:sym w:font="Wingdings" w:char="F0E8"/>
      </w:r>
      <w:r w:rsidR="00184F35">
        <w:t xml:space="preserve"> 2DH</w:t>
      </w:r>
    </w:p>
    <w:p w14:paraId="175FAA69" w14:textId="77777777" w:rsidR="00FA4BB9" w:rsidRDefault="00FA4BB9" w:rsidP="00FA4BB9">
      <w:pPr>
        <w:pStyle w:val="SchmaleListeEbene1"/>
      </w:pPr>
      <w:r w:rsidRPr="001731AA">
        <w:rPr>
          <w:i/>
          <w:iCs/>
        </w:rPr>
        <w:t>Skalierung</w:t>
      </w:r>
      <w:r>
        <w:t>: Verschieben um einen Faktor</w:t>
      </w:r>
      <w:r w:rsidR="00AC1FCF">
        <w:t>, ist linear</w:t>
      </w:r>
    </w:p>
    <w:p w14:paraId="7D637480" w14:textId="079B8BFE" w:rsidR="00FA4BB9" w:rsidRDefault="00FA4BB9" w:rsidP="00E5355B">
      <w:pPr>
        <w:pStyle w:val="SchmaleListeEbene1"/>
        <w:spacing w:after="0"/>
      </w:pPr>
      <w:r w:rsidRPr="001731AA">
        <w:rPr>
          <w:i/>
          <w:iCs/>
        </w:rPr>
        <w:t>Rotation</w:t>
      </w:r>
      <w:r>
        <w:t>: Alle drehen um gleichen Winkel</w:t>
      </w:r>
      <w:r w:rsidR="00AC1FCF">
        <w:t>, ist linear</w:t>
      </w:r>
    </w:p>
    <w:p w14:paraId="6B794776" w14:textId="77777777" w:rsidR="00B32B2A" w:rsidRPr="00B32B2A" w:rsidRDefault="00B32B2A" w:rsidP="00B32B2A">
      <w:pPr>
        <w:pStyle w:val="SchmaleListeEbene1"/>
        <w:numPr>
          <w:ilvl w:val="0"/>
          <w:numId w:val="0"/>
        </w:numPr>
        <w:spacing w:after="0"/>
        <w:ind w:left="284"/>
      </w:pPr>
      <w:r w:rsidRPr="00B32B2A">
        <w:t>Braucht in 3D eine Dreh-Achse</w:t>
      </w:r>
    </w:p>
    <w:p w14:paraId="26B7688A" w14:textId="77777777" w:rsidR="001731AA" w:rsidRDefault="001731AA" w:rsidP="006C2B86">
      <w:pPr>
        <w:pStyle w:val="SchmaleListeEbene1"/>
        <w:spacing w:after="0"/>
      </w:pPr>
      <w:r w:rsidRPr="001731AA">
        <w:rPr>
          <w:i/>
          <w:iCs/>
        </w:rPr>
        <w:t>Gesamt-Transformation</w:t>
      </w:r>
      <w:r>
        <w:t xml:space="preserve">: Zusammenrechnung </w:t>
      </w:r>
      <w:r w:rsidR="00B42902">
        <w:t>E</w:t>
      </w:r>
      <w:r>
        <w:t>inzeltran</w:t>
      </w:r>
      <w:r w:rsidR="00B42902">
        <w:t>s</w:t>
      </w:r>
      <w:r>
        <w:t>formationen</w:t>
      </w:r>
      <w:r w:rsidR="00B32B2A">
        <w:t>: Achtung: Reihenfolge spielt teilweise eine Rolle. (Matrixmultiplikation)</w:t>
      </w:r>
    </w:p>
    <w:p w14:paraId="039F15CC" w14:textId="77777777" w:rsidR="00A7353D" w:rsidRDefault="001C7276" w:rsidP="009867B2">
      <w:pPr>
        <w:pStyle w:val="TitelZusammenfassung"/>
        <w:spacing w:after="0"/>
      </w:pPr>
      <w:r>
        <w:t>GPU-Programmierung</w:t>
      </w:r>
    </w:p>
    <w:p w14:paraId="0913D8BA" w14:textId="320ACA52" w:rsidR="00094683" w:rsidRDefault="00094683" w:rsidP="009867B2">
      <w:pPr>
        <w:spacing w:after="0"/>
      </w:pPr>
      <w:r>
        <w:t>Double Frame Buffering: Update und auslesen nicht synchron: Vermeidet Update-</w:t>
      </w:r>
      <w:r w:rsidR="001835DA">
        <w:t>Artefakte</w:t>
      </w:r>
    </w:p>
    <w:p w14:paraId="596E1217" w14:textId="7926F0A5" w:rsidR="00A7353D" w:rsidRDefault="00222039" w:rsidP="00296EC7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0AFA58B7" wp14:editId="35386B47">
            <wp:extent cx="3525756" cy="1332389"/>
            <wp:effectExtent l="0" t="0" r="0" b="127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5684" cy="138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45F8" w14:textId="63D582AD" w:rsidR="00955FD6" w:rsidRDefault="00C30382" w:rsidP="0023192A">
      <w:r w:rsidRPr="00F93DCC">
        <w:rPr>
          <w:u w:val="single"/>
        </w:rPr>
        <w:t>Shader</w:t>
      </w:r>
      <w:r w:rsidR="00986EED" w:rsidRPr="00F93DCC">
        <w:rPr>
          <w:u w:val="single"/>
        </w:rPr>
        <w:t xml:space="preserve"> Programm</w:t>
      </w:r>
      <w:r w:rsidR="00986EED" w:rsidRPr="00F93DCC">
        <w:t xml:space="preserve">: </w:t>
      </w:r>
      <w:r w:rsidR="00F93DCC">
        <w:br/>
      </w:r>
      <w:r w:rsidR="001C7276">
        <w:t>programmiert</w:t>
      </w:r>
      <w:r w:rsidR="00986EED">
        <w:t xml:space="preserve"> Vertex- und Fragment </w:t>
      </w:r>
      <w:proofErr w:type="spellStart"/>
      <w:r w:rsidR="00986EED">
        <w:t>Prozssor</w:t>
      </w:r>
      <w:proofErr w:type="spellEnd"/>
      <w:r w:rsidR="00986EED">
        <w:t>. Beschreibt Transformation einzelnen Modell-primitive</w:t>
      </w:r>
      <w:r w:rsidR="00F93DCC">
        <w:t xml:space="preserve">. Hat keinen Zugriff auf andere </w:t>
      </w:r>
      <w:proofErr w:type="spellStart"/>
      <w:r w:rsidR="00F93DCC">
        <w:t>Pimitive</w:t>
      </w:r>
      <w:proofErr w:type="spellEnd"/>
      <w:r w:rsidR="00F93DCC">
        <w:t xml:space="preserve">, </w:t>
      </w:r>
      <w:proofErr w:type="spellStart"/>
      <w:r w:rsidR="00F93DCC">
        <w:t>seperat</w:t>
      </w:r>
      <w:proofErr w:type="spellEnd"/>
      <w:r w:rsidR="00F93DCC">
        <w:t xml:space="preserve"> </w:t>
      </w:r>
      <w:r w:rsidR="00E077BC">
        <w:t>vom Host</w:t>
      </w:r>
    </w:p>
    <w:p w14:paraId="602F1C0D" w14:textId="77777777" w:rsidR="00955FD6" w:rsidRDefault="00955FD6" w:rsidP="00591786">
      <w:pPr>
        <w:pStyle w:val="TitelZusammenfassung"/>
        <w:spacing w:after="0"/>
      </w:pPr>
      <w:r>
        <w:lastRenderedPageBreak/>
        <w:t>Beleuchtung</w:t>
      </w:r>
    </w:p>
    <w:p w14:paraId="11D91B48" w14:textId="4CB29696" w:rsidR="00955FD6" w:rsidRDefault="00E21CB5" w:rsidP="00E87CC9">
      <w:pPr>
        <w:spacing w:after="0"/>
      </w:pPr>
      <w:r>
        <w:t xml:space="preserve">Modell-Normalen dem Shader übergeben als Vertex-Eigenschaft: Umrechnen Modell, in Weltraum </w:t>
      </w:r>
      <w:r w:rsidR="00892C82">
        <w:t>(Interpoliert auf Dreiecksfläche)</w:t>
      </w:r>
    </w:p>
    <w:p w14:paraId="50F85D1E" w14:textId="3E5E37E5" w:rsidR="00A92568" w:rsidRDefault="00A92568" w:rsidP="00EE5336">
      <w:pPr>
        <w:pStyle w:val="SchmaleListeEbene1"/>
      </w:pPr>
      <w:r w:rsidRPr="00EE5336">
        <w:rPr>
          <w:i/>
          <w:iCs/>
        </w:rPr>
        <w:t xml:space="preserve">Ambient </w:t>
      </w:r>
      <w:r w:rsidR="00EE5336" w:rsidRPr="00EE5336">
        <w:rPr>
          <w:i/>
          <w:iCs/>
        </w:rPr>
        <w:t>Lightning</w:t>
      </w:r>
      <w:r w:rsidRPr="00EE5336">
        <w:rPr>
          <w:i/>
          <w:iCs/>
        </w:rPr>
        <w:t>:</w:t>
      </w:r>
      <w:r>
        <w:t xml:space="preserve"> Diffuses Licht aus allen Richtungen.</w:t>
      </w:r>
    </w:p>
    <w:p w14:paraId="54BD5204" w14:textId="1B13457A" w:rsidR="00591786" w:rsidRDefault="00591786" w:rsidP="00EE5336">
      <w:pPr>
        <w:pStyle w:val="SchmaleListeEbene1"/>
      </w:pPr>
      <w:r w:rsidRPr="00EE5336">
        <w:rPr>
          <w:i/>
          <w:iCs/>
        </w:rPr>
        <w:t>Diffuse Belichtung</w:t>
      </w:r>
      <w:r>
        <w:t>: Licht von Punktquelle, Remission in alle Richtungen</w:t>
      </w:r>
      <w:r w:rsidR="006B3317">
        <w:t>. Für matte Oberflächen.</w:t>
      </w:r>
      <w:r>
        <w:rPr>
          <w:noProof/>
        </w:rPr>
        <w:drawing>
          <wp:inline distT="0" distB="0" distL="0" distR="0" wp14:anchorId="10BD56BD" wp14:editId="0810CF64">
            <wp:extent cx="3205641" cy="132269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545" b="2492"/>
                    <a:stretch/>
                  </pic:blipFill>
                  <pic:spPr bwMode="auto">
                    <a:xfrm>
                      <a:off x="0" y="0"/>
                      <a:ext cx="3212384" cy="1325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0375F" w14:textId="507664C4" w:rsidR="00591786" w:rsidRDefault="00EE5336" w:rsidP="00EE5336">
      <w:pPr>
        <w:pStyle w:val="SchmaleListeEbene1"/>
      </w:pPr>
      <w:proofErr w:type="spellStart"/>
      <w:r>
        <w:rPr>
          <w:i/>
          <w:iCs/>
        </w:rPr>
        <w:t>Spec</w:t>
      </w:r>
      <w:r w:rsidR="006B3317">
        <w:rPr>
          <w:i/>
          <w:iCs/>
        </w:rPr>
        <w:t>ular</w:t>
      </w:r>
      <w:proofErr w:type="spellEnd"/>
      <w:r w:rsidR="006B3317">
        <w:rPr>
          <w:i/>
          <w:iCs/>
        </w:rPr>
        <w:t xml:space="preserve"> </w:t>
      </w:r>
      <w:proofErr w:type="spellStart"/>
      <w:r w:rsidR="006B3317">
        <w:rPr>
          <w:i/>
          <w:iCs/>
        </w:rPr>
        <w:t>Lighting</w:t>
      </w:r>
      <w:proofErr w:type="spellEnd"/>
      <w:r w:rsidR="006B3317" w:rsidRPr="006B3317">
        <w:rPr>
          <w:noProof/>
        </w:rPr>
        <w:t>:</w:t>
      </w:r>
      <w:r w:rsidR="006B3317">
        <w:rPr>
          <w:noProof/>
        </w:rPr>
        <w:t xml:space="preserve"> Licht Spiegelung von Punktquelle, Remission in eine Richtung. Für spiegelnde Oberflä.</w:t>
      </w:r>
      <w:r w:rsidR="00591786">
        <w:rPr>
          <w:noProof/>
        </w:rPr>
        <w:drawing>
          <wp:inline distT="0" distB="0" distL="0" distR="0" wp14:anchorId="2A9E7AE0" wp14:editId="3D0C5101">
            <wp:extent cx="3006317" cy="1165329"/>
            <wp:effectExtent l="0" t="0" r="381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430" b="4137"/>
                    <a:stretch/>
                  </pic:blipFill>
                  <pic:spPr bwMode="auto">
                    <a:xfrm>
                      <a:off x="0" y="0"/>
                      <a:ext cx="3012112" cy="116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92222" w14:textId="1A739770" w:rsidR="00591786" w:rsidRDefault="00591786" w:rsidP="006B3317">
      <w:pPr>
        <w:pStyle w:val="SchmaleListeEbene1"/>
        <w:spacing w:after="0"/>
      </w:pPr>
      <w:proofErr w:type="spellStart"/>
      <w:r w:rsidRPr="006B3317">
        <w:rPr>
          <w:i/>
          <w:iCs/>
        </w:rPr>
        <w:t>Phong</w:t>
      </w:r>
      <w:proofErr w:type="spellEnd"/>
      <w:r w:rsidRPr="006B3317">
        <w:rPr>
          <w:i/>
          <w:iCs/>
        </w:rPr>
        <w:t xml:space="preserve"> </w:t>
      </w:r>
      <w:proofErr w:type="spellStart"/>
      <w:r w:rsidRPr="006B3317">
        <w:rPr>
          <w:i/>
          <w:iCs/>
        </w:rPr>
        <w:t>Lighting</w:t>
      </w:r>
      <w:proofErr w:type="spellEnd"/>
      <w:r w:rsidRPr="006B3317">
        <w:rPr>
          <w:i/>
          <w:iCs/>
        </w:rPr>
        <w:t>/</w:t>
      </w:r>
      <w:proofErr w:type="spellStart"/>
      <w:r w:rsidRPr="006B3317">
        <w:rPr>
          <w:i/>
          <w:iCs/>
        </w:rPr>
        <w:t>Shading</w:t>
      </w:r>
      <w:proofErr w:type="spellEnd"/>
      <w:r>
        <w:t xml:space="preserve">: Zusammensetzung ambient, diffuse und </w:t>
      </w:r>
      <w:proofErr w:type="spellStart"/>
      <w:r>
        <w:t>specular</w:t>
      </w:r>
      <w:proofErr w:type="spellEnd"/>
    </w:p>
    <w:p w14:paraId="1B7F5E7A" w14:textId="77777777" w:rsidR="00591786" w:rsidRDefault="00591786" w:rsidP="006B3317">
      <w:pPr>
        <w:pStyle w:val="SchmaleListeEbene2"/>
      </w:pPr>
      <w:r>
        <w:t xml:space="preserve">Problem bei </w:t>
      </w:r>
      <w:r w:rsidR="001C7276">
        <w:t>Spiegelung,</w:t>
      </w:r>
      <w:r>
        <w:t xml:space="preserve"> wenn Winkel </w:t>
      </w:r>
      <w:proofErr w:type="spellStart"/>
      <w:r>
        <w:t>kamera</w:t>
      </w:r>
      <w:proofErr w:type="spellEnd"/>
      <w:r>
        <w:t xml:space="preserve"> und </w:t>
      </w:r>
      <w:proofErr w:type="spellStart"/>
      <w:r>
        <w:t>Refexion</w:t>
      </w:r>
      <w:proofErr w:type="spellEnd"/>
      <w:r>
        <w:t xml:space="preserve"> &gt; 90°. </w:t>
      </w:r>
    </w:p>
    <w:p w14:paraId="07812B9C" w14:textId="444BD70F" w:rsidR="006B3317" w:rsidRDefault="00591786" w:rsidP="006B3317">
      <w:pPr>
        <w:pStyle w:val="SchmaleListeEbene2"/>
      </w:pPr>
      <w:r w:rsidRPr="006B3317">
        <w:rPr>
          <w:rStyle w:val="SchmaleListeEbene2Zchn"/>
        </w:rPr>
        <w:t>Lösung</w:t>
      </w:r>
      <w:r>
        <w:t xml:space="preserve">: </w:t>
      </w:r>
      <w:proofErr w:type="spellStart"/>
      <w:r w:rsidRPr="006B3317">
        <w:rPr>
          <w:i/>
          <w:iCs/>
        </w:rPr>
        <w:t>Blinn-Phong-Shading</w:t>
      </w:r>
      <w:proofErr w:type="spellEnd"/>
      <w:r>
        <w:t>: Winkel zwi</w:t>
      </w:r>
      <w:r w:rsidR="006B3317">
        <w:t>s</w:t>
      </w:r>
      <w:r>
        <w:t xml:space="preserve">chen </w:t>
      </w:r>
      <w:proofErr w:type="spellStart"/>
      <w:r>
        <w:t>Halfway</w:t>
      </w:r>
      <w:proofErr w:type="spellEnd"/>
      <w:r>
        <w:t xml:space="preserve">-Vector und Normalen anstelle </w:t>
      </w:r>
      <w:proofErr w:type="spellStart"/>
      <w:r>
        <w:t>Reflektionsvektor</w:t>
      </w:r>
      <w:proofErr w:type="spellEnd"/>
      <w:r>
        <w:t xml:space="preserve"> und Kamera</w:t>
      </w:r>
    </w:p>
    <w:p w14:paraId="696DFF28" w14:textId="65674A3B" w:rsidR="00BB240A" w:rsidRDefault="006B3317" w:rsidP="00BB240A">
      <w:pPr>
        <w:pStyle w:val="TitelZusammenfassung"/>
        <w:spacing w:after="0"/>
      </w:pPr>
      <w:r w:rsidRPr="0087420B">
        <w:t>Texturen</w:t>
      </w:r>
    </w:p>
    <w:p w14:paraId="3CA8DA5A" w14:textId="684BF8FC" w:rsidR="0087420B" w:rsidRPr="00BB240A" w:rsidRDefault="006B3317" w:rsidP="00BB240A">
      <w:r>
        <w:t xml:space="preserve">Bilddateien auf Oberflächen. Mapping </w:t>
      </w:r>
      <w:proofErr w:type="spellStart"/>
      <w:r>
        <w:t>zw</w:t>
      </w:r>
      <w:r w:rsidR="00BB240A">
        <w:t>sch</w:t>
      </w:r>
      <w:proofErr w:type="spellEnd"/>
      <w:r w:rsidR="00BB240A">
        <w:t>.</w:t>
      </w:r>
      <w:r>
        <w:t xml:space="preserve"> Vertex-</w:t>
      </w:r>
      <w:proofErr w:type="spellStart"/>
      <w:r>
        <w:t>koodinaten</w:t>
      </w:r>
      <w:proofErr w:type="spellEnd"/>
      <w:r>
        <w:t xml:space="preserve"> (x, y, z) und Textur-Koordinaten (u, v)</w:t>
      </w:r>
    </w:p>
    <w:p w14:paraId="672C0917" w14:textId="77777777" w:rsidR="00360CDE" w:rsidRDefault="00360CDE" w:rsidP="00360CDE">
      <w:pPr>
        <w:pStyle w:val="TitelZusammenfassung"/>
        <w:spacing w:after="0"/>
      </w:pPr>
      <w:r>
        <w:t>Spiegelung</w:t>
      </w:r>
    </w:p>
    <w:p w14:paraId="1F65B3AA" w14:textId="52AEF9BD" w:rsidR="00360CDE" w:rsidRDefault="00360CDE" w:rsidP="00360CDE">
      <w:pPr>
        <w:spacing w:after="0"/>
      </w:pPr>
      <w:r>
        <w:t>OpenGL: Projektion auf Spiegeloberfläche mit virtuelle Spiegelkamera. Als Textur auf Spiegel kleben.</w:t>
      </w:r>
      <w:r>
        <w:br/>
      </w:r>
      <w:r>
        <w:t xml:space="preserve">Bei Kegel: </w:t>
      </w:r>
      <w:proofErr w:type="spellStart"/>
      <w:r>
        <w:t>Bounding</w:t>
      </w:r>
      <w:proofErr w:type="spellEnd"/>
      <w:r>
        <w:t>-Box nutzen (</w:t>
      </w:r>
      <w:proofErr w:type="spellStart"/>
      <w:r>
        <w:t>Environmentmapping</w:t>
      </w:r>
      <w:proofErr w:type="spellEnd"/>
      <w:r>
        <w:t xml:space="preserve"> mittels OpenGL </w:t>
      </w:r>
      <w:proofErr w:type="spellStart"/>
      <w:r>
        <w:t>Cubemap</w:t>
      </w:r>
      <w:proofErr w:type="spellEnd"/>
      <w:r w:rsidR="00107AC2">
        <w:t>)</w:t>
      </w:r>
    </w:p>
    <w:p w14:paraId="1BAA4159" w14:textId="77777777" w:rsidR="00360CDE" w:rsidRDefault="00360CDE" w:rsidP="00360CDE">
      <w:pPr>
        <w:spacing w:after="0"/>
      </w:pPr>
      <w:r>
        <w:rPr>
          <w:noProof/>
        </w:rPr>
        <w:drawing>
          <wp:inline distT="0" distB="0" distL="0" distR="0" wp14:anchorId="72A19612" wp14:editId="69E44C13">
            <wp:extent cx="3418978" cy="1883809"/>
            <wp:effectExtent l="0" t="0" r="0" b="254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599" b="1473"/>
                    <a:stretch/>
                  </pic:blipFill>
                  <pic:spPr bwMode="auto">
                    <a:xfrm>
                      <a:off x="0" y="0"/>
                      <a:ext cx="3419475" cy="1884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9BCD6" w14:textId="77777777" w:rsidR="00360CDE" w:rsidRPr="0039117A" w:rsidRDefault="00360CDE" w:rsidP="00360CDE">
      <w:pPr>
        <w:pStyle w:val="TitelZusammenfassung"/>
        <w:spacing w:after="0"/>
      </w:pPr>
      <w:r>
        <w:t>Schatten</w:t>
      </w:r>
    </w:p>
    <w:p w14:paraId="77EDF441" w14:textId="41BAEB82" w:rsidR="00360CDE" w:rsidRDefault="00360CDE" w:rsidP="002C53FA">
      <w:pPr>
        <w:pStyle w:val="SchmaleListeEbene1"/>
        <w:spacing w:after="0"/>
      </w:pPr>
      <w:r>
        <w:t>Projiziere Objekte auf belichtete Oberfläche</w:t>
      </w:r>
    </w:p>
    <w:p w14:paraId="7EC05141" w14:textId="77777777" w:rsidR="00360CDE" w:rsidRDefault="00360CDE" w:rsidP="00360CDE">
      <w:pPr>
        <w:pStyle w:val="SchmaleListeEbene2"/>
      </w:pPr>
      <w:r>
        <w:t>Mit Kamera an der Position der Lichtquelle</w:t>
      </w:r>
    </w:p>
    <w:p w14:paraId="32FA1D54" w14:textId="77777777" w:rsidR="00360CDE" w:rsidRDefault="00360CDE" w:rsidP="00360CDE">
      <w:pPr>
        <w:pStyle w:val="SchmaleListeEbene2"/>
      </w:pPr>
      <w:r>
        <w:t>Oberfläche als Projektionsfläche</w:t>
      </w:r>
    </w:p>
    <w:p w14:paraId="4043FCF4" w14:textId="71AC77E2" w:rsidR="00360CDE" w:rsidRDefault="002C53FA" w:rsidP="00360CDE">
      <w:pPr>
        <w:pStyle w:val="SchmaleListeEbene2"/>
      </w:pPr>
      <w:r>
        <w:t xml:space="preserve">Ableitung </w:t>
      </w:r>
      <w:r w:rsidR="00360CDE">
        <w:t>Tiefenwerte</w:t>
      </w:r>
      <w:r>
        <w:t xml:space="preserve"> (Nicht Farbe)</w:t>
      </w:r>
      <w:r w:rsidR="00360CDE">
        <w:t>.</w:t>
      </w:r>
    </w:p>
    <w:p w14:paraId="0B4BE387" w14:textId="3129B34F" w:rsidR="00360CDE" w:rsidRDefault="00360CDE" w:rsidP="002C53FA">
      <w:pPr>
        <w:pStyle w:val="SchmaleListeEbene1"/>
      </w:pPr>
      <w:r>
        <w:t>Depth-</w:t>
      </w:r>
      <w:proofErr w:type="spellStart"/>
      <w:r>
        <w:t>Map</w:t>
      </w:r>
      <w:proofErr w:type="spellEnd"/>
      <w:r>
        <w:t xml:space="preserve">: Schwarz = Objekt Nahe (z=0), Weiss </w:t>
      </w:r>
      <w:r w:rsidR="00733757">
        <w:t>=</w:t>
      </w:r>
      <w:r>
        <w:t xml:space="preserve"> Objekt weit weg (Z=unendlich), Umrechnung linear</w:t>
      </w:r>
    </w:p>
    <w:p w14:paraId="79645F12" w14:textId="77777777" w:rsidR="00360CDE" w:rsidRDefault="00360CDE" w:rsidP="002C53FA">
      <w:pPr>
        <w:pStyle w:val="SchmaleListeEbene1"/>
      </w:pPr>
      <w:r>
        <w:t xml:space="preserve">Mit Textur: Eine Textur speichert Farbe, andere die Distanz der Lichtquelle zum nächsten Objekt. </w:t>
      </w:r>
    </w:p>
    <w:p w14:paraId="102EE0B5" w14:textId="77777777" w:rsidR="00360CDE" w:rsidRPr="00360CDE" w:rsidRDefault="00360CDE" w:rsidP="00360CDE">
      <w:pPr>
        <w:pStyle w:val="TitelZusammenfassung"/>
        <w:spacing w:after="0"/>
        <w:rPr>
          <w:lang w:val="en-GB"/>
        </w:rPr>
      </w:pPr>
      <w:r w:rsidRPr="00360CDE">
        <w:rPr>
          <w:lang w:val="en-GB"/>
        </w:rPr>
        <w:t>Ray Tracing</w:t>
      </w:r>
    </w:p>
    <w:p w14:paraId="716F2DC2" w14:textId="77777777" w:rsidR="00360CDE" w:rsidRDefault="00360CDE" w:rsidP="004771AF">
      <w:pPr>
        <w:pStyle w:val="SchmaleListeEbene1"/>
      </w:pPr>
      <w:r>
        <w:t xml:space="preserve">Von Kamera aus durch jeden Bildpixel ein Strahl. Farbe des Pixel hängt dann von Objekt ab, das getroffen wird. </w:t>
      </w:r>
      <w:r>
        <w:sym w:font="Wingdings" w:char="F0E8"/>
      </w:r>
      <w:r>
        <w:t xml:space="preserve"> Bildzentriert</w:t>
      </w:r>
    </w:p>
    <w:p w14:paraId="513B598C" w14:textId="77777777" w:rsidR="00360CDE" w:rsidRDefault="00360CDE" w:rsidP="004771AF">
      <w:pPr>
        <w:pStyle w:val="SchmaleListeEbene1"/>
      </w:pPr>
      <w:r>
        <w:t>Bei Verdeckung oder schneiden mehrere Objekte wird nächstes Objekt genommen.</w:t>
      </w:r>
    </w:p>
    <w:p w14:paraId="6CE72341" w14:textId="77777777" w:rsidR="00360CDE" w:rsidRDefault="00360CDE" w:rsidP="004771AF">
      <w:pPr>
        <w:pStyle w:val="SchmaleListeEbene1"/>
      </w:pPr>
      <w:r>
        <w:t xml:space="preserve">Rekursives Weiterverfolgen: Reflektion und Schattenstrahl wird genutzt (Sekundärstrahlen). Strahlen können beliebig oft reflektiert werden. Grenze muss aber gesetzt werden, damit aufhört. Bei Rückweg wird Farbe und Licht-Intensität bestimmt. </w:t>
      </w:r>
    </w:p>
    <w:p w14:paraId="7A4054D1" w14:textId="77777777" w:rsidR="00360CDE" w:rsidRDefault="00360CDE" w:rsidP="004771AF">
      <w:pPr>
        <w:pStyle w:val="SchmaleListeEbene1"/>
      </w:pPr>
      <w:r>
        <w:t xml:space="preserve">Baumstruktur wenn mehrere Folgestrahlen. </w:t>
      </w:r>
    </w:p>
    <w:p w14:paraId="1102DED3" w14:textId="77777777" w:rsidR="00360CDE" w:rsidRDefault="00360CDE" w:rsidP="004771AF">
      <w:pPr>
        <w:pStyle w:val="SchmaleListeEbene1"/>
        <w:spacing w:after="0"/>
      </w:pPr>
      <w:r>
        <w:t>Schneiden von Strahlen ist Zentrale Operation. Je nach dem Zeitintensiv (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Meshes</w:t>
      </w:r>
      <w:proofErr w:type="spellEnd"/>
      <w:r>
        <w:t xml:space="preserve">). Implizit </w:t>
      </w:r>
      <w:r>
        <w:t xml:space="preserve">dargestellte Objekte können effizient </w:t>
      </w:r>
      <w:proofErr w:type="spellStart"/>
      <w:r>
        <w:t>berrechnet</w:t>
      </w:r>
      <w:proofErr w:type="spellEnd"/>
      <w:r>
        <w:t xml:space="preserve"> werden. (Einsetzen des Strahls in Funktion.)</w:t>
      </w:r>
      <w:r w:rsidRPr="00ED4492">
        <w:rPr>
          <w:noProof/>
        </w:rPr>
        <w:t xml:space="preserve"> </w:t>
      </w:r>
    </w:p>
    <w:p w14:paraId="362AF2BC" w14:textId="77777777" w:rsidR="00360CDE" w:rsidRDefault="00360CDE" w:rsidP="004771AF">
      <w:pPr>
        <w:spacing w:after="0"/>
      </w:pPr>
      <w:r>
        <w:rPr>
          <w:noProof/>
        </w:rPr>
        <w:drawing>
          <wp:inline distT="0" distB="0" distL="0" distR="0" wp14:anchorId="76EF087E" wp14:editId="6E54E643">
            <wp:extent cx="3418527" cy="1084211"/>
            <wp:effectExtent l="0" t="0" r="0" b="1905"/>
            <wp:docPr id="65" name="Grafik 65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Grafik 65" descr="Ein Bild, das Tisch enthält.&#10;&#10;Automatisch generierte Beschreibung"/>
                    <pic:cNvPicPr/>
                  </pic:nvPicPr>
                  <pic:blipFill rotWithShape="1">
                    <a:blip r:embed="rId13"/>
                    <a:srcRect t="2808" b="7727"/>
                    <a:stretch/>
                  </pic:blipFill>
                  <pic:spPr bwMode="auto">
                    <a:xfrm>
                      <a:off x="0" y="0"/>
                      <a:ext cx="3419475" cy="1084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EE4F9" w14:textId="77777777" w:rsidR="00360CDE" w:rsidRDefault="00360CDE" w:rsidP="00360CDE">
      <w:pPr>
        <w:pStyle w:val="TitelZusammenfassung"/>
        <w:spacing w:after="0"/>
      </w:pPr>
      <w:r>
        <w:t xml:space="preserve">Akzeleration </w:t>
      </w:r>
      <w:proofErr w:type="spellStart"/>
      <w:r>
        <w:t>Structures</w:t>
      </w:r>
      <w:proofErr w:type="spellEnd"/>
    </w:p>
    <w:p w14:paraId="5892F3A8" w14:textId="77777777" w:rsidR="00360CDE" w:rsidRPr="0048265E" w:rsidRDefault="00360CDE" w:rsidP="00360CDE">
      <w:pPr>
        <w:spacing w:after="0"/>
        <w:rPr>
          <w:noProof/>
          <w:lang w:val="en-GB"/>
        </w:rPr>
      </w:pPr>
      <w:r>
        <w:t xml:space="preserve">Datenstrukturen um Anzahl Schnitt-Tests zu reduzieren. </w:t>
      </w:r>
      <w:r w:rsidRPr="0048265E">
        <w:rPr>
          <w:i/>
          <w:iCs/>
          <w:lang w:val="en-GB"/>
        </w:rPr>
        <w:t>Element-</w:t>
      </w:r>
      <w:proofErr w:type="spellStart"/>
      <w:r w:rsidRPr="0048265E">
        <w:rPr>
          <w:i/>
          <w:iCs/>
          <w:lang w:val="en-GB"/>
        </w:rPr>
        <w:t>Teilend</w:t>
      </w:r>
      <w:proofErr w:type="spellEnd"/>
      <w:r>
        <w:rPr>
          <w:lang w:val="en-GB"/>
        </w:rPr>
        <w:t xml:space="preserve">: </w:t>
      </w:r>
      <w:r w:rsidRPr="0048265E">
        <w:rPr>
          <w:lang w:val="en-GB"/>
        </w:rPr>
        <w:t xml:space="preserve">Bounding Volumes Hierarchy, </w:t>
      </w:r>
      <w:proofErr w:type="spellStart"/>
      <w:r w:rsidRPr="0048265E">
        <w:rPr>
          <w:i/>
          <w:iCs/>
          <w:lang w:val="en-GB"/>
        </w:rPr>
        <w:t>Raum-Teilend</w:t>
      </w:r>
      <w:proofErr w:type="spellEnd"/>
      <w:r>
        <w:rPr>
          <w:lang w:val="en-GB"/>
        </w:rPr>
        <w:t xml:space="preserve">: </w:t>
      </w:r>
      <w:r w:rsidRPr="0048265E">
        <w:rPr>
          <w:lang w:val="en-GB"/>
        </w:rPr>
        <w:t>Uniform G</w:t>
      </w:r>
      <w:r>
        <w:rPr>
          <w:lang w:val="en-GB"/>
        </w:rPr>
        <w:t>rid; Quad-Tree</w:t>
      </w:r>
    </w:p>
    <w:p w14:paraId="189A4DA6" w14:textId="77777777" w:rsidR="00360CDE" w:rsidRDefault="00360CDE" w:rsidP="004771AF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0551DBAB" wp14:editId="3064F2B5">
            <wp:extent cx="3419475" cy="1497123"/>
            <wp:effectExtent l="0" t="0" r="0" b="8255"/>
            <wp:docPr id="71" name="Grafik 7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Grafik 71" descr="Ein Bild, das Tisch enthält.&#10;&#10;Automatisch generierte Beschreibung"/>
                    <pic:cNvPicPr/>
                  </pic:nvPicPr>
                  <pic:blipFill rotWithShape="1">
                    <a:blip r:embed="rId14"/>
                    <a:srcRect t="8333"/>
                    <a:stretch/>
                  </pic:blipFill>
                  <pic:spPr bwMode="auto">
                    <a:xfrm>
                      <a:off x="0" y="0"/>
                      <a:ext cx="3419475" cy="1497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CDC97" w14:textId="611465D8" w:rsidR="00570CC2" w:rsidRPr="000F7FDD" w:rsidRDefault="00570CC2" w:rsidP="000F7FDD">
      <w:pPr>
        <w:pStyle w:val="TitelZusammenfassung"/>
        <w:spacing w:after="0"/>
      </w:pPr>
      <w:r w:rsidRPr="000F7FDD">
        <w:t>Triangulation (Punktwolke)</w:t>
      </w:r>
    </w:p>
    <w:p w14:paraId="6E474BCB" w14:textId="07ED31B4" w:rsidR="00570CC2" w:rsidRDefault="00570CC2" w:rsidP="00570CC2">
      <w:pPr>
        <w:spacing w:after="0"/>
      </w:pPr>
      <w:r>
        <w:t>Aufteilung Fläche in Dreiecke, Eckpunkte vorgegeben</w:t>
      </w:r>
    </w:p>
    <w:p w14:paraId="40339AC4" w14:textId="77777777" w:rsidR="00570CC2" w:rsidRPr="00570CC2" w:rsidRDefault="00570CC2" w:rsidP="00570CC2">
      <w:pPr>
        <w:pStyle w:val="SchmaleListeEbene1"/>
        <w:spacing w:after="0"/>
      </w:pPr>
      <w:r w:rsidRPr="00541DF6">
        <w:rPr>
          <w:i/>
          <w:iCs/>
        </w:rPr>
        <w:t>Sweep-Strategie</w:t>
      </w:r>
      <w:r>
        <w:t xml:space="preserve">: Inkrementelles Hinzufügen </w:t>
      </w:r>
      <w:r w:rsidR="001C7276">
        <w:t>von aussen liegendem Punkte</w:t>
      </w:r>
      <w:r>
        <w:t xml:space="preserve"> </w:t>
      </w:r>
    </w:p>
    <w:p w14:paraId="16C52859" w14:textId="77777777" w:rsidR="00570CC2" w:rsidRPr="00570CC2" w:rsidRDefault="00570CC2" w:rsidP="00570CC2">
      <w:pPr>
        <w:pStyle w:val="SchmaleListeEbene2"/>
      </w:pPr>
      <w:r>
        <w:t>Konvexe Hülle: Umschliesst form ohne Delle, ermöglicht sichtbare Punkte zu bestimmen</w:t>
      </w:r>
    </w:p>
    <w:p w14:paraId="4AB0C913" w14:textId="6020E53C" w:rsidR="00570CC2" w:rsidRPr="00FA68C1" w:rsidRDefault="00570CC2" w:rsidP="00FA68C1">
      <w:pPr>
        <w:pStyle w:val="SchmaleListeEbene1"/>
        <w:spacing w:after="0"/>
        <w:rPr>
          <w:i/>
          <w:iCs/>
        </w:rPr>
      </w:pPr>
      <w:r w:rsidRPr="00541DF6">
        <w:rPr>
          <w:i/>
          <w:iCs/>
        </w:rPr>
        <w:t xml:space="preserve">Insert </w:t>
      </w:r>
      <w:proofErr w:type="spellStart"/>
      <w:r w:rsidRPr="00541DF6">
        <w:rPr>
          <w:i/>
          <w:iCs/>
        </w:rPr>
        <w:t>Stategie</w:t>
      </w:r>
      <w:proofErr w:type="spellEnd"/>
      <w:r w:rsidR="0025589E">
        <w:rPr>
          <w:i/>
          <w:iCs/>
        </w:rPr>
        <w:t xml:space="preserve">: 1. </w:t>
      </w:r>
      <w:r>
        <w:t>Künstliches Anfangsdreieck</w:t>
      </w:r>
      <w:r w:rsidR="00CD52E7">
        <w:br/>
      </w:r>
      <w:r w:rsidR="0025589E">
        <w:t xml:space="preserve">2. </w:t>
      </w:r>
      <w:r>
        <w:t>Inkrementelle Triangulierung</w:t>
      </w:r>
      <w:r w:rsidR="0025589E">
        <w:t xml:space="preserve">: </w:t>
      </w:r>
      <w:r w:rsidR="00FA68C1">
        <w:t xml:space="preserve">2a) </w:t>
      </w:r>
      <w:r>
        <w:t>Zufällige Auswahl nächster Punkt</w:t>
      </w:r>
      <w:r w:rsidR="00E2739D">
        <w:t xml:space="preserve"> </w:t>
      </w:r>
      <w:r w:rsidR="00FA68C1">
        <w:t>2b)</w:t>
      </w:r>
      <w:r w:rsidR="0025589E">
        <w:t xml:space="preserve"> </w:t>
      </w:r>
      <w:r>
        <w:t xml:space="preserve">Suchen </w:t>
      </w:r>
      <w:r w:rsidR="001C7276">
        <w:t>des Dreiecks</w:t>
      </w:r>
      <w:r>
        <w:t>, das Punkt umfasst</w:t>
      </w:r>
      <w:r w:rsidR="0025589E">
        <w:t xml:space="preserve"> </w:t>
      </w:r>
      <w:r w:rsidR="00FA68C1">
        <w:t xml:space="preserve">2c) </w:t>
      </w:r>
      <w:r>
        <w:t>Unterteilung des Dreiecks</w:t>
      </w:r>
      <w:r w:rsidR="00E2739D">
        <w:t>,</w:t>
      </w:r>
      <w:r w:rsidR="00CD52E7">
        <w:br/>
      </w:r>
      <w:r w:rsidR="00FA68C1">
        <w:t xml:space="preserve"> 3. </w:t>
      </w:r>
      <w:r>
        <w:t xml:space="preserve">Entfernen der </w:t>
      </w:r>
      <w:r w:rsidR="00541DF6">
        <w:t>Anfangspunkte</w:t>
      </w:r>
    </w:p>
    <w:p w14:paraId="7B1ECD9E" w14:textId="77777777" w:rsidR="00541DF6" w:rsidRPr="00541DF6" w:rsidRDefault="00541DF6" w:rsidP="00541DF6">
      <w:pPr>
        <w:pStyle w:val="SchmaleListeEbene1"/>
      </w:pPr>
      <w:r>
        <w:t>Edge-Flip: Gibt viele Lösungen für eine Triangulation</w:t>
      </w:r>
    </w:p>
    <w:p w14:paraId="67C31FEE" w14:textId="77777777" w:rsidR="00541DF6" w:rsidRPr="00541DF6" w:rsidRDefault="00541DF6" w:rsidP="00541DF6">
      <w:pPr>
        <w:pStyle w:val="SchmaleListeEbene1"/>
      </w:pPr>
      <w:r>
        <w:t>Delaunay Triangulation: Für alle 3eck-Paare gilt: Kürzere Diagonale ist Teil der Triangulation</w:t>
      </w:r>
    </w:p>
    <w:p w14:paraId="43ACDF47" w14:textId="77777777" w:rsidR="00541DF6" w:rsidRDefault="00541DF6" w:rsidP="00541DF6">
      <w:pPr>
        <w:pStyle w:val="SchmaleListeEbene1"/>
        <w:numPr>
          <w:ilvl w:val="0"/>
          <w:numId w:val="0"/>
        </w:numPr>
        <w:rPr>
          <w:u w:val="single"/>
        </w:rPr>
      </w:pPr>
      <w:r w:rsidRPr="00541DF6">
        <w:rPr>
          <w:u w:val="single"/>
        </w:rPr>
        <w:t>Heat Maps</w:t>
      </w:r>
    </w:p>
    <w:p w14:paraId="37C8CCFA" w14:textId="379CD189" w:rsidR="00E5552E" w:rsidRPr="003F05F7" w:rsidRDefault="00541DF6" w:rsidP="009B686E">
      <w:pPr>
        <w:pStyle w:val="SchmaleListeEbene1"/>
        <w:numPr>
          <w:ilvl w:val="0"/>
          <w:numId w:val="0"/>
        </w:numPr>
      </w:pPr>
      <w:r w:rsidRPr="00541DF6">
        <w:t>Abbildung von Funktionen</w:t>
      </w:r>
      <w:r>
        <w:t xml:space="preserve">. Mittels </w:t>
      </w:r>
      <w:proofErr w:type="spellStart"/>
      <w:r>
        <w:t>Isolienien</w:t>
      </w:r>
      <w:proofErr w:type="spellEnd"/>
      <w:r>
        <w:t xml:space="preserve"> kurven </w:t>
      </w:r>
      <w:proofErr w:type="spellStart"/>
      <w:r>
        <w:t>dastellen</w:t>
      </w:r>
      <w:proofErr w:type="spellEnd"/>
      <w:r>
        <w:t>. Dazu Marchin</w:t>
      </w:r>
      <w:r w:rsidR="000F7FDD">
        <w:t>g</w:t>
      </w:r>
      <w:r>
        <w:t>-Squares Algorithmus</w:t>
      </w:r>
      <w:r w:rsidR="00E456EB">
        <w:t>.</w:t>
      </w:r>
    </w:p>
    <w:sectPr w:rsidR="00E5552E" w:rsidRPr="003F05F7" w:rsidSect="00570CC2">
      <w:pgSz w:w="16838" w:h="11906" w:orient="landscape"/>
      <w:pgMar w:top="284" w:right="284" w:bottom="284" w:left="284" w:header="709" w:footer="709" w:gutter="0"/>
      <w:cols w:num="3" w:sep="1" w:space="5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42182" w14:textId="77777777" w:rsidR="00624AE0" w:rsidRDefault="00624AE0" w:rsidP="001E721D">
      <w:pPr>
        <w:spacing w:after="0" w:line="240" w:lineRule="auto"/>
      </w:pPr>
      <w:r>
        <w:separator/>
      </w:r>
    </w:p>
  </w:endnote>
  <w:endnote w:type="continuationSeparator" w:id="0">
    <w:p w14:paraId="15909075" w14:textId="77777777" w:rsidR="00624AE0" w:rsidRDefault="00624AE0" w:rsidP="001E7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682AA" w14:textId="77777777" w:rsidR="00624AE0" w:rsidRDefault="00624AE0" w:rsidP="001E721D">
      <w:pPr>
        <w:spacing w:after="0" w:line="240" w:lineRule="auto"/>
      </w:pPr>
      <w:r>
        <w:separator/>
      </w:r>
    </w:p>
  </w:footnote>
  <w:footnote w:type="continuationSeparator" w:id="0">
    <w:p w14:paraId="6931BC22" w14:textId="77777777" w:rsidR="00624AE0" w:rsidRDefault="00624AE0" w:rsidP="001E7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34634"/>
    <w:multiLevelType w:val="hybridMultilevel"/>
    <w:tmpl w:val="62D62348"/>
    <w:lvl w:ilvl="0" w:tplc="92C2B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D0063"/>
    <w:multiLevelType w:val="hybridMultilevel"/>
    <w:tmpl w:val="D2522C7C"/>
    <w:lvl w:ilvl="0" w:tplc="E868737A">
      <w:numFmt w:val="bullet"/>
      <w:pStyle w:val="SchmaleListeEbene1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57C9B84">
      <w:start w:val="1"/>
      <w:numFmt w:val="bullet"/>
      <w:pStyle w:val="SchmaleListeEbene2"/>
      <w:lvlText w:val=""/>
      <w:lvlJc w:val="left"/>
      <w:pPr>
        <w:ind w:left="644" w:hanging="360"/>
      </w:pPr>
      <w:rPr>
        <w:rFonts w:ascii="Wingdings" w:hAnsi="Wingdings" w:hint="default"/>
      </w:rPr>
    </w:lvl>
    <w:lvl w:ilvl="2" w:tplc="2018828A">
      <w:start w:val="1"/>
      <w:numFmt w:val="bullet"/>
      <w:pStyle w:val="SchmaleListeEbene3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2EE"/>
    <w:multiLevelType w:val="hybridMultilevel"/>
    <w:tmpl w:val="78E8C944"/>
    <w:lvl w:ilvl="0" w:tplc="EA02E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C26EF"/>
    <w:multiLevelType w:val="hybridMultilevel"/>
    <w:tmpl w:val="592AF690"/>
    <w:lvl w:ilvl="0" w:tplc="6C02F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02211"/>
    <w:multiLevelType w:val="hybridMultilevel"/>
    <w:tmpl w:val="4AEE04D6"/>
    <w:lvl w:ilvl="0" w:tplc="906E679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20B69"/>
    <w:multiLevelType w:val="hybridMultilevel"/>
    <w:tmpl w:val="7BBE9EE6"/>
    <w:lvl w:ilvl="0" w:tplc="9934E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087370">
    <w:abstractNumId w:val="5"/>
  </w:num>
  <w:num w:numId="2" w16cid:durableId="754788900">
    <w:abstractNumId w:val="1"/>
  </w:num>
  <w:num w:numId="3" w16cid:durableId="802230897">
    <w:abstractNumId w:val="1"/>
  </w:num>
  <w:num w:numId="4" w16cid:durableId="1231189608">
    <w:abstractNumId w:val="0"/>
  </w:num>
  <w:num w:numId="5" w16cid:durableId="2125926652">
    <w:abstractNumId w:val="3"/>
  </w:num>
  <w:num w:numId="6" w16cid:durableId="543952421">
    <w:abstractNumId w:val="4"/>
  </w:num>
  <w:num w:numId="7" w16cid:durableId="1030764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F9"/>
    <w:rsid w:val="0002105B"/>
    <w:rsid w:val="00031B13"/>
    <w:rsid w:val="000335A6"/>
    <w:rsid w:val="00050786"/>
    <w:rsid w:val="00055C39"/>
    <w:rsid w:val="00073218"/>
    <w:rsid w:val="000743DB"/>
    <w:rsid w:val="00086366"/>
    <w:rsid w:val="00086440"/>
    <w:rsid w:val="00094683"/>
    <w:rsid w:val="000A72FB"/>
    <w:rsid w:val="000B4725"/>
    <w:rsid w:val="000C0344"/>
    <w:rsid w:val="000C39EA"/>
    <w:rsid w:val="000D50F3"/>
    <w:rsid w:val="000E11B1"/>
    <w:rsid w:val="000F5461"/>
    <w:rsid w:val="000F7FDD"/>
    <w:rsid w:val="00101746"/>
    <w:rsid w:val="0010300F"/>
    <w:rsid w:val="00103104"/>
    <w:rsid w:val="00103CB7"/>
    <w:rsid w:val="00107AC2"/>
    <w:rsid w:val="00112ABA"/>
    <w:rsid w:val="001344C3"/>
    <w:rsid w:val="001348FC"/>
    <w:rsid w:val="00151C15"/>
    <w:rsid w:val="001731AA"/>
    <w:rsid w:val="00176294"/>
    <w:rsid w:val="00182D5C"/>
    <w:rsid w:val="001835DA"/>
    <w:rsid w:val="00184F35"/>
    <w:rsid w:val="00192041"/>
    <w:rsid w:val="00197C8E"/>
    <w:rsid w:val="001A17D2"/>
    <w:rsid w:val="001A267C"/>
    <w:rsid w:val="001B2D0F"/>
    <w:rsid w:val="001B5BF0"/>
    <w:rsid w:val="001C1DEE"/>
    <w:rsid w:val="001C1EF9"/>
    <w:rsid w:val="001C2C52"/>
    <w:rsid w:val="001C512F"/>
    <w:rsid w:val="001C5377"/>
    <w:rsid w:val="001C7276"/>
    <w:rsid w:val="001E6995"/>
    <w:rsid w:val="001E721D"/>
    <w:rsid w:val="001F4D6C"/>
    <w:rsid w:val="001F67CE"/>
    <w:rsid w:val="002101D3"/>
    <w:rsid w:val="002129C1"/>
    <w:rsid w:val="00222039"/>
    <w:rsid w:val="00230F8A"/>
    <w:rsid w:val="0023192A"/>
    <w:rsid w:val="00240356"/>
    <w:rsid w:val="0025589E"/>
    <w:rsid w:val="002709EB"/>
    <w:rsid w:val="00272659"/>
    <w:rsid w:val="00274CC5"/>
    <w:rsid w:val="002751E9"/>
    <w:rsid w:val="00276209"/>
    <w:rsid w:val="002823C0"/>
    <w:rsid w:val="00294EEE"/>
    <w:rsid w:val="00296EC7"/>
    <w:rsid w:val="002A06AC"/>
    <w:rsid w:val="002A2C1B"/>
    <w:rsid w:val="002A5FEB"/>
    <w:rsid w:val="002A70F7"/>
    <w:rsid w:val="002B073E"/>
    <w:rsid w:val="002C10A5"/>
    <w:rsid w:val="002C53FA"/>
    <w:rsid w:val="002C634D"/>
    <w:rsid w:val="002D6A3B"/>
    <w:rsid w:val="002E2892"/>
    <w:rsid w:val="002E305B"/>
    <w:rsid w:val="002E40C4"/>
    <w:rsid w:val="002E7A8E"/>
    <w:rsid w:val="003007EC"/>
    <w:rsid w:val="003026B6"/>
    <w:rsid w:val="00305477"/>
    <w:rsid w:val="0032220D"/>
    <w:rsid w:val="00325412"/>
    <w:rsid w:val="00335D10"/>
    <w:rsid w:val="00344F9F"/>
    <w:rsid w:val="003557FA"/>
    <w:rsid w:val="00360CDE"/>
    <w:rsid w:val="00376FF4"/>
    <w:rsid w:val="00383150"/>
    <w:rsid w:val="0039117A"/>
    <w:rsid w:val="003962CE"/>
    <w:rsid w:val="003B2532"/>
    <w:rsid w:val="003B79AC"/>
    <w:rsid w:val="003C4F9C"/>
    <w:rsid w:val="003D0F44"/>
    <w:rsid w:val="003D48B7"/>
    <w:rsid w:val="003D7668"/>
    <w:rsid w:val="003E38AE"/>
    <w:rsid w:val="003E7EAB"/>
    <w:rsid w:val="003F05F7"/>
    <w:rsid w:val="003F2192"/>
    <w:rsid w:val="00423906"/>
    <w:rsid w:val="004246E0"/>
    <w:rsid w:val="00432CC9"/>
    <w:rsid w:val="0044100A"/>
    <w:rsid w:val="00444455"/>
    <w:rsid w:val="0044733B"/>
    <w:rsid w:val="00447EA2"/>
    <w:rsid w:val="00452644"/>
    <w:rsid w:val="00461523"/>
    <w:rsid w:val="004716F2"/>
    <w:rsid w:val="004771AF"/>
    <w:rsid w:val="0048265E"/>
    <w:rsid w:val="004835BD"/>
    <w:rsid w:val="004973C7"/>
    <w:rsid w:val="004A41B4"/>
    <w:rsid w:val="004A71D6"/>
    <w:rsid w:val="004A7E35"/>
    <w:rsid w:val="004B5C36"/>
    <w:rsid w:val="004C1525"/>
    <w:rsid w:val="004D2997"/>
    <w:rsid w:val="004D7780"/>
    <w:rsid w:val="004E5B5E"/>
    <w:rsid w:val="004E66B0"/>
    <w:rsid w:val="004E71FA"/>
    <w:rsid w:val="004F5F8A"/>
    <w:rsid w:val="00517326"/>
    <w:rsid w:val="00527334"/>
    <w:rsid w:val="00530EE1"/>
    <w:rsid w:val="00541DF6"/>
    <w:rsid w:val="00541ED4"/>
    <w:rsid w:val="005429E1"/>
    <w:rsid w:val="00546958"/>
    <w:rsid w:val="00554305"/>
    <w:rsid w:val="00555710"/>
    <w:rsid w:val="00555DE7"/>
    <w:rsid w:val="00560E25"/>
    <w:rsid w:val="00561448"/>
    <w:rsid w:val="005621B0"/>
    <w:rsid w:val="0056323F"/>
    <w:rsid w:val="00570CC2"/>
    <w:rsid w:val="00581101"/>
    <w:rsid w:val="005856AD"/>
    <w:rsid w:val="00591786"/>
    <w:rsid w:val="005A00ED"/>
    <w:rsid w:val="005A2E52"/>
    <w:rsid w:val="005A383C"/>
    <w:rsid w:val="005B086D"/>
    <w:rsid w:val="005B2BAB"/>
    <w:rsid w:val="005F43BB"/>
    <w:rsid w:val="00604BCE"/>
    <w:rsid w:val="00611FEA"/>
    <w:rsid w:val="00614921"/>
    <w:rsid w:val="00614EAD"/>
    <w:rsid w:val="00615F2F"/>
    <w:rsid w:val="006222C0"/>
    <w:rsid w:val="00623053"/>
    <w:rsid w:val="00624AE0"/>
    <w:rsid w:val="00625DE0"/>
    <w:rsid w:val="00632D49"/>
    <w:rsid w:val="00635B85"/>
    <w:rsid w:val="00672CD7"/>
    <w:rsid w:val="00675ED2"/>
    <w:rsid w:val="00682D14"/>
    <w:rsid w:val="00684A83"/>
    <w:rsid w:val="00685E16"/>
    <w:rsid w:val="006A7423"/>
    <w:rsid w:val="006B02CF"/>
    <w:rsid w:val="006B3317"/>
    <w:rsid w:val="006C2B86"/>
    <w:rsid w:val="006D609A"/>
    <w:rsid w:val="006E34D9"/>
    <w:rsid w:val="006E36DA"/>
    <w:rsid w:val="006E76C8"/>
    <w:rsid w:val="006F0EC3"/>
    <w:rsid w:val="007039BF"/>
    <w:rsid w:val="00705004"/>
    <w:rsid w:val="00725EBF"/>
    <w:rsid w:val="007321AA"/>
    <w:rsid w:val="00733757"/>
    <w:rsid w:val="00736978"/>
    <w:rsid w:val="00755D1B"/>
    <w:rsid w:val="00770939"/>
    <w:rsid w:val="007748BA"/>
    <w:rsid w:val="00782905"/>
    <w:rsid w:val="00783210"/>
    <w:rsid w:val="007971A6"/>
    <w:rsid w:val="007A638C"/>
    <w:rsid w:val="007B6A3B"/>
    <w:rsid w:val="007D21E0"/>
    <w:rsid w:val="007D3C1E"/>
    <w:rsid w:val="007D5206"/>
    <w:rsid w:val="007F0B13"/>
    <w:rsid w:val="007F0E8D"/>
    <w:rsid w:val="007F674E"/>
    <w:rsid w:val="00811967"/>
    <w:rsid w:val="00814394"/>
    <w:rsid w:val="00823E39"/>
    <w:rsid w:val="008407A8"/>
    <w:rsid w:val="00843D2A"/>
    <w:rsid w:val="00847DED"/>
    <w:rsid w:val="00850321"/>
    <w:rsid w:val="00860F3D"/>
    <w:rsid w:val="008724E1"/>
    <w:rsid w:val="00872756"/>
    <w:rsid w:val="0087299B"/>
    <w:rsid w:val="0087420B"/>
    <w:rsid w:val="008750C9"/>
    <w:rsid w:val="00881207"/>
    <w:rsid w:val="00887B0F"/>
    <w:rsid w:val="00892C82"/>
    <w:rsid w:val="008A194E"/>
    <w:rsid w:val="008B077B"/>
    <w:rsid w:val="008C29F2"/>
    <w:rsid w:val="008D4FE7"/>
    <w:rsid w:val="008D69D0"/>
    <w:rsid w:val="008E1A3A"/>
    <w:rsid w:val="008F7CFC"/>
    <w:rsid w:val="0092053E"/>
    <w:rsid w:val="00926F6F"/>
    <w:rsid w:val="00931203"/>
    <w:rsid w:val="00931967"/>
    <w:rsid w:val="00932D25"/>
    <w:rsid w:val="009362C6"/>
    <w:rsid w:val="00940B60"/>
    <w:rsid w:val="00943825"/>
    <w:rsid w:val="00954891"/>
    <w:rsid w:val="00955FD6"/>
    <w:rsid w:val="009612E0"/>
    <w:rsid w:val="00970938"/>
    <w:rsid w:val="009867B2"/>
    <w:rsid w:val="00986EED"/>
    <w:rsid w:val="009A25EF"/>
    <w:rsid w:val="009B686E"/>
    <w:rsid w:val="009C1273"/>
    <w:rsid w:val="009C3621"/>
    <w:rsid w:val="00A2604D"/>
    <w:rsid w:val="00A35D87"/>
    <w:rsid w:val="00A44583"/>
    <w:rsid w:val="00A57471"/>
    <w:rsid w:val="00A60592"/>
    <w:rsid w:val="00A62A0A"/>
    <w:rsid w:val="00A72563"/>
    <w:rsid w:val="00A7353D"/>
    <w:rsid w:val="00A76FB9"/>
    <w:rsid w:val="00A85B55"/>
    <w:rsid w:val="00A865A6"/>
    <w:rsid w:val="00A878E7"/>
    <w:rsid w:val="00A92568"/>
    <w:rsid w:val="00AA794B"/>
    <w:rsid w:val="00AC1FCF"/>
    <w:rsid w:val="00AC3552"/>
    <w:rsid w:val="00AD0B1F"/>
    <w:rsid w:val="00AD13D1"/>
    <w:rsid w:val="00AE201F"/>
    <w:rsid w:val="00AE2558"/>
    <w:rsid w:val="00AE5823"/>
    <w:rsid w:val="00AF6F45"/>
    <w:rsid w:val="00B10A38"/>
    <w:rsid w:val="00B125C0"/>
    <w:rsid w:val="00B145DF"/>
    <w:rsid w:val="00B254CA"/>
    <w:rsid w:val="00B32B2A"/>
    <w:rsid w:val="00B42902"/>
    <w:rsid w:val="00B467A5"/>
    <w:rsid w:val="00B510DB"/>
    <w:rsid w:val="00B532DE"/>
    <w:rsid w:val="00B74F3C"/>
    <w:rsid w:val="00B92E94"/>
    <w:rsid w:val="00B94281"/>
    <w:rsid w:val="00BA269C"/>
    <w:rsid w:val="00BB240A"/>
    <w:rsid w:val="00BC695D"/>
    <w:rsid w:val="00BD4128"/>
    <w:rsid w:val="00BE2752"/>
    <w:rsid w:val="00C13954"/>
    <w:rsid w:val="00C259A5"/>
    <w:rsid w:val="00C30382"/>
    <w:rsid w:val="00C33181"/>
    <w:rsid w:val="00C34B74"/>
    <w:rsid w:val="00C4510A"/>
    <w:rsid w:val="00C87527"/>
    <w:rsid w:val="00CA3C48"/>
    <w:rsid w:val="00CA6295"/>
    <w:rsid w:val="00CD13B6"/>
    <w:rsid w:val="00CD22AF"/>
    <w:rsid w:val="00CD52E7"/>
    <w:rsid w:val="00CD7445"/>
    <w:rsid w:val="00CD7B33"/>
    <w:rsid w:val="00CF45DE"/>
    <w:rsid w:val="00D03DD5"/>
    <w:rsid w:val="00D16532"/>
    <w:rsid w:val="00D2634F"/>
    <w:rsid w:val="00D31492"/>
    <w:rsid w:val="00D4270D"/>
    <w:rsid w:val="00D450D5"/>
    <w:rsid w:val="00D4789B"/>
    <w:rsid w:val="00D56312"/>
    <w:rsid w:val="00D65E2A"/>
    <w:rsid w:val="00D67152"/>
    <w:rsid w:val="00D76EF7"/>
    <w:rsid w:val="00D80DD4"/>
    <w:rsid w:val="00D86CDC"/>
    <w:rsid w:val="00DA6026"/>
    <w:rsid w:val="00DE2611"/>
    <w:rsid w:val="00DF4630"/>
    <w:rsid w:val="00E04AF0"/>
    <w:rsid w:val="00E077BC"/>
    <w:rsid w:val="00E21CB5"/>
    <w:rsid w:val="00E2739D"/>
    <w:rsid w:val="00E30AD0"/>
    <w:rsid w:val="00E456EB"/>
    <w:rsid w:val="00E50307"/>
    <w:rsid w:val="00E5355B"/>
    <w:rsid w:val="00E5552E"/>
    <w:rsid w:val="00E55ECF"/>
    <w:rsid w:val="00E72F5B"/>
    <w:rsid w:val="00E7658F"/>
    <w:rsid w:val="00E83EEE"/>
    <w:rsid w:val="00E87CC9"/>
    <w:rsid w:val="00E95F34"/>
    <w:rsid w:val="00E9771A"/>
    <w:rsid w:val="00EA10EA"/>
    <w:rsid w:val="00EA1244"/>
    <w:rsid w:val="00EA5BD7"/>
    <w:rsid w:val="00EB4DFB"/>
    <w:rsid w:val="00EB72CE"/>
    <w:rsid w:val="00EC109B"/>
    <w:rsid w:val="00ED221E"/>
    <w:rsid w:val="00ED4492"/>
    <w:rsid w:val="00ED6730"/>
    <w:rsid w:val="00ED7AD7"/>
    <w:rsid w:val="00EE5336"/>
    <w:rsid w:val="00EF5CBE"/>
    <w:rsid w:val="00F142A9"/>
    <w:rsid w:val="00F330DE"/>
    <w:rsid w:val="00F34B60"/>
    <w:rsid w:val="00F4268F"/>
    <w:rsid w:val="00F63C23"/>
    <w:rsid w:val="00F72949"/>
    <w:rsid w:val="00F74696"/>
    <w:rsid w:val="00F86DFA"/>
    <w:rsid w:val="00F93DCC"/>
    <w:rsid w:val="00FA16AC"/>
    <w:rsid w:val="00FA4BB9"/>
    <w:rsid w:val="00FA68C1"/>
    <w:rsid w:val="00FB5448"/>
    <w:rsid w:val="00FD2B35"/>
    <w:rsid w:val="00FD7843"/>
    <w:rsid w:val="00FE4C61"/>
    <w:rsid w:val="00FE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678EFE"/>
  <w15:chartTrackingRefBased/>
  <w15:docId w15:val="{09E3B046-5F9E-4462-8D49-331E557F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1EF9"/>
    <w:pPr>
      <w:spacing w:line="256" w:lineRule="auto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Zusammenfassung">
    <w:name w:val="Titel Zusammenfassung"/>
    <w:basedOn w:val="Standard"/>
    <w:link w:val="TitelZusammenfassungZchn"/>
    <w:qFormat/>
    <w:rsid w:val="000E11B1"/>
    <w:pPr>
      <w:pBdr>
        <w:top w:val="single" w:sz="4" w:space="0" w:color="auto"/>
      </w:pBdr>
    </w:pPr>
    <w:rPr>
      <w:b/>
      <w:bCs/>
    </w:rPr>
  </w:style>
  <w:style w:type="character" w:styleId="Hervorhebung">
    <w:name w:val="Emphasis"/>
    <w:basedOn w:val="Absatz-Standardschriftart"/>
    <w:uiPriority w:val="20"/>
    <w:qFormat/>
    <w:rsid w:val="000E11B1"/>
    <w:rPr>
      <w:i/>
      <w:iCs/>
    </w:rPr>
  </w:style>
  <w:style w:type="character" w:customStyle="1" w:styleId="TitelZusammenfassungZchn">
    <w:name w:val="Titel Zusammenfassung Zchn"/>
    <w:basedOn w:val="Absatz-Standardschriftart"/>
    <w:link w:val="TitelZusammenfassung"/>
    <w:rsid w:val="000E11B1"/>
    <w:rPr>
      <w:b/>
      <w:bCs/>
      <w:sz w:val="18"/>
      <w:szCs w:val="18"/>
    </w:rPr>
  </w:style>
  <w:style w:type="paragraph" w:styleId="KeinLeerraum">
    <w:name w:val="No Spacing"/>
    <w:uiPriority w:val="1"/>
    <w:qFormat/>
    <w:rsid w:val="000E11B1"/>
    <w:pPr>
      <w:spacing w:after="0" w:line="240" w:lineRule="auto"/>
    </w:pPr>
    <w:rPr>
      <w:sz w:val="18"/>
      <w:szCs w:val="18"/>
    </w:rPr>
  </w:style>
  <w:style w:type="character" w:styleId="IntensiveHervorhebung">
    <w:name w:val="Intense Emphasis"/>
    <w:basedOn w:val="Absatz-Standardschriftart"/>
    <w:uiPriority w:val="21"/>
    <w:qFormat/>
    <w:rsid w:val="000E11B1"/>
    <w:rPr>
      <w:i/>
      <w:iCs/>
      <w:color w:val="4472C4" w:themeColor="accent1"/>
    </w:rPr>
  </w:style>
  <w:style w:type="paragraph" w:styleId="Listenabsatz">
    <w:name w:val="List Paragraph"/>
    <w:basedOn w:val="Standard"/>
    <w:link w:val="ListenabsatzZchn"/>
    <w:uiPriority w:val="34"/>
    <w:rsid w:val="002709EB"/>
    <w:pPr>
      <w:ind w:left="720"/>
      <w:contextualSpacing/>
    </w:pPr>
  </w:style>
  <w:style w:type="paragraph" w:customStyle="1" w:styleId="SchmaleListeEbene1">
    <w:name w:val="Schmale Liste: Ebene 1"/>
    <w:basedOn w:val="Listenabsatz"/>
    <w:link w:val="SchmaleListeEbene1Zchn"/>
    <w:qFormat/>
    <w:rsid w:val="00770939"/>
    <w:pPr>
      <w:numPr>
        <w:numId w:val="3"/>
      </w:numPr>
      <w:ind w:left="284" w:hanging="142"/>
    </w:pPr>
  </w:style>
  <w:style w:type="paragraph" w:customStyle="1" w:styleId="SchmaleListeEbene2">
    <w:name w:val="Schmale Liste: Ebene 2"/>
    <w:basedOn w:val="SchmaleListeEbene1"/>
    <w:link w:val="SchmaleListeEbene2Zchn"/>
    <w:qFormat/>
    <w:rsid w:val="00A35D87"/>
    <w:pPr>
      <w:numPr>
        <w:ilvl w:val="1"/>
      </w:numPr>
      <w:spacing w:after="0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2709EB"/>
    <w:rPr>
      <w:sz w:val="18"/>
      <w:szCs w:val="18"/>
    </w:rPr>
  </w:style>
  <w:style w:type="character" w:customStyle="1" w:styleId="SchmaleListeEbene1Zchn">
    <w:name w:val="Schmale Liste: Ebene 1 Zchn"/>
    <w:basedOn w:val="ListenabsatzZchn"/>
    <w:link w:val="SchmaleListeEbene1"/>
    <w:rsid w:val="00770939"/>
    <w:rPr>
      <w:sz w:val="10"/>
      <w:szCs w:val="10"/>
    </w:rPr>
  </w:style>
  <w:style w:type="paragraph" w:customStyle="1" w:styleId="SchmaleListeEbene3">
    <w:name w:val="Schmale Liste: Ebene 3"/>
    <w:basedOn w:val="SchmaleListeEbene2"/>
    <w:link w:val="SchmaleListeEbene3Zchn"/>
    <w:qFormat/>
    <w:rsid w:val="00A35D87"/>
    <w:pPr>
      <w:numPr>
        <w:ilvl w:val="2"/>
      </w:numPr>
      <w:ind w:left="851" w:hanging="284"/>
    </w:pPr>
  </w:style>
  <w:style w:type="character" w:customStyle="1" w:styleId="SchmaleListeEbene2Zchn">
    <w:name w:val="Schmale Liste: Ebene 2 Zchn"/>
    <w:basedOn w:val="SchmaleListeEbene1Zchn"/>
    <w:link w:val="SchmaleListeEbene2"/>
    <w:rsid w:val="00A35D87"/>
    <w:rPr>
      <w:sz w:val="24"/>
      <w:szCs w:val="24"/>
    </w:rPr>
  </w:style>
  <w:style w:type="character" w:customStyle="1" w:styleId="SchmaleListeEbene3Zchn">
    <w:name w:val="Schmale Liste: Ebene 3 Zchn"/>
    <w:basedOn w:val="SchmaleListeEbene2Zchn"/>
    <w:link w:val="SchmaleListeEbene3"/>
    <w:rsid w:val="00A35D87"/>
    <w:rPr>
      <w:sz w:val="24"/>
      <w:szCs w:val="24"/>
    </w:rPr>
  </w:style>
  <w:style w:type="character" w:styleId="Fett">
    <w:name w:val="Strong"/>
    <w:basedOn w:val="Absatz-Standardschriftart"/>
    <w:uiPriority w:val="22"/>
    <w:qFormat/>
    <w:rsid w:val="004A41B4"/>
    <w:rPr>
      <w:b/>
      <w:bCs/>
    </w:rPr>
  </w:style>
  <w:style w:type="paragraph" w:customStyle="1" w:styleId="CodeBlock">
    <w:name w:val="CodeBlock"/>
    <w:basedOn w:val="Standard"/>
    <w:link w:val="CodeBlockZchn"/>
    <w:qFormat/>
    <w:rsid w:val="00850321"/>
    <w:pPr>
      <w:shd w:val="clear" w:color="auto" w:fill="F2F2F2" w:themeFill="background1" w:themeFillShade="F2"/>
    </w:pPr>
    <w:rPr>
      <w:rFonts w:ascii="Consolas" w:hAnsi="Consolas"/>
    </w:rPr>
  </w:style>
  <w:style w:type="character" w:customStyle="1" w:styleId="CodeBlockZchn">
    <w:name w:val="CodeBlock Zchn"/>
    <w:basedOn w:val="Absatz-Standardschriftart"/>
    <w:link w:val="CodeBlock"/>
    <w:rsid w:val="00850321"/>
    <w:rPr>
      <w:rFonts w:ascii="Consolas" w:hAnsi="Consolas"/>
      <w:sz w:val="14"/>
      <w:szCs w:val="14"/>
      <w:shd w:val="clear" w:color="auto" w:fill="F2F2F2" w:themeFill="background1" w:themeFillShade="F2"/>
    </w:rPr>
  </w:style>
  <w:style w:type="character" w:styleId="Platzhaltertext">
    <w:name w:val="Placeholder Text"/>
    <w:basedOn w:val="Absatz-Standardschriftart"/>
    <w:uiPriority w:val="99"/>
    <w:semiHidden/>
    <w:rsid w:val="00F330DE"/>
    <w:rPr>
      <w:color w:val="808080"/>
    </w:rPr>
  </w:style>
  <w:style w:type="paragraph" w:customStyle="1" w:styleId="Default">
    <w:name w:val="Default"/>
    <w:rsid w:val="00A35D8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E72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721D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1E72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72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\OneDrive\Studium%20OST\Zusammenfassung_pr&#252;fung_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Zusammenfassung_prüfung_vorlage.dotx</Template>
  <TotalTime>0</TotalTime>
  <Pages>2</Pages>
  <Words>906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Hürzeler</dc:creator>
  <cp:keywords/>
  <dc:description/>
  <cp:lastModifiedBy>Joshua Hürzeler</cp:lastModifiedBy>
  <cp:revision>115</cp:revision>
  <cp:lastPrinted>2023-01-06T10:23:00Z</cp:lastPrinted>
  <dcterms:created xsi:type="dcterms:W3CDTF">2023-01-05T14:34:00Z</dcterms:created>
  <dcterms:modified xsi:type="dcterms:W3CDTF">2023-01-20T12:25:00Z</dcterms:modified>
</cp:coreProperties>
</file>